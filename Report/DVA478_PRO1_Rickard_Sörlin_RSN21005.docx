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20792" w14:textId="77777777" w:rsidR="00140EF7" w:rsidRDefault="00140EF7" w:rsidP="00D73288">
      <w:pPr>
        <w:pStyle w:val="MDHheader"/>
      </w:pPr>
      <w:bookmarkStart w:id="0" w:name="_Toc264057270"/>
      <w:bookmarkStart w:id="1" w:name="_Toc254357314"/>
      <w:bookmarkStart w:id="2" w:name="_Toc254359529"/>
      <w:bookmarkStart w:id="3" w:name="_Toc254422710"/>
      <w:bookmarkStart w:id="4" w:name="_Toc254430968"/>
      <w:bookmarkStart w:id="5" w:name="_Toc254855378"/>
      <w:bookmarkStart w:id="6" w:name="_Toc254860406"/>
      <w:bookmarkStart w:id="7" w:name="_Toc262723956"/>
      <w:bookmarkStart w:id="8" w:name="_Toc263865342"/>
      <w:r>
        <w:rPr>
          <w:noProof/>
          <w:lang w:val="en-US"/>
        </w:rPr>
        <w:drawing>
          <wp:inline distT="0" distB="0" distL="0" distR="0" wp14:anchorId="0223DA43" wp14:editId="704AF571">
            <wp:extent cx="1373263" cy="873047"/>
            <wp:effectExtent l="0" t="0" r="0" b="3810"/>
            <wp:docPr id="30707354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73541" name="Bild 307073541"/>
                    <pic:cNvPicPr/>
                  </pic:nvPicPr>
                  <pic:blipFill>
                    <a:blip r:embed="rId11">
                      <a:extLst>
                        <a:ext uri="{96DAC541-7B7A-43D3-8B79-37D633B846F1}">
                          <asvg:svgBlip xmlns:asvg="http://schemas.microsoft.com/office/drawing/2016/SVG/main" r:embed="rId12"/>
                        </a:ext>
                      </a:extLst>
                    </a:blip>
                    <a:stretch>
                      <a:fillRect/>
                    </a:stretch>
                  </pic:blipFill>
                  <pic:spPr>
                    <a:xfrm>
                      <a:off x="0" y="0"/>
                      <a:ext cx="1447343" cy="920143"/>
                    </a:xfrm>
                    <a:prstGeom prst="rect">
                      <a:avLst/>
                    </a:prstGeom>
                  </pic:spPr>
                </pic:pic>
              </a:graphicData>
            </a:graphic>
          </wp:inline>
        </w:drawing>
      </w:r>
    </w:p>
    <w:p w14:paraId="68E944E8" w14:textId="78FB50CE" w:rsidR="00C31457" w:rsidRPr="00D73288" w:rsidRDefault="00D73288" w:rsidP="00D73288">
      <w:pPr>
        <w:pStyle w:val="MDHheader"/>
      </w:pPr>
      <w:proofErr w:type="spellStart"/>
      <w:r w:rsidRPr="00D73288">
        <w:t>Mälardalen</w:t>
      </w:r>
      <w:proofErr w:type="spellEnd"/>
      <w:r w:rsidR="00C31457" w:rsidRPr="00D73288">
        <w:t xml:space="preserve"> </w:t>
      </w:r>
      <w:r w:rsidRPr="00D73288">
        <w:t>University</w:t>
      </w:r>
    </w:p>
    <w:bookmarkEnd w:id="0"/>
    <w:bookmarkEnd w:id="1"/>
    <w:bookmarkEnd w:id="2"/>
    <w:bookmarkEnd w:id="3"/>
    <w:bookmarkEnd w:id="4"/>
    <w:bookmarkEnd w:id="5"/>
    <w:bookmarkEnd w:id="6"/>
    <w:bookmarkEnd w:id="7"/>
    <w:bookmarkEnd w:id="8"/>
    <w:p w14:paraId="58056F44" w14:textId="77777777" w:rsidR="00C31457" w:rsidRPr="00D73288" w:rsidRDefault="00D73288" w:rsidP="00D73288">
      <w:pPr>
        <w:pStyle w:val="MDHheader"/>
      </w:pPr>
      <w:r>
        <w:t xml:space="preserve">School of </w:t>
      </w:r>
      <w:r w:rsidR="007F50BE" w:rsidRPr="00D73288">
        <w:t xml:space="preserve">Innovation, Design </w:t>
      </w:r>
      <w:r>
        <w:t>and</w:t>
      </w:r>
      <w:r w:rsidR="007F50BE" w:rsidRPr="00D73288">
        <w:t xml:space="preserve"> </w:t>
      </w:r>
      <w:r w:rsidRPr="00D73288">
        <w:t>Engineering</w:t>
      </w:r>
    </w:p>
    <w:p w14:paraId="638A6EA0" w14:textId="77777777" w:rsidR="00974786" w:rsidRPr="00561C95" w:rsidRDefault="00C31457" w:rsidP="00D73288">
      <w:pPr>
        <w:pStyle w:val="MDHheader"/>
      </w:pPr>
      <w:proofErr w:type="spellStart"/>
      <w:r w:rsidRPr="00561C95">
        <w:t>Västerås</w:t>
      </w:r>
      <w:proofErr w:type="spellEnd"/>
      <w:r w:rsidRPr="00561C95">
        <w:t>, Sweden</w:t>
      </w:r>
    </w:p>
    <w:p w14:paraId="50C2D1AE" w14:textId="2F0BE275" w:rsidR="005F1C1F" w:rsidRPr="00561C95" w:rsidRDefault="005F1C1F" w:rsidP="00A0704D">
      <w:pPr>
        <w:pStyle w:val="CourseTitle"/>
        <w:rPr>
          <w:lang w:val="en-GB"/>
        </w:rPr>
      </w:pPr>
    </w:p>
    <w:p w14:paraId="40D823CE" w14:textId="5220D992" w:rsidR="007C14C5" w:rsidRPr="00EE11E2" w:rsidRDefault="00140EF7" w:rsidP="000D5439">
      <w:pPr>
        <w:jc w:val="center"/>
        <w:rPr>
          <w:sz w:val="30"/>
          <w:szCs w:val="30"/>
          <w:lang w:val="en-GB"/>
        </w:rPr>
      </w:pPr>
      <w:r>
        <w:rPr>
          <w:sz w:val="30"/>
          <w:szCs w:val="30"/>
          <w:lang w:val="en-GB"/>
        </w:rPr>
        <w:t>Project report</w:t>
      </w:r>
    </w:p>
    <w:p w14:paraId="3FBAC5C9" w14:textId="77777777" w:rsidR="007C14C5" w:rsidRPr="007C14C5" w:rsidRDefault="007C14C5" w:rsidP="007C14C5">
      <w:pPr>
        <w:rPr>
          <w:lang w:val="en-GB"/>
        </w:rPr>
      </w:pPr>
    </w:p>
    <w:p w14:paraId="5CF2ED15" w14:textId="77777777" w:rsidR="00C41BE9" w:rsidRPr="00A55924" w:rsidRDefault="00C41BE9" w:rsidP="008E734B">
      <w:pPr>
        <w:spacing w:line="360" w:lineRule="auto"/>
        <w:rPr>
          <w:lang w:val="en-US"/>
        </w:rPr>
      </w:pPr>
    </w:p>
    <w:p w14:paraId="6E7E158B" w14:textId="77777777" w:rsidR="00020717" w:rsidRPr="00A55924" w:rsidRDefault="00020717" w:rsidP="00FB625C">
      <w:pPr>
        <w:pStyle w:val="Body"/>
        <w:rPr>
          <w:lang w:val="en-US"/>
        </w:rPr>
      </w:pPr>
    </w:p>
    <w:p w14:paraId="760D6A4E" w14:textId="77777777" w:rsidR="00DA4A65" w:rsidRPr="00A55924" w:rsidRDefault="00DA4A65" w:rsidP="00FB625C">
      <w:pPr>
        <w:pStyle w:val="Body"/>
        <w:rPr>
          <w:lang w:val="en-US"/>
        </w:rPr>
      </w:pPr>
    </w:p>
    <w:p w14:paraId="4C0C1DFB" w14:textId="77777777" w:rsidR="00A0704D" w:rsidRPr="00B8678E" w:rsidRDefault="00A0704D" w:rsidP="00FB625C">
      <w:pPr>
        <w:pStyle w:val="Body"/>
        <w:rPr>
          <w:lang w:val="en-GB"/>
        </w:rPr>
      </w:pPr>
    </w:p>
    <w:p w14:paraId="07E70B1E" w14:textId="1AAD731B" w:rsidR="00C41BE9" w:rsidRPr="00D73288" w:rsidRDefault="00C06B2F" w:rsidP="00D73288">
      <w:pPr>
        <w:pStyle w:val="Rubrik"/>
      </w:pPr>
      <w:r>
        <w:rPr>
          <w:szCs w:val="16"/>
        </w:rPr>
        <w:t>Predictive</w:t>
      </w:r>
      <w:r w:rsidR="00140EF7">
        <w:rPr>
          <w:szCs w:val="16"/>
        </w:rPr>
        <w:t xml:space="preserve"> Data </w:t>
      </w:r>
      <w:r>
        <w:rPr>
          <w:szCs w:val="16"/>
        </w:rPr>
        <w:t>Analytics</w:t>
      </w:r>
      <w:r w:rsidR="007466C8">
        <w:rPr>
          <w:szCs w:val="16"/>
        </w:rPr>
        <w:t xml:space="preserve"> DVA478</w:t>
      </w:r>
    </w:p>
    <w:p w14:paraId="45A224B6" w14:textId="77777777" w:rsidR="00A1063E" w:rsidRPr="00D73288" w:rsidRDefault="00A1063E" w:rsidP="00FB625C">
      <w:pPr>
        <w:pStyle w:val="Body"/>
        <w:rPr>
          <w:lang w:val="en-GB"/>
        </w:rPr>
      </w:pPr>
    </w:p>
    <w:p w14:paraId="78673766" w14:textId="77777777" w:rsidR="00A0704D" w:rsidRPr="00D73288" w:rsidRDefault="00A0704D" w:rsidP="00FB625C">
      <w:pPr>
        <w:pStyle w:val="Body"/>
        <w:rPr>
          <w:lang w:val="en-GB"/>
        </w:rPr>
      </w:pPr>
    </w:p>
    <w:p w14:paraId="2AC549BA" w14:textId="088B9BEC" w:rsidR="00DC6C11" w:rsidRDefault="00140EF7" w:rsidP="009126F0">
      <w:pPr>
        <w:pStyle w:val="Author"/>
      </w:pPr>
      <w:r>
        <w:t xml:space="preserve"> </w:t>
      </w:r>
    </w:p>
    <w:p w14:paraId="660D146A" w14:textId="77777777" w:rsidR="00D77C91" w:rsidRPr="00D77C91" w:rsidRDefault="00D77C91" w:rsidP="00D77C91"/>
    <w:p w14:paraId="23F27183" w14:textId="484952E7" w:rsidR="002A5366" w:rsidRPr="00F15498" w:rsidRDefault="00950A9B" w:rsidP="00737AF9">
      <w:pPr>
        <w:pStyle w:val="Author-Email"/>
      </w:pPr>
      <w:r w:rsidRPr="00950A9B">
        <w:rPr>
          <w:sz w:val="36"/>
          <w:szCs w:val="36"/>
        </w:rPr>
        <w:t>Rickard Sörlin</w:t>
      </w:r>
      <w:r w:rsidR="008D648B">
        <w:t xml:space="preserve"> – </w:t>
      </w:r>
      <w:hyperlink r:id="rId13" w:history="1">
        <w:r w:rsidR="00737AF9" w:rsidRPr="00DE35F0">
          <w:rPr>
            <w:rStyle w:val="Hyperlnk"/>
          </w:rPr>
          <w:t>Rsn21005@student.mdu.se</w:t>
        </w:r>
      </w:hyperlink>
    </w:p>
    <w:p w14:paraId="376E10B7" w14:textId="4EC9ABE0" w:rsidR="00B55C5E" w:rsidRPr="00F15498" w:rsidRDefault="00B55C5E" w:rsidP="009126F0">
      <w:pPr>
        <w:pStyle w:val="Examiner-Supervisor"/>
      </w:pPr>
    </w:p>
    <w:p w14:paraId="1483FFD8" w14:textId="172926E2" w:rsidR="00A0704D" w:rsidRPr="00F15498" w:rsidRDefault="00A0704D" w:rsidP="009126F0">
      <w:pPr>
        <w:pStyle w:val="Examiner-Supervisor"/>
      </w:pPr>
    </w:p>
    <w:p w14:paraId="26FAC043" w14:textId="55BF5900" w:rsidR="00F22A47" w:rsidRPr="004E6977" w:rsidRDefault="00020717" w:rsidP="009126F0">
      <w:pPr>
        <w:pStyle w:val="Examiner-Supervisor"/>
      </w:pPr>
      <w:r w:rsidRPr="00F15498">
        <w:br/>
      </w:r>
      <w:proofErr w:type="spellStart"/>
      <w:r w:rsidR="00FF663B" w:rsidRPr="004E6977">
        <w:t>Examine</w:t>
      </w:r>
      <w:r w:rsidRPr="004E6977">
        <w:t>r</w:t>
      </w:r>
      <w:proofErr w:type="spellEnd"/>
      <w:r w:rsidR="00F22A47" w:rsidRPr="004E6977">
        <w:t xml:space="preserve">: </w:t>
      </w:r>
      <w:r w:rsidR="004124A6" w:rsidRPr="004E6977">
        <w:tab/>
      </w:r>
      <w:proofErr w:type="spellStart"/>
      <w:r w:rsidR="007466C8">
        <w:t>Shahima</w:t>
      </w:r>
      <w:proofErr w:type="spellEnd"/>
      <w:r w:rsidR="007466C8">
        <w:t xml:space="preserve"> </w:t>
      </w:r>
      <w:proofErr w:type="spellStart"/>
      <w:r w:rsidR="007466C8">
        <w:t>Begum</w:t>
      </w:r>
      <w:proofErr w:type="spellEnd"/>
      <w:r w:rsidR="007466C8">
        <w:t xml:space="preserve">, </w:t>
      </w:r>
      <w:proofErr w:type="spellStart"/>
      <w:r w:rsidR="007466C8">
        <w:t>Mobyen</w:t>
      </w:r>
      <w:proofErr w:type="spellEnd"/>
      <w:r w:rsidR="007466C8">
        <w:t xml:space="preserve"> </w:t>
      </w:r>
      <w:proofErr w:type="spellStart"/>
      <w:r w:rsidR="007466C8">
        <w:t>Uddin</w:t>
      </w:r>
      <w:proofErr w:type="spellEnd"/>
      <w:r w:rsidR="007466C8">
        <w:t xml:space="preserve"> Ahmed</w:t>
      </w:r>
    </w:p>
    <w:p w14:paraId="7CAE860E" w14:textId="77777777" w:rsidR="00F22A47" w:rsidRPr="00CF2992" w:rsidRDefault="00531FF0" w:rsidP="009126F0">
      <w:pPr>
        <w:pStyle w:val="Contact-Examiner-Supervisor"/>
      </w:pPr>
      <w:r w:rsidRPr="004E6977">
        <w:tab/>
      </w:r>
      <w:r w:rsidR="00FF663B" w:rsidRPr="00CF2992">
        <w:t>Mälardalen University</w:t>
      </w:r>
      <w:r w:rsidR="00F22A47" w:rsidRPr="00CF2992">
        <w:t>, Västerås, Sweden</w:t>
      </w:r>
    </w:p>
    <w:p w14:paraId="63E922F1" w14:textId="28487713" w:rsidR="00451539" w:rsidRPr="004E6977" w:rsidRDefault="00F44031" w:rsidP="00140EF7">
      <w:pPr>
        <w:pStyle w:val="Examiner-Supervisor"/>
      </w:pPr>
      <w:r w:rsidRPr="00CF2992">
        <w:rPr>
          <w:sz w:val="20"/>
          <w:szCs w:val="20"/>
        </w:rPr>
        <w:t xml:space="preserve"> </w:t>
      </w:r>
      <w:r w:rsidR="00020717" w:rsidRPr="004E6977">
        <w:rPr>
          <w:sz w:val="20"/>
          <w:szCs w:val="20"/>
        </w:rPr>
        <w:br/>
      </w:r>
      <w:r w:rsidR="00020717" w:rsidRPr="004E6977">
        <w:rPr>
          <w:sz w:val="20"/>
          <w:szCs w:val="20"/>
        </w:rPr>
        <w:br/>
      </w:r>
    </w:p>
    <w:p w14:paraId="01EE6EFE" w14:textId="77777777" w:rsidR="00451539" w:rsidRPr="004E6977" w:rsidRDefault="00451539" w:rsidP="009126F0"/>
    <w:p w14:paraId="3324A7EB" w14:textId="77777777" w:rsidR="00C41BE9" w:rsidRPr="004E6977" w:rsidRDefault="00C41BE9" w:rsidP="009126F0"/>
    <w:p w14:paraId="31846782" w14:textId="2148621F" w:rsidR="00584039" w:rsidRDefault="00584039" w:rsidP="00FB625C">
      <w:pPr>
        <w:pStyle w:val="Body"/>
        <w:rPr>
          <w:lang w:val="en-GB"/>
        </w:rPr>
      </w:pPr>
    </w:p>
    <w:p w14:paraId="678EA766" w14:textId="27ADF543" w:rsidR="00DC6C11" w:rsidRPr="00931534" w:rsidRDefault="00855FC5" w:rsidP="00FE4D26">
      <w:pPr>
        <w:pStyle w:val="Body"/>
        <w:rPr>
          <w:sz w:val="24"/>
          <w:lang w:val="en-GB"/>
        </w:rPr>
      </w:pPr>
      <w:r w:rsidRPr="00931534">
        <w:rPr>
          <w:sz w:val="24"/>
          <w:lang w:val="en-GB"/>
        </w:rPr>
        <w:t xml:space="preserve">Date: </w:t>
      </w:r>
      <w:r w:rsidR="00253D19" w:rsidRPr="00931534">
        <w:rPr>
          <w:sz w:val="24"/>
          <w:lang w:val="en-GB"/>
        </w:rPr>
        <w:t>2025-</w:t>
      </w:r>
      <w:bookmarkStart w:id="9" w:name="_Toc254357224"/>
      <w:bookmarkStart w:id="10" w:name="_Toc264057273"/>
      <w:r w:rsidR="00140EF7">
        <w:rPr>
          <w:sz w:val="24"/>
          <w:lang w:val="en-GB"/>
        </w:rPr>
        <w:t>October-</w:t>
      </w:r>
      <w:r w:rsidR="00341412">
        <w:rPr>
          <w:sz w:val="24"/>
          <w:lang w:val="en-GB"/>
        </w:rPr>
        <w:t>9</w:t>
      </w:r>
    </w:p>
    <w:bookmarkEnd w:id="9"/>
    <w:bookmarkEnd w:id="10"/>
    <w:p w14:paraId="69FF6953" w14:textId="472519ED" w:rsidR="00BA3350" w:rsidRPr="00BA3350" w:rsidRDefault="00734782" w:rsidP="00BA3350">
      <w:pPr>
        <w:pStyle w:val="PrefaceTitle"/>
        <w:rPr>
          <w:lang w:val="en-GB"/>
        </w:rPr>
      </w:pPr>
      <w:r w:rsidRPr="00931534">
        <w:rPr>
          <w:lang w:val="en-GB"/>
        </w:rPr>
        <w:lastRenderedPageBreak/>
        <w:t>Abstract</w:t>
      </w:r>
    </w:p>
    <w:p w14:paraId="2400707B" w14:textId="0A9AEB1B" w:rsidR="00AB796E" w:rsidRDefault="00AB796E" w:rsidP="00972199">
      <w:pPr>
        <w:rPr>
          <w:i/>
          <w:iCs/>
          <w:lang w:val="en-GB"/>
        </w:rPr>
      </w:pPr>
      <w:r>
        <w:rPr>
          <w:i/>
          <w:iCs/>
          <w:lang w:val="en-GB"/>
        </w:rPr>
        <w:t xml:space="preserve">ABC Finance aims to automate its loan process by building two classification models trained on </w:t>
      </w:r>
      <w:r w:rsidR="00615E1B">
        <w:rPr>
          <w:i/>
          <w:iCs/>
          <w:lang w:val="en-GB"/>
        </w:rPr>
        <w:t>its</w:t>
      </w:r>
      <w:r>
        <w:rPr>
          <w:i/>
          <w:iCs/>
          <w:lang w:val="en-GB"/>
        </w:rPr>
        <w:t xml:space="preserve"> data. After constructing an Analytic Base Table (ABT), it became apparent that the data was imbalanced and required thorough preprocessing. The results indicate that the decision tree classifier performed better than the Logistic Regression model on the test set.</w:t>
      </w:r>
      <w:r w:rsidR="00615E1B">
        <w:rPr>
          <w:i/>
          <w:iCs/>
          <w:lang w:val="en-GB"/>
        </w:rPr>
        <w:t xml:space="preserve"> </w:t>
      </w:r>
      <w:r>
        <w:rPr>
          <w:i/>
          <w:iCs/>
          <w:lang w:val="en-GB"/>
        </w:rPr>
        <w:t>However,</w:t>
      </w:r>
      <w:r w:rsidR="00615E1B">
        <w:rPr>
          <w:i/>
          <w:iCs/>
          <w:lang w:val="en-GB"/>
        </w:rPr>
        <w:t xml:space="preserve"> questions</w:t>
      </w:r>
      <w:r>
        <w:rPr>
          <w:i/>
          <w:iCs/>
          <w:lang w:val="en-GB"/>
        </w:rPr>
        <w:t xml:space="preserve"> remain </w:t>
      </w:r>
      <w:r w:rsidR="00615E1B">
        <w:rPr>
          <w:i/>
          <w:iCs/>
          <w:lang w:val="en-GB"/>
        </w:rPr>
        <w:t>whether</w:t>
      </w:r>
      <w:r>
        <w:rPr>
          <w:i/>
          <w:iCs/>
          <w:lang w:val="en-GB"/>
        </w:rPr>
        <w:t xml:space="preserve"> the </w:t>
      </w:r>
      <w:r w:rsidR="00615E1B">
        <w:rPr>
          <w:i/>
          <w:iCs/>
          <w:lang w:val="en-GB"/>
        </w:rPr>
        <w:t>model's</w:t>
      </w:r>
      <w:r>
        <w:rPr>
          <w:i/>
          <w:iCs/>
          <w:lang w:val="en-GB"/>
        </w:rPr>
        <w:t xml:space="preserve"> performance in a real production environment would perform as well and </w:t>
      </w:r>
      <w:r w:rsidR="00615E1B">
        <w:rPr>
          <w:i/>
          <w:iCs/>
          <w:lang w:val="en-GB"/>
        </w:rPr>
        <w:t>whether</w:t>
      </w:r>
      <w:r>
        <w:rPr>
          <w:i/>
          <w:iCs/>
          <w:lang w:val="en-GB"/>
        </w:rPr>
        <w:t xml:space="preserve"> potential gender bias could affect </w:t>
      </w:r>
      <w:r w:rsidR="00615E1B">
        <w:rPr>
          <w:i/>
          <w:iCs/>
          <w:lang w:val="en-GB"/>
        </w:rPr>
        <w:t>the fairness</w:t>
      </w:r>
      <w:r>
        <w:rPr>
          <w:i/>
          <w:iCs/>
          <w:lang w:val="en-GB"/>
        </w:rPr>
        <w:t xml:space="preserve"> </w:t>
      </w:r>
      <w:r w:rsidR="00BA3350">
        <w:rPr>
          <w:i/>
          <w:iCs/>
          <w:lang w:val="en-GB"/>
        </w:rPr>
        <w:t>for</w:t>
      </w:r>
      <w:r>
        <w:rPr>
          <w:i/>
          <w:iCs/>
          <w:lang w:val="en-GB"/>
        </w:rPr>
        <w:t xml:space="preserve"> customers.</w:t>
      </w:r>
    </w:p>
    <w:p w14:paraId="197A1392" w14:textId="71D755A8" w:rsidR="002F4660" w:rsidRPr="00615E1B" w:rsidRDefault="00D828F4" w:rsidP="009126F0">
      <w:pPr>
        <w:rPr>
          <w:i/>
          <w:iCs/>
          <w:lang w:val="en-GB"/>
        </w:rPr>
      </w:pPr>
      <w:r>
        <w:rPr>
          <w:i/>
          <w:iCs/>
          <w:lang w:val="en-GB"/>
        </w:rPr>
        <w:t xml:space="preserve"> </w:t>
      </w:r>
    </w:p>
    <w:p w14:paraId="43EA80AF" w14:textId="6E8C8F32" w:rsidR="00D545C5" w:rsidRDefault="002F4660" w:rsidP="009126F0">
      <w:pPr>
        <w:rPr>
          <w:lang w:val="en-GB"/>
        </w:rPr>
      </w:pPr>
      <w:r w:rsidRPr="002F4660">
        <w:rPr>
          <w:lang w:val="en-GB"/>
        </w:rPr>
        <w:t>Keywords:</w:t>
      </w:r>
      <w:r w:rsidR="008C798F">
        <w:rPr>
          <w:lang w:val="en-GB"/>
        </w:rPr>
        <w:t xml:space="preserve"> </w:t>
      </w:r>
      <w:r>
        <w:rPr>
          <w:lang w:val="en-GB"/>
        </w:rPr>
        <w:t>Machine Learning</w:t>
      </w:r>
      <w:r w:rsidR="00DC43B3">
        <w:rPr>
          <w:lang w:val="en-GB"/>
        </w:rPr>
        <w:t xml:space="preserve">, </w:t>
      </w:r>
      <w:r w:rsidR="009E52F2">
        <w:rPr>
          <w:lang w:val="en-GB"/>
        </w:rPr>
        <w:t>Prediction</w:t>
      </w:r>
      <w:r w:rsidR="007E298D">
        <w:rPr>
          <w:lang w:val="en-GB"/>
        </w:rPr>
        <w:t xml:space="preserve">, </w:t>
      </w:r>
      <w:r w:rsidR="00C06B2F">
        <w:rPr>
          <w:lang w:val="en-GB"/>
        </w:rPr>
        <w:t>Pre-processing</w:t>
      </w:r>
    </w:p>
    <w:p w14:paraId="4D93647F" w14:textId="77777777" w:rsidR="00DC6C11" w:rsidRPr="00D73288" w:rsidRDefault="00734782" w:rsidP="00734782">
      <w:pPr>
        <w:pStyle w:val="TableofContents"/>
      </w:pPr>
      <w:r>
        <w:lastRenderedPageBreak/>
        <w:t>Table of Contents</w:t>
      </w:r>
    </w:p>
    <w:p w14:paraId="5BE695B6" w14:textId="240BB44F" w:rsidR="008F1764" w:rsidRDefault="009126F0">
      <w:pPr>
        <w:pStyle w:val="Innehll1"/>
        <w:rPr>
          <w:rFonts w:asciiTheme="minorHAnsi" w:eastAsiaTheme="minorEastAsia" w:hAnsiTheme="minorHAnsi" w:cstheme="minorBidi"/>
          <w:b w:val="0"/>
          <w:bCs w:val="0"/>
          <w:noProof/>
          <w:color w:val="auto"/>
          <w:kern w:val="2"/>
          <w:szCs w:val="24"/>
          <w:lang w:eastAsia="sv-SE"/>
          <w14:ligatures w14:val="standardContextual"/>
        </w:rPr>
      </w:pPr>
      <w:r w:rsidRPr="00D73288">
        <w:rPr>
          <w:rFonts w:asciiTheme="minorHAnsi" w:hAnsiTheme="minorHAnsi"/>
          <w:sz w:val="22"/>
          <w:lang w:val="en-GB"/>
        </w:rPr>
        <w:fldChar w:fldCharType="begin"/>
      </w:r>
      <w:r w:rsidRPr="00D73288">
        <w:rPr>
          <w:rFonts w:asciiTheme="minorHAnsi" w:hAnsiTheme="minorHAnsi"/>
          <w:sz w:val="22"/>
          <w:lang w:val="en-GB"/>
        </w:rPr>
        <w:instrText xml:space="preserve"> TOC \o "1-3" \f </w:instrText>
      </w:r>
      <w:r w:rsidRPr="00D73288">
        <w:rPr>
          <w:rFonts w:asciiTheme="minorHAnsi" w:hAnsiTheme="minorHAnsi"/>
          <w:sz w:val="22"/>
          <w:lang w:val="en-GB"/>
        </w:rPr>
        <w:fldChar w:fldCharType="separate"/>
      </w:r>
      <w:r w:rsidR="008F1764" w:rsidRPr="00A165BF">
        <w:rPr>
          <w:noProof/>
          <w:lang w:val="en-GB"/>
        </w:rPr>
        <w:t>1.</w:t>
      </w:r>
      <w:r w:rsidR="008F1764">
        <w:rPr>
          <w:rFonts w:asciiTheme="minorHAnsi" w:eastAsiaTheme="minorEastAsia" w:hAnsiTheme="minorHAnsi" w:cstheme="minorBidi"/>
          <w:b w:val="0"/>
          <w:bCs w:val="0"/>
          <w:noProof/>
          <w:color w:val="auto"/>
          <w:kern w:val="2"/>
          <w:szCs w:val="24"/>
          <w:lang w:eastAsia="sv-SE"/>
          <w14:ligatures w14:val="standardContextual"/>
        </w:rPr>
        <w:tab/>
      </w:r>
      <w:r w:rsidR="008F1764" w:rsidRPr="00A165BF">
        <w:rPr>
          <w:noProof/>
          <w:lang w:val="en-GB"/>
        </w:rPr>
        <w:t>Introduction and problem formulation</w:t>
      </w:r>
      <w:r w:rsidR="008F1764">
        <w:rPr>
          <w:noProof/>
        </w:rPr>
        <w:tab/>
      </w:r>
      <w:r w:rsidR="008F1764">
        <w:rPr>
          <w:noProof/>
        </w:rPr>
        <w:fldChar w:fldCharType="begin"/>
      </w:r>
      <w:r w:rsidR="008F1764">
        <w:rPr>
          <w:noProof/>
        </w:rPr>
        <w:instrText xml:space="preserve"> PAGEREF _Toc210902889 \h </w:instrText>
      </w:r>
      <w:r w:rsidR="008F1764">
        <w:rPr>
          <w:noProof/>
        </w:rPr>
      </w:r>
      <w:r w:rsidR="008F1764">
        <w:rPr>
          <w:noProof/>
        </w:rPr>
        <w:fldChar w:fldCharType="separate"/>
      </w:r>
      <w:r w:rsidR="008F1764">
        <w:rPr>
          <w:noProof/>
        </w:rPr>
        <w:t>4</w:t>
      </w:r>
      <w:r w:rsidR="008F1764">
        <w:rPr>
          <w:noProof/>
        </w:rPr>
        <w:fldChar w:fldCharType="end"/>
      </w:r>
    </w:p>
    <w:p w14:paraId="380A3F89" w14:textId="59289F62" w:rsidR="008F1764" w:rsidRDefault="008F1764">
      <w:pPr>
        <w:pStyle w:val="Innehll1"/>
        <w:rPr>
          <w:rFonts w:asciiTheme="minorHAnsi" w:eastAsiaTheme="minorEastAsia" w:hAnsiTheme="minorHAnsi" w:cstheme="minorBidi"/>
          <w:b w:val="0"/>
          <w:bCs w:val="0"/>
          <w:noProof/>
          <w:color w:val="auto"/>
          <w:kern w:val="2"/>
          <w:szCs w:val="24"/>
          <w:lang w:eastAsia="sv-SE"/>
          <w14:ligatures w14:val="standardContextual"/>
        </w:rPr>
      </w:pPr>
      <w:r>
        <w:rPr>
          <w:noProof/>
        </w:rPr>
        <w:t>2.</w:t>
      </w:r>
      <w:r>
        <w:rPr>
          <w:rFonts w:asciiTheme="minorHAnsi" w:eastAsiaTheme="minorEastAsia" w:hAnsiTheme="minorHAnsi" w:cstheme="minorBidi"/>
          <w:b w:val="0"/>
          <w:bCs w:val="0"/>
          <w:noProof/>
          <w:color w:val="auto"/>
          <w:kern w:val="2"/>
          <w:szCs w:val="24"/>
          <w:lang w:eastAsia="sv-SE"/>
          <w14:ligatures w14:val="standardContextual"/>
        </w:rPr>
        <w:tab/>
      </w:r>
      <w:r>
        <w:rPr>
          <w:noProof/>
        </w:rPr>
        <w:t>Method</w:t>
      </w:r>
      <w:r>
        <w:rPr>
          <w:noProof/>
        </w:rPr>
        <w:tab/>
      </w:r>
      <w:r>
        <w:rPr>
          <w:noProof/>
        </w:rPr>
        <w:fldChar w:fldCharType="begin"/>
      </w:r>
      <w:r>
        <w:rPr>
          <w:noProof/>
        </w:rPr>
        <w:instrText xml:space="preserve"> PAGEREF _Toc210902890 \h </w:instrText>
      </w:r>
      <w:r>
        <w:rPr>
          <w:noProof/>
        </w:rPr>
      </w:r>
      <w:r>
        <w:rPr>
          <w:noProof/>
        </w:rPr>
        <w:fldChar w:fldCharType="separate"/>
      </w:r>
      <w:r>
        <w:rPr>
          <w:noProof/>
        </w:rPr>
        <w:t>5</w:t>
      </w:r>
      <w:r>
        <w:rPr>
          <w:noProof/>
        </w:rPr>
        <w:fldChar w:fldCharType="end"/>
      </w:r>
    </w:p>
    <w:p w14:paraId="7C342B21" w14:textId="28B3E89F" w:rsidR="008F1764" w:rsidRDefault="008F1764">
      <w:pPr>
        <w:pStyle w:val="Innehll2"/>
        <w:tabs>
          <w:tab w:val="left" w:pos="960"/>
          <w:tab w:val="right" w:leader="dot" w:pos="9056"/>
        </w:tabs>
        <w:rPr>
          <w:rFonts w:eastAsiaTheme="minorEastAsia" w:cstheme="minorBidi"/>
          <w:i w:val="0"/>
          <w:iCs w:val="0"/>
          <w:noProof/>
          <w:color w:val="auto"/>
          <w:kern w:val="2"/>
          <w:sz w:val="24"/>
          <w:szCs w:val="24"/>
          <w:lang w:eastAsia="sv-SE"/>
          <w14:ligatures w14:val="standardContextual"/>
        </w:rPr>
      </w:pPr>
      <w:r w:rsidRPr="00A165BF">
        <w:rPr>
          <w:noProof/>
          <w:lang w:val="en-GB"/>
        </w:rPr>
        <w:t>2.1.</w:t>
      </w:r>
      <w:r>
        <w:rPr>
          <w:rFonts w:eastAsiaTheme="minorEastAsia" w:cstheme="minorBidi"/>
          <w:i w:val="0"/>
          <w:iCs w:val="0"/>
          <w:noProof/>
          <w:color w:val="auto"/>
          <w:kern w:val="2"/>
          <w:sz w:val="24"/>
          <w:szCs w:val="24"/>
          <w:lang w:eastAsia="sv-SE"/>
          <w14:ligatures w14:val="standardContextual"/>
        </w:rPr>
        <w:tab/>
      </w:r>
      <w:r>
        <w:rPr>
          <w:noProof/>
        </w:rPr>
        <w:t>Implementation</w:t>
      </w:r>
      <w:r>
        <w:rPr>
          <w:noProof/>
        </w:rPr>
        <w:tab/>
      </w:r>
      <w:r>
        <w:rPr>
          <w:noProof/>
        </w:rPr>
        <w:fldChar w:fldCharType="begin"/>
      </w:r>
      <w:r>
        <w:rPr>
          <w:noProof/>
        </w:rPr>
        <w:instrText xml:space="preserve"> PAGEREF _Toc210902891 \h </w:instrText>
      </w:r>
      <w:r>
        <w:rPr>
          <w:noProof/>
        </w:rPr>
      </w:r>
      <w:r>
        <w:rPr>
          <w:noProof/>
        </w:rPr>
        <w:fldChar w:fldCharType="separate"/>
      </w:r>
      <w:r>
        <w:rPr>
          <w:noProof/>
        </w:rPr>
        <w:t>5</w:t>
      </w:r>
      <w:r>
        <w:rPr>
          <w:noProof/>
        </w:rPr>
        <w:fldChar w:fldCharType="end"/>
      </w:r>
    </w:p>
    <w:p w14:paraId="78679250" w14:textId="47F02F27" w:rsidR="008F1764" w:rsidRDefault="008F1764">
      <w:pPr>
        <w:pStyle w:val="Innehll2"/>
        <w:tabs>
          <w:tab w:val="left" w:pos="960"/>
          <w:tab w:val="right" w:leader="dot" w:pos="9056"/>
        </w:tabs>
        <w:rPr>
          <w:rFonts w:eastAsiaTheme="minorEastAsia" w:cstheme="minorBidi"/>
          <w:i w:val="0"/>
          <w:iCs w:val="0"/>
          <w:noProof/>
          <w:color w:val="auto"/>
          <w:kern w:val="2"/>
          <w:sz w:val="24"/>
          <w:szCs w:val="24"/>
          <w:lang w:eastAsia="sv-SE"/>
          <w14:ligatures w14:val="standardContextual"/>
        </w:rPr>
      </w:pPr>
      <w:r w:rsidRPr="00A165BF">
        <w:rPr>
          <w:noProof/>
          <w:lang w:val="en-GB"/>
        </w:rPr>
        <w:t>2.2.</w:t>
      </w:r>
      <w:r>
        <w:rPr>
          <w:rFonts w:eastAsiaTheme="minorEastAsia" w:cstheme="minorBidi"/>
          <w:i w:val="0"/>
          <w:iCs w:val="0"/>
          <w:noProof/>
          <w:color w:val="auto"/>
          <w:kern w:val="2"/>
          <w:sz w:val="24"/>
          <w:szCs w:val="24"/>
          <w:lang w:eastAsia="sv-SE"/>
          <w14:ligatures w14:val="standardContextual"/>
        </w:rPr>
        <w:tab/>
      </w:r>
      <w:r>
        <w:rPr>
          <w:noProof/>
        </w:rPr>
        <w:t>Libraries</w:t>
      </w:r>
      <w:r>
        <w:rPr>
          <w:noProof/>
        </w:rPr>
        <w:tab/>
      </w:r>
      <w:r>
        <w:rPr>
          <w:noProof/>
        </w:rPr>
        <w:fldChar w:fldCharType="begin"/>
      </w:r>
      <w:r>
        <w:rPr>
          <w:noProof/>
        </w:rPr>
        <w:instrText xml:space="preserve"> PAGEREF _Toc210902892 \h </w:instrText>
      </w:r>
      <w:r>
        <w:rPr>
          <w:noProof/>
        </w:rPr>
      </w:r>
      <w:r>
        <w:rPr>
          <w:noProof/>
        </w:rPr>
        <w:fldChar w:fldCharType="separate"/>
      </w:r>
      <w:r>
        <w:rPr>
          <w:noProof/>
        </w:rPr>
        <w:t>5</w:t>
      </w:r>
      <w:r>
        <w:rPr>
          <w:noProof/>
        </w:rPr>
        <w:fldChar w:fldCharType="end"/>
      </w:r>
    </w:p>
    <w:p w14:paraId="3864F489" w14:textId="16FEAA3A" w:rsidR="008F1764" w:rsidRDefault="008F1764">
      <w:pPr>
        <w:pStyle w:val="Innehll2"/>
        <w:tabs>
          <w:tab w:val="left" w:pos="960"/>
          <w:tab w:val="right" w:leader="dot" w:pos="9056"/>
        </w:tabs>
        <w:rPr>
          <w:rFonts w:eastAsiaTheme="minorEastAsia" w:cstheme="minorBidi"/>
          <w:i w:val="0"/>
          <w:iCs w:val="0"/>
          <w:noProof/>
          <w:color w:val="auto"/>
          <w:kern w:val="2"/>
          <w:sz w:val="24"/>
          <w:szCs w:val="24"/>
          <w:lang w:eastAsia="sv-SE"/>
          <w14:ligatures w14:val="standardContextual"/>
        </w:rPr>
      </w:pPr>
      <w:r w:rsidRPr="00A165BF">
        <w:rPr>
          <w:noProof/>
          <w:lang w:val="en-GB"/>
        </w:rPr>
        <w:t>2.3.</w:t>
      </w:r>
      <w:r>
        <w:rPr>
          <w:rFonts w:eastAsiaTheme="minorEastAsia" w:cstheme="minorBidi"/>
          <w:i w:val="0"/>
          <w:iCs w:val="0"/>
          <w:noProof/>
          <w:color w:val="auto"/>
          <w:kern w:val="2"/>
          <w:sz w:val="24"/>
          <w:szCs w:val="24"/>
          <w:lang w:eastAsia="sv-SE"/>
          <w14:ligatures w14:val="standardContextual"/>
        </w:rPr>
        <w:tab/>
      </w:r>
      <w:r w:rsidRPr="00A165BF">
        <w:rPr>
          <w:noProof/>
          <w:lang w:val="en-GB"/>
        </w:rPr>
        <w:t>Data Exploration</w:t>
      </w:r>
      <w:r>
        <w:rPr>
          <w:noProof/>
        </w:rPr>
        <w:tab/>
      </w:r>
      <w:r>
        <w:rPr>
          <w:noProof/>
        </w:rPr>
        <w:fldChar w:fldCharType="begin"/>
      </w:r>
      <w:r>
        <w:rPr>
          <w:noProof/>
        </w:rPr>
        <w:instrText xml:space="preserve"> PAGEREF _Toc210902893 \h </w:instrText>
      </w:r>
      <w:r>
        <w:rPr>
          <w:noProof/>
        </w:rPr>
      </w:r>
      <w:r>
        <w:rPr>
          <w:noProof/>
        </w:rPr>
        <w:fldChar w:fldCharType="separate"/>
      </w:r>
      <w:r>
        <w:rPr>
          <w:noProof/>
        </w:rPr>
        <w:t>5</w:t>
      </w:r>
      <w:r>
        <w:rPr>
          <w:noProof/>
        </w:rPr>
        <w:fldChar w:fldCharType="end"/>
      </w:r>
    </w:p>
    <w:p w14:paraId="1405EDC9" w14:textId="0A2E2CC1" w:rsidR="008F1764" w:rsidRDefault="008F1764">
      <w:pPr>
        <w:pStyle w:val="Innehll2"/>
        <w:tabs>
          <w:tab w:val="left" w:pos="960"/>
          <w:tab w:val="right" w:leader="dot" w:pos="9056"/>
        </w:tabs>
        <w:rPr>
          <w:rFonts w:eastAsiaTheme="minorEastAsia" w:cstheme="minorBidi"/>
          <w:i w:val="0"/>
          <w:iCs w:val="0"/>
          <w:noProof/>
          <w:color w:val="auto"/>
          <w:kern w:val="2"/>
          <w:sz w:val="24"/>
          <w:szCs w:val="24"/>
          <w:lang w:eastAsia="sv-SE"/>
          <w14:ligatures w14:val="standardContextual"/>
        </w:rPr>
      </w:pPr>
      <w:r w:rsidRPr="00A165BF">
        <w:rPr>
          <w:noProof/>
          <w:lang w:val="en-GB"/>
        </w:rPr>
        <w:t>2.4.</w:t>
      </w:r>
      <w:r>
        <w:rPr>
          <w:rFonts w:eastAsiaTheme="minorEastAsia" w:cstheme="minorBidi"/>
          <w:i w:val="0"/>
          <w:iCs w:val="0"/>
          <w:noProof/>
          <w:color w:val="auto"/>
          <w:kern w:val="2"/>
          <w:sz w:val="24"/>
          <w:szCs w:val="24"/>
          <w:lang w:eastAsia="sv-SE"/>
          <w14:ligatures w14:val="standardContextual"/>
        </w:rPr>
        <w:tab/>
      </w:r>
      <w:r w:rsidRPr="00A165BF">
        <w:rPr>
          <w:noProof/>
          <w:lang w:val="en-GB"/>
        </w:rPr>
        <w:t>Data Pre-processing</w:t>
      </w:r>
      <w:r>
        <w:rPr>
          <w:noProof/>
        </w:rPr>
        <w:tab/>
      </w:r>
      <w:r>
        <w:rPr>
          <w:noProof/>
        </w:rPr>
        <w:fldChar w:fldCharType="begin"/>
      </w:r>
      <w:r>
        <w:rPr>
          <w:noProof/>
        </w:rPr>
        <w:instrText xml:space="preserve"> PAGEREF _Toc210902894 \h </w:instrText>
      </w:r>
      <w:r>
        <w:rPr>
          <w:noProof/>
        </w:rPr>
      </w:r>
      <w:r>
        <w:rPr>
          <w:noProof/>
        </w:rPr>
        <w:fldChar w:fldCharType="separate"/>
      </w:r>
      <w:r>
        <w:rPr>
          <w:noProof/>
        </w:rPr>
        <w:t>7</w:t>
      </w:r>
      <w:r>
        <w:rPr>
          <w:noProof/>
        </w:rPr>
        <w:fldChar w:fldCharType="end"/>
      </w:r>
    </w:p>
    <w:p w14:paraId="427FEC78" w14:textId="0F5F441E" w:rsidR="008F1764" w:rsidRDefault="008F1764">
      <w:pPr>
        <w:pStyle w:val="Innehll2"/>
        <w:tabs>
          <w:tab w:val="left" w:pos="960"/>
          <w:tab w:val="right" w:leader="dot" w:pos="9056"/>
        </w:tabs>
        <w:rPr>
          <w:rFonts w:eastAsiaTheme="minorEastAsia" w:cstheme="minorBidi"/>
          <w:i w:val="0"/>
          <w:iCs w:val="0"/>
          <w:noProof/>
          <w:color w:val="auto"/>
          <w:kern w:val="2"/>
          <w:sz w:val="24"/>
          <w:szCs w:val="24"/>
          <w:lang w:eastAsia="sv-SE"/>
          <w14:ligatures w14:val="standardContextual"/>
        </w:rPr>
      </w:pPr>
      <w:r w:rsidRPr="00A165BF">
        <w:rPr>
          <w:noProof/>
          <w:lang w:val="en-GB"/>
        </w:rPr>
        <w:t>2.5.</w:t>
      </w:r>
      <w:r>
        <w:rPr>
          <w:rFonts w:eastAsiaTheme="minorEastAsia" w:cstheme="minorBidi"/>
          <w:i w:val="0"/>
          <w:iCs w:val="0"/>
          <w:noProof/>
          <w:color w:val="auto"/>
          <w:kern w:val="2"/>
          <w:sz w:val="24"/>
          <w:szCs w:val="24"/>
          <w:lang w:eastAsia="sv-SE"/>
          <w14:ligatures w14:val="standardContextual"/>
        </w:rPr>
        <w:tab/>
      </w:r>
      <w:r w:rsidRPr="00A165BF">
        <w:rPr>
          <w:noProof/>
          <w:lang w:val="en-GB"/>
        </w:rPr>
        <w:t>Feature Engineering</w:t>
      </w:r>
      <w:r>
        <w:rPr>
          <w:noProof/>
        </w:rPr>
        <w:tab/>
      </w:r>
      <w:r>
        <w:rPr>
          <w:noProof/>
        </w:rPr>
        <w:fldChar w:fldCharType="begin"/>
      </w:r>
      <w:r>
        <w:rPr>
          <w:noProof/>
        </w:rPr>
        <w:instrText xml:space="preserve"> PAGEREF _Toc210902895 \h </w:instrText>
      </w:r>
      <w:r>
        <w:rPr>
          <w:noProof/>
        </w:rPr>
      </w:r>
      <w:r>
        <w:rPr>
          <w:noProof/>
        </w:rPr>
        <w:fldChar w:fldCharType="separate"/>
      </w:r>
      <w:r>
        <w:rPr>
          <w:noProof/>
        </w:rPr>
        <w:t>8</w:t>
      </w:r>
      <w:r>
        <w:rPr>
          <w:noProof/>
        </w:rPr>
        <w:fldChar w:fldCharType="end"/>
      </w:r>
    </w:p>
    <w:p w14:paraId="409F9721" w14:textId="218FF97F" w:rsidR="008F1764" w:rsidRDefault="008F1764">
      <w:pPr>
        <w:pStyle w:val="Innehll2"/>
        <w:tabs>
          <w:tab w:val="left" w:pos="960"/>
          <w:tab w:val="right" w:leader="dot" w:pos="9056"/>
        </w:tabs>
        <w:rPr>
          <w:rFonts w:eastAsiaTheme="minorEastAsia" w:cstheme="minorBidi"/>
          <w:i w:val="0"/>
          <w:iCs w:val="0"/>
          <w:noProof/>
          <w:color w:val="auto"/>
          <w:kern w:val="2"/>
          <w:sz w:val="24"/>
          <w:szCs w:val="24"/>
          <w:lang w:eastAsia="sv-SE"/>
          <w14:ligatures w14:val="standardContextual"/>
        </w:rPr>
      </w:pPr>
      <w:r w:rsidRPr="00A165BF">
        <w:rPr>
          <w:noProof/>
          <w:lang w:val="en-GB"/>
        </w:rPr>
        <w:t>2.6.</w:t>
      </w:r>
      <w:r>
        <w:rPr>
          <w:rFonts w:eastAsiaTheme="minorEastAsia" w:cstheme="minorBidi"/>
          <w:i w:val="0"/>
          <w:iCs w:val="0"/>
          <w:noProof/>
          <w:color w:val="auto"/>
          <w:kern w:val="2"/>
          <w:sz w:val="24"/>
          <w:szCs w:val="24"/>
          <w:lang w:eastAsia="sv-SE"/>
          <w14:ligatures w14:val="standardContextual"/>
        </w:rPr>
        <w:tab/>
      </w:r>
      <w:r w:rsidRPr="00A165BF">
        <w:rPr>
          <w:noProof/>
          <w:lang w:val="en-GB"/>
        </w:rPr>
        <w:t>Development of Predictive Models</w:t>
      </w:r>
      <w:r>
        <w:rPr>
          <w:noProof/>
        </w:rPr>
        <w:tab/>
      </w:r>
      <w:r>
        <w:rPr>
          <w:noProof/>
        </w:rPr>
        <w:fldChar w:fldCharType="begin"/>
      </w:r>
      <w:r>
        <w:rPr>
          <w:noProof/>
        </w:rPr>
        <w:instrText xml:space="preserve"> PAGEREF _Toc210902896 \h </w:instrText>
      </w:r>
      <w:r>
        <w:rPr>
          <w:noProof/>
        </w:rPr>
      </w:r>
      <w:r>
        <w:rPr>
          <w:noProof/>
        </w:rPr>
        <w:fldChar w:fldCharType="separate"/>
      </w:r>
      <w:r>
        <w:rPr>
          <w:noProof/>
        </w:rPr>
        <w:t>8</w:t>
      </w:r>
      <w:r>
        <w:rPr>
          <w:noProof/>
        </w:rPr>
        <w:fldChar w:fldCharType="end"/>
      </w:r>
    </w:p>
    <w:p w14:paraId="4575972B" w14:textId="19FEA9AC" w:rsidR="008F1764" w:rsidRDefault="008F1764">
      <w:pPr>
        <w:pStyle w:val="Innehll1"/>
        <w:rPr>
          <w:rFonts w:asciiTheme="minorHAnsi" w:eastAsiaTheme="minorEastAsia" w:hAnsiTheme="minorHAnsi" w:cstheme="minorBidi"/>
          <w:b w:val="0"/>
          <w:bCs w:val="0"/>
          <w:noProof/>
          <w:color w:val="auto"/>
          <w:kern w:val="2"/>
          <w:szCs w:val="24"/>
          <w:lang w:eastAsia="sv-SE"/>
          <w14:ligatures w14:val="standardContextual"/>
        </w:rPr>
      </w:pPr>
      <w:r w:rsidRPr="00A165BF">
        <w:rPr>
          <w:noProof/>
          <w:lang w:val="en-GB"/>
        </w:rPr>
        <w:t>3.</w:t>
      </w:r>
      <w:r>
        <w:rPr>
          <w:rFonts w:asciiTheme="minorHAnsi" w:eastAsiaTheme="minorEastAsia" w:hAnsiTheme="minorHAnsi" w:cstheme="minorBidi"/>
          <w:b w:val="0"/>
          <w:bCs w:val="0"/>
          <w:noProof/>
          <w:color w:val="auto"/>
          <w:kern w:val="2"/>
          <w:szCs w:val="24"/>
          <w:lang w:eastAsia="sv-SE"/>
          <w14:ligatures w14:val="standardContextual"/>
        </w:rPr>
        <w:tab/>
      </w:r>
      <w:r w:rsidRPr="00A165BF">
        <w:rPr>
          <w:noProof/>
          <w:lang w:val="en-GB"/>
        </w:rPr>
        <w:t>Result</w:t>
      </w:r>
      <w:r>
        <w:rPr>
          <w:noProof/>
        </w:rPr>
        <w:tab/>
      </w:r>
      <w:r>
        <w:rPr>
          <w:noProof/>
        </w:rPr>
        <w:fldChar w:fldCharType="begin"/>
      </w:r>
      <w:r>
        <w:rPr>
          <w:noProof/>
        </w:rPr>
        <w:instrText xml:space="preserve"> PAGEREF _Toc210902897 \h </w:instrText>
      </w:r>
      <w:r>
        <w:rPr>
          <w:noProof/>
        </w:rPr>
      </w:r>
      <w:r>
        <w:rPr>
          <w:noProof/>
        </w:rPr>
        <w:fldChar w:fldCharType="separate"/>
      </w:r>
      <w:r>
        <w:rPr>
          <w:noProof/>
        </w:rPr>
        <w:t>9</w:t>
      </w:r>
      <w:r>
        <w:rPr>
          <w:noProof/>
        </w:rPr>
        <w:fldChar w:fldCharType="end"/>
      </w:r>
    </w:p>
    <w:p w14:paraId="4B351FB7" w14:textId="320A0755" w:rsidR="008F1764" w:rsidRDefault="008F1764">
      <w:pPr>
        <w:pStyle w:val="Innehll1"/>
        <w:rPr>
          <w:rFonts w:asciiTheme="minorHAnsi" w:eastAsiaTheme="minorEastAsia" w:hAnsiTheme="minorHAnsi" w:cstheme="minorBidi"/>
          <w:b w:val="0"/>
          <w:bCs w:val="0"/>
          <w:noProof/>
          <w:color w:val="auto"/>
          <w:kern w:val="2"/>
          <w:szCs w:val="24"/>
          <w:lang w:eastAsia="sv-SE"/>
          <w14:ligatures w14:val="standardContextual"/>
        </w:rPr>
      </w:pPr>
      <w:r>
        <w:rPr>
          <w:noProof/>
        </w:rPr>
        <w:t>4.</w:t>
      </w:r>
      <w:r>
        <w:rPr>
          <w:rFonts w:asciiTheme="minorHAnsi" w:eastAsiaTheme="minorEastAsia" w:hAnsiTheme="minorHAnsi" w:cstheme="minorBidi"/>
          <w:b w:val="0"/>
          <w:bCs w:val="0"/>
          <w:noProof/>
          <w:color w:val="auto"/>
          <w:kern w:val="2"/>
          <w:szCs w:val="24"/>
          <w:lang w:eastAsia="sv-SE"/>
          <w14:ligatures w14:val="standardContextual"/>
        </w:rPr>
        <w:tab/>
      </w:r>
      <w:r>
        <w:rPr>
          <w:noProof/>
        </w:rPr>
        <w:t>Model Evaluation</w:t>
      </w:r>
      <w:r>
        <w:rPr>
          <w:noProof/>
        </w:rPr>
        <w:tab/>
      </w:r>
      <w:r>
        <w:rPr>
          <w:noProof/>
        </w:rPr>
        <w:fldChar w:fldCharType="begin"/>
      </w:r>
      <w:r>
        <w:rPr>
          <w:noProof/>
        </w:rPr>
        <w:instrText xml:space="preserve"> PAGEREF _Toc210902898 \h </w:instrText>
      </w:r>
      <w:r>
        <w:rPr>
          <w:noProof/>
        </w:rPr>
      </w:r>
      <w:r>
        <w:rPr>
          <w:noProof/>
        </w:rPr>
        <w:fldChar w:fldCharType="separate"/>
      </w:r>
      <w:r>
        <w:rPr>
          <w:noProof/>
        </w:rPr>
        <w:t>10</w:t>
      </w:r>
      <w:r>
        <w:rPr>
          <w:noProof/>
        </w:rPr>
        <w:fldChar w:fldCharType="end"/>
      </w:r>
    </w:p>
    <w:p w14:paraId="500E9A2D" w14:textId="2777FBE6" w:rsidR="008F1764" w:rsidRDefault="008F1764">
      <w:pPr>
        <w:pStyle w:val="Innehll1"/>
        <w:rPr>
          <w:rFonts w:asciiTheme="minorHAnsi" w:eastAsiaTheme="minorEastAsia" w:hAnsiTheme="minorHAnsi" w:cstheme="minorBidi"/>
          <w:b w:val="0"/>
          <w:bCs w:val="0"/>
          <w:noProof/>
          <w:color w:val="auto"/>
          <w:kern w:val="2"/>
          <w:szCs w:val="24"/>
          <w:lang w:eastAsia="sv-SE"/>
          <w14:ligatures w14:val="standardContextual"/>
        </w:rPr>
      </w:pPr>
      <w:r w:rsidRPr="00A165BF">
        <w:rPr>
          <w:noProof/>
          <w:lang w:val="en-GB"/>
        </w:rPr>
        <w:t>5.</w:t>
      </w:r>
      <w:r>
        <w:rPr>
          <w:rFonts w:asciiTheme="minorHAnsi" w:eastAsiaTheme="minorEastAsia" w:hAnsiTheme="minorHAnsi" w:cstheme="minorBidi"/>
          <w:b w:val="0"/>
          <w:bCs w:val="0"/>
          <w:noProof/>
          <w:color w:val="auto"/>
          <w:kern w:val="2"/>
          <w:szCs w:val="24"/>
          <w:lang w:eastAsia="sv-SE"/>
          <w14:ligatures w14:val="standardContextual"/>
        </w:rPr>
        <w:tab/>
      </w:r>
      <w:r w:rsidRPr="00A165BF">
        <w:rPr>
          <w:noProof/>
          <w:lang w:val="en-GB"/>
        </w:rPr>
        <w:t>Discussion and future work</w:t>
      </w:r>
      <w:r>
        <w:rPr>
          <w:noProof/>
        </w:rPr>
        <w:tab/>
      </w:r>
      <w:r>
        <w:rPr>
          <w:noProof/>
        </w:rPr>
        <w:fldChar w:fldCharType="begin"/>
      </w:r>
      <w:r>
        <w:rPr>
          <w:noProof/>
        </w:rPr>
        <w:instrText xml:space="preserve"> PAGEREF _Toc210902899 \h </w:instrText>
      </w:r>
      <w:r>
        <w:rPr>
          <w:noProof/>
        </w:rPr>
      </w:r>
      <w:r>
        <w:rPr>
          <w:noProof/>
        </w:rPr>
        <w:fldChar w:fldCharType="separate"/>
      </w:r>
      <w:r>
        <w:rPr>
          <w:noProof/>
        </w:rPr>
        <w:t>11</w:t>
      </w:r>
      <w:r>
        <w:rPr>
          <w:noProof/>
        </w:rPr>
        <w:fldChar w:fldCharType="end"/>
      </w:r>
    </w:p>
    <w:p w14:paraId="5B3DA35C" w14:textId="5745BAD4" w:rsidR="008F1764" w:rsidRDefault="008F1764">
      <w:pPr>
        <w:pStyle w:val="Innehll1"/>
        <w:rPr>
          <w:rFonts w:asciiTheme="minorHAnsi" w:eastAsiaTheme="minorEastAsia" w:hAnsiTheme="minorHAnsi" w:cstheme="minorBidi"/>
          <w:b w:val="0"/>
          <w:bCs w:val="0"/>
          <w:noProof/>
          <w:color w:val="auto"/>
          <w:kern w:val="2"/>
          <w:szCs w:val="24"/>
          <w:lang w:eastAsia="sv-SE"/>
          <w14:ligatures w14:val="standardContextual"/>
        </w:rPr>
      </w:pPr>
      <w:r w:rsidRPr="00A165BF">
        <w:rPr>
          <w:noProof/>
          <w:lang w:val="en-GB"/>
        </w:rPr>
        <w:t>6.</w:t>
      </w:r>
      <w:r>
        <w:rPr>
          <w:rFonts w:asciiTheme="minorHAnsi" w:eastAsiaTheme="minorEastAsia" w:hAnsiTheme="minorHAnsi" w:cstheme="minorBidi"/>
          <w:b w:val="0"/>
          <w:bCs w:val="0"/>
          <w:noProof/>
          <w:color w:val="auto"/>
          <w:kern w:val="2"/>
          <w:szCs w:val="24"/>
          <w:lang w:eastAsia="sv-SE"/>
          <w14:ligatures w14:val="standardContextual"/>
        </w:rPr>
        <w:tab/>
      </w:r>
      <w:r w:rsidRPr="00A165BF">
        <w:rPr>
          <w:noProof/>
          <w:lang w:val="en-GB"/>
        </w:rPr>
        <w:t>Conclusions</w:t>
      </w:r>
      <w:r>
        <w:rPr>
          <w:noProof/>
        </w:rPr>
        <w:tab/>
      </w:r>
      <w:r>
        <w:rPr>
          <w:noProof/>
        </w:rPr>
        <w:fldChar w:fldCharType="begin"/>
      </w:r>
      <w:r>
        <w:rPr>
          <w:noProof/>
        </w:rPr>
        <w:instrText xml:space="preserve"> PAGEREF _Toc210902900 \h </w:instrText>
      </w:r>
      <w:r>
        <w:rPr>
          <w:noProof/>
        </w:rPr>
      </w:r>
      <w:r>
        <w:rPr>
          <w:noProof/>
        </w:rPr>
        <w:fldChar w:fldCharType="separate"/>
      </w:r>
      <w:r>
        <w:rPr>
          <w:noProof/>
        </w:rPr>
        <w:t>12</w:t>
      </w:r>
      <w:r>
        <w:rPr>
          <w:noProof/>
        </w:rPr>
        <w:fldChar w:fldCharType="end"/>
      </w:r>
    </w:p>
    <w:p w14:paraId="66B0F9A7" w14:textId="61F8FB6F" w:rsidR="008F1764" w:rsidRDefault="008F1764">
      <w:pPr>
        <w:pStyle w:val="Innehll1"/>
        <w:rPr>
          <w:rFonts w:asciiTheme="minorHAnsi" w:eastAsiaTheme="minorEastAsia" w:hAnsiTheme="minorHAnsi" w:cstheme="minorBidi"/>
          <w:b w:val="0"/>
          <w:bCs w:val="0"/>
          <w:noProof/>
          <w:color w:val="auto"/>
          <w:kern w:val="2"/>
          <w:szCs w:val="24"/>
          <w:lang w:eastAsia="sv-SE"/>
          <w14:ligatures w14:val="standardContextual"/>
        </w:rPr>
      </w:pPr>
      <w:r>
        <w:rPr>
          <w:noProof/>
        </w:rPr>
        <w:t>References</w:t>
      </w:r>
      <w:r>
        <w:rPr>
          <w:noProof/>
        </w:rPr>
        <w:tab/>
      </w:r>
      <w:r>
        <w:rPr>
          <w:noProof/>
        </w:rPr>
        <w:fldChar w:fldCharType="begin"/>
      </w:r>
      <w:r>
        <w:rPr>
          <w:noProof/>
        </w:rPr>
        <w:instrText xml:space="preserve"> PAGEREF _Toc210902901 \h </w:instrText>
      </w:r>
      <w:r>
        <w:rPr>
          <w:noProof/>
        </w:rPr>
      </w:r>
      <w:r>
        <w:rPr>
          <w:noProof/>
        </w:rPr>
        <w:fldChar w:fldCharType="separate"/>
      </w:r>
      <w:r>
        <w:rPr>
          <w:noProof/>
        </w:rPr>
        <w:t>13</w:t>
      </w:r>
      <w:r>
        <w:rPr>
          <w:noProof/>
        </w:rPr>
        <w:fldChar w:fldCharType="end"/>
      </w:r>
    </w:p>
    <w:p w14:paraId="6DA47C16" w14:textId="2E6677D3" w:rsidR="002F46DF" w:rsidRDefault="009126F0" w:rsidP="00657208">
      <w:pPr>
        <w:pStyle w:val="Underrubrik"/>
        <w:rPr>
          <w:lang w:val="en-GB"/>
        </w:rPr>
      </w:pPr>
      <w:r w:rsidRPr="00D73288">
        <w:rPr>
          <w:lang w:val="en-GB"/>
        </w:rPr>
        <w:fldChar w:fldCharType="end"/>
      </w:r>
    </w:p>
    <w:p w14:paraId="3DB2AC95" w14:textId="6CAD4B9E" w:rsidR="00D64CC3" w:rsidRPr="000707DA" w:rsidRDefault="00D64CC3">
      <w:pPr>
        <w:jc w:val="left"/>
        <w:rPr>
          <w:rFonts w:asciiTheme="majorHAnsi" w:eastAsiaTheme="majorEastAsia" w:hAnsiTheme="majorHAnsi" w:cstheme="majorBidi"/>
          <w:i/>
          <w:iCs/>
          <w:color w:val="4F81BD" w:themeColor="accent1"/>
          <w:spacing w:val="15"/>
          <w:lang w:val="en-GB"/>
        </w:rPr>
      </w:pPr>
      <w:r w:rsidRPr="004B137A">
        <w:rPr>
          <w:lang w:val="en-GB"/>
        </w:rPr>
        <w:br w:type="page"/>
      </w:r>
    </w:p>
    <w:p w14:paraId="015CC8F1" w14:textId="19038E52" w:rsidR="00D64CC3" w:rsidRDefault="00D64CC3" w:rsidP="00D64CC3">
      <w:pPr>
        <w:pStyle w:val="Rubrik1"/>
        <w:rPr>
          <w:lang w:val="en-GB"/>
        </w:rPr>
      </w:pPr>
      <w:bookmarkStart w:id="11" w:name="_Toc210902889"/>
      <w:r w:rsidRPr="00D73288">
        <w:rPr>
          <w:lang w:val="en-GB"/>
        </w:rPr>
        <w:lastRenderedPageBreak/>
        <w:t>Introduction</w:t>
      </w:r>
      <w:r w:rsidR="00504EC5">
        <w:rPr>
          <w:lang w:val="en-GB"/>
        </w:rPr>
        <w:t xml:space="preserve"> and problem formulation</w:t>
      </w:r>
      <w:bookmarkEnd w:id="11"/>
    </w:p>
    <w:p w14:paraId="015FB696" w14:textId="77777777" w:rsidR="00BA3350" w:rsidRDefault="00BA3350" w:rsidP="007306D0">
      <w:pPr>
        <w:rPr>
          <w:lang w:val="en-GB"/>
        </w:rPr>
      </w:pPr>
    </w:p>
    <w:p w14:paraId="637CC2F7" w14:textId="3139299D" w:rsidR="007306D0" w:rsidRDefault="009D775B" w:rsidP="007306D0">
      <w:pPr>
        <w:rPr>
          <w:lang w:val="en-GB"/>
        </w:rPr>
      </w:pPr>
      <w:r>
        <w:rPr>
          <w:lang w:val="en-GB"/>
        </w:rPr>
        <w:t>The finance company, ABC Finance</w:t>
      </w:r>
      <w:r w:rsidR="00C06B2F">
        <w:rPr>
          <w:lang w:val="en-GB"/>
        </w:rPr>
        <w:t>,</w:t>
      </w:r>
      <w:r>
        <w:rPr>
          <w:lang w:val="en-GB"/>
        </w:rPr>
        <w:t xml:space="preserve"> want</w:t>
      </w:r>
      <w:r w:rsidR="00320A9A">
        <w:rPr>
          <w:lang w:val="en-GB"/>
        </w:rPr>
        <w:t>s</w:t>
      </w:r>
      <w:r>
        <w:rPr>
          <w:lang w:val="en-GB"/>
        </w:rPr>
        <w:t xml:space="preserve"> to automate the process </w:t>
      </w:r>
      <w:r w:rsidR="00C06B2F">
        <w:rPr>
          <w:lang w:val="en-GB"/>
        </w:rPr>
        <w:t xml:space="preserve">of </w:t>
      </w:r>
      <w:r>
        <w:rPr>
          <w:lang w:val="en-GB"/>
        </w:rPr>
        <w:t>home loans</w:t>
      </w:r>
      <w:r w:rsidR="00BA3350">
        <w:rPr>
          <w:lang w:val="en-GB"/>
        </w:rPr>
        <w:t>.</w:t>
      </w:r>
      <w:r>
        <w:rPr>
          <w:lang w:val="en-GB"/>
        </w:rPr>
        <w:t xml:space="preserve"> </w:t>
      </w:r>
      <w:r w:rsidR="00BA3350">
        <w:rPr>
          <w:lang w:val="en-GB"/>
        </w:rPr>
        <w:t>T</w:t>
      </w:r>
      <w:r>
        <w:rPr>
          <w:lang w:val="en-GB"/>
        </w:rPr>
        <w:t xml:space="preserve">he task is to help them build a model based on </w:t>
      </w:r>
      <w:r w:rsidR="00C06B2F">
        <w:rPr>
          <w:lang w:val="en-GB"/>
        </w:rPr>
        <w:t>their</w:t>
      </w:r>
      <w:r>
        <w:rPr>
          <w:lang w:val="en-GB"/>
        </w:rPr>
        <w:t xml:space="preserve"> data. </w:t>
      </w:r>
      <w:r w:rsidR="00320A9A">
        <w:rPr>
          <w:lang w:val="en-GB"/>
        </w:rPr>
        <w:t xml:space="preserve">The model should predict whether a new customer can be approved for a loan or not based on several customer </w:t>
      </w:r>
      <w:r w:rsidR="00C06B2F">
        <w:rPr>
          <w:lang w:val="en-GB"/>
        </w:rPr>
        <w:t>attributes</w:t>
      </w:r>
      <w:r w:rsidR="00320A9A">
        <w:rPr>
          <w:lang w:val="en-GB"/>
        </w:rPr>
        <w:t xml:space="preserve"> in the data set. </w:t>
      </w:r>
      <w:r w:rsidR="002A49B2">
        <w:rPr>
          <w:lang w:val="en-GB"/>
        </w:rPr>
        <w:t xml:space="preserve">Since the target </w:t>
      </w:r>
      <w:proofErr w:type="spellStart"/>
      <w:r w:rsidR="002A49B2">
        <w:rPr>
          <w:lang w:val="en-GB"/>
        </w:rPr>
        <w:t>LaonStatus</w:t>
      </w:r>
      <w:proofErr w:type="spellEnd"/>
      <w:r w:rsidR="002A49B2">
        <w:rPr>
          <w:lang w:val="en-GB"/>
        </w:rPr>
        <w:t xml:space="preserve"> is binary</w:t>
      </w:r>
      <w:r w:rsidR="002A3869">
        <w:rPr>
          <w:lang w:val="en-GB"/>
        </w:rPr>
        <w:t xml:space="preserve"> (Y/N), the task is a binary classification problem. T</w:t>
      </w:r>
      <w:r w:rsidR="00985DF1">
        <w:rPr>
          <w:lang w:val="en-GB"/>
        </w:rPr>
        <w:t xml:space="preserve">he model to be used is </w:t>
      </w:r>
      <w:r w:rsidR="00C06B2F">
        <w:rPr>
          <w:lang w:val="en-GB"/>
        </w:rPr>
        <w:t>Logistic</w:t>
      </w:r>
      <w:r w:rsidR="00985DF1">
        <w:rPr>
          <w:lang w:val="en-GB"/>
        </w:rPr>
        <w:t xml:space="preserve"> Regression</w:t>
      </w:r>
      <w:r w:rsidR="00916A20">
        <w:rPr>
          <w:lang w:val="en-GB"/>
        </w:rPr>
        <w:fldChar w:fldCharType="begin"/>
      </w:r>
      <w:r w:rsidR="00916A20">
        <w:rPr>
          <w:lang w:val="en-GB"/>
        </w:rPr>
        <w:instrText xml:space="preserve"> ADDIN ZOTERO_ITEM CSL_CITATION {"citationID":"Hwf3FMRk","properties":{"formattedCitation":"[1, p. 409]","plainCitation":"[1, p. 409]","noteIndex":0},"citationItems":[{"id":544,"uris":["http://zotero.org/users/16234920/items/6DW6D3MG"],"itemData":{"id":544,"type":"book","event-place":"Cambridge,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D."},{"family":"MacNamee","given":"Brian"},{"family":"D'Arcy","given":"Aoife"}],"issued":{"date-parts":[["2015"]]}},"locator":"409","label":"page"}],"schema":"https://github.com/citation-style-language/schema/raw/master/csl-citation.json"} </w:instrText>
      </w:r>
      <w:r w:rsidR="00916A20">
        <w:rPr>
          <w:lang w:val="en-GB"/>
        </w:rPr>
        <w:fldChar w:fldCharType="separate"/>
      </w:r>
      <w:r w:rsidR="00916A20">
        <w:rPr>
          <w:noProof/>
          <w:lang w:val="en-GB"/>
        </w:rPr>
        <w:t>[1, p. 409]</w:t>
      </w:r>
      <w:r w:rsidR="00916A20">
        <w:rPr>
          <w:lang w:val="en-GB"/>
        </w:rPr>
        <w:fldChar w:fldCharType="end"/>
      </w:r>
      <w:r w:rsidR="00985DF1">
        <w:rPr>
          <w:lang w:val="en-GB"/>
        </w:rPr>
        <w:t xml:space="preserve"> as </w:t>
      </w:r>
      <w:r w:rsidR="00C06B2F">
        <w:rPr>
          <w:lang w:val="en-GB"/>
        </w:rPr>
        <w:t xml:space="preserve">a </w:t>
      </w:r>
      <w:r w:rsidR="00985DF1">
        <w:rPr>
          <w:lang w:val="en-GB"/>
        </w:rPr>
        <w:t>base</w:t>
      </w:r>
      <w:r w:rsidR="00BA3350">
        <w:rPr>
          <w:lang w:val="en-GB"/>
        </w:rPr>
        <w:t>line</w:t>
      </w:r>
      <w:r w:rsidR="00985DF1">
        <w:rPr>
          <w:lang w:val="en-GB"/>
        </w:rPr>
        <w:t xml:space="preserve"> model and a decision tree </w:t>
      </w:r>
      <w:r w:rsidR="00BC5EAF">
        <w:rPr>
          <w:lang w:val="en-GB"/>
        </w:rPr>
        <w:fldChar w:fldCharType="begin"/>
      </w:r>
      <w:r w:rsidR="004F22B3">
        <w:rPr>
          <w:lang w:val="en-GB"/>
        </w:rPr>
        <w:instrText xml:space="preserve"> ADDIN ZOTERO_ITEM CSL_CITATION {"citationID":"a8INXi24","properties":{"formattedCitation":"[1, p. 544]","plainCitation":"[1, p. 544]","noteIndex":0},"citationItems":[{"id":544,"uris":["http://zotero.org/users/16234920/items/6DW6D3MG"],"itemData":{"id":544,"type":"book","event-place":"Cambridge,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D."},{"family":"MacNamee","given":"Brian"},{"family":"D'Arcy","given":"Aoife"}],"issued":{"date-parts":[["2015"]]}},"locator":"544","label":"page"}],"schema":"https://github.com/citation-style-language/schema/raw/master/csl-citation.json"} </w:instrText>
      </w:r>
      <w:r w:rsidR="00BC5EAF">
        <w:rPr>
          <w:lang w:val="en-GB"/>
        </w:rPr>
        <w:fldChar w:fldCharType="separate"/>
      </w:r>
      <w:r w:rsidR="004F22B3">
        <w:rPr>
          <w:noProof/>
          <w:lang w:val="en-GB"/>
        </w:rPr>
        <w:t>[1, p. 544]</w:t>
      </w:r>
      <w:r w:rsidR="00BC5EAF">
        <w:rPr>
          <w:lang w:val="en-GB"/>
        </w:rPr>
        <w:fldChar w:fldCharType="end"/>
      </w:r>
      <w:r w:rsidR="00985DF1">
        <w:rPr>
          <w:lang w:val="en-GB"/>
        </w:rPr>
        <w:t xml:space="preserve">, </w:t>
      </w:r>
      <w:r w:rsidR="00320A9A">
        <w:rPr>
          <w:lang w:val="en-GB"/>
        </w:rPr>
        <w:t xml:space="preserve">where the intention is to follow best </w:t>
      </w:r>
      <w:r w:rsidR="00C06B2F">
        <w:rPr>
          <w:lang w:val="en-GB"/>
        </w:rPr>
        <w:t>practice</w:t>
      </w:r>
      <w:r w:rsidR="00320A9A">
        <w:rPr>
          <w:lang w:val="en-GB"/>
        </w:rPr>
        <w:t xml:space="preserve"> </w:t>
      </w:r>
      <w:r>
        <w:rPr>
          <w:lang w:val="en-GB"/>
        </w:rPr>
        <w:t xml:space="preserve">regarding </w:t>
      </w:r>
      <w:r w:rsidR="00320A9A">
        <w:rPr>
          <w:lang w:val="en-GB"/>
        </w:rPr>
        <w:t>data exploration, data preprocessing,</w:t>
      </w:r>
      <w:r w:rsidR="00C06B2F">
        <w:rPr>
          <w:lang w:val="en-GB"/>
        </w:rPr>
        <w:t xml:space="preserve"> and </w:t>
      </w:r>
      <w:r w:rsidR="00320A9A">
        <w:rPr>
          <w:lang w:val="en-GB"/>
        </w:rPr>
        <w:t>feature engineering.</w:t>
      </w:r>
      <w:r w:rsidR="002A3869">
        <w:rPr>
          <w:lang w:val="en-GB"/>
        </w:rPr>
        <w:t xml:space="preserve"> </w:t>
      </w:r>
      <w:r w:rsidR="00D64CC3">
        <w:rPr>
          <w:lang w:val="en-GB"/>
        </w:rPr>
        <w:t>The evaluation of the model is performed</w:t>
      </w:r>
      <w:r w:rsidR="007D2DBE">
        <w:rPr>
          <w:lang w:val="en-GB"/>
        </w:rPr>
        <w:t xml:space="preserve"> using </w:t>
      </w:r>
      <w:r w:rsidR="007D2DBE">
        <w:rPr>
          <w:lang w:val="en-US"/>
        </w:rPr>
        <w:t>accuracy, precision, recall, F1-score</w:t>
      </w:r>
      <w:r w:rsidR="00C06B2F">
        <w:rPr>
          <w:lang w:val="en-US"/>
        </w:rPr>
        <w:t>,</w:t>
      </w:r>
      <w:r w:rsidR="007D2DBE">
        <w:rPr>
          <w:lang w:val="en-US"/>
        </w:rPr>
        <w:t xml:space="preserve"> and Confusion Matrix metrics</w:t>
      </w:r>
      <w:r w:rsidR="003A1F07">
        <w:rPr>
          <w:lang w:val="en-US"/>
        </w:rPr>
        <w:t xml:space="preserve"> </w:t>
      </w:r>
      <w:r w:rsidR="003A1F07">
        <w:rPr>
          <w:lang w:val="en-US"/>
        </w:rPr>
        <w:fldChar w:fldCharType="begin"/>
      </w:r>
      <w:r w:rsidR="00916A20">
        <w:rPr>
          <w:lang w:val="en-US"/>
        </w:rPr>
        <w:instrText xml:space="preserve"> ADDIN ZOTERO_ITEM CSL_CITATION {"citationID":"fTsLeGU7","properties":{"formattedCitation":"[1, pp. 463\\uc0\\u8211{}465]","plainCitation":"[1, pp. 463–465]","dontUpdate":true,"noteIndex":0},"citationItems":[{"id":544,"uris":["http://zotero.org/users/16234920/items/6DW6D3MG"],"itemData":{"id":544,"type":"book","event-place":"Cambridge,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D."},{"family":"MacNamee","given":"Brian"},{"family":"D'Arcy","given":"Aoife"}],"issued":{"date-parts":[["2015"]]}},"locator":"463-465","label":"page"}],"schema":"https://github.com/citation-style-language/schema/raw/master/csl-citation.json"} </w:instrText>
      </w:r>
      <w:r w:rsidR="003A1F07">
        <w:rPr>
          <w:lang w:val="en-US"/>
        </w:rPr>
        <w:fldChar w:fldCharType="separate"/>
      </w:r>
      <w:r w:rsidR="003A1F07" w:rsidRPr="003A1F07">
        <w:rPr>
          <w:rFonts w:eastAsiaTheme="minorEastAsia"/>
          <w:color w:val="000000"/>
          <w:lang w:eastAsia="sv-SE"/>
        </w:rPr>
        <w:t xml:space="preserve">[1, </w:t>
      </w:r>
      <w:proofErr w:type="spellStart"/>
      <w:r w:rsidR="003A1F07" w:rsidRPr="003A1F07">
        <w:rPr>
          <w:rFonts w:eastAsiaTheme="minorEastAsia"/>
          <w:color w:val="000000"/>
          <w:lang w:eastAsia="sv-SE"/>
        </w:rPr>
        <w:t>pp</w:t>
      </w:r>
      <w:proofErr w:type="spellEnd"/>
      <w:r w:rsidR="003A1F07" w:rsidRPr="003A1F07">
        <w:rPr>
          <w:rFonts w:eastAsiaTheme="minorEastAsia"/>
          <w:color w:val="000000"/>
          <w:lang w:eastAsia="sv-SE"/>
        </w:rPr>
        <w:t>. 463–4</w:t>
      </w:r>
      <w:r w:rsidR="003A1F07">
        <w:rPr>
          <w:rFonts w:eastAsiaTheme="minorEastAsia"/>
          <w:color w:val="000000"/>
          <w:lang w:eastAsia="sv-SE"/>
        </w:rPr>
        <w:t>77</w:t>
      </w:r>
      <w:r w:rsidR="003A1F07" w:rsidRPr="003A1F07">
        <w:rPr>
          <w:rFonts w:eastAsiaTheme="minorEastAsia"/>
          <w:color w:val="000000"/>
          <w:lang w:eastAsia="sv-SE"/>
        </w:rPr>
        <w:t>]</w:t>
      </w:r>
      <w:r w:rsidR="003A1F07">
        <w:rPr>
          <w:lang w:val="en-US"/>
        </w:rPr>
        <w:fldChar w:fldCharType="end"/>
      </w:r>
      <w:r w:rsidR="00D64CC3">
        <w:rPr>
          <w:lang w:val="en-GB"/>
        </w:rPr>
        <w:t xml:space="preserve">. </w:t>
      </w:r>
    </w:p>
    <w:p w14:paraId="62ACE958" w14:textId="77777777" w:rsidR="007E76A5" w:rsidRDefault="007E76A5" w:rsidP="007E76A5">
      <w:pPr>
        <w:rPr>
          <w:lang w:val="en-GB"/>
        </w:rPr>
      </w:pPr>
      <w:bookmarkStart w:id="12" w:name="_Toc254357227"/>
    </w:p>
    <w:p w14:paraId="471C2DFA" w14:textId="5E8860FE" w:rsidR="009026AB" w:rsidRDefault="009026AB" w:rsidP="009026AB">
      <w:pPr>
        <w:pStyle w:val="Rubrik1"/>
      </w:pPr>
      <w:bookmarkStart w:id="13" w:name="_Toc210902890"/>
      <w:proofErr w:type="spellStart"/>
      <w:r>
        <w:lastRenderedPageBreak/>
        <w:t>Method</w:t>
      </w:r>
      <w:bookmarkEnd w:id="13"/>
      <w:proofErr w:type="spellEnd"/>
    </w:p>
    <w:p w14:paraId="4D39D616" w14:textId="0DC55195" w:rsidR="008D00B5" w:rsidRDefault="00BC588A" w:rsidP="00F003BC">
      <w:pPr>
        <w:pStyle w:val="Rubrik2"/>
      </w:pPr>
      <w:bookmarkStart w:id="14" w:name="_Toc210902891"/>
      <w:r>
        <w:t>Implementation</w:t>
      </w:r>
      <w:bookmarkEnd w:id="14"/>
    </w:p>
    <w:p w14:paraId="3F45BBE2" w14:textId="36ADBEE1" w:rsidR="002A03E8" w:rsidRPr="0019189C" w:rsidRDefault="00BC588A" w:rsidP="0019189C">
      <w:pPr>
        <w:rPr>
          <w:lang w:val="en-GB"/>
        </w:rPr>
      </w:pPr>
      <w:r>
        <w:rPr>
          <w:lang w:val="en-GB"/>
        </w:rPr>
        <w:t>As this project is a classification problem</w:t>
      </w:r>
      <w:r w:rsidR="00C06B2F">
        <w:rPr>
          <w:lang w:val="en-GB"/>
        </w:rPr>
        <w:t>,</w:t>
      </w:r>
      <w:r>
        <w:rPr>
          <w:lang w:val="en-GB"/>
        </w:rPr>
        <w:t xml:space="preserve"> the choice of model is Logistic Regression</w:t>
      </w:r>
      <w:r w:rsidR="007466C8">
        <w:rPr>
          <w:lang w:val="en-GB"/>
        </w:rPr>
        <w:t xml:space="preserve"> </w:t>
      </w:r>
      <w:r w:rsidR="007466C8">
        <w:rPr>
          <w:lang w:val="en-GB"/>
        </w:rPr>
        <w:fldChar w:fldCharType="begin"/>
      </w:r>
      <w:r w:rsidR="007466C8">
        <w:rPr>
          <w:lang w:val="en-GB"/>
        </w:rPr>
        <w:instrText xml:space="preserve"> ADDIN ZOTERO_ITEM CSL_CITATION {"citationID":"ERvkqNTd","properties":{"formattedCitation":"[1, p. 409]","plainCitation":"[1, p. 409]","noteIndex":0},"citationItems":[{"id":544,"uris":["http://zotero.org/users/16234920/items/6DW6D3MG"],"itemData":{"id":544,"type":"book","event-place":"Cambridge,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D."},{"family":"MacNamee","given":"Brian"},{"family":"D'Arcy","given":"Aoife"}],"issued":{"date-parts":[["2015"]]}},"locator":"409","label":"page"}],"schema":"https://github.com/citation-style-language/schema/raw/master/csl-citation.json"} </w:instrText>
      </w:r>
      <w:r w:rsidR="007466C8">
        <w:rPr>
          <w:lang w:val="en-GB"/>
        </w:rPr>
        <w:fldChar w:fldCharType="separate"/>
      </w:r>
      <w:r w:rsidR="007466C8">
        <w:rPr>
          <w:noProof/>
          <w:lang w:val="en-GB"/>
        </w:rPr>
        <w:t>[1, p. 409]</w:t>
      </w:r>
      <w:r w:rsidR="007466C8">
        <w:rPr>
          <w:lang w:val="en-GB"/>
        </w:rPr>
        <w:fldChar w:fldCharType="end"/>
      </w:r>
      <w:r>
        <w:rPr>
          <w:lang w:val="en-GB"/>
        </w:rPr>
        <w:t xml:space="preserve"> as </w:t>
      </w:r>
      <w:r w:rsidR="00BA3350">
        <w:rPr>
          <w:lang w:val="en-GB"/>
        </w:rPr>
        <w:t xml:space="preserve">the </w:t>
      </w:r>
      <w:r w:rsidR="00C06B2F">
        <w:rPr>
          <w:lang w:val="en-GB"/>
        </w:rPr>
        <w:t>baseline</w:t>
      </w:r>
      <w:r>
        <w:rPr>
          <w:lang w:val="en-GB"/>
        </w:rPr>
        <w:t xml:space="preserve"> and </w:t>
      </w:r>
      <w:r w:rsidR="00C06B2F">
        <w:rPr>
          <w:lang w:val="en-GB"/>
        </w:rPr>
        <w:t xml:space="preserve">a </w:t>
      </w:r>
      <w:r>
        <w:rPr>
          <w:lang w:val="en-GB"/>
        </w:rPr>
        <w:t>decision tree model</w:t>
      </w:r>
      <w:r w:rsidR="007466C8">
        <w:rPr>
          <w:lang w:val="en-GB"/>
        </w:rPr>
        <w:t xml:space="preserve"> </w:t>
      </w:r>
      <w:r w:rsidR="007466C8">
        <w:rPr>
          <w:lang w:val="en-GB"/>
        </w:rPr>
        <w:fldChar w:fldCharType="begin"/>
      </w:r>
      <w:r w:rsidR="007466C8">
        <w:rPr>
          <w:lang w:val="en-GB"/>
        </w:rPr>
        <w:instrText xml:space="preserve"> ADDIN ZOTERO_ITEM CSL_CITATION {"citationID":"Vo6bFukM","properties":{"formattedCitation":"[1, p. 544]","plainCitation":"[1, p. 544]","noteIndex":0},"citationItems":[{"id":544,"uris":["http://zotero.org/users/16234920/items/6DW6D3MG"],"itemData":{"id":544,"type":"book","event-place":"Cambridge,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D."},{"family":"MacNamee","given":"Brian"},{"family":"D'Arcy","given":"Aoife"}],"issued":{"date-parts":[["2015"]]}},"locator":"544","label":"page"}],"schema":"https://github.com/citation-style-language/schema/raw/master/csl-citation.json"} </w:instrText>
      </w:r>
      <w:r w:rsidR="007466C8">
        <w:rPr>
          <w:lang w:val="en-GB"/>
        </w:rPr>
        <w:fldChar w:fldCharType="separate"/>
      </w:r>
      <w:r w:rsidR="007466C8">
        <w:rPr>
          <w:noProof/>
          <w:lang w:val="en-GB"/>
        </w:rPr>
        <w:t>[1, p. 544]</w:t>
      </w:r>
      <w:r w:rsidR="007466C8">
        <w:rPr>
          <w:lang w:val="en-GB"/>
        </w:rPr>
        <w:fldChar w:fldCharType="end"/>
      </w:r>
      <w:r>
        <w:rPr>
          <w:lang w:val="en-GB"/>
        </w:rPr>
        <w:t>.</w:t>
      </w:r>
    </w:p>
    <w:p w14:paraId="12AECE9C" w14:textId="77777777" w:rsidR="00BC588A" w:rsidRPr="00595629" w:rsidRDefault="00BC588A" w:rsidP="00F003BC">
      <w:pPr>
        <w:pStyle w:val="Rubrik2"/>
      </w:pPr>
      <w:bookmarkStart w:id="15" w:name="_Toc210902892"/>
      <w:proofErr w:type="spellStart"/>
      <w:r>
        <w:t>Libraries</w:t>
      </w:r>
      <w:bookmarkEnd w:id="15"/>
      <w:proofErr w:type="spellEnd"/>
    </w:p>
    <w:p w14:paraId="48DCA911" w14:textId="0EBC5140" w:rsidR="00046800" w:rsidRDefault="00BC588A" w:rsidP="00BC588A">
      <w:pPr>
        <w:rPr>
          <w:lang w:val="en-GB"/>
        </w:rPr>
      </w:pPr>
      <w:r>
        <w:rPr>
          <w:lang w:val="en-GB"/>
        </w:rPr>
        <w:t xml:space="preserve">Pandas is </w:t>
      </w:r>
      <w:r w:rsidR="00C06B2F">
        <w:rPr>
          <w:lang w:val="en-GB"/>
        </w:rPr>
        <w:t>chosen</w:t>
      </w:r>
      <w:r>
        <w:rPr>
          <w:lang w:val="en-GB"/>
        </w:rPr>
        <w:t xml:space="preserve"> as </w:t>
      </w:r>
      <w:r w:rsidR="00C06B2F">
        <w:rPr>
          <w:lang w:val="en-GB"/>
        </w:rPr>
        <w:t xml:space="preserve">a </w:t>
      </w:r>
      <w:r>
        <w:rPr>
          <w:lang w:val="en-GB"/>
        </w:rPr>
        <w:t xml:space="preserve">data framework as it provides </w:t>
      </w:r>
      <w:r w:rsidR="00B50165">
        <w:rPr>
          <w:lang w:val="en-GB"/>
        </w:rPr>
        <w:t xml:space="preserve">many </w:t>
      </w:r>
      <w:r w:rsidR="00C06B2F">
        <w:rPr>
          <w:lang w:val="en-GB"/>
        </w:rPr>
        <w:t>built-in</w:t>
      </w:r>
      <w:r>
        <w:rPr>
          <w:lang w:val="en-GB"/>
        </w:rPr>
        <w:t xml:space="preserve"> methods for handling and processing data. Matplotlib </w:t>
      </w:r>
      <w:r w:rsidR="00B50165">
        <w:rPr>
          <w:lang w:val="en-GB"/>
        </w:rPr>
        <w:t>is used for</w:t>
      </w:r>
      <w:r>
        <w:rPr>
          <w:lang w:val="en-GB"/>
        </w:rPr>
        <w:t xml:space="preserve"> visualization</w:t>
      </w:r>
      <w:r w:rsidR="00B50165">
        <w:rPr>
          <w:lang w:val="en-GB"/>
        </w:rPr>
        <w:t xml:space="preserve">. </w:t>
      </w:r>
      <w:r>
        <w:rPr>
          <w:lang w:val="en-GB"/>
        </w:rPr>
        <w:t xml:space="preserve">Scikit-learn is used for its easy use regarding setting up a data </w:t>
      </w:r>
      <w:r w:rsidR="00C06B2F">
        <w:rPr>
          <w:lang w:val="en-GB"/>
        </w:rPr>
        <w:t>pipeline</w:t>
      </w:r>
      <w:r>
        <w:rPr>
          <w:lang w:val="en-GB"/>
        </w:rPr>
        <w:t xml:space="preserve"> and loading</w:t>
      </w:r>
      <w:r w:rsidR="00125A45">
        <w:rPr>
          <w:lang w:val="en-GB"/>
        </w:rPr>
        <w:t xml:space="preserve"> </w:t>
      </w:r>
      <w:r w:rsidR="00C06B2F">
        <w:rPr>
          <w:lang w:val="en-GB"/>
        </w:rPr>
        <w:t>different</w:t>
      </w:r>
      <w:r>
        <w:rPr>
          <w:lang w:val="en-GB"/>
        </w:rPr>
        <w:t xml:space="preserve"> model</w:t>
      </w:r>
      <w:r w:rsidR="00125A45">
        <w:rPr>
          <w:lang w:val="en-GB"/>
        </w:rPr>
        <w:t>s</w:t>
      </w:r>
      <w:r>
        <w:rPr>
          <w:lang w:val="en-GB"/>
        </w:rPr>
        <w:t xml:space="preserve"> in Python.</w:t>
      </w:r>
    </w:p>
    <w:p w14:paraId="73744211" w14:textId="5FDCFAD0" w:rsidR="000C2960" w:rsidRDefault="00046800" w:rsidP="000C2960">
      <w:pPr>
        <w:pStyle w:val="Rubrik2"/>
        <w:rPr>
          <w:lang w:val="en-GB"/>
        </w:rPr>
      </w:pPr>
      <w:bookmarkStart w:id="16" w:name="_Toc210902893"/>
      <w:r>
        <w:rPr>
          <w:lang w:val="en-GB"/>
        </w:rPr>
        <w:t>Data Exploration</w:t>
      </w:r>
      <w:bookmarkEnd w:id="16"/>
    </w:p>
    <w:p w14:paraId="73A2B5FD" w14:textId="4D8664BB" w:rsidR="000C2960" w:rsidRDefault="000C2960" w:rsidP="000C2960">
      <w:pPr>
        <w:rPr>
          <w:lang w:val="en-GB"/>
        </w:rPr>
      </w:pPr>
      <w:r>
        <w:rPr>
          <w:lang w:val="en-GB"/>
        </w:rPr>
        <w:t>During data exploration</w:t>
      </w:r>
      <w:r w:rsidR="00C06B2F">
        <w:rPr>
          <w:lang w:val="en-GB"/>
        </w:rPr>
        <w:t>,</w:t>
      </w:r>
      <w:r w:rsidR="008F11D1">
        <w:rPr>
          <w:lang w:val="en-GB"/>
        </w:rPr>
        <w:t xml:space="preserve"> </w:t>
      </w:r>
      <w:r w:rsidR="00C06B2F">
        <w:rPr>
          <w:lang w:val="en-GB"/>
        </w:rPr>
        <w:t>an</w:t>
      </w:r>
      <w:r w:rsidR="008F11D1">
        <w:rPr>
          <w:lang w:val="en-GB"/>
        </w:rPr>
        <w:t xml:space="preserve"> Analytic Base Table (ABT) was constructed as seen</w:t>
      </w:r>
      <w:r w:rsidR="000707DA">
        <w:rPr>
          <w:lang w:val="en-GB"/>
        </w:rPr>
        <w:t xml:space="preserve"> </w:t>
      </w:r>
      <w:r w:rsidR="00C06B2F">
        <w:rPr>
          <w:lang w:val="en-GB"/>
        </w:rPr>
        <w:t>below</w:t>
      </w:r>
      <w:r w:rsidR="008F11D1">
        <w:rPr>
          <w:lang w:val="en-GB"/>
        </w:rPr>
        <w:t xml:space="preserve"> in </w:t>
      </w:r>
      <w:r w:rsidR="000707DA">
        <w:rPr>
          <w:lang w:val="en-GB"/>
        </w:rPr>
        <w:t>T</w:t>
      </w:r>
      <w:r w:rsidR="008F11D1">
        <w:rPr>
          <w:lang w:val="en-GB"/>
        </w:rPr>
        <w:t>able 1</w:t>
      </w:r>
      <w:r w:rsidR="006F239D">
        <w:rPr>
          <w:lang w:val="en-GB"/>
        </w:rPr>
        <w:fldChar w:fldCharType="begin"/>
      </w:r>
      <w:r w:rsidR="006F239D">
        <w:rPr>
          <w:lang w:val="en-GB"/>
        </w:rPr>
        <w:instrText xml:space="preserve"> ADDIN ZOTERO_ITEM CSL_CITATION {"citationID":"Pi3LVZOJ","properties":{"formattedCitation":"[1, p. 71]","plainCitation":"[1, p. 71]","noteIndex":0},"citationItems":[{"id":544,"uris":["http://zotero.org/users/16234920/items/6DW6D3MG"],"itemData":{"id":544,"type":"book","event-place":"Cambridge,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D."},{"family":"MacNamee","given":"Brian"},{"family":"D'Arcy","given":"Aoife"}],"issued":{"date-parts":[["2015"]]}},"locator":"71","label":"page"}],"schema":"https://github.com/citation-style-language/schema/raw/master/csl-citation.json"} </w:instrText>
      </w:r>
      <w:r w:rsidR="006F239D">
        <w:rPr>
          <w:lang w:val="en-GB"/>
        </w:rPr>
        <w:fldChar w:fldCharType="separate"/>
      </w:r>
      <w:r w:rsidR="006F239D">
        <w:rPr>
          <w:noProof/>
          <w:lang w:val="en-GB"/>
        </w:rPr>
        <w:t>[1, p. 71]</w:t>
      </w:r>
      <w:r w:rsidR="006F239D">
        <w:rPr>
          <w:lang w:val="en-GB"/>
        </w:rPr>
        <w:fldChar w:fldCharType="end"/>
      </w:r>
      <w:r w:rsidR="00B50165">
        <w:rPr>
          <w:lang w:val="en-GB"/>
        </w:rPr>
        <w:t>.</w:t>
      </w:r>
      <w:r w:rsidR="008F11D1">
        <w:rPr>
          <w:lang w:val="en-GB"/>
        </w:rPr>
        <w:t xml:space="preserve"> </w:t>
      </w:r>
      <w:r w:rsidR="00B50165">
        <w:rPr>
          <w:lang w:val="en-GB"/>
        </w:rPr>
        <w:t>S</w:t>
      </w:r>
      <w:r w:rsidR="00B07F36">
        <w:rPr>
          <w:lang w:val="en-GB"/>
        </w:rPr>
        <w:t xml:space="preserve">ome features </w:t>
      </w:r>
      <w:r w:rsidR="00B50165">
        <w:rPr>
          <w:lang w:val="en-GB"/>
        </w:rPr>
        <w:t>appear</w:t>
      </w:r>
      <w:r w:rsidR="00B07F36">
        <w:rPr>
          <w:lang w:val="en-GB"/>
        </w:rPr>
        <w:t xml:space="preserve"> to have </w:t>
      </w:r>
      <w:r w:rsidR="00C06B2F">
        <w:rPr>
          <w:lang w:val="en-GB"/>
        </w:rPr>
        <w:t xml:space="preserve">the </w:t>
      </w:r>
      <w:r w:rsidR="00B07F36">
        <w:rPr>
          <w:lang w:val="en-GB"/>
        </w:rPr>
        <w:t>wrong data type</w:t>
      </w:r>
      <w:r w:rsidR="00C06B2F">
        <w:rPr>
          <w:lang w:val="en-GB"/>
        </w:rPr>
        <w:t>,</w:t>
      </w:r>
      <w:r w:rsidR="00B07F36">
        <w:rPr>
          <w:lang w:val="en-GB"/>
        </w:rPr>
        <w:t xml:space="preserve"> </w:t>
      </w:r>
      <w:r w:rsidR="00B50165">
        <w:rPr>
          <w:lang w:val="en-GB"/>
        </w:rPr>
        <w:t>such as</w:t>
      </w:r>
      <w:r w:rsidR="00B07F36">
        <w:rPr>
          <w:lang w:val="en-GB"/>
        </w:rPr>
        <w:t xml:space="preserve"> ´Dependents´</w:t>
      </w:r>
      <w:r w:rsidR="00C06B2F">
        <w:rPr>
          <w:lang w:val="en-GB"/>
        </w:rPr>
        <w:t>,</w:t>
      </w:r>
      <w:r w:rsidR="00B02CF1">
        <w:rPr>
          <w:lang w:val="en-GB"/>
        </w:rPr>
        <w:t xml:space="preserve"> where the reason </w:t>
      </w:r>
      <w:r w:rsidR="00B50165">
        <w:rPr>
          <w:lang w:val="en-GB"/>
        </w:rPr>
        <w:t>appears</w:t>
      </w:r>
      <w:r w:rsidR="00B02CF1">
        <w:rPr>
          <w:lang w:val="en-GB"/>
        </w:rPr>
        <w:t xml:space="preserve"> to be </w:t>
      </w:r>
      <w:r w:rsidR="00B50165">
        <w:rPr>
          <w:lang w:val="en-GB"/>
        </w:rPr>
        <w:t xml:space="preserve">incorrect </w:t>
      </w:r>
      <w:r w:rsidR="00B02CF1">
        <w:rPr>
          <w:lang w:val="en-GB"/>
        </w:rPr>
        <w:t xml:space="preserve">value </w:t>
      </w:r>
      <w:proofErr w:type="spellStart"/>
      <w:r w:rsidR="00B02CF1">
        <w:rPr>
          <w:lang w:val="en-GB"/>
        </w:rPr>
        <w:t>formatation</w:t>
      </w:r>
      <w:proofErr w:type="spellEnd"/>
      <w:r w:rsidR="00B02CF1">
        <w:rPr>
          <w:lang w:val="en-GB"/>
        </w:rPr>
        <w:t xml:space="preserve"> </w:t>
      </w:r>
      <w:r w:rsidR="00CA2E92">
        <w:rPr>
          <w:lang w:val="en-GB"/>
        </w:rPr>
        <w:t>using a plus sign</w:t>
      </w:r>
      <w:r w:rsidR="00B50165">
        <w:rPr>
          <w:lang w:val="en-GB"/>
        </w:rPr>
        <w:t xml:space="preserve">. Additionally, </w:t>
      </w:r>
      <w:r w:rsidR="00C06B2F">
        <w:rPr>
          <w:lang w:val="en-GB"/>
        </w:rPr>
        <w:t xml:space="preserve"> </w:t>
      </w:r>
      <w:r w:rsidR="00B07F36">
        <w:rPr>
          <w:lang w:val="en-GB"/>
        </w:rPr>
        <w:t xml:space="preserve">some features have missing values that will be </w:t>
      </w:r>
      <w:r w:rsidR="00B50165">
        <w:rPr>
          <w:lang w:val="en-GB"/>
        </w:rPr>
        <w:t xml:space="preserve">addressed </w:t>
      </w:r>
      <w:r w:rsidR="00B07F36">
        <w:rPr>
          <w:lang w:val="en-GB"/>
        </w:rPr>
        <w:t>later using i</w:t>
      </w:r>
      <w:bookmarkStart w:id="17" w:name="_Hlk210899052"/>
      <w:r w:rsidR="00B07F36">
        <w:rPr>
          <w:lang w:val="en-GB"/>
        </w:rPr>
        <w:t>mputation</w:t>
      </w:r>
      <w:bookmarkEnd w:id="17"/>
      <w:r w:rsidR="00402C05">
        <w:rPr>
          <w:lang w:val="en-GB"/>
        </w:rPr>
        <w:t xml:space="preserve"> </w:t>
      </w:r>
      <w:r w:rsidR="00402C05">
        <w:rPr>
          <w:lang w:val="en-GB"/>
        </w:rPr>
        <w:fldChar w:fldCharType="begin"/>
      </w:r>
      <w:r w:rsidR="00402C05">
        <w:rPr>
          <w:lang w:val="en-GB"/>
        </w:rPr>
        <w:instrText xml:space="preserve"> ADDIN ZOTERO_ITEM CSL_CITATION {"citationID":"d2wvPNbO","properties":{"formattedCitation":"[1, p. 121]","plainCitation":"[1, p. 121]","noteIndex":0},"citationItems":[{"id":544,"uris":["http://zotero.org/users/16234920/items/6DW6D3MG"],"itemData":{"id":544,"type":"book","event-place":"Cambridge,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D."},{"family":"MacNamee","given":"Brian"},{"family":"D'Arcy","given":"Aoife"}],"issued":{"date-parts":[["2015"]]}},"locator":"121","label":"page"}],"schema":"https://github.com/citation-style-language/schema/raw/master/csl-citation.json"} </w:instrText>
      </w:r>
      <w:r w:rsidR="00402C05">
        <w:rPr>
          <w:lang w:val="en-GB"/>
        </w:rPr>
        <w:fldChar w:fldCharType="separate"/>
      </w:r>
      <w:r w:rsidR="00402C05">
        <w:rPr>
          <w:noProof/>
          <w:lang w:val="en-GB"/>
        </w:rPr>
        <w:t>[1, p. 121]</w:t>
      </w:r>
      <w:r w:rsidR="00402C05">
        <w:rPr>
          <w:lang w:val="en-GB"/>
        </w:rPr>
        <w:fldChar w:fldCharType="end"/>
      </w:r>
      <w:r w:rsidR="00B07F36">
        <w:rPr>
          <w:lang w:val="en-GB"/>
        </w:rPr>
        <w:t xml:space="preserve">. </w:t>
      </w:r>
      <w:r w:rsidR="00B50165">
        <w:rPr>
          <w:lang w:val="en-GB"/>
        </w:rPr>
        <w:t>However,</w:t>
      </w:r>
      <w:r w:rsidR="00B07F36">
        <w:rPr>
          <w:lang w:val="en-GB"/>
        </w:rPr>
        <w:t xml:space="preserve"> no feature</w:t>
      </w:r>
      <w:r w:rsidR="00B02CF1">
        <w:rPr>
          <w:lang w:val="en-GB"/>
        </w:rPr>
        <w:t xml:space="preserve"> </w:t>
      </w:r>
      <w:r w:rsidR="00B07F36">
        <w:rPr>
          <w:lang w:val="en-GB"/>
        </w:rPr>
        <w:t>ha</w:t>
      </w:r>
      <w:r w:rsidR="00B50165">
        <w:rPr>
          <w:lang w:val="en-GB"/>
        </w:rPr>
        <w:t>s</w:t>
      </w:r>
      <w:r w:rsidR="00B07F36">
        <w:rPr>
          <w:lang w:val="en-GB"/>
        </w:rPr>
        <w:t xml:space="preserve"> </w:t>
      </w:r>
      <w:r w:rsidR="00C06B2F">
        <w:rPr>
          <w:lang w:val="en-GB"/>
        </w:rPr>
        <w:t>too</w:t>
      </w:r>
      <w:r w:rsidR="00B07F36">
        <w:rPr>
          <w:lang w:val="en-GB"/>
        </w:rPr>
        <w:t xml:space="preserve"> </w:t>
      </w:r>
      <w:r w:rsidR="00C06B2F">
        <w:rPr>
          <w:lang w:val="en-GB"/>
        </w:rPr>
        <w:t>many</w:t>
      </w:r>
      <w:r w:rsidR="00B07F36">
        <w:rPr>
          <w:lang w:val="en-GB"/>
        </w:rPr>
        <w:t xml:space="preserve"> missing values</w:t>
      </w:r>
      <w:r w:rsidR="00C06B2F">
        <w:rPr>
          <w:lang w:val="en-GB"/>
        </w:rPr>
        <w:t>,</w:t>
      </w:r>
      <w:r w:rsidR="00B07F36">
        <w:rPr>
          <w:lang w:val="en-GB"/>
        </w:rPr>
        <w:t xml:space="preserve"> </w:t>
      </w:r>
      <w:r w:rsidR="00C06B2F">
        <w:rPr>
          <w:lang w:val="en-GB"/>
        </w:rPr>
        <w:t>so</w:t>
      </w:r>
      <w:r w:rsidR="00B07F36">
        <w:rPr>
          <w:lang w:val="en-GB"/>
        </w:rPr>
        <w:t xml:space="preserve"> all</w:t>
      </w:r>
      <w:r w:rsidR="00FC42CB">
        <w:rPr>
          <w:lang w:val="en-GB"/>
        </w:rPr>
        <w:t xml:space="preserve"> features</w:t>
      </w:r>
      <w:r w:rsidR="00B07F36">
        <w:rPr>
          <w:lang w:val="en-GB"/>
        </w:rPr>
        <w:t xml:space="preserve"> will be </w:t>
      </w:r>
      <w:r w:rsidR="00C06B2F">
        <w:rPr>
          <w:lang w:val="en-GB"/>
        </w:rPr>
        <w:t>kept</w:t>
      </w:r>
      <w:r w:rsidR="00B07F36">
        <w:rPr>
          <w:lang w:val="en-GB"/>
        </w:rPr>
        <w:t xml:space="preserve"> except Unnamed:0. The dataset</w:t>
      </w:r>
      <w:r w:rsidR="00B50165">
        <w:rPr>
          <w:lang w:val="en-GB"/>
        </w:rPr>
        <w:t xml:space="preserve"> has class imbalance</w:t>
      </w:r>
      <w:r w:rsidR="00B07F36">
        <w:rPr>
          <w:lang w:val="en-GB"/>
        </w:rPr>
        <w:t xml:space="preserve"> in the target variable </w:t>
      </w:r>
      <w:proofErr w:type="spellStart"/>
      <w:r w:rsidR="00B07F36">
        <w:rPr>
          <w:lang w:val="en-GB"/>
        </w:rPr>
        <w:t>LoanStatus</w:t>
      </w:r>
      <w:proofErr w:type="spellEnd"/>
      <w:r w:rsidR="00B07F36">
        <w:rPr>
          <w:lang w:val="en-GB"/>
        </w:rPr>
        <w:t xml:space="preserve"> with 422 Y</w:t>
      </w:r>
      <w:r w:rsidR="00B02CF1">
        <w:rPr>
          <w:lang w:val="en-GB"/>
        </w:rPr>
        <w:t>es labels,</w:t>
      </w:r>
      <w:r w:rsidR="00B07F36">
        <w:rPr>
          <w:lang w:val="en-GB"/>
        </w:rPr>
        <w:t xml:space="preserve"> </w:t>
      </w:r>
      <w:r w:rsidR="00C06B2F">
        <w:rPr>
          <w:lang w:val="en-GB"/>
        </w:rPr>
        <w:t>which</w:t>
      </w:r>
      <w:r w:rsidR="00B02CF1">
        <w:rPr>
          <w:lang w:val="en-GB"/>
        </w:rPr>
        <w:t xml:space="preserve"> is</w:t>
      </w:r>
      <w:r w:rsidR="00B07F36">
        <w:rPr>
          <w:lang w:val="en-GB"/>
        </w:rPr>
        <w:t xml:space="preserve"> about 69% of the class</w:t>
      </w:r>
      <w:r w:rsidR="007B11C8">
        <w:rPr>
          <w:lang w:val="en-GB"/>
        </w:rPr>
        <w:t xml:space="preserve"> </w:t>
      </w:r>
      <w:r w:rsidR="007B11C8">
        <w:rPr>
          <w:lang w:val="en-GB"/>
        </w:rPr>
        <w:fldChar w:fldCharType="begin"/>
      </w:r>
      <w:r w:rsidR="007B11C8">
        <w:rPr>
          <w:lang w:val="en-GB"/>
        </w:rPr>
        <w:instrText xml:space="preserve"> ADDIN ZOTERO_ITEM CSL_CITATION {"citationID":"oyBPUL7h","properties":{"formattedCitation":"[1, p. 539]","plainCitation":"[1, p. 539]","noteIndex":0},"citationItems":[{"id":544,"uris":["http://zotero.org/users/16234920/items/6DW6D3MG"],"itemData":{"id":544,"type":"book","event-place":"Cambridge,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D."},{"family":"MacNamee","given":"Brian"},{"family":"D'Arcy","given":"Aoife"}],"issued":{"date-parts":[["2015"]]}},"locator":"539","label":"page"}],"schema":"https://github.com/citation-style-language/schema/raw/master/csl-citation.json"} </w:instrText>
      </w:r>
      <w:r w:rsidR="007B11C8">
        <w:rPr>
          <w:lang w:val="en-GB"/>
        </w:rPr>
        <w:fldChar w:fldCharType="separate"/>
      </w:r>
      <w:r w:rsidR="007B11C8">
        <w:rPr>
          <w:noProof/>
          <w:lang w:val="en-GB"/>
        </w:rPr>
        <w:t>[1, p. 539]</w:t>
      </w:r>
      <w:r w:rsidR="007B11C8">
        <w:rPr>
          <w:lang w:val="en-GB"/>
        </w:rPr>
        <w:fldChar w:fldCharType="end"/>
      </w:r>
      <w:r w:rsidR="00C06B2F">
        <w:rPr>
          <w:lang w:val="en-GB"/>
        </w:rPr>
        <w:t>,</w:t>
      </w:r>
      <w:r w:rsidR="00B07F36">
        <w:rPr>
          <w:lang w:val="en-GB"/>
        </w:rPr>
        <w:t xml:space="preserve"> </w:t>
      </w:r>
      <w:r w:rsidR="00B02CF1">
        <w:rPr>
          <w:lang w:val="en-GB"/>
        </w:rPr>
        <w:t xml:space="preserve">and will be </w:t>
      </w:r>
      <w:r w:rsidR="00FC42CB">
        <w:rPr>
          <w:lang w:val="en-GB"/>
        </w:rPr>
        <w:t>addressed</w:t>
      </w:r>
      <w:r w:rsidR="00C06B2F">
        <w:rPr>
          <w:lang w:val="en-GB"/>
        </w:rPr>
        <w:t xml:space="preserve"> </w:t>
      </w:r>
      <w:r w:rsidR="00B02CF1">
        <w:rPr>
          <w:lang w:val="en-GB"/>
        </w:rPr>
        <w:t xml:space="preserve">using the </w:t>
      </w:r>
      <w:r w:rsidR="00C06B2F">
        <w:rPr>
          <w:lang w:val="en-GB"/>
        </w:rPr>
        <w:t>up-sampling</w:t>
      </w:r>
      <w:r w:rsidR="00B02CF1">
        <w:rPr>
          <w:lang w:val="en-GB"/>
        </w:rPr>
        <w:t xml:space="preserve"> technique SMOTE </w:t>
      </w:r>
      <w:r w:rsidR="008F1764">
        <w:rPr>
          <w:lang w:val="en-GB"/>
        </w:rPr>
        <w:fldChar w:fldCharType="begin"/>
      </w:r>
      <w:r w:rsidR="008F1764">
        <w:rPr>
          <w:lang w:val="en-GB"/>
        </w:rPr>
        <w:instrText xml:space="preserve"> ADDIN ZOTERO_ITEM CSL_CITATION {"citationID":"frOfMZxY","properties":{"formattedCitation":"[2]","plainCitation":"[2]","noteIndex":0},"citationItems":[{"id":548,"uris":["http://zotero.org/users/16234920/items/QHRX8B7F"],"itemData":{"id":548,"type":"article-journal","abstract":"An approach to the construction of classiﬁers from imbalanced datasets is described. A dataset is imbalanced if the classiﬁcation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classiﬁer to the minority class. This paper shows that a combination of our method of over-sampling the minority (abnormal) class and under-sampling the majority (normal) class can achieve better classiﬁer performance (in ROC space) than only under-sampling the majority class. This paper also shows that a combination of our method of over-sampling the minority class and under-sampling the majority class can achieve better classiﬁer performance (in ROC space) than varying the loss ratios in Ripper or class priors in Naive Bayes. Our method of over-sampling the minority class involves creating synthetic minority class examples. Experiments are performed using C4.5, Ripper and a Naive Bayes classiﬁer. The method is evaluated using the area under the Receiver Operating Characteristic curve (AUC) and the ROC convex hull strategy.","container-title":"Journal of Artificial Intelligence Research","DOI":"10.1613/jair.953","ISSN":"1076-9757","journalAbbreviation":"jair","language":"en","page":"321-357","source":"DOI.org (Crossref)","title":"SMOTE: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8F1764">
        <w:rPr>
          <w:lang w:val="en-GB"/>
        </w:rPr>
        <w:fldChar w:fldCharType="separate"/>
      </w:r>
      <w:r w:rsidR="008F1764">
        <w:rPr>
          <w:noProof/>
          <w:lang w:val="en-GB"/>
        </w:rPr>
        <w:t>[2]</w:t>
      </w:r>
      <w:r w:rsidR="008F1764">
        <w:rPr>
          <w:lang w:val="en-GB"/>
        </w:rPr>
        <w:fldChar w:fldCharType="end"/>
      </w:r>
      <w:r w:rsidR="00B02CF1" w:rsidRPr="00B02CF1">
        <w:rPr>
          <w:color w:val="EE0000"/>
          <w:lang w:val="en-GB"/>
        </w:rPr>
        <w:t xml:space="preserve"> </w:t>
      </w:r>
      <w:r w:rsidR="00B02CF1">
        <w:rPr>
          <w:lang w:val="en-GB"/>
        </w:rPr>
        <w:t>later on.</w:t>
      </w:r>
    </w:p>
    <w:p w14:paraId="00C185DC" w14:textId="77777777" w:rsidR="00FC42CB" w:rsidRDefault="00FC42CB" w:rsidP="000C2960">
      <w:pPr>
        <w:rPr>
          <w:lang w:val="en-GB"/>
        </w:rPr>
      </w:pPr>
    </w:p>
    <w:p w14:paraId="6544C3C6" w14:textId="1F9FB470" w:rsidR="00EC08DC" w:rsidRDefault="00CA2E92" w:rsidP="00EC08DC">
      <w:pPr>
        <w:rPr>
          <w:lang w:val="en-GB"/>
        </w:rPr>
      </w:pPr>
      <w:r>
        <w:rPr>
          <w:lang w:val="en-GB"/>
        </w:rPr>
        <w:t xml:space="preserve">I </w:t>
      </w:r>
      <w:r w:rsidR="00C06B2F">
        <w:rPr>
          <w:lang w:val="en-GB"/>
        </w:rPr>
        <w:t>believe</w:t>
      </w:r>
      <w:r>
        <w:rPr>
          <w:lang w:val="en-GB"/>
        </w:rPr>
        <w:t xml:space="preserve"> there is some bias in the features </w:t>
      </w:r>
      <w:r w:rsidR="00C06B2F">
        <w:rPr>
          <w:lang w:val="en-GB"/>
        </w:rPr>
        <w:t>as well</w:t>
      </w:r>
      <w:r>
        <w:rPr>
          <w:lang w:val="en-GB"/>
        </w:rPr>
        <w:t xml:space="preserve"> regarding the </w:t>
      </w:r>
      <w:r w:rsidR="00FC42CB">
        <w:rPr>
          <w:lang w:val="en-GB"/>
        </w:rPr>
        <w:t>G</w:t>
      </w:r>
      <w:r>
        <w:rPr>
          <w:lang w:val="en-GB"/>
        </w:rPr>
        <w:t>ender</w:t>
      </w:r>
      <w:r w:rsidR="00FC42CB">
        <w:rPr>
          <w:lang w:val="en-GB"/>
        </w:rPr>
        <w:t xml:space="preserve"> </w:t>
      </w:r>
      <w:proofErr w:type="spellStart"/>
      <w:r w:rsidR="00FC42CB">
        <w:rPr>
          <w:lang w:val="en-GB"/>
        </w:rPr>
        <w:t>feauture</w:t>
      </w:r>
      <w:proofErr w:type="spellEnd"/>
      <w:r w:rsidR="00C06B2F">
        <w:rPr>
          <w:lang w:val="en-GB"/>
        </w:rPr>
        <w:t>,</w:t>
      </w:r>
      <w:r>
        <w:rPr>
          <w:lang w:val="en-GB"/>
        </w:rPr>
        <w:t xml:space="preserve"> where 489 is male</w:t>
      </w:r>
      <w:r w:rsidR="00C06B2F">
        <w:rPr>
          <w:lang w:val="en-GB"/>
        </w:rPr>
        <w:t>,</w:t>
      </w:r>
      <w:r>
        <w:rPr>
          <w:lang w:val="en-GB"/>
        </w:rPr>
        <w:t xml:space="preserve"> </w:t>
      </w:r>
      <w:r w:rsidR="00C06B2F">
        <w:rPr>
          <w:lang w:val="en-GB"/>
        </w:rPr>
        <w:t>which</w:t>
      </w:r>
      <w:r>
        <w:rPr>
          <w:lang w:val="en-GB"/>
        </w:rPr>
        <w:t xml:space="preserve"> is about 80% of the data set</w:t>
      </w:r>
      <w:r w:rsidR="00402C05">
        <w:rPr>
          <w:lang w:val="en-GB"/>
        </w:rPr>
        <w:t xml:space="preserve"> </w:t>
      </w:r>
      <w:r w:rsidR="00402C05">
        <w:rPr>
          <w:lang w:val="en-GB"/>
        </w:rPr>
        <w:fldChar w:fldCharType="begin"/>
      </w:r>
      <w:r w:rsidR="00402C05">
        <w:rPr>
          <w:lang w:val="en-GB"/>
        </w:rPr>
        <w:instrText xml:space="preserve"> ADDIN ZOTERO_ITEM CSL_CITATION {"citationID":"7VgzBe0V","properties":{"formattedCitation":"[1, p. 147]","plainCitation":"[1, p. 147]","noteIndex":0},"citationItems":[{"id":544,"uris":["http://zotero.org/users/16234920/items/6DW6D3MG"],"itemData":{"id":544,"type":"book","event-place":"Cambridge,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D."},{"family":"MacNamee","given":"Brian"},{"family":"D'Arcy","given":"Aoife"}],"issued":{"date-parts":[["2015"]]}},"locator":"147","label":"page"}],"schema":"https://github.com/citation-style-language/schema/raw/master/csl-citation.json"} </w:instrText>
      </w:r>
      <w:r w:rsidR="00402C05">
        <w:rPr>
          <w:lang w:val="en-GB"/>
        </w:rPr>
        <w:fldChar w:fldCharType="separate"/>
      </w:r>
      <w:r w:rsidR="00402C05">
        <w:rPr>
          <w:noProof/>
          <w:lang w:val="en-GB"/>
        </w:rPr>
        <w:t>[1, p. 147]</w:t>
      </w:r>
      <w:r w:rsidR="00402C05">
        <w:rPr>
          <w:lang w:val="en-GB"/>
        </w:rPr>
        <w:fldChar w:fldCharType="end"/>
      </w:r>
      <w:r>
        <w:rPr>
          <w:lang w:val="en-GB"/>
        </w:rPr>
        <w:t xml:space="preserve">. </w:t>
      </w:r>
    </w:p>
    <w:p w14:paraId="0DAD9EF9" w14:textId="77777777" w:rsidR="00EC08DC" w:rsidRDefault="00EC08DC" w:rsidP="00EC08DC">
      <w:pPr>
        <w:rPr>
          <w:lang w:val="en-GB"/>
        </w:rPr>
      </w:pPr>
    </w:p>
    <w:p w14:paraId="5B8E95DA" w14:textId="764EF24A" w:rsidR="00CA2E92" w:rsidRDefault="00EC08DC" w:rsidP="000C2960">
      <w:pPr>
        <w:rPr>
          <w:lang w:val="en-GB"/>
        </w:rPr>
      </w:pPr>
      <w:r>
        <w:rPr>
          <w:lang w:val="en-GB"/>
        </w:rPr>
        <w:t xml:space="preserve">Using the describe method of the Pandas library, </w:t>
      </w:r>
      <w:r w:rsidR="00C06B2F">
        <w:rPr>
          <w:lang w:val="en-GB"/>
        </w:rPr>
        <w:t>I</w:t>
      </w:r>
      <w:r>
        <w:rPr>
          <w:lang w:val="en-GB"/>
        </w:rPr>
        <w:t xml:space="preserve"> </w:t>
      </w:r>
      <w:r w:rsidR="00FC42CB">
        <w:rPr>
          <w:lang w:val="en-GB"/>
        </w:rPr>
        <w:t xml:space="preserve">obtained an </w:t>
      </w:r>
      <w:r>
        <w:rPr>
          <w:lang w:val="en-GB"/>
        </w:rPr>
        <w:t>overview of how the data was distributed between low and high percentiles. This makes it easier to spot outliers</w:t>
      </w:r>
      <w:r w:rsidR="00C06B2F">
        <w:rPr>
          <w:lang w:val="en-GB"/>
        </w:rPr>
        <w:t>,</w:t>
      </w:r>
      <w:r>
        <w:rPr>
          <w:lang w:val="en-GB"/>
        </w:rPr>
        <w:t xml:space="preserve"> which could </w:t>
      </w:r>
      <w:r w:rsidR="00FC42CB">
        <w:rPr>
          <w:lang w:val="en-GB"/>
        </w:rPr>
        <w:t xml:space="preserve">interfere </w:t>
      </w:r>
      <w:r>
        <w:rPr>
          <w:lang w:val="en-GB"/>
        </w:rPr>
        <w:t xml:space="preserve">with the training. There </w:t>
      </w:r>
      <w:r w:rsidR="00FC42CB">
        <w:rPr>
          <w:lang w:val="en-GB"/>
        </w:rPr>
        <w:t>appear</w:t>
      </w:r>
      <w:r>
        <w:rPr>
          <w:lang w:val="en-GB"/>
        </w:rPr>
        <w:t xml:space="preserve"> to be some outliers when looking at the 50</w:t>
      </w:r>
      <w:r w:rsidRPr="00D457D3">
        <w:rPr>
          <w:vertAlign w:val="superscript"/>
          <w:lang w:val="en-GB"/>
        </w:rPr>
        <w:t>th</w:t>
      </w:r>
      <w:r>
        <w:rPr>
          <w:lang w:val="en-GB"/>
        </w:rPr>
        <w:t xml:space="preserve"> and 75</w:t>
      </w:r>
      <w:r w:rsidRPr="00B53A9D">
        <w:rPr>
          <w:vertAlign w:val="superscript"/>
          <w:lang w:val="en-GB"/>
        </w:rPr>
        <w:t>th</w:t>
      </w:r>
      <w:r>
        <w:rPr>
          <w:lang w:val="en-GB"/>
        </w:rPr>
        <w:t xml:space="preserve"> percentile</w:t>
      </w:r>
      <w:r w:rsidR="00FC42CB">
        <w:rPr>
          <w:lang w:val="en-GB"/>
        </w:rPr>
        <w:t>s</w:t>
      </w:r>
      <w:r>
        <w:rPr>
          <w:lang w:val="en-GB"/>
        </w:rPr>
        <w:t xml:space="preserve"> and </w:t>
      </w:r>
      <w:r w:rsidR="00C06B2F">
        <w:rPr>
          <w:lang w:val="en-GB"/>
        </w:rPr>
        <w:t>comparing</w:t>
      </w:r>
      <w:r>
        <w:rPr>
          <w:lang w:val="en-GB"/>
        </w:rPr>
        <w:t xml:space="preserve"> them to min and max </w:t>
      </w:r>
      <w:r w:rsidR="008F11D1">
        <w:rPr>
          <w:lang w:val="en-GB"/>
        </w:rPr>
        <w:t>in T</w:t>
      </w:r>
      <w:r w:rsidR="00CF2E6B">
        <w:rPr>
          <w:lang w:val="en-GB"/>
        </w:rPr>
        <w:t>able 1</w:t>
      </w:r>
      <w:r w:rsidR="008F11D1">
        <w:rPr>
          <w:lang w:val="en-GB"/>
        </w:rPr>
        <w:t xml:space="preserve">, </w:t>
      </w:r>
      <w:r w:rsidR="00CF2E6B">
        <w:rPr>
          <w:lang w:val="en-GB"/>
        </w:rPr>
        <w:t>for</w:t>
      </w:r>
      <w:r w:rsidR="00CA2E92">
        <w:rPr>
          <w:lang w:val="en-GB"/>
        </w:rPr>
        <w:t xml:space="preserve"> features </w:t>
      </w:r>
      <w:proofErr w:type="spellStart"/>
      <w:r w:rsidR="00CA2E92">
        <w:rPr>
          <w:lang w:val="en-GB"/>
        </w:rPr>
        <w:t>ApplicationIncome</w:t>
      </w:r>
      <w:proofErr w:type="spellEnd"/>
      <w:r w:rsidR="00CA2E92">
        <w:rPr>
          <w:lang w:val="en-GB"/>
        </w:rPr>
        <w:t xml:space="preserve">, </w:t>
      </w:r>
      <w:proofErr w:type="spellStart"/>
      <w:r w:rsidR="00CA2E92">
        <w:rPr>
          <w:lang w:val="en-GB"/>
        </w:rPr>
        <w:t>CoapplicantIncome</w:t>
      </w:r>
      <w:proofErr w:type="spellEnd"/>
      <w:r w:rsidR="00C06B2F">
        <w:rPr>
          <w:lang w:val="en-GB"/>
        </w:rPr>
        <w:t>,</w:t>
      </w:r>
      <w:r w:rsidR="00CF2E6B">
        <w:rPr>
          <w:lang w:val="en-GB"/>
        </w:rPr>
        <w:t xml:space="preserve"> </w:t>
      </w:r>
      <w:r w:rsidR="00CA2E92">
        <w:rPr>
          <w:lang w:val="en-GB"/>
        </w:rPr>
        <w:t xml:space="preserve">and </w:t>
      </w:r>
      <w:proofErr w:type="spellStart"/>
      <w:r w:rsidR="00CA2E92">
        <w:rPr>
          <w:lang w:val="en-GB"/>
        </w:rPr>
        <w:t>LoanAmount</w:t>
      </w:r>
      <w:proofErr w:type="spellEnd"/>
      <w:r w:rsidR="007B11C8">
        <w:rPr>
          <w:lang w:val="en-GB"/>
        </w:rPr>
        <w:t xml:space="preserve"> </w:t>
      </w:r>
      <w:r w:rsidR="007B11C8">
        <w:rPr>
          <w:lang w:val="en-GB"/>
        </w:rPr>
        <w:fldChar w:fldCharType="begin"/>
      </w:r>
      <w:r w:rsidR="007B11C8">
        <w:rPr>
          <w:lang w:val="en-GB"/>
        </w:rPr>
        <w:instrText xml:space="preserve"> ADDIN ZOTERO_ITEM CSL_CITATION {"citationID":"BfX1n22P","properties":{"formattedCitation":"[1, p. 540]","plainCitation":"[1, p. 540]","noteIndex":0},"citationItems":[{"id":544,"uris":["http://zotero.org/users/16234920/items/6DW6D3MG"],"itemData":{"id":544,"type":"book","event-place":"Cambridge,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D."},{"family":"MacNamee","given":"Brian"},{"family":"D'Arcy","given":"Aoife"}],"issued":{"date-parts":[["2015"]]}},"locator":"540","label":"page"}],"schema":"https://github.com/citation-style-language/schema/raw/master/csl-citation.json"} </w:instrText>
      </w:r>
      <w:r w:rsidR="007B11C8">
        <w:rPr>
          <w:lang w:val="en-GB"/>
        </w:rPr>
        <w:fldChar w:fldCharType="separate"/>
      </w:r>
      <w:r w:rsidR="007B11C8">
        <w:rPr>
          <w:noProof/>
          <w:lang w:val="en-GB"/>
        </w:rPr>
        <w:t>[1, p. 540]</w:t>
      </w:r>
      <w:r w:rsidR="007B11C8">
        <w:rPr>
          <w:lang w:val="en-GB"/>
        </w:rPr>
        <w:fldChar w:fldCharType="end"/>
      </w:r>
      <w:r>
        <w:rPr>
          <w:lang w:val="en-GB"/>
        </w:rPr>
        <w:t>.</w:t>
      </w:r>
    </w:p>
    <w:p w14:paraId="2A47BB7E" w14:textId="77777777" w:rsidR="008E153F" w:rsidRDefault="008E153F" w:rsidP="000C2960">
      <w:pPr>
        <w:rPr>
          <w:lang w:val="en-GB"/>
        </w:rPr>
      </w:pPr>
    </w:p>
    <w:p w14:paraId="14B1DFB0" w14:textId="21E786FB" w:rsidR="008E153F" w:rsidRDefault="008E153F" w:rsidP="00A1565E">
      <w:pPr>
        <w:pStyle w:val="Beskrivning"/>
        <w:keepNext/>
        <w:jc w:val="center"/>
      </w:pPr>
      <w:r>
        <w:t xml:space="preserve">Table </w:t>
      </w:r>
      <w:r w:rsidR="00A1565E">
        <w:fldChar w:fldCharType="begin"/>
      </w:r>
      <w:r w:rsidR="00A1565E">
        <w:instrText xml:space="preserve"> SEQ Table \* ARABIC </w:instrText>
      </w:r>
      <w:r w:rsidR="00A1565E">
        <w:fldChar w:fldCharType="separate"/>
      </w:r>
      <w:r w:rsidR="00A1565E">
        <w:rPr>
          <w:noProof/>
        </w:rPr>
        <w:t>1</w:t>
      </w:r>
      <w:r w:rsidR="00A1565E">
        <w:rPr>
          <w:noProof/>
        </w:rPr>
        <w:fldChar w:fldCharType="end"/>
      </w:r>
      <w:r w:rsidR="00A1565E">
        <w:t xml:space="preserve"> </w:t>
      </w:r>
      <w:proofErr w:type="spellStart"/>
      <w:r w:rsidRPr="0066068F">
        <w:t>Analytic</w:t>
      </w:r>
      <w:proofErr w:type="spellEnd"/>
      <w:r w:rsidRPr="0066068F">
        <w:t xml:space="preserve"> </w:t>
      </w:r>
      <w:proofErr w:type="spellStart"/>
      <w:r w:rsidRPr="0066068F">
        <w:t>Base</w:t>
      </w:r>
      <w:proofErr w:type="spellEnd"/>
      <w:r w:rsidRPr="0066068F">
        <w:t xml:space="preserve"> Table (</w:t>
      </w:r>
      <w:proofErr w:type="spellStart"/>
      <w:r w:rsidRPr="0066068F">
        <w:t>ABT</w:t>
      </w:r>
      <w:proofErr w:type="spellEnd"/>
      <w:r w:rsidRPr="0066068F">
        <w:t>)</w:t>
      </w:r>
    </w:p>
    <w:tbl>
      <w:tblPr>
        <w:tblStyle w:val="Rutntstabell2dekorfrg1"/>
        <w:tblW w:w="11260" w:type="dxa"/>
        <w:tblInd w:w="-1096" w:type="dxa"/>
        <w:tblLayout w:type="fixed"/>
        <w:tblLook w:val="04A0" w:firstRow="1" w:lastRow="0" w:firstColumn="1" w:lastColumn="0" w:noHBand="0" w:noVBand="1"/>
      </w:tblPr>
      <w:tblGrid>
        <w:gridCol w:w="1621"/>
        <w:gridCol w:w="709"/>
        <w:gridCol w:w="708"/>
        <w:gridCol w:w="993"/>
        <w:gridCol w:w="567"/>
        <w:gridCol w:w="708"/>
        <w:gridCol w:w="851"/>
        <w:gridCol w:w="567"/>
        <w:gridCol w:w="709"/>
        <w:gridCol w:w="708"/>
        <w:gridCol w:w="851"/>
        <w:gridCol w:w="709"/>
        <w:gridCol w:w="850"/>
        <w:gridCol w:w="709"/>
      </w:tblGrid>
      <w:tr w:rsidR="008E153F" w:rsidRPr="008E153F" w14:paraId="663E25A5" w14:textId="77777777" w:rsidTr="008E1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6F08B75D" w14:textId="77777777" w:rsidR="008E153F" w:rsidRPr="008E153F" w:rsidRDefault="008E153F" w:rsidP="007227F3">
            <w:pPr>
              <w:rPr>
                <w:sz w:val="16"/>
                <w:szCs w:val="16"/>
                <w:lang w:val="en-GB"/>
              </w:rPr>
            </w:pPr>
            <w:r w:rsidRPr="008E153F">
              <w:rPr>
                <w:sz w:val="16"/>
                <w:szCs w:val="16"/>
                <w:lang w:val="en-GB"/>
              </w:rPr>
              <w:t>Feature</w:t>
            </w:r>
          </w:p>
        </w:tc>
        <w:tc>
          <w:tcPr>
            <w:tcW w:w="709" w:type="dxa"/>
          </w:tcPr>
          <w:p w14:paraId="3C6F51AA"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count</w:t>
            </w:r>
          </w:p>
        </w:tc>
        <w:tc>
          <w:tcPr>
            <w:tcW w:w="708" w:type="dxa"/>
          </w:tcPr>
          <w:p w14:paraId="159CA95F"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unique</w:t>
            </w:r>
          </w:p>
        </w:tc>
        <w:tc>
          <w:tcPr>
            <w:tcW w:w="993" w:type="dxa"/>
          </w:tcPr>
          <w:p w14:paraId="361A6759"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top</w:t>
            </w:r>
          </w:p>
        </w:tc>
        <w:tc>
          <w:tcPr>
            <w:tcW w:w="567" w:type="dxa"/>
          </w:tcPr>
          <w:p w14:paraId="2DFB7FE6"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proofErr w:type="spellStart"/>
            <w:r w:rsidRPr="008E153F">
              <w:rPr>
                <w:sz w:val="16"/>
                <w:szCs w:val="16"/>
                <w:lang w:val="en-GB"/>
              </w:rPr>
              <w:t>freq</w:t>
            </w:r>
            <w:proofErr w:type="spellEnd"/>
          </w:p>
        </w:tc>
        <w:tc>
          <w:tcPr>
            <w:tcW w:w="708" w:type="dxa"/>
          </w:tcPr>
          <w:p w14:paraId="246667BC"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mean</w:t>
            </w:r>
          </w:p>
        </w:tc>
        <w:tc>
          <w:tcPr>
            <w:tcW w:w="851" w:type="dxa"/>
          </w:tcPr>
          <w:p w14:paraId="07A64E39"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std</w:t>
            </w:r>
          </w:p>
        </w:tc>
        <w:tc>
          <w:tcPr>
            <w:tcW w:w="567" w:type="dxa"/>
          </w:tcPr>
          <w:p w14:paraId="121399A8"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min</w:t>
            </w:r>
          </w:p>
        </w:tc>
        <w:tc>
          <w:tcPr>
            <w:tcW w:w="709" w:type="dxa"/>
          </w:tcPr>
          <w:p w14:paraId="14FA774F"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25%</w:t>
            </w:r>
          </w:p>
        </w:tc>
        <w:tc>
          <w:tcPr>
            <w:tcW w:w="708" w:type="dxa"/>
          </w:tcPr>
          <w:p w14:paraId="67BFCACB"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50%</w:t>
            </w:r>
          </w:p>
        </w:tc>
        <w:tc>
          <w:tcPr>
            <w:tcW w:w="851" w:type="dxa"/>
          </w:tcPr>
          <w:p w14:paraId="43D3B752"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75%</w:t>
            </w:r>
          </w:p>
        </w:tc>
        <w:tc>
          <w:tcPr>
            <w:tcW w:w="709" w:type="dxa"/>
          </w:tcPr>
          <w:p w14:paraId="2C2C9C02"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max</w:t>
            </w:r>
          </w:p>
        </w:tc>
        <w:tc>
          <w:tcPr>
            <w:tcW w:w="850" w:type="dxa"/>
          </w:tcPr>
          <w:p w14:paraId="4669BCB0"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Missing</w:t>
            </w:r>
          </w:p>
        </w:tc>
        <w:tc>
          <w:tcPr>
            <w:tcW w:w="709" w:type="dxa"/>
          </w:tcPr>
          <w:p w14:paraId="61787C1C" w14:textId="77777777" w:rsidR="008E153F" w:rsidRPr="008E153F" w:rsidRDefault="008E153F" w:rsidP="007227F3">
            <w:pPr>
              <w:cnfStyle w:val="100000000000" w:firstRow="1" w:lastRow="0" w:firstColumn="0" w:lastColumn="0" w:oddVBand="0" w:evenVBand="0" w:oddHBand="0" w:evenHBand="0" w:firstRowFirstColumn="0" w:firstRowLastColumn="0" w:lastRowFirstColumn="0" w:lastRowLastColumn="0"/>
              <w:rPr>
                <w:sz w:val="16"/>
                <w:szCs w:val="16"/>
                <w:lang w:val="en-GB"/>
              </w:rPr>
            </w:pPr>
            <w:proofErr w:type="spellStart"/>
            <w:r w:rsidRPr="008E153F">
              <w:rPr>
                <w:sz w:val="16"/>
                <w:szCs w:val="16"/>
                <w:lang w:val="en-GB"/>
              </w:rPr>
              <w:t>dtype</w:t>
            </w:r>
            <w:proofErr w:type="spellEnd"/>
          </w:p>
        </w:tc>
      </w:tr>
      <w:tr w:rsidR="008E153F" w:rsidRPr="008E153F" w14:paraId="212037C0"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79372539" w14:textId="77777777" w:rsidR="008E153F" w:rsidRPr="008E153F" w:rsidRDefault="008E153F" w:rsidP="007227F3">
            <w:pPr>
              <w:rPr>
                <w:sz w:val="16"/>
                <w:szCs w:val="16"/>
                <w:lang w:val="en-GB"/>
              </w:rPr>
            </w:pPr>
            <w:r w:rsidRPr="008E153F">
              <w:rPr>
                <w:sz w:val="16"/>
                <w:szCs w:val="16"/>
                <w:lang w:val="en-GB"/>
              </w:rPr>
              <w:t>Unnamed: 0</w:t>
            </w:r>
          </w:p>
        </w:tc>
        <w:tc>
          <w:tcPr>
            <w:tcW w:w="709" w:type="dxa"/>
          </w:tcPr>
          <w:p w14:paraId="539BE65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1EE010A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993" w:type="dxa"/>
          </w:tcPr>
          <w:p w14:paraId="14EB1B2E"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1A7E5EA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7D01BCD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306,5</w:t>
            </w:r>
          </w:p>
        </w:tc>
        <w:tc>
          <w:tcPr>
            <w:tcW w:w="851" w:type="dxa"/>
          </w:tcPr>
          <w:p w14:paraId="46B6DA07"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177,39</w:t>
            </w:r>
          </w:p>
        </w:tc>
        <w:tc>
          <w:tcPr>
            <w:tcW w:w="567" w:type="dxa"/>
          </w:tcPr>
          <w:p w14:paraId="6FD7087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276DD4B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153,25</w:t>
            </w:r>
          </w:p>
        </w:tc>
        <w:tc>
          <w:tcPr>
            <w:tcW w:w="708" w:type="dxa"/>
          </w:tcPr>
          <w:p w14:paraId="3B855B00"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306,5</w:t>
            </w:r>
          </w:p>
        </w:tc>
        <w:tc>
          <w:tcPr>
            <w:tcW w:w="851" w:type="dxa"/>
          </w:tcPr>
          <w:p w14:paraId="0600DA88"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459,75</w:t>
            </w:r>
          </w:p>
        </w:tc>
        <w:tc>
          <w:tcPr>
            <w:tcW w:w="709" w:type="dxa"/>
          </w:tcPr>
          <w:p w14:paraId="69CC4A7A"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613</w:t>
            </w:r>
          </w:p>
        </w:tc>
        <w:tc>
          <w:tcPr>
            <w:tcW w:w="850" w:type="dxa"/>
          </w:tcPr>
          <w:p w14:paraId="5D521790"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315EE912"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int64</w:t>
            </w:r>
          </w:p>
        </w:tc>
      </w:tr>
      <w:tr w:rsidR="008E153F" w:rsidRPr="008E153F" w14:paraId="0C9BDA2C"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6C077CEA" w14:textId="77777777" w:rsidR="008E153F" w:rsidRPr="008E153F" w:rsidRDefault="008E153F" w:rsidP="007227F3">
            <w:pPr>
              <w:rPr>
                <w:sz w:val="16"/>
                <w:szCs w:val="16"/>
                <w:lang w:val="en-GB"/>
              </w:rPr>
            </w:pPr>
            <w:proofErr w:type="spellStart"/>
            <w:r w:rsidRPr="008E153F">
              <w:rPr>
                <w:sz w:val="16"/>
                <w:szCs w:val="16"/>
                <w:lang w:val="en-GB"/>
              </w:rPr>
              <w:t>LoanID</w:t>
            </w:r>
            <w:proofErr w:type="spellEnd"/>
          </w:p>
        </w:tc>
        <w:tc>
          <w:tcPr>
            <w:tcW w:w="709" w:type="dxa"/>
          </w:tcPr>
          <w:p w14:paraId="765017B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79AB9BBA"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614</w:t>
            </w:r>
          </w:p>
        </w:tc>
        <w:tc>
          <w:tcPr>
            <w:tcW w:w="993" w:type="dxa"/>
          </w:tcPr>
          <w:p w14:paraId="47822854"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LP001002</w:t>
            </w:r>
          </w:p>
        </w:tc>
        <w:tc>
          <w:tcPr>
            <w:tcW w:w="567" w:type="dxa"/>
          </w:tcPr>
          <w:p w14:paraId="6751FEC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w:t>
            </w:r>
          </w:p>
        </w:tc>
        <w:tc>
          <w:tcPr>
            <w:tcW w:w="708" w:type="dxa"/>
          </w:tcPr>
          <w:p w14:paraId="4FA8C19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18184DE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77721ED0"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701507B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71D62F47"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40E0A65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055B031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0" w:type="dxa"/>
          </w:tcPr>
          <w:p w14:paraId="0F928A3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03CDE37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07133710"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520D7538" w14:textId="77777777" w:rsidR="008E153F" w:rsidRPr="008E153F" w:rsidRDefault="008E153F" w:rsidP="007227F3">
            <w:pPr>
              <w:rPr>
                <w:sz w:val="16"/>
                <w:szCs w:val="16"/>
                <w:lang w:val="en-GB"/>
              </w:rPr>
            </w:pPr>
            <w:r w:rsidRPr="008E153F">
              <w:rPr>
                <w:sz w:val="16"/>
                <w:szCs w:val="16"/>
                <w:lang w:val="en-GB"/>
              </w:rPr>
              <w:t>Gender</w:t>
            </w:r>
          </w:p>
        </w:tc>
        <w:tc>
          <w:tcPr>
            <w:tcW w:w="709" w:type="dxa"/>
          </w:tcPr>
          <w:p w14:paraId="6956B7C3"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601</w:t>
            </w:r>
          </w:p>
        </w:tc>
        <w:tc>
          <w:tcPr>
            <w:tcW w:w="708" w:type="dxa"/>
          </w:tcPr>
          <w:p w14:paraId="3ED4AC8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2</w:t>
            </w:r>
          </w:p>
        </w:tc>
        <w:tc>
          <w:tcPr>
            <w:tcW w:w="993" w:type="dxa"/>
          </w:tcPr>
          <w:p w14:paraId="7FEC689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Male</w:t>
            </w:r>
          </w:p>
        </w:tc>
        <w:tc>
          <w:tcPr>
            <w:tcW w:w="567" w:type="dxa"/>
          </w:tcPr>
          <w:p w14:paraId="2B75AB72"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489</w:t>
            </w:r>
          </w:p>
        </w:tc>
        <w:tc>
          <w:tcPr>
            <w:tcW w:w="708" w:type="dxa"/>
          </w:tcPr>
          <w:p w14:paraId="5C3F039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787A77A5"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0D4CFE70"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5DC9CE2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21F6823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08EF305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5B1EF6D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0" w:type="dxa"/>
          </w:tcPr>
          <w:p w14:paraId="4DF15407"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13</w:t>
            </w:r>
          </w:p>
        </w:tc>
        <w:tc>
          <w:tcPr>
            <w:tcW w:w="709" w:type="dxa"/>
          </w:tcPr>
          <w:p w14:paraId="3E315EEB"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347ADCDC"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0734248D" w14:textId="77777777" w:rsidR="008E153F" w:rsidRPr="008E153F" w:rsidRDefault="008E153F" w:rsidP="007227F3">
            <w:pPr>
              <w:rPr>
                <w:sz w:val="16"/>
                <w:szCs w:val="16"/>
                <w:lang w:val="en-GB"/>
              </w:rPr>
            </w:pPr>
            <w:r w:rsidRPr="008E153F">
              <w:rPr>
                <w:sz w:val="16"/>
                <w:szCs w:val="16"/>
                <w:lang w:val="en-GB"/>
              </w:rPr>
              <w:t>Married</w:t>
            </w:r>
          </w:p>
        </w:tc>
        <w:tc>
          <w:tcPr>
            <w:tcW w:w="709" w:type="dxa"/>
          </w:tcPr>
          <w:p w14:paraId="766AF07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611</w:t>
            </w:r>
          </w:p>
        </w:tc>
        <w:tc>
          <w:tcPr>
            <w:tcW w:w="708" w:type="dxa"/>
          </w:tcPr>
          <w:p w14:paraId="7F98DF3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2</w:t>
            </w:r>
          </w:p>
        </w:tc>
        <w:tc>
          <w:tcPr>
            <w:tcW w:w="993" w:type="dxa"/>
          </w:tcPr>
          <w:p w14:paraId="26B96D0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Yes</w:t>
            </w:r>
          </w:p>
        </w:tc>
        <w:tc>
          <w:tcPr>
            <w:tcW w:w="567" w:type="dxa"/>
          </w:tcPr>
          <w:p w14:paraId="32993443"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398</w:t>
            </w:r>
          </w:p>
        </w:tc>
        <w:tc>
          <w:tcPr>
            <w:tcW w:w="708" w:type="dxa"/>
          </w:tcPr>
          <w:p w14:paraId="3A76AC15"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75B46EE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260E91F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18039877"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5CFCC2E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67CD0DA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40927AD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0" w:type="dxa"/>
          </w:tcPr>
          <w:p w14:paraId="4E7E7D04"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3</w:t>
            </w:r>
          </w:p>
        </w:tc>
        <w:tc>
          <w:tcPr>
            <w:tcW w:w="709" w:type="dxa"/>
          </w:tcPr>
          <w:p w14:paraId="658EDB2B"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605EB383"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6877AE66" w14:textId="77777777" w:rsidR="008E153F" w:rsidRPr="008E153F" w:rsidRDefault="008E153F" w:rsidP="007227F3">
            <w:pPr>
              <w:rPr>
                <w:sz w:val="16"/>
                <w:szCs w:val="16"/>
                <w:lang w:val="en-GB"/>
              </w:rPr>
            </w:pPr>
            <w:r w:rsidRPr="008E153F">
              <w:rPr>
                <w:sz w:val="16"/>
                <w:szCs w:val="16"/>
                <w:lang w:val="en-GB"/>
              </w:rPr>
              <w:t>Dependents</w:t>
            </w:r>
          </w:p>
        </w:tc>
        <w:tc>
          <w:tcPr>
            <w:tcW w:w="709" w:type="dxa"/>
          </w:tcPr>
          <w:p w14:paraId="526A6E0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599</w:t>
            </w:r>
          </w:p>
        </w:tc>
        <w:tc>
          <w:tcPr>
            <w:tcW w:w="708" w:type="dxa"/>
          </w:tcPr>
          <w:p w14:paraId="580BB66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4</w:t>
            </w:r>
          </w:p>
        </w:tc>
        <w:tc>
          <w:tcPr>
            <w:tcW w:w="993" w:type="dxa"/>
          </w:tcPr>
          <w:p w14:paraId="54610ED7"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567" w:type="dxa"/>
          </w:tcPr>
          <w:p w14:paraId="2A83394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345</w:t>
            </w:r>
          </w:p>
        </w:tc>
        <w:tc>
          <w:tcPr>
            <w:tcW w:w="708" w:type="dxa"/>
          </w:tcPr>
          <w:p w14:paraId="073842B7"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146420A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6044722A"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3CDC9F82"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76E0076E"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0B89F290"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462B2B7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0" w:type="dxa"/>
          </w:tcPr>
          <w:p w14:paraId="01306EE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15</w:t>
            </w:r>
          </w:p>
        </w:tc>
        <w:tc>
          <w:tcPr>
            <w:tcW w:w="709" w:type="dxa"/>
          </w:tcPr>
          <w:p w14:paraId="3A1C07A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6B208A4B"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2C199B15" w14:textId="77777777" w:rsidR="008E153F" w:rsidRPr="008E153F" w:rsidRDefault="008E153F" w:rsidP="007227F3">
            <w:pPr>
              <w:rPr>
                <w:sz w:val="16"/>
                <w:szCs w:val="16"/>
                <w:lang w:val="en-GB"/>
              </w:rPr>
            </w:pPr>
            <w:r w:rsidRPr="008E153F">
              <w:rPr>
                <w:sz w:val="16"/>
                <w:szCs w:val="16"/>
                <w:lang w:val="en-GB"/>
              </w:rPr>
              <w:t>Education</w:t>
            </w:r>
          </w:p>
        </w:tc>
        <w:tc>
          <w:tcPr>
            <w:tcW w:w="709" w:type="dxa"/>
          </w:tcPr>
          <w:p w14:paraId="6D5F3D15"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79B74144"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2</w:t>
            </w:r>
          </w:p>
        </w:tc>
        <w:tc>
          <w:tcPr>
            <w:tcW w:w="993" w:type="dxa"/>
          </w:tcPr>
          <w:p w14:paraId="064FCA7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Graduate</w:t>
            </w:r>
          </w:p>
        </w:tc>
        <w:tc>
          <w:tcPr>
            <w:tcW w:w="567" w:type="dxa"/>
          </w:tcPr>
          <w:p w14:paraId="3E16D4FA"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480</w:t>
            </w:r>
          </w:p>
        </w:tc>
        <w:tc>
          <w:tcPr>
            <w:tcW w:w="708" w:type="dxa"/>
          </w:tcPr>
          <w:p w14:paraId="0CF558E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3B6181B2"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26B95E5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3064C67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251E5FB5"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194A5722"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53FD658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0" w:type="dxa"/>
          </w:tcPr>
          <w:p w14:paraId="3B2DC6E3"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6633C52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52260C49"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5A664080" w14:textId="77777777" w:rsidR="008E153F" w:rsidRPr="008E153F" w:rsidRDefault="008E153F" w:rsidP="007227F3">
            <w:pPr>
              <w:rPr>
                <w:sz w:val="16"/>
                <w:szCs w:val="16"/>
                <w:lang w:val="en-GB"/>
              </w:rPr>
            </w:pPr>
            <w:proofErr w:type="spellStart"/>
            <w:r w:rsidRPr="008E153F">
              <w:rPr>
                <w:sz w:val="16"/>
                <w:szCs w:val="16"/>
                <w:lang w:val="en-GB"/>
              </w:rPr>
              <w:t>SelfEmployed</w:t>
            </w:r>
            <w:proofErr w:type="spellEnd"/>
          </w:p>
        </w:tc>
        <w:tc>
          <w:tcPr>
            <w:tcW w:w="709" w:type="dxa"/>
          </w:tcPr>
          <w:p w14:paraId="1FC565D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582</w:t>
            </w:r>
          </w:p>
        </w:tc>
        <w:tc>
          <w:tcPr>
            <w:tcW w:w="708" w:type="dxa"/>
          </w:tcPr>
          <w:p w14:paraId="72E19052"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2</w:t>
            </w:r>
          </w:p>
        </w:tc>
        <w:tc>
          <w:tcPr>
            <w:tcW w:w="993" w:type="dxa"/>
          </w:tcPr>
          <w:p w14:paraId="526A8D1A"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No</w:t>
            </w:r>
          </w:p>
        </w:tc>
        <w:tc>
          <w:tcPr>
            <w:tcW w:w="567" w:type="dxa"/>
          </w:tcPr>
          <w:p w14:paraId="5CB40D43"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500</w:t>
            </w:r>
          </w:p>
        </w:tc>
        <w:tc>
          <w:tcPr>
            <w:tcW w:w="708" w:type="dxa"/>
          </w:tcPr>
          <w:p w14:paraId="026DB5F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45EB3493"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6B4CD5C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7DB3079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583812B0"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7A31BF2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617E42FB"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0" w:type="dxa"/>
          </w:tcPr>
          <w:p w14:paraId="43DC89E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32</w:t>
            </w:r>
          </w:p>
        </w:tc>
        <w:tc>
          <w:tcPr>
            <w:tcW w:w="709" w:type="dxa"/>
          </w:tcPr>
          <w:p w14:paraId="7EA319E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28A78B0E"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18B2241D" w14:textId="77777777" w:rsidR="008E153F" w:rsidRPr="008E153F" w:rsidRDefault="008E153F" w:rsidP="007227F3">
            <w:pPr>
              <w:rPr>
                <w:sz w:val="16"/>
                <w:szCs w:val="16"/>
                <w:lang w:val="en-GB"/>
              </w:rPr>
            </w:pPr>
            <w:proofErr w:type="spellStart"/>
            <w:r w:rsidRPr="008E153F">
              <w:rPr>
                <w:sz w:val="16"/>
                <w:szCs w:val="16"/>
                <w:lang w:val="en-GB"/>
              </w:rPr>
              <w:t>ApplicantIncome</w:t>
            </w:r>
            <w:proofErr w:type="spellEnd"/>
          </w:p>
        </w:tc>
        <w:tc>
          <w:tcPr>
            <w:tcW w:w="709" w:type="dxa"/>
          </w:tcPr>
          <w:p w14:paraId="05202CFA"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3E6A2E64"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993" w:type="dxa"/>
          </w:tcPr>
          <w:p w14:paraId="0A82755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49DB66B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010130F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5403,5</w:t>
            </w:r>
          </w:p>
        </w:tc>
        <w:tc>
          <w:tcPr>
            <w:tcW w:w="851" w:type="dxa"/>
          </w:tcPr>
          <w:p w14:paraId="25C1029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6109</w:t>
            </w:r>
          </w:p>
        </w:tc>
        <w:tc>
          <w:tcPr>
            <w:tcW w:w="567" w:type="dxa"/>
          </w:tcPr>
          <w:p w14:paraId="788D7342"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150</w:t>
            </w:r>
          </w:p>
        </w:tc>
        <w:tc>
          <w:tcPr>
            <w:tcW w:w="709" w:type="dxa"/>
          </w:tcPr>
          <w:p w14:paraId="658BA1D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2877,5</w:t>
            </w:r>
          </w:p>
        </w:tc>
        <w:tc>
          <w:tcPr>
            <w:tcW w:w="708" w:type="dxa"/>
          </w:tcPr>
          <w:p w14:paraId="38CCF572"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3812,5</w:t>
            </w:r>
          </w:p>
        </w:tc>
        <w:tc>
          <w:tcPr>
            <w:tcW w:w="851" w:type="dxa"/>
          </w:tcPr>
          <w:p w14:paraId="29F0FAAB"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5795</w:t>
            </w:r>
          </w:p>
        </w:tc>
        <w:tc>
          <w:tcPr>
            <w:tcW w:w="709" w:type="dxa"/>
          </w:tcPr>
          <w:p w14:paraId="1CCD4D50"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81000</w:t>
            </w:r>
          </w:p>
        </w:tc>
        <w:tc>
          <w:tcPr>
            <w:tcW w:w="850" w:type="dxa"/>
          </w:tcPr>
          <w:p w14:paraId="0B1BABB7"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3F97410E"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int64</w:t>
            </w:r>
          </w:p>
        </w:tc>
      </w:tr>
      <w:tr w:rsidR="008E153F" w:rsidRPr="008E153F" w14:paraId="6732595A"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3E8E712D" w14:textId="77777777" w:rsidR="008E153F" w:rsidRPr="008E153F" w:rsidRDefault="008E153F" w:rsidP="007227F3">
            <w:pPr>
              <w:rPr>
                <w:sz w:val="16"/>
                <w:szCs w:val="16"/>
                <w:lang w:val="en-GB"/>
              </w:rPr>
            </w:pPr>
            <w:proofErr w:type="spellStart"/>
            <w:r w:rsidRPr="008E153F">
              <w:rPr>
                <w:sz w:val="16"/>
                <w:szCs w:val="16"/>
                <w:lang w:val="en-GB"/>
              </w:rPr>
              <w:t>CoapplicantIncome</w:t>
            </w:r>
            <w:proofErr w:type="spellEnd"/>
          </w:p>
        </w:tc>
        <w:tc>
          <w:tcPr>
            <w:tcW w:w="709" w:type="dxa"/>
          </w:tcPr>
          <w:p w14:paraId="7998A40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6FDAD60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993" w:type="dxa"/>
          </w:tcPr>
          <w:p w14:paraId="39527B47"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2C50227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1946261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1621,2</w:t>
            </w:r>
          </w:p>
        </w:tc>
        <w:tc>
          <w:tcPr>
            <w:tcW w:w="851" w:type="dxa"/>
          </w:tcPr>
          <w:p w14:paraId="3330F0F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2926,25</w:t>
            </w:r>
          </w:p>
        </w:tc>
        <w:tc>
          <w:tcPr>
            <w:tcW w:w="567" w:type="dxa"/>
          </w:tcPr>
          <w:p w14:paraId="77980F2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1F8B82C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708" w:type="dxa"/>
          </w:tcPr>
          <w:p w14:paraId="4624B3C8"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1188,5</w:t>
            </w:r>
          </w:p>
        </w:tc>
        <w:tc>
          <w:tcPr>
            <w:tcW w:w="851" w:type="dxa"/>
          </w:tcPr>
          <w:p w14:paraId="0911CEE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2297,25</w:t>
            </w:r>
          </w:p>
        </w:tc>
        <w:tc>
          <w:tcPr>
            <w:tcW w:w="709" w:type="dxa"/>
          </w:tcPr>
          <w:p w14:paraId="0B3C610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41667</w:t>
            </w:r>
          </w:p>
        </w:tc>
        <w:tc>
          <w:tcPr>
            <w:tcW w:w="850" w:type="dxa"/>
          </w:tcPr>
          <w:p w14:paraId="2663C202"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5C16867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float64</w:t>
            </w:r>
          </w:p>
        </w:tc>
      </w:tr>
      <w:tr w:rsidR="008E153F" w:rsidRPr="008E153F" w14:paraId="5E2BF091"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119AB9C6" w14:textId="77777777" w:rsidR="008E153F" w:rsidRPr="008E153F" w:rsidRDefault="008E153F" w:rsidP="007227F3">
            <w:pPr>
              <w:rPr>
                <w:sz w:val="16"/>
                <w:szCs w:val="16"/>
                <w:lang w:val="en-GB"/>
              </w:rPr>
            </w:pPr>
            <w:proofErr w:type="spellStart"/>
            <w:r w:rsidRPr="008E153F">
              <w:rPr>
                <w:sz w:val="16"/>
                <w:szCs w:val="16"/>
                <w:lang w:val="en-GB"/>
              </w:rPr>
              <w:t>LoanAmount</w:t>
            </w:r>
            <w:proofErr w:type="spellEnd"/>
          </w:p>
        </w:tc>
        <w:tc>
          <w:tcPr>
            <w:tcW w:w="709" w:type="dxa"/>
          </w:tcPr>
          <w:p w14:paraId="77D59FDE"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592</w:t>
            </w:r>
          </w:p>
        </w:tc>
        <w:tc>
          <w:tcPr>
            <w:tcW w:w="708" w:type="dxa"/>
          </w:tcPr>
          <w:p w14:paraId="5962F7AA"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993" w:type="dxa"/>
          </w:tcPr>
          <w:p w14:paraId="44C423E0"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33A13087"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49CF70F3"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146,4</w:t>
            </w:r>
          </w:p>
        </w:tc>
        <w:tc>
          <w:tcPr>
            <w:tcW w:w="851" w:type="dxa"/>
          </w:tcPr>
          <w:p w14:paraId="362D062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85,59</w:t>
            </w:r>
          </w:p>
        </w:tc>
        <w:tc>
          <w:tcPr>
            <w:tcW w:w="567" w:type="dxa"/>
          </w:tcPr>
          <w:p w14:paraId="7852B56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9</w:t>
            </w:r>
          </w:p>
        </w:tc>
        <w:tc>
          <w:tcPr>
            <w:tcW w:w="709" w:type="dxa"/>
          </w:tcPr>
          <w:p w14:paraId="18060E15"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100</w:t>
            </w:r>
          </w:p>
        </w:tc>
        <w:tc>
          <w:tcPr>
            <w:tcW w:w="708" w:type="dxa"/>
          </w:tcPr>
          <w:p w14:paraId="3B56F10E"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128</w:t>
            </w:r>
          </w:p>
        </w:tc>
        <w:tc>
          <w:tcPr>
            <w:tcW w:w="851" w:type="dxa"/>
          </w:tcPr>
          <w:p w14:paraId="116A6D1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168</w:t>
            </w:r>
          </w:p>
        </w:tc>
        <w:tc>
          <w:tcPr>
            <w:tcW w:w="709" w:type="dxa"/>
          </w:tcPr>
          <w:p w14:paraId="3AE8F93B"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700</w:t>
            </w:r>
          </w:p>
        </w:tc>
        <w:tc>
          <w:tcPr>
            <w:tcW w:w="850" w:type="dxa"/>
          </w:tcPr>
          <w:p w14:paraId="16AE2467"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22</w:t>
            </w:r>
          </w:p>
        </w:tc>
        <w:tc>
          <w:tcPr>
            <w:tcW w:w="709" w:type="dxa"/>
          </w:tcPr>
          <w:p w14:paraId="31B7405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float64</w:t>
            </w:r>
          </w:p>
        </w:tc>
      </w:tr>
      <w:tr w:rsidR="008E153F" w:rsidRPr="008E153F" w14:paraId="4EAC0B73"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56B8D5E6" w14:textId="77777777" w:rsidR="008E153F" w:rsidRPr="008E153F" w:rsidRDefault="008E153F" w:rsidP="007227F3">
            <w:pPr>
              <w:rPr>
                <w:sz w:val="16"/>
                <w:szCs w:val="16"/>
                <w:lang w:val="en-GB"/>
              </w:rPr>
            </w:pPr>
            <w:proofErr w:type="spellStart"/>
            <w:r w:rsidRPr="008E153F">
              <w:rPr>
                <w:sz w:val="16"/>
                <w:szCs w:val="16"/>
                <w:lang w:val="en-GB"/>
              </w:rPr>
              <w:t>LoanAmountTerm</w:t>
            </w:r>
            <w:proofErr w:type="spellEnd"/>
          </w:p>
        </w:tc>
        <w:tc>
          <w:tcPr>
            <w:tcW w:w="709" w:type="dxa"/>
          </w:tcPr>
          <w:p w14:paraId="0BF2AFA0"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600</w:t>
            </w:r>
          </w:p>
        </w:tc>
        <w:tc>
          <w:tcPr>
            <w:tcW w:w="708" w:type="dxa"/>
          </w:tcPr>
          <w:p w14:paraId="78484325"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993" w:type="dxa"/>
          </w:tcPr>
          <w:p w14:paraId="0744E13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7881081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091F7581"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342</w:t>
            </w:r>
          </w:p>
        </w:tc>
        <w:tc>
          <w:tcPr>
            <w:tcW w:w="851" w:type="dxa"/>
          </w:tcPr>
          <w:p w14:paraId="16EB9CF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65,12</w:t>
            </w:r>
          </w:p>
        </w:tc>
        <w:tc>
          <w:tcPr>
            <w:tcW w:w="567" w:type="dxa"/>
          </w:tcPr>
          <w:p w14:paraId="67F1BE6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12</w:t>
            </w:r>
          </w:p>
        </w:tc>
        <w:tc>
          <w:tcPr>
            <w:tcW w:w="709" w:type="dxa"/>
          </w:tcPr>
          <w:p w14:paraId="4021FC8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360</w:t>
            </w:r>
          </w:p>
        </w:tc>
        <w:tc>
          <w:tcPr>
            <w:tcW w:w="708" w:type="dxa"/>
          </w:tcPr>
          <w:p w14:paraId="72E1F76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360</w:t>
            </w:r>
          </w:p>
        </w:tc>
        <w:tc>
          <w:tcPr>
            <w:tcW w:w="851" w:type="dxa"/>
          </w:tcPr>
          <w:p w14:paraId="61DDDA6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360</w:t>
            </w:r>
          </w:p>
        </w:tc>
        <w:tc>
          <w:tcPr>
            <w:tcW w:w="709" w:type="dxa"/>
          </w:tcPr>
          <w:p w14:paraId="1710781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480</w:t>
            </w:r>
          </w:p>
        </w:tc>
        <w:tc>
          <w:tcPr>
            <w:tcW w:w="850" w:type="dxa"/>
          </w:tcPr>
          <w:p w14:paraId="6DDCAA1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14</w:t>
            </w:r>
          </w:p>
        </w:tc>
        <w:tc>
          <w:tcPr>
            <w:tcW w:w="709" w:type="dxa"/>
          </w:tcPr>
          <w:p w14:paraId="4575AE49"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float64</w:t>
            </w:r>
          </w:p>
        </w:tc>
      </w:tr>
      <w:tr w:rsidR="008E153F" w:rsidRPr="008E153F" w14:paraId="786D6F07"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394007F4" w14:textId="77777777" w:rsidR="008E153F" w:rsidRPr="008E153F" w:rsidRDefault="008E153F" w:rsidP="007227F3">
            <w:pPr>
              <w:rPr>
                <w:sz w:val="16"/>
                <w:szCs w:val="16"/>
                <w:lang w:val="en-GB"/>
              </w:rPr>
            </w:pPr>
            <w:proofErr w:type="spellStart"/>
            <w:r w:rsidRPr="008E153F">
              <w:rPr>
                <w:sz w:val="16"/>
                <w:szCs w:val="16"/>
                <w:lang w:val="en-GB"/>
              </w:rPr>
              <w:t>CreditHistory</w:t>
            </w:r>
            <w:proofErr w:type="spellEnd"/>
          </w:p>
        </w:tc>
        <w:tc>
          <w:tcPr>
            <w:tcW w:w="709" w:type="dxa"/>
          </w:tcPr>
          <w:p w14:paraId="687DF8E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564</w:t>
            </w:r>
          </w:p>
        </w:tc>
        <w:tc>
          <w:tcPr>
            <w:tcW w:w="708" w:type="dxa"/>
          </w:tcPr>
          <w:p w14:paraId="43C37B68"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993" w:type="dxa"/>
          </w:tcPr>
          <w:p w14:paraId="3D62206B"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78828854"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42B4E817"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0,84</w:t>
            </w:r>
          </w:p>
        </w:tc>
        <w:tc>
          <w:tcPr>
            <w:tcW w:w="851" w:type="dxa"/>
          </w:tcPr>
          <w:p w14:paraId="313891A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0,36</w:t>
            </w:r>
          </w:p>
        </w:tc>
        <w:tc>
          <w:tcPr>
            <w:tcW w:w="567" w:type="dxa"/>
          </w:tcPr>
          <w:p w14:paraId="6238583B"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269DC1DA"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w:t>
            </w:r>
          </w:p>
        </w:tc>
        <w:tc>
          <w:tcPr>
            <w:tcW w:w="708" w:type="dxa"/>
          </w:tcPr>
          <w:p w14:paraId="0D2289B0"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w:t>
            </w:r>
          </w:p>
        </w:tc>
        <w:tc>
          <w:tcPr>
            <w:tcW w:w="851" w:type="dxa"/>
          </w:tcPr>
          <w:p w14:paraId="0108CEFA"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w:t>
            </w:r>
          </w:p>
        </w:tc>
        <w:tc>
          <w:tcPr>
            <w:tcW w:w="709" w:type="dxa"/>
          </w:tcPr>
          <w:p w14:paraId="49F8FC7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1</w:t>
            </w:r>
          </w:p>
        </w:tc>
        <w:tc>
          <w:tcPr>
            <w:tcW w:w="850" w:type="dxa"/>
          </w:tcPr>
          <w:p w14:paraId="6FFA9BE0"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50</w:t>
            </w:r>
          </w:p>
        </w:tc>
        <w:tc>
          <w:tcPr>
            <w:tcW w:w="709" w:type="dxa"/>
          </w:tcPr>
          <w:p w14:paraId="7C3AD795"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float64</w:t>
            </w:r>
          </w:p>
        </w:tc>
      </w:tr>
      <w:tr w:rsidR="008E153F" w:rsidRPr="008E153F" w14:paraId="7BA036A2" w14:textId="77777777" w:rsidTr="008E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14:paraId="19496225" w14:textId="77777777" w:rsidR="008E153F" w:rsidRPr="008E153F" w:rsidRDefault="008E153F" w:rsidP="007227F3">
            <w:pPr>
              <w:rPr>
                <w:sz w:val="16"/>
                <w:szCs w:val="16"/>
                <w:lang w:val="en-GB"/>
              </w:rPr>
            </w:pPr>
            <w:proofErr w:type="spellStart"/>
            <w:r w:rsidRPr="008E153F">
              <w:rPr>
                <w:sz w:val="16"/>
                <w:szCs w:val="16"/>
                <w:lang w:val="en-GB"/>
              </w:rPr>
              <w:t>PropertyArea</w:t>
            </w:r>
            <w:proofErr w:type="spellEnd"/>
          </w:p>
        </w:tc>
        <w:tc>
          <w:tcPr>
            <w:tcW w:w="709" w:type="dxa"/>
          </w:tcPr>
          <w:p w14:paraId="2F46EFF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4F71D936"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3</w:t>
            </w:r>
          </w:p>
        </w:tc>
        <w:tc>
          <w:tcPr>
            <w:tcW w:w="993" w:type="dxa"/>
          </w:tcPr>
          <w:p w14:paraId="5DA6C2B5"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Semiurban</w:t>
            </w:r>
          </w:p>
        </w:tc>
        <w:tc>
          <w:tcPr>
            <w:tcW w:w="567" w:type="dxa"/>
          </w:tcPr>
          <w:p w14:paraId="61888EA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233</w:t>
            </w:r>
          </w:p>
        </w:tc>
        <w:tc>
          <w:tcPr>
            <w:tcW w:w="708" w:type="dxa"/>
          </w:tcPr>
          <w:p w14:paraId="4ED5113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5F01D9B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567" w:type="dxa"/>
          </w:tcPr>
          <w:p w14:paraId="650B56C4"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7F0C89FF"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8" w:type="dxa"/>
          </w:tcPr>
          <w:p w14:paraId="1F16F1F3"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1" w:type="dxa"/>
          </w:tcPr>
          <w:p w14:paraId="4E4CC9E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709" w:type="dxa"/>
          </w:tcPr>
          <w:p w14:paraId="72EB49FC"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850" w:type="dxa"/>
          </w:tcPr>
          <w:p w14:paraId="47822DED"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6828ADCB" w14:textId="77777777" w:rsidR="008E153F" w:rsidRPr="008E153F" w:rsidRDefault="008E153F" w:rsidP="007227F3">
            <w:pPr>
              <w:cnfStyle w:val="000000100000" w:firstRow="0" w:lastRow="0" w:firstColumn="0" w:lastColumn="0" w:oddVBand="0" w:evenVBand="0" w:oddHBand="1" w:evenHBand="0" w:firstRowFirstColumn="0" w:firstRowLastColumn="0" w:lastRowFirstColumn="0" w:lastRowLastColumn="0"/>
              <w:rPr>
                <w:sz w:val="16"/>
                <w:szCs w:val="16"/>
                <w:lang w:val="en-GB"/>
              </w:rPr>
            </w:pPr>
            <w:r w:rsidRPr="008E153F">
              <w:rPr>
                <w:sz w:val="16"/>
                <w:szCs w:val="16"/>
                <w:lang w:val="en-GB"/>
              </w:rPr>
              <w:t>object</w:t>
            </w:r>
          </w:p>
        </w:tc>
      </w:tr>
      <w:tr w:rsidR="008E153F" w:rsidRPr="008E153F" w14:paraId="4A87D21E" w14:textId="77777777" w:rsidTr="008E153F">
        <w:tc>
          <w:tcPr>
            <w:cnfStyle w:val="001000000000" w:firstRow="0" w:lastRow="0" w:firstColumn="1" w:lastColumn="0" w:oddVBand="0" w:evenVBand="0" w:oddHBand="0" w:evenHBand="0" w:firstRowFirstColumn="0" w:firstRowLastColumn="0" w:lastRowFirstColumn="0" w:lastRowLastColumn="0"/>
            <w:tcW w:w="1621" w:type="dxa"/>
          </w:tcPr>
          <w:p w14:paraId="4C5CE8A6" w14:textId="77777777" w:rsidR="008E153F" w:rsidRPr="008E153F" w:rsidRDefault="008E153F" w:rsidP="007227F3">
            <w:pPr>
              <w:rPr>
                <w:sz w:val="16"/>
                <w:szCs w:val="16"/>
                <w:lang w:val="en-GB"/>
              </w:rPr>
            </w:pPr>
            <w:proofErr w:type="spellStart"/>
            <w:r w:rsidRPr="008E153F">
              <w:rPr>
                <w:sz w:val="16"/>
                <w:szCs w:val="16"/>
                <w:lang w:val="en-GB"/>
              </w:rPr>
              <w:t>LoanStatus</w:t>
            </w:r>
            <w:proofErr w:type="spellEnd"/>
          </w:p>
        </w:tc>
        <w:tc>
          <w:tcPr>
            <w:tcW w:w="709" w:type="dxa"/>
          </w:tcPr>
          <w:p w14:paraId="235615A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614</w:t>
            </w:r>
          </w:p>
        </w:tc>
        <w:tc>
          <w:tcPr>
            <w:tcW w:w="708" w:type="dxa"/>
          </w:tcPr>
          <w:p w14:paraId="3888757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2</w:t>
            </w:r>
          </w:p>
        </w:tc>
        <w:tc>
          <w:tcPr>
            <w:tcW w:w="993" w:type="dxa"/>
          </w:tcPr>
          <w:p w14:paraId="6610187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Y</w:t>
            </w:r>
          </w:p>
        </w:tc>
        <w:tc>
          <w:tcPr>
            <w:tcW w:w="567" w:type="dxa"/>
          </w:tcPr>
          <w:p w14:paraId="1288A30C"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422</w:t>
            </w:r>
          </w:p>
        </w:tc>
        <w:tc>
          <w:tcPr>
            <w:tcW w:w="708" w:type="dxa"/>
          </w:tcPr>
          <w:p w14:paraId="1EE3ADD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1F9110EF"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567" w:type="dxa"/>
          </w:tcPr>
          <w:p w14:paraId="1B437605"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06136574"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8" w:type="dxa"/>
          </w:tcPr>
          <w:p w14:paraId="3127B92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1" w:type="dxa"/>
          </w:tcPr>
          <w:p w14:paraId="5BF60459"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709" w:type="dxa"/>
          </w:tcPr>
          <w:p w14:paraId="0811B09D"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850" w:type="dxa"/>
          </w:tcPr>
          <w:p w14:paraId="29B12831"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0</w:t>
            </w:r>
          </w:p>
        </w:tc>
        <w:tc>
          <w:tcPr>
            <w:tcW w:w="709" w:type="dxa"/>
          </w:tcPr>
          <w:p w14:paraId="0C5F9946" w14:textId="77777777" w:rsidR="008E153F" w:rsidRPr="008E153F" w:rsidRDefault="008E153F" w:rsidP="007227F3">
            <w:pPr>
              <w:cnfStyle w:val="000000000000" w:firstRow="0" w:lastRow="0" w:firstColumn="0" w:lastColumn="0" w:oddVBand="0" w:evenVBand="0" w:oddHBand="0" w:evenHBand="0" w:firstRowFirstColumn="0" w:firstRowLastColumn="0" w:lastRowFirstColumn="0" w:lastRowLastColumn="0"/>
              <w:rPr>
                <w:sz w:val="16"/>
                <w:szCs w:val="16"/>
                <w:lang w:val="en-GB"/>
              </w:rPr>
            </w:pPr>
            <w:r w:rsidRPr="008E153F">
              <w:rPr>
                <w:sz w:val="16"/>
                <w:szCs w:val="16"/>
                <w:lang w:val="en-GB"/>
              </w:rPr>
              <w:t>object</w:t>
            </w:r>
          </w:p>
        </w:tc>
      </w:tr>
    </w:tbl>
    <w:p w14:paraId="02F9103F" w14:textId="77777777" w:rsidR="00E160A4" w:rsidRDefault="00E160A4" w:rsidP="00B4196C">
      <w:pPr>
        <w:rPr>
          <w:lang w:val="en-GB"/>
        </w:rPr>
      </w:pPr>
    </w:p>
    <w:p w14:paraId="0A37CEA1" w14:textId="77777777" w:rsidR="00A1565E" w:rsidRDefault="00A1565E" w:rsidP="00B4196C">
      <w:pPr>
        <w:rPr>
          <w:lang w:val="en-GB"/>
        </w:rPr>
      </w:pPr>
    </w:p>
    <w:p w14:paraId="5835ECA3" w14:textId="77777777" w:rsidR="00A1565E" w:rsidRDefault="00A1565E" w:rsidP="00B4196C">
      <w:pPr>
        <w:rPr>
          <w:lang w:val="en-GB"/>
        </w:rPr>
      </w:pPr>
    </w:p>
    <w:p w14:paraId="267C58D6" w14:textId="77777777" w:rsidR="00A1565E" w:rsidRDefault="00A1565E" w:rsidP="00B4196C">
      <w:pPr>
        <w:rPr>
          <w:lang w:val="en-GB"/>
        </w:rPr>
      </w:pPr>
    </w:p>
    <w:p w14:paraId="4F7FD8DD" w14:textId="77777777" w:rsidR="00A1565E" w:rsidRDefault="00A1565E" w:rsidP="00B4196C">
      <w:pPr>
        <w:rPr>
          <w:lang w:val="en-GB"/>
        </w:rPr>
      </w:pPr>
    </w:p>
    <w:p w14:paraId="45251983" w14:textId="77777777" w:rsidR="00A1565E" w:rsidRDefault="00A1565E" w:rsidP="00B4196C">
      <w:pPr>
        <w:rPr>
          <w:lang w:val="en-GB"/>
        </w:rPr>
      </w:pPr>
    </w:p>
    <w:p w14:paraId="1A323B1F" w14:textId="77777777" w:rsidR="00A1565E" w:rsidRDefault="00A1565E" w:rsidP="00B4196C">
      <w:pPr>
        <w:rPr>
          <w:lang w:val="en-GB"/>
        </w:rPr>
      </w:pPr>
    </w:p>
    <w:p w14:paraId="32488F85" w14:textId="77777777" w:rsidR="00A1565E" w:rsidRDefault="00A1565E" w:rsidP="00B4196C">
      <w:pPr>
        <w:rPr>
          <w:lang w:val="en-GB"/>
        </w:rPr>
      </w:pPr>
    </w:p>
    <w:p w14:paraId="0EB2DC2D" w14:textId="77777777" w:rsidR="00A1565E" w:rsidRDefault="00A1565E" w:rsidP="00B4196C">
      <w:pPr>
        <w:rPr>
          <w:lang w:val="en-GB"/>
        </w:rPr>
      </w:pPr>
    </w:p>
    <w:p w14:paraId="0F27F5F7" w14:textId="77777777" w:rsidR="00A1565E" w:rsidRDefault="00A1565E" w:rsidP="00B4196C">
      <w:pPr>
        <w:rPr>
          <w:lang w:val="en-GB"/>
        </w:rPr>
      </w:pPr>
    </w:p>
    <w:p w14:paraId="0FAE0DFF" w14:textId="77777777" w:rsidR="00A1565E" w:rsidRDefault="00A1565E" w:rsidP="00B4196C">
      <w:pPr>
        <w:rPr>
          <w:lang w:val="en-GB"/>
        </w:rPr>
      </w:pPr>
    </w:p>
    <w:p w14:paraId="0EF790EA" w14:textId="77777777" w:rsidR="00A1565E" w:rsidRDefault="00A1565E" w:rsidP="00B4196C">
      <w:pPr>
        <w:rPr>
          <w:lang w:val="en-GB"/>
        </w:rPr>
      </w:pPr>
    </w:p>
    <w:p w14:paraId="0ADC8CB8" w14:textId="77777777" w:rsidR="00A1565E" w:rsidRDefault="00A1565E" w:rsidP="00B4196C">
      <w:pPr>
        <w:rPr>
          <w:lang w:val="en-GB"/>
        </w:rPr>
      </w:pPr>
    </w:p>
    <w:p w14:paraId="42063110" w14:textId="77777777" w:rsidR="00A1565E" w:rsidRDefault="00A1565E" w:rsidP="00B4196C">
      <w:pPr>
        <w:rPr>
          <w:lang w:val="en-GB"/>
        </w:rPr>
      </w:pPr>
    </w:p>
    <w:p w14:paraId="2D019E19" w14:textId="77777777" w:rsidR="00A1565E" w:rsidRDefault="00A1565E" w:rsidP="00B4196C">
      <w:pPr>
        <w:rPr>
          <w:lang w:val="en-GB"/>
        </w:rPr>
      </w:pPr>
    </w:p>
    <w:p w14:paraId="4DE3ECBD" w14:textId="77777777" w:rsidR="00A1565E" w:rsidRDefault="00A1565E" w:rsidP="00B4196C">
      <w:pPr>
        <w:rPr>
          <w:lang w:val="en-GB"/>
        </w:rPr>
      </w:pPr>
    </w:p>
    <w:p w14:paraId="0AF042D1" w14:textId="701D5E7E" w:rsidR="00B4196C" w:rsidRDefault="00C06B2F" w:rsidP="00B4196C">
      <w:pPr>
        <w:rPr>
          <w:lang w:val="en-GB"/>
        </w:rPr>
      </w:pPr>
      <w:r>
        <w:rPr>
          <w:lang w:val="en-GB"/>
        </w:rPr>
        <w:t>Further</w:t>
      </w:r>
      <w:r w:rsidR="00B4196C">
        <w:rPr>
          <w:lang w:val="en-GB"/>
        </w:rPr>
        <w:t xml:space="preserve"> investigation </w:t>
      </w:r>
      <w:r w:rsidR="00CF2E6B">
        <w:rPr>
          <w:lang w:val="en-GB"/>
        </w:rPr>
        <w:t xml:space="preserve">and visualization </w:t>
      </w:r>
      <w:r w:rsidR="00B4196C">
        <w:rPr>
          <w:lang w:val="en-GB"/>
        </w:rPr>
        <w:t>of the outliers w</w:t>
      </w:r>
      <w:r w:rsidR="00FC42CB">
        <w:rPr>
          <w:lang w:val="en-GB"/>
        </w:rPr>
        <w:t>ere</w:t>
      </w:r>
      <w:r w:rsidR="00B4196C">
        <w:rPr>
          <w:lang w:val="en-GB"/>
        </w:rPr>
        <w:t xml:space="preserve"> </w:t>
      </w:r>
      <w:r w:rsidR="00FC42CB">
        <w:rPr>
          <w:lang w:val="en-GB"/>
        </w:rPr>
        <w:t>performed</w:t>
      </w:r>
      <w:r w:rsidR="00B4196C">
        <w:rPr>
          <w:lang w:val="en-GB"/>
        </w:rPr>
        <w:t xml:space="preserve"> using</w:t>
      </w:r>
      <w:r>
        <w:rPr>
          <w:lang w:val="en-GB"/>
        </w:rPr>
        <w:t xml:space="preserve"> </w:t>
      </w:r>
      <w:r w:rsidR="00B4196C">
        <w:rPr>
          <w:lang w:val="en-GB"/>
        </w:rPr>
        <w:t>boxplot</w:t>
      </w:r>
      <w:r w:rsidR="00FC42CB">
        <w:rPr>
          <w:lang w:val="en-GB"/>
        </w:rPr>
        <w:t>s as</w:t>
      </w:r>
      <w:r w:rsidR="00B4196C">
        <w:rPr>
          <w:lang w:val="en-GB"/>
        </w:rPr>
        <w:t xml:space="preserve"> </w:t>
      </w:r>
      <w:r w:rsidR="00CF2E6B">
        <w:rPr>
          <w:lang w:val="en-GB"/>
        </w:rPr>
        <w:t xml:space="preserve">seen in </w:t>
      </w:r>
      <w:r>
        <w:rPr>
          <w:lang w:val="en-GB"/>
        </w:rPr>
        <w:t>Figures</w:t>
      </w:r>
      <w:r w:rsidR="00B4196C">
        <w:rPr>
          <w:lang w:val="en-GB"/>
        </w:rPr>
        <w:t xml:space="preserve"> </w:t>
      </w:r>
      <w:r w:rsidR="00CF2E6B">
        <w:rPr>
          <w:lang w:val="en-GB"/>
        </w:rPr>
        <w:t>1,2</w:t>
      </w:r>
      <w:r w:rsidR="00FC42CB">
        <w:rPr>
          <w:lang w:val="en-GB"/>
        </w:rPr>
        <w:t xml:space="preserve"> and.</w:t>
      </w:r>
    </w:p>
    <w:p w14:paraId="099068C3" w14:textId="77777777" w:rsidR="00FC42CB" w:rsidRDefault="00FC42CB" w:rsidP="00B4196C">
      <w:pPr>
        <w:rPr>
          <w:lang w:val="en-GB"/>
        </w:rPr>
      </w:pPr>
    </w:p>
    <w:p w14:paraId="06CD761E" w14:textId="77777777" w:rsidR="00B4196C" w:rsidRDefault="00B4196C" w:rsidP="00B4196C">
      <w:pPr>
        <w:keepNext/>
        <w:jc w:val="center"/>
      </w:pPr>
      <w:r w:rsidRPr="00B4196C">
        <w:rPr>
          <w:noProof/>
          <w:lang w:val="en-GB"/>
        </w:rPr>
        <w:drawing>
          <wp:inline distT="0" distB="0" distL="0" distR="0" wp14:anchorId="09995A58" wp14:editId="548C57C1">
            <wp:extent cx="1703476" cy="1302315"/>
            <wp:effectExtent l="0" t="0" r="0" b="6350"/>
            <wp:docPr id="1177141339" name="Bildobjekt 1" descr="En bild som visar text, skärmbild,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41339" name="Bildobjekt 1" descr="En bild som visar text, skärmbild, diagram&#10;&#10;AI-genererat innehåll kan vara felaktigt."/>
                    <pic:cNvPicPr/>
                  </pic:nvPicPr>
                  <pic:blipFill>
                    <a:blip r:embed="rId14"/>
                    <a:stretch>
                      <a:fillRect/>
                    </a:stretch>
                  </pic:blipFill>
                  <pic:spPr>
                    <a:xfrm>
                      <a:off x="0" y="0"/>
                      <a:ext cx="1797839" cy="1374456"/>
                    </a:xfrm>
                    <a:prstGeom prst="rect">
                      <a:avLst/>
                    </a:prstGeom>
                  </pic:spPr>
                </pic:pic>
              </a:graphicData>
            </a:graphic>
          </wp:inline>
        </w:drawing>
      </w:r>
    </w:p>
    <w:p w14:paraId="02FC352A" w14:textId="18FF14E8" w:rsidR="00A1565E" w:rsidRPr="00A1565E" w:rsidRDefault="00B4196C" w:rsidP="00A1565E">
      <w:pPr>
        <w:pStyle w:val="Beskrivning"/>
        <w:jc w:val="center"/>
        <w:rPr>
          <w:noProof/>
        </w:rP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1</w:t>
      </w:r>
      <w:r w:rsidR="00A1565E">
        <w:rPr>
          <w:noProof/>
        </w:rPr>
        <w:fldChar w:fldCharType="end"/>
      </w:r>
      <w:r>
        <w:t xml:space="preserve"> </w:t>
      </w:r>
      <w:r w:rsidR="00C06B2F">
        <w:t>shows</w:t>
      </w:r>
      <w:r>
        <w:t xml:space="preserve"> </w:t>
      </w:r>
      <w:r w:rsidR="00C06B2F">
        <w:t xml:space="preserve">an </w:t>
      </w:r>
      <w:proofErr w:type="spellStart"/>
      <w:r>
        <w:t>indication</w:t>
      </w:r>
      <w:proofErr w:type="spellEnd"/>
      <w:r>
        <w:t xml:space="preserve"> </w:t>
      </w:r>
      <w:proofErr w:type="spellStart"/>
      <w:r>
        <w:t>of</w:t>
      </w:r>
      <w:proofErr w:type="spellEnd"/>
      <w:r>
        <w:t xml:space="preserve"> </w:t>
      </w:r>
      <w:proofErr w:type="spellStart"/>
      <w:r>
        <w:t>outliers</w:t>
      </w:r>
      <w:proofErr w:type="spellEnd"/>
      <w:r>
        <w:t xml:space="preserve"> in </w:t>
      </w:r>
      <w:proofErr w:type="spellStart"/>
      <w:r>
        <w:t>ApplicantIncome</w:t>
      </w:r>
      <w:proofErr w:type="spellEnd"/>
      <w:r>
        <w:rPr>
          <w:noProof/>
        </w:rPr>
        <w:t>.</w:t>
      </w:r>
    </w:p>
    <w:p w14:paraId="33C41EDE" w14:textId="77777777" w:rsidR="00B4196C" w:rsidRDefault="00B4196C" w:rsidP="00B4196C">
      <w:pPr>
        <w:keepNext/>
        <w:jc w:val="center"/>
      </w:pPr>
      <w:r w:rsidRPr="00B4196C">
        <w:rPr>
          <w:noProof/>
        </w:rPr>
        <w:t xml:space="preserve"> </w:t>
      </w:r>
      <w:r w:rsidRPr="00B4196C">
        <w:rPr>
          <w:noProof/>
          <w:lang w:val="en-GB"/>
        </w:rPr>
        <w:drawing>
          <wp:inline distT="0" distB="0" distL="0" distR="0" wp14:anchorId="2FDFBBDD" wp14:editId="31F072B0">
            <wp:extent cx="1624568" cy="1241991"/>
            <wp:effectExtent l="0" t="0" r="1270" b="3175"/>
            <wp:docPr id="1497981581" name="Bildobjekt 1" descr="En bild som visar text, skärmbild,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81581" name="Bildobjekt 1" descr="En bild som visar text, skärmbild, diagram&#10;&#10;AI-genererat innehåll kan vara felaktigt."/>
                    <pic:cNvPicPr/>
                  </pic:nvPicPr>
                  <pic:blipFill>
                    <a:blip r:embed="rId15"/>
                    <a:stretch>
                      <a:fillRect/>
                    </a:stretch>
                  </pic:blipFill>
                  <pic:spPr>
                    <a:xfrm>
                      <a:off x="0" y="0"/>
                      <a:ext cx="1749126" cy="1337216"/>
                    </a:xfrm>
                    <a:prstGeom prst="rect">
                      <a:avLst/>
                    </a:prstGeom>
                  </pic:spPr>
                </pic:pic>
              </a:graphicData>
            </a:graphic>
          </wp:inline>
        </w:drawing>
      </w:r>
    </w:p>
    <w:p w14:paraId="45119D29" w14:textId="0CD1B5D7" w:rsidR="00A1565E" w:rsidRPr="00A1565E" w:rsidRDefault="00B4196C" w:rsidP="00A1565E">
      <w:pPr>
        <w:pStyle w:val="Beskrivning"/>
        <w:jc w:val="cente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2</w:t>
      </w:r>
      <w:r w:rsidR="00A1565E">
        <w:rPr>
          <w:noProof/>
        </w:rPr>
        <w:fldChar w:fldCharType="end"/>
      </w:r>
      <w:r>
        <w:t xml:space="preserve"> </w:t>
      </w:r>
      <w:r w:rsidR="00C06B2F">
        <w:t>shows</w:t>
      </w:r>
      <w:r>
        <w:t xml:space="preserve"> </w:t>
      </w:r>
      <w:proofErr w:type="spellStart"/>
      <w:r>
        <w:t>indications</w:t>
      </w:r>
      <w:proofErr w:type="spellEnd"/>
      <w:r>
        <w:t xml:space="preserve"> </w:t>
      </w:r>
      <w:proofErr w:type="spellStart"/>
      <w:r>
        <w:t>of</w:t>
      </w:r>
      <w:proofErr w:type="spellEnd"/>
      <w:r>
        <w:t xml:space="preserve"> </w:t>
      </w:r>
      <w:proofErr w:type="spellStart"/>
      <w:r>
        <w:t>outliers</w:t>
      </w:r>
      <w:proofErr w:type="spellEnd"/>
      <w:r>
        <w:t xml:space="preserve"> in </w:t>
      </w:r>
      <w:r w:rsidR="00C06B2F">
        <w:t xml:space="preserve">the </w:t>
      </w:r>
      <w:r>
        <w:t xml:space="preserve">feature </w:t>
      </w:r>
      <w:proofErr w:type="spellStart"/>
      <w:r>
        <w:t>CoapplicantIncome</w:t>
      </w:r>
      <w:proofErr w:type="spellEnd"/>
      <w:r>
        <w:t>.</w:t>
      </w:r>
    </w:p>
    <w:p w14:paraId="26E3B8A2" w14:textId="77777777" w:rsidR="00B4196C" w:rsidRDefault="00B4196C" w:rsidP="00B4196C">
      <w:pPr>
        <w:keepNext/>
        <w:jc w:val="center"/>
      </w:pPr>
      <w:r w:rsidRPr="00B4196C">
        <w:rPr>
          <w:noProof/>
        </w:rPr>
        <w:t xml:space="preserve"> </w:t>
      </w:r>
      <w:r w:rsidRPr="00B4196C">
        <w:rPr>
          <w:noProof/>
        </w:rPr>
        <w:drawing>
          <wp:inline distT="0" distB="0" distL="0" distR="0" wp14:anchorId="5A4EE09D" wp14:editId="071D3646">
            <wp:extent cx="1503886" cy="1185061"/>
            <wp:effectExtent l="0" t="0" r="0" b="0"/>
            <wp:docPr id="1292803185" name="Bildobjekt 1" descr="En bild som visar text, skärmbild, diagram,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03185" name="Bildobjekt 1" descr="En bild som visar text, skärmbild, diagram, linje&#10;&#10;AI-genererat innehåll kan vara felaktigt."/>
                    <pic:cNvPicPr/>
                  </pic:nvPicPr>
                  <pic:blipFill>
                    <a:blip r:embed="rId16"/>
                    <a:stretch>
                      <a:fillRect/>
                    </a:stretch>
                  </pic:blipFill>
                  <pic:spPr>
                    <a:xfrm>
                      <a:off x="0" y="0"/>
                      <a:ext cx="1631638" cy="1285730"/>
                    </a:xfrm>
                    <a:prstGeom prst="rect">
                      <a:avLst/>
                    </a:prstGeom>
                  </pic:spPr>
                </pic:pic>
              </a:graphicData>
            </a:graphic>
          </wp:inline>
        </w:drawing>
      </w:r>
    </w:p>
    <w:p w14:paraId="1425A0B0" w14:textId="4F56734E" w:rsidR="00FC42CB" w:rsidRDefault="00B4196C" w:rsidP="00FC42CB">
      <w:pPr>
        <w:pStyle w:val="Beskrivning"/>
        <w:jc w:val="center"/>
        <w:rPr>
          <w:lang w:val="en-GB"/>
        </w:rP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3</w:t>
      </w:r>
      <w:r w:rsidR="00A1565E">
        <w:rPr>
          <w:noProof/>
        </w:rPr>
        <w:fldChar w:fldCharType="end"/>
      </w:r>
      <w:r>
        <w:t xml:space="preserve"> </w:t>
      </w:r>
      <w:r w:rsidR="00C06B2F">
        <w:t>shows</w:t>
      </w:r>
      <w:r w:rsidRPr="009024B3">
        <w:t xml:space="preserve"> </w:t>
      </w:r>
      <w:r w:rsidR="00C06B2F">
        <w:t xml:space="preserve">an </w:t>
      </w:r>
      <w:proofErr w:type="spellStart"/>
      <w:r w:rsidRPr="009024B3">
        <w:t>indication</w:t>
      </w:r>
      <w:proofErr w:type="spellEnd"/>
      <w:r w:rsidRPr="009024B3">
        <w:t xml:space="preserve"> </w:t>
      </w:r>
      <w:proofErr w:type="spellStart"/>
      <w:r w:rsidRPr="009024B3">
        <w:t>of</w:t>
      </w:r>
      <w:proofErr w:type="spellEnd"/>
      <w:r w:rsidRPr="009024B3">
        <w:t xml:space="preserve"> </w:t>
      </w:r>
      <w:proofErr w:type="spellStart"/>
      <w:r w:rsidRPr="009024B3">
        <w:t>outliers</w:t>
      </w:r>
      <w:proofErr w:type="spellEnd"/>
      <w:r w:rsidRPr="009024B3">
        <w:t xml:space="preserve"> in </w:t>
      </w:r>
      <w:proofErr w:type="spellStart"/>
      <w:r>
        <w:t>LoanAmount</w:t>
      </w:r>
      <w:proofErr w:type="spellEnd"/>
    </w:p>
    <w:p w14:paraId="1DDBDE25" w14:textId="41BCE1B7" w:rsidR="00E160A4" w:rsidRDefault="00CF2E6B" w:rsidP="00D76FB8">
      <w:pPr>
        <w:rPr>
          <w:lang w:val="en-GB"/>
        </w:rPr>
      </w:pPr>
      <w:r>
        <w:rPr>
          <w:lang w:val="en-GB"/>
        </w:rPr>
        <w:t>Before investigati</w:t>
      </w:r>
      <w:r w:rsidR="00FC42CB">
        <w:rPr>
          <w:lang w:val="en-GB"/>
        </w:rPr>
        <w:t>ng</w:t>
      </w:r>
      <w:r>
        <w:rPr>
          <w:lang w:val="en-GB"/>
        </w:rPr>
        <w:t xml:space="preserve"> feature correlation, two features </w:t>
      </w:r>
      <w:r w:rsidR="00C06B2F">
        <w:rPr>
          <w:lang w:val="en-GB"/>
        </w:rPr>
        <w:t>were</w:t>
      </w:r>
      <w:r>
        <w:rPr>
          <w:lang w:val="en-GB"/>
        </w:rPr>
        <w:t xml:space="preserve"> dropped</w:t>
      </w:r>
      <w:r w:rsidR="00C06B2F">
        <w:rPr>
          <w:lang w:val="en-GB"/>
        </w:rPr>
        <w:t>,</w:t>
      </w:r>
      <w:r>
        <w:rPr>
          <w:lang w:val="en-GB"/>
        </w:rPr>
        <w:t xml:space="preserve"> </w:t>
      </w:r>
      <w:proofErr w:type="spellStart"/>
      <w:r>
        <w:rPr>
          <w:lang w:val="en-GB"/>
        </w:rPr>
        <w:t>LoanID</w:t>
      </w:r>
      <w:proofErr w:type="spellEnd"/>
      <w:r>
        <w:rPr>
          <w:lang w:val="en-GB"/>
        </w:rPr>
        <w:t xml:space="preserve"> and Unnamed</w:t>
      </w:r>
      <w:r w:rsidR="00C06B2F">
        <w:rPr>
          <w:lang w:val="en-GB"/>
        </w:rPr>
        <w:t>,</w:t>
      </w:r>
      <w:r>
        <w:rPr>
          <w:lang w:val="en-GB"/>
        </w:rPr>
        <w:t xml:space="preserve"> as they </w:t>
      </w:r>
      <w:r w:rsidR="00C06B2F">
        <w:rPr>
          <w:lang w:val="en-GB"/>
        </w:rPr>
        <w:t>are</w:t>
      </w:r>
      <w:r>
        <w:rPr>
          <w:lang w:val="en-GB"/>
        </w:rPr>
        <w:t xml:space="preserve"> not useful for feature prediction and correlation. </w:t>
      </w:r>
      <w:r w:rsidR="005925EB">
        <w:rPr>
          <w:lang w:val="en-GB"/>
        </w:rPr>
        <w:t xml:space="preserve">The </w:t>
      </w:r>
      <w:proofErr w:type="spellStart"/>
      <w:r w:rsidR="00FC42CB">
        <w:rPr>
          <w:lang w:val="en-GB"/>
        </w:rPr>
        <w:t>C</w:t>
      </w:r>
      <w:r w:rsidR="005925EB">
        <w:rPr>
          <w:lang w:val="en-GB"/>
        </w:rPr>
        <w:t>redit</w:t>
      </w:r>
      <w:r w:rsidR="00FC42CB">
        <w:rPr>
          <w:lang w:val="en-GB"/>
        </w:rPr>
        <w:t>H</w:t>
      </w:r>
      <w:r w:rsidR="005925EB">
        <w:rPr>
          <w:lang w:val="en-GB"/>
        </w:rPr>
        <w:t>istory</w:t>
      </w:r>
      <w:proofErr w:type="spellEnd"/>
      <w:r w:rsidR="005925EB">
        <w:rPr>
          <w:lang w:val="en-GB"/>
        </w:rPr>
        <w:t xml:space="preserve"> feature show</w:t>
      </w:r>
      <w:r>
        <w:rPr>
          <w:lang w:val="en-GB"/>
        </w:rPr>
        <w:t>ed</w:t>
      </w:r>
      <w:r w:rsidR="005925EB">
        <w:rPr>
          <w:lang w:val="en-GB"/>
        </w:rPr>
        <w:t xml:space="preserve"> a very high correlation </w:t>
      </w:r>
      <w:r>
        <w:rPr>
          <w:lang w:val="en-GB"/>
        </w:rPr>
        <w:t>w</w:t>
      </w:r>
      <w:r w:rsidR="005925EB">
        <w:rPr>
          <w:lang w:val="en-GB"/>
        </w:rPr>
        <w:t xml:space="preserve">ith the target feature </w:t>
      </w:r>
      <w:proofErr w:type="spellStart"/>
      <w:r w:rsidR="005925EB">
        <w:rPr>
          <w:lang w:val="en-GB"/>
        </w:rPr>
        <w:t>LoanStatus_Y</w:t>
      </w:r>
      <w:proofErr w:type="spellEnd"/>
      <w:r w:rsidR="00C06B2F">
        <w:rPr>
          <w:lang w:val="en-GB"/>
        </w:rPr>
        <w:t>,</w:t>
      </w:r>
      <w:r w:rsidR="005925EB">
        <w:rPr>
          <w:lang w:val="en-GB"/>
        </w:rPr>
        <w:t xml:space="preserve"> as seen in Table 2</w:t>
      </w:r>
      <w:r>
        <w:rPr>
          <w:lang w:val="en-GB"/>
        </w:rPr>
        <w:t xml:space="preserve"> </w:t>
      </w:r>
      <w:r w:rsidR="00C06B2F">
        <w:rPr>
          <w:lang w:val="en-GB"/>
        </w:rPr>
        <w:t>below. Further</w:t>
      </w:r>
      <w:r w:rsidR="005925EB">
        <w:rPr>
          <w:lang w:val="en-GB"/>
        </w:rPr>
        <w:t xml:space="preserve"> investigation will be </w:t>
      </w:r>
      <w:r w:rsidR="00FC42CB">
        <w:rPr>
          <w:lang w:val="en-GB"/>
        </w:rPr>
        <w:t>conducted</w:t>
      </w:r>
      <w:r w:rsidR="005925EB">
        <w:rPr>
          <w:lang w:val="en-GB"/>
        </w:rPr>
        <w:t xml:space="preserve">, but </w:t>
      </w:r>
      <w:r w:rsidR="00C06B2F">
        <w:rPr>
          <w:lang w:val="en-GB"/>
        </w:rPr>
        <w:t>without</w:t>
      </w:r>
      <w:r w:rsidR="005925EB">
        <w:rPr>
          <w:lang w:val="en-GB"/>
        </w:rPr>
        <w:t xml:space="preserve"> domain knowledge</w:t>
      </w:r>
      <w:r w:rsidR="00C06B2F">
        <w:rPr>
          <w:lang w:val="en-GB"/>
        </w:rPr>
        <w:t>,</w:t>
      </w:r>
      <w:r w:rsidR="005925EB">
        <w:rPr>
          <w:lang w:val="en-GB"/>
        </w:rPr>
        <w:t xml:space="preserve"> I </w:t>
      </w:r>
      <w:r w:rsidR="00C06B2F">
        <w:rPr>
          <w:lang w:val="en-GB"/>
        </w:rPr>
        <w:t>believe</w:t>
      </w:r>
      <w:r w:rsidR="005925EB">
        <w:rPr>
          <w:lang w:val="en-GB"/>
        </w:rPr>
        <w:t xml:space="preserve"> </w:t>
      </w:r>
      <w:r w:rsidR="00471F71">
        <w:rPr>
          <w:lang w:val="en-GB"/>
        </w:rPr>
        <w:t>i</w:t>
      </w:r>
      <w:r w:rsidR="005925EB">
        <w:rPr>
          <w:lang w:val="en-GB"/>
        </w:rPr>
        <w:t>t can be valid</w:t>
      </w:r>
      <w:r w:rsidR="00471F71">
        <w:rPr>
          <w:lang w:val="en-GB"/>
        </w:rPr>
        <w:t>.</w:t>
      </w:r>
    </w:p>
    <w:p w14:paraId="6079FE9E" w14:textId="77777777" w:rsidR="00D76FB8" w:rsidRPr="00D76FB8" w:rsidRDefault="00D76FB8" w:rsidP="00D76FB8">
      <w:pPr>
        <w:rPr>
          <w:lang w:val="en-GB"/>
        </w:rPr>
      </w:pPr>
    </w:p>
    <w:p w14:paraId="3B8E7D58" w14:textId="2AF0A3D1" w:rsidR="00A1565E" w:rsidRDefault="00A1565E" w:rsidP="00A1565E">
      <w:pPr>
        <w:pStyle w:val="Beskrivning"/>
        <w:keepNext/>
        <w:jc w:val="center"/>
      </w:pPr>
      <w:r>
        <w:t xml:space="preserve">Table </w:t>
      </w:r>
      <w:r>
        <w:fldChar w:fldCharType="begin"/>
      </w:r>
      <w:r>
        <w:instrText xml:space="preserve"> SEQ Table \* ARABIC </w:instrText>
      </w:r>
      <w:r>
        <w:fldChar w:fldCharType="separate"/>
      </w:r>
      <w:r>
        <w:rPr>
          <w:noProof/>
        </w:rPr>
        <w:t>2</w:t>
      </w:r>
      <w:r w:rsidR="00C06B2F">
        <w:rPr>
          <w:noProof/>
        </w:rPr>
        <w:t>:</w:t>
      </w:r>
      <w:r>
        <w:rPr>
          <w:noProof/>
        </w:rPr>
        <w:fldChar w:fldCharType="end"/>
      </w:r>
      <w:r>
        <w:t xml:space="preserve"> </w:t>
      </w:r>
      <w:proofErr w:type="spellStart"/>
      <w:r w:rsidRPr="007C5D90">
        <w:t>Top</w:t>
      </w:r>
      <w:proofErr w:type="spellEnd"/>
      <w:r w:rsidRPr="007C5D90">
        <w:t xml:space="preserve"> 5 </w:t>
      </w:r>
      <w:proofErr w:type="spellStart"/>
      <w:r w:rsidRPr="007C5D90">
        <w:t>highly</w:t>
      </w:r>
      <w:proofErr w:type="spellEnd"/>
      <w:r w:rsidRPr="007C5D90">
        <w:t xml:space="preserve"> </w:t>
      </w:r>
      <w:proofErr w:type="spellStart"/>
      <w:r w:rsidRPr="007C5D90">
        <w:t>correlated</w:t>
      </w:r>
      <w:proofErr w:type="spellEnd"/>
      <w:r w:rsidRPr="007C5D90">
        <w:t xml:space="preserve"> </w:t>
      </w:r>
      <w:proofErr w:type="spellStart"/>
      <w:r w:rsidRPr="007C5D90">
        <w:t>variables</w:t>
      </w:r>
      <w:proofErr w:type="spellEnd"/>
      <w:r w:rsidRPr="007C5D90">
        <w:t xml:space="preserve"> </w:t>
      </w:r>
      <w:proofErr w:type="spellStart"/>
      <w:r w:rsidRPr="007C5D90">
        <w:t>with</w:t>
      </w:r>
      <w:proofErr w:type="spellEnd"/>
      <w:r w:rsidRPr="007C5D90">
        <w:t xml:space="preserve"> the </w:t>
      </w:r>
      <w:proofErr w:type="spellStart"/>
      <w:r w:rsidRPr="007C5D90">
        <w:t>target</w:t>
      </w:r>
      <w:proofErr w:type="spellEnd"/>
      <w:r w:rsidRPr="007C5D90">
        <w:t xml:space="preserve"> </w:t>
      </w:r>
      <w:proofErr w:type="spellStart"/>
      <w:r w:rsidRPr="007C5D90">
        <w:t>variable</w:t>
      </w:r>
      <w:proofErr w:type="spellEnd"/>
      <w:r w:rsidRPr="007C5D90">
        <w:t xml:space="preserve"> </w:t>
      </w:r>
      <w:proofErr w:type="spellStart"/>
      <w:r w:rsidRPr="007C5D90">
        <w:t>LoanStatus</w:t>
      </w:r>
      <w:proofErr w:type="spellEnd"/>
      <w:r>
        <w:t>.</w:t>
      </w:r>
    </w:p>
    <w:tbl>
      <w:tblPr>
        <w:tblStyle w:val="Rutntstabell2dekorfrg1"/>
        <w:tblW w:w="0" w:type="auto"/>
        <w:tblInd w:w="1916" w:type="dxa"/>
        <w:tblLook w:val="04A0" w:firstRow="1" w:lastRow="0" w:firstColumn="1" w:lastColumn="0" w:noHBand="0" w:noVBand="1"/>
      </w:tblPr>
      <w:tblGrid>
        <w:gridCol w:w="2260"/>
        <w:gridCol w:w="2197"/>
      </w:tblGrid>
      <w:tr w:rsidR="005A308F" w14:paraId="65393894" w14:textId="77777777" w:rsidTr="00A1565E">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12" w:type="dxa"/>
          </w:tcPr>
          <w:p w14:paraId="04A6A3BF" w14:textId="3FC3CE13" w:rsidR="005A308F" w:rsidRPr="00A1565E" w:rsidRDefault="005A308F" w:rsidP="00A1565E">
            <w:pPr>
              <w:jc w:val="center"/>
              <w:rPr>
                <w:rFonts w:eastAsia="Times New Roman"/>
                <w:color w:val="000000"/>
                <w:szCs w:val="20"/>
                <w:lang w:eastAsia="sv-SE"/>
              </w:rPr>
            </w:pPr>
            <w:r w:rsidRPr="00A1565E">
              <w:rPr>
                <w:rFonts w:eastAsia="Times New Roman"/>
                <w:color w:val="000000"/>
                <w:szCs w:val="20"/>
                <w:lang w:eastAsia="sv-SE"/>
              </w:rPr>
              <w:t>Feature</w:t>
            </w:r>
          </w:p>
        </w:tc>
        <w:tc>
          <w:tcPr>
            <w:tcW w:w="2197" w:type="dxa"/>
          </w:tcPr>
          <w:p w14:paraId="07E487C5" w14:textId="77777777" w:rsidR="005A308F" w:rsidRPr="00A1565E" w:rsidRDefault="005A308F" w:rsidP="00A1565E">
            <w:pPr>
              <w:jc w:val="center"/>
              <w:cnfStyle w:val="100000000000" w:firstRow="1" w:lastRow="0" w:firstColumn="0" w:lastColumn="0" w:oddVBand="0" w:evenVBand="0" w:oddHBand="0" w:evenHBand="0" w:firstRowFirstColumn="0" w:firstRowLastColumn="0" w:lastRowFirstColumn="0" w:lastRowLastColumn="0"/>
              <w:rPr>
                <w:szCs w:val="20"/>
                <w:lang w:val="en-GB"/>
              </w:rPr>
            </w:pPr>
          </w:p>
        </w:tc>
      </w:tr>
      <w:tr w:rsidR="00CC384D" w14:paraId="0430DD3C" w14:textId="77777777" w:rsidTr="00A1565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12" w:type="dxa"/>
          </w:tcPr>
          <w:p w14:paraId="0AF066E0" w14:textId="3324DEAF" w:rsidR="00CC384D" w:rsidRPr="00A1565E" w:rsidRDefault="005A308F" w:rsidP="00A1565E">
            <w:pPr>
              <w:jc w:val="center"/>
              <w:rPr>
                <w:b w:val="0"/>
                <w:bCs w:val="0"/>
                <w:szCs w:val="20"/>
                <w:lang w:val="en-GB"/>
              </w:rPr>
            </w:pPr>
            <w:proofErr w:type="spellStart"/>
            <w:r w:rsidRPr="00A1565E">
              <w:rPr>
                <w:rFonts w:eastAsia="Times New Roman"/>
                <w:b w:val="0"/>
                <w:bCs w:val="0"/>
                <w:color w:val="000000"/>
                <w:szCs w:val="20"/>
                <w:lang w:eastAsia="sv-SE"/>
              </w:rPr>
              <w:t>LoanStatus_Y</w:t>
            </w:r>
            <w:proofErr w:type="spellEnd"/>
          </w:p>
        </w:tc>
        <w:tc>
          <w:tcPr>
            <w:tcW w:w="2197" w:type="dxa"/>
          </w:tcPr>
          <w:p w14:paraId="43A74C8F" w14:textId="1FB9EB52" w:rsidR="00CC384D" w:rsidRPr="00A1565E" w:rsidRDefault="005A308F" w:rsidP="00A1565E">
            <w:pPr>
              <w:jc w:val="center"/>
              <w:cnfStyle w:val="000000100000" w:firstRow="0" w:lastRow="0" w:firstColumn="0" w:lastColumn="0" w:oddVBand="0" w:evenVBand="0" w:oddHBand="1" w:evenHBand="0" w:firstRowFirstColumn="0" w:firstRowLastColumn="0" w:lastRowFirstColumn="0" w:lastRowLastColumn="0"/>
              <w:rPr>
                <w:szCs w:val="20"/>
                <w:lang w:val="en-GB"/>
              </w:rPr>
            </w:pPr>
            <w:r w:rsidRPr="00A1565E">
              <w:rPr>
                <w:szCs w:val="20"/>
                <w:lang w:val="en-GB"/>
              </w:rPr>
              <w:t>1</w:t>
            </w:r>
          </w:p>
        </w:tc>
      </w:tr>
      <w:tr w:rsidR="005A308F" w14:paraId="2B2349C0" w14:textId="77777777" w:rsidTr="00A1565E">
        <w:trPr>
          <w:trHeight w:val="224"/>
        </w:trPr>
        <w:tc>
          <w:tcPr>
            <w:cnfStyle w:val="001000000000" w:firstRow="0" w:lastRow="0" w:firstColumn="1" w:lastColumn="0" w:oddVBand="0" w:evenVBand="0" w:oddHBand="0" w:evenHBand="0" w:firstRowFirstColumn="0" w:firstRowLastColumn="0" w:lastRowFirstColumn="0" w:lastRowLastColumn="0"/>
            <w:tcW w:w="2212" w:type="dxa"/>
          </w:tcPr>
          <w:p w14:paraId="61A40968" w14:textId="514610A5" w:rsidR="005A308F" w:rsidRPr="00A1565E" w:rsidRDefault="005A308F" w:rsidP="00A1565E">
            <w:pPr>
              <w:jc w:val="center"/>
              <w:rPr>
                <w:b w:val="0"/>
                <w:bCs w:val="0"/>
                <w:szCs w:val="20"/>
                <w:lang w:val="en-GB"/>
              </w:rPr>
            </w:pPr>
            <w:proofErr w:type="spellStart"/>
            <w:r w:rsidRPr="00A1565E">
              <w:rPr>
                <w:rFonts w:eastAsia="Times New Roman"/>
                <w:b w:val="0"/>
                <w:bCs w:val="0"/>
                <w:color w:val="000000"/>
                <w:szCs w:val="20"/>
                <w:lang w:eastAsia="sv-SE"/>
              </w:rPr>
              <w:t>CreditHistory</w:t>
            </w:r>
            <w:proofErr w:type="spellEnd"/>
          </w:p>
        </w:tc>
        <w:tc>
          <w:tcPr>
            <w:tcW w:w="2197" w:type="dxa"/>
          </w:tcPr>
          <w:p w14:paraId="6D09C6FA" w14:textId="1BB9A229" w:rsidR="005A308F" w:rsidRPr="00A1565E" w:rsidRDefault="005A308F" w:rsidP="00A1565E">
            <w:pPr>
              <w:jc w:val="center"/>
              <w:cnfStyle w:val="000000000000" w:firstRow="0" w:lastRow="0" w:firstColumn="0" w:lastColumn="0" w:oddVBand="0" w:evenVBand="0" w:oddHBand="0" w:evenHBand="0" w:firstRowFirstColumn="0" w:firstRowLastColumn="0" w:lastRowFirstColumn="0" w:lastRowLastColumn="0"/>
              <w:rPr>
                <w:szCs w:val="20"/>
                <w:lang w:val="en-GB"/>
              </w:rPr>
            </w:pPr>
            <w:r w:rsidRPr="00A1565E">
              <w:rPr>
                <w:rFonts w:eastAsia="Times New Roman"/>
                <w:color w:val="000000"/>
                <w:szCs w:val="20"/>
                <w:lang w:eastAsia="sv-SE"/>
              </w:rPr>
              <w:t>0,561678</w:t>
            </w:r>
          </w:p>
        </w:tc>
      </w:tr>
      <w:tr w:rsidR="005A308F" w14:paraId="1E8144CE" w14:textId="77777777" w:rsidTr="00A1565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212" w:type="dxa"/>
          </w:tcPr>
          <w:p w14:paraId="03D11801" w14:textId="0343D3D7" w:rsidR="005A308F" w:rsidRPr="00A1565E" w:rsidRDefault="005A308F" w:rsidP="00A1565E">
            <w:pPr>
              <w:jc w:val="center"/>
              <w:rPr>
                <w:b w:val="0"/>
                <w:bCs w:val="0"/>
                <w:szCs w:val="20"/>
                <w:lang w:val="en-GB"/>
              </w:rPr>
            </w:pPr>
            <w:proofErr w:type="spellStart"/>
            <w:r w:rsidRPr="00A1565E">
              <w:rPr>
                <w:rFonts w:eastAsia="Times New Roman"/>
                <w:b w:val="0"/>
                <w:bCs w:val="0"/>
                <w:color w:val="000000"/>
                <w:szCs w:val="20"/>
                <w:lang w:eastAsia="sv-SE"/>
              </w:rPr>
              <w:t>PropertyArea_Semiurban</w:t>
            </w:r>
            <w:proofErr w:type="spellEnd"/>
          </w:p>
        </w:tc>
        <w:tc>
          <w:tcPr>
            <w:tcW w:w="2197" w:type="dxa"/>
          </w:tcPr>
          <w:p w14:paraId="07929C42" w14:textId="0ED52E16" w:rsidR="005A308F" w:rsidRPr="00A1565E" w:rsidRDefault="005A308F" w:rsidP="00A1565E">
            <w:pPr>
              <w:jc w:val="center"/>
              <w:cnfStyle w:val="000000100000" w:firstRow="0" w:lastRow="0" w:firstColumn="0" w:lastColumn="0" w:oddVBand="0" w:evenVBand="0" w:oddHBand="1" w:evenHBand="0" w:firstRowFirstColumn="0" w:firstRowLastColumn="0" w:lastRowFirstColumn="0" w:lastRowLastColumn="0"/>
              <w:rPr>
                <w:szCs w:val="20"/>
                <w:lang w:val="en-GB"/>
              </w:rPr>
            </w:pPr>
            <w:r w:rsidRPr="00A1565E">
              <w:rPr>
                <w:rFonts w:eastAsia="Times New Roman"/>
                <w:color w:val="000000"/>
                <w:szCs w:val="20"/>
                <w:lang w:eastAsia="sv-SE"/>
              </w:rPr>
              <w:t>0,13654</w:t>
            </w:r>
          </w:p>
        </w:tc>
      </w:tr>
      <w:tr w:rsidR="005A308F" w14:paraId="2F5FD084" w14:textId="77777777" w:rsidTr="00A1565E">
        <w:trPr>
          <w:trHeight w:val="230"/>
        </w:trPr>
        <w:tc>
          <w:tcPr>
            <w:cnfStyle w:val="001000000000" w:firstRow="0" w:lastRow="0" w:firstColumn="1" w:lastColumn="0" w:oddVBand="0" w:evenVBand="0" w:oddHBand="0" w:evenHBand="0" w:firstRowFirstColumn="0" w:firstRowLastColumn="0" w:lastRowFirstColumn="0" w:lastRowLastColumn="0"/>
            <w:tcW w:w="2212" w:type="dxa"/>
          </w:tcPr>
          <w:p w14:paraId="6039487C" w14:textId="16BDE391" w:rsidR="005A308F" w:rsidRPr="00A1565E" w:rsidRDefault="005A308F" w:rsidP="00A1565E">
            <w:pPr>
              <w:jc w:val="center"/>
              <w:rPr>
                <w:b w:val="0"/>
                <w:bCs w:val="0"/>
                <w:szCs w:val="20"/>
                <w:lang w:val="en-GB"/>
              </w:rPr>
            </w:pPr>
            <w:proofErr w:type="spellStart"/>
            <w:r w:rsidRPr="00A1565E">
              <w:rPr>
                <w:rFonts w:eastAsia="Times New Roman"/>
                <w:b w:val="0"/>
                <w:bCs w:val="0"/>
                <w:color w:val="000000"/>
                <w:szCs w:val="20"/>
                <w:lang w:eastAsia="sv-SE"/>
              </w:rPr>
              <w:t>Married_Yes</w:t>
            </w:r>
            <w:proofErr w:type="spellEnd"/>
          </w:p>
        </w:tc>
        <w:tc>
          <w:tcPr>
            <w:tcW w:w="2197" w:type="dxa"/>
          </w:tcPr>
          <w:p w14:paraId="109E98FD" w14:textId="6FB8F857" w:rsidR="005A308F" w:rsidRPr="00A1565E" w:rsidRDefault="005A308F" w:rsidP="00A1565E">
            <w:pPr>
              <w:jc w:val="center"/>
              <w:cnfStyle w:val="000000000000" w:firstRow="0" w:lastRow="0" w:firstColumn="0" w:lastColumn="0" w:oddVBand="0" w:evenVBand="0" w:oddHBand="0" w:evenHBand="0" w:firstRowFirstColumn="0" w:firstRowLastColumn="0" w:lastRowFirstColumn="0" w:lastRowLastColumn="0"/>
              <w:rPr>
                <w:szCs w:val="20"/>
                <w:lang w:val="en-GB"/>
              </w:rPr>
            </w:pPr>
            <w:r w:rsidRPr="00A1565E">
              <w:rPr>
                <w:rFonts w:eastAsia="Times New Roman"/>
                <w:color w:val="000000"/>
                <w:szCs w:val="20"/>
                <w:lang w:eastAsia="sv-SE"/>
              </w:rPr>
              <w:t>0,084281</w:t>
            </w:r>
          </w:p>
        </w:tc>
      </w:tr>
      <w:tr w:rsidR="005A308F" w14:paraId="4FFA615A" w14:textId="77777777" w:rsidTr="00A1565E">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212" w:type="dxa"/>
          </w:tcPr>
          <w:p w14:paraId="09CF310C" w14:textId="048C58D7" w:rsidR="005A308F" w:rsidRPr="00A1565E" w:rsidRDefault="005A308F" w:rsidP="00A1565E">
            <w:pPr>
              <w:jc w:val="center"/>
              <w:rPr>
                <w:rFonts w:eastAsia="Times New Roman"/>
                <w:b w:val="0"/>
                <w:bCs w:val="0"/>
                <w:color w:val="000000"/>
                <w:szCs w:val="20"/>
                <w:lang w:eastAsia="sv-SE"/>
              </w:rPr>
            </w:pPr>
            <w:r w:rsidRPr="00A1565E">
              <w:rPr>
                <w:rFonts w:eastAsia="Times New Roman"/>
                <w:b w:val="0"/>
                <w:bCs w:val="0"/>
                <w:color w:val="000000"/>
                <w:szCs w:val="20"/>
                <w:lang w:eastAsia="sv-SE"/>
              </w:rPr>
              <w:t>Dependents_2</w:t>
            </w:r>
          </w:p>
        </w:tc>
        <w:tc>
          <w:tcPr>
            <w:tcW w:w="2197" w:type="dxa"/>
          </w:tcPr>
          <w:p w14:paraId="6C994BB5" w14:textId="07FEE7AF" w:rsidR="005A308F" w:rsidRPr="00A1565E" w:rsidRDefault="005A308F" w:rsidP="00A1565E">
            <w:pPr>
              <w:jc w:val="center"/>
              <w:cnfStyle w:val="000000100000" w:firstRow="0" w:lastRow="0" w:firstColumn="0" w:lastColumn="0" w:oddVBand="0" w:evenVBand="0" w:oddHBand="1" w:evenHBand="0" w:firstRowFirstColumn="0" w:firstRowLastColumn="0" w:lastRowFirstColumn="0" w:lastRowLastColumn="0"/>
              <w:rPr>
                <w:szCs w:val="20"/>
                <w:lang w:val="en-GB"/>
              </w:rPr>
            </w:pPr>
            <w:r w:rsidRPr="00A1565E">
              <w:rPr>
                <w:rFonts w:eastAsia="Times New Roman"/>
                <w:color w:val="000000"/>
                <w:szCs w:val="20"/>
                <w:lang w:eastAsia="sv-SE"/>
              </w:rPr>
              <w:t>0,062384</w:t>
            </w:r>
          </w:p>
        </w:tc>
      </w:tr>
      <w:tr w:rsidR="005A308F" w14:paraId="17FFEEC4" w14:textId="77777777" w:rsidTr="00A1565E">
        <w:trPr>
          <w:trHeight w:val="224"/>
        </w:trPr>
        <w:tc>
          <w:tcPr>
            <w:cnfStyle w:val="001000000000" w:firstRow="0" w:lastRow="0" w:firstColumn="1" w:lastColumn="0" w:oddVBand="0" w:evenVBand="0" w:oddHBand="0" w:evenHBand="0" w:firstRowFirstColumn="0" w:firstRowLastColumn="0" w:lastRowFirstColumn="0" w:lastRowLastColumn="0"/>
            <w:tcW w:w="2212" w:type="dxa"/>
          </w:tcPr>
          <w:p w14:paraId="5375AA9D" w14:textId="1738F591" w:rsidR="005A308F" w:rsidRPr="00A1565E" w:rsidRDefault="005A308F" w:rsidP="00A1565E">
            <w:pPr>
              <w:jc w:val="center"/>
              <w:rPr>
                <w:b w:val="0"/>
                <w:bCs w:val="0"/>
                <w:szCs w:val="20"/>
                <w:lang w:val="en-GB"/>
              </w:rPr>
            </w:pPr>
            <w:proofErr w:type="spellStart"/>
            <w:r w:rsidRPr="00A1565E">
              <w:rPr>
                <w:rFonts w:eastAsia="Times New Roman"/>
                <w:b w:val="0"/>
                <w:bCs w:val="0"/>
                <w:color w:val="000000"/>
                <w:szCs w:val="20"/>
                <w:lang w:eastAsia="sv-SE"/>
              </w:rPr>
              <w:t>Gender_Male</w:t>
            </w:r>
            <w:proofErr w:type="spellEnd"/>
          </w:p>
        </w:tc>
        <w:tc>
          <w:tcPr>
            <w:tcW w:w="2197" w:type="dxa"/>
          </w:tcPr>
          <w:p w14:paraId="641F189B" w14:textId="36C6D4EA" w:rsidR="005A308F" w:rsidRPr="00A1565E" w:rsidRDefault="005A308F" w:rsidP="00A1565E">
            <w:pPr>
              <w:keepNext/>
              <w:jc w:val="center"/>
              <w:cnfStyle w:val="000000000000" w:firstRow="0" w:lastRow="0" w:firstColumn="0" w:lastColumn="0" w:oddVBand="0" w:evenVBand="0" w:oddHBand="0" w:evenHBand="0" w:firstRowFirstColumn="0" w:firstRowLastColumn="0" w:lastRowFirstColumn="0" w:lastRowLastColumn="0"/>
              <w:rPr>
                <w:szCs w:val="20"/>
                <w:lang w:val="en-GB"/>
              </w:rPr>
            </w:pPr>
            <w:r w:rsidRPr="00A1565E">
              <w:rPr>
                <w:rFonts w:eastAsia="Times New Roman"/>
                <w:color w:val="000000"/>
                <w:szCs w:val="20"/>
                <w:lang w:eastAsia="sv-SE"/>
              </w:rPr>
              <w:t>0,025407</w:t>
            </w:r>
          </w:p>
        </w:tc>
      </w:tr>
    </w:tbl>
    <w:p w14:paraId="6C0128EA" w14:textId="77777777" w:rsidR="00A1565E" w:rsidRDefault="00A1565E" w:rsidP="00A1565E">
      <w:pPr>
        <w:keepNext/>
        <w:jc w:val="center"/>
      </w:pPr>
    </w:p>
    <w:p w14:paraId="1B70962A" w14:textId="77777777" w:rsidR="00A1565E" w:rsidRDefault="00A1565E" w:rsidP="00E160A4">
      <w:pPr>
        <w:keepNext/>
        <w:jc w:val="center"/>
      </w:pPr>
    </w:p>
    <w:p w14:paraId="0F0C62F7" w14:textId="038B8B6D" w:rsidR="00E160A4" w:rsidRDefault="00471F71" w:rsidP="00E160A4">
      <w:pPr>
        <w:keepNext/>
        <w:jc w:val="center"/>
      </w:pPr>
      <w:r w:rsidRPr="00471F71">
        <w:rPr>
          <w:noProof/>
          <w:lang w:val="en-GB"/>
        </w:rPr>
        <w:drawing>
          <wp:inline distT="0" distB="0" distL="0" distR="0" wp14:anchorId="177E96A7" wp14:editId="32D823EA">
            <wp:extent cx="1582794" cy="1261207"/>
            <wp:effectExtent l="0" t="0" r="5080" b="0"/>
            <wp:docPr id="993181410" name="Bildobjekt 1" descr="En bild som visar text, skärmbild, diagram, Graf&#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81410" name="Bildobjekt 1" descr="En bild som visar text, skärmbild, diagram, Graf&#10;&#10;AI-genererat innehåll kan vara felaktigt."/>
                    <pic:cNvPicPr/>
                  </pic:nvPicPr>
                  <pic:blipFill>
                    <a:blip r:embed="rId17"/>
                    <a:stretch>
                      <a:fillRect/>
                    </a:stretch>
                  </pic:blipFill>
                  <pic:spPr>
                    <a:xfrm>
                      <a:off x="0" y="0"/>
                      <a:ext cx="1711920" cy="1364097"/>
                    </a:xfrm>
                    <a:prstGeom prst="rect">
                      <a:avLst/>
                    </a:prstGeom>
                  </pic:spPr>
                </pic:pic>
              </a:graphicData>
            </a:graphic>
          </wp:inline>
        </w:drawing>
      </w:r>
    </w:p>
    <w:p w14:paraId="1D5310C1" w14:textId="483FCA4B" w:rsidR="00A1565E" w:rsidRPr="00E160A4" w:rsidRDefault="00E160A4" w:rsidP="00A1565E">
      <w:pPr>
        <w:pStyle w:val="Beskrivning"/>
        <w:jc w:val="cente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4</w:t>
      </w:r>
      <w:r w:rsidR="00A1565E">
        <w:rPr>
          <w:noProof/>
        </w:rPr>
        <w:fldChar w:fldCharType="end"/>
      </w:r>
      <w:r>
        <w:t xml:space="preserve"> </w:t>
      </w:r>
      <w:r w:rsidR="00C06B2F">
        <w:t>shows</w:t>
      </w:r>
      <w:r w:rsidRPr="00592B13">
        <w:t xml:space="preserve"> the distribution </w:t>
      </w:r>
      <w:proofErr w:type="spellStart"/>
      <w:r w:rsidRPr="00592B13">
        <w:t>of</w:t>
      </w:r>
      <w:proofErr w:type="spellEnd"/>
      <w:r w:rsidRPr="00592B13">
        <w:t xml:space="preserve"> </w:t>
      </w:r>
      <w:r w:rsidR="00C06B2F">
        <w:t xml:space="preserve">the </w:t>
      </w:r>
      <w:proofErr w:type="spellStart"/>
      <w:r w:rsidRPr="00592B13">
        <w:t>Dependents</w:t>
      </w:r>
      <w:proofErr w:type="spellEnd"/>
      <w:r w:rsidRPr="00592B13">
        <w:t xml:space="preserve"> feature</w:t>
      </w:r>
      <w:r>
        <w:t>.</w:t>
      </w:r>
    </w:p>
    <w:p w14:paraId="7916498D" w14:textId="650A4ED1" w:rsidR="00FC42CB" w:rsidRPr="00D76FB8" w:rsidRDefault="008F11D1" w:rsidP="00046800">
      <w:pPr>
        <w:pStyle w:val="Rubrik2"/>
        <w:rPr>
          <w:lang w:val="en-GB"/>
        </w:rPr>
      </w:pPr>
      <w:bookmarkStart w:id="18" w:name="_Toc210902894"/>
      <w:r>
        <w:rPr>
          <w:lang w:val="en-GB"/>
        </w:rPr>
        <w:lastRenderedPageBreak/>
        <w:t>Data Pre-processing</w:t>
      </w:r>
      <w:bookmarkEnd w:id="18"/>
    </w:p>
    <w:p w14:paraId="05856D12" w14:textId="77777777" w:rsidR="00FC42CB" w:rsidRDefault="00FC42CB" w:rsidP="00046800">
      <w:pPr>
        <w:rPr>
          <w:lang w:val="en-GB"/>
        </w:rPr>
      </w:pPr>
    </w:p>
    <w:p w14:paraId="3B65A207" w14:textId="71AF1D7E" w:rsidR="003D0522" w:rsidRDefault="008F11D1" w:rsidP="00046800">
      <w:pPr>
        <w:rPr>
          <w:lang w:val="en-GB"/>
        </w:rPr>
      </w:pPr>
      <w:r>
        <w:rPr>
          <w:lang w:val="en-GB"/>
        </w:rPr>
        <w:t>During the data exploration</w:t>
      </w:r>
      <w:r w:rsidR="00C06B2F">
        <w:rPr>
          <w:lang w:val="en-GB"/>
        </w:rPr>
        <w:t>,</w:t>
      </w:r>
      <w:r>
        <w:rPr>
          <w:lang w:val="en-GB"/>
        </w:rPr>
        <w:t xml:space="preserve"> where the data was analysed using the ABT in </w:t>
      </w:r>
      <w:r w:rsidR="00C06B2F">
        <w:rPr>
          <w:lang w:val="en-GB"/>
        </w:rPr>
        <w:t xml:space="preserve">the </w:t>
      </w:r>
      <w:r>
        <w:rPr>
          <w:lang w:val="en-GB"/>
        </w:rPr>
        <w:t>Table</w:t>
      </w:r>
      <w:r w:rsidR="00FC42CB">
        <w:rPr>
          <w:lang w:val="en-GB"/>
        </w:rPr>
        <w:t xml:space="preserve"> 1</w:t>
      </w:r>
      <w:r w:rsidR="00C06B2F">
        <w:rPr>
          <w:lang w:val="en-GB"/>
        </w:rPr>
        <w:t>,</w:t>
      </w:r>
      <w:r>
        <w:rPr>
          <w:lang w:val="en-GB"/>
        </w:rPr>
        <w:t xml:space="preserve"> </w:t>
      </w:r>
      <w:r w:rsidR="0081570A">
        <w:rPr>
          <w:lang w:val="en-GB"/>
        </w:rPr>
        <w:t xml:space="preserve">it clearly showed </w:t>
      </w:r>
      <w:r w:rsidR="00C06B2F">
        <w:rPr>
          <w:lang w:val="en-GB"/>
        </w:rPr>
        <w:t>which</w:t>
      </w:r>
      <w:r w:rsidR="0081570A">
        <w:rPr>
          <w:lang w:val="en-GB"/>
        </w:rPr>
        <w:t xml:space="preserve"> features had missing values. A data </w:t>
      </w:r>
      <w:r w:rsidR="00C06B2F">
        <w:rPr>
          <w:lang w:val="en-GB"/>
        </w:rPr>
        <w:t>preprocessing</w:t>
      </w:r>
      <w:r w:rsidR="0081570A">
        <w:rPr>
          <w:lang w:val="en-GB"/>
        </w:rPr>
        <w:t xml:space="preserve"> </w:t>
      </w:r>
      <w:r w:rsidR="00C06B2F">
        <w:rPr>
          <w:lang w:val="en-GB"/>
        </w:rPr>
        <w:t>pipeline</w:t>
      </w:r>
      <w:r w:rsidR="0081570A">
        <w:rPr>
          <w:lang w:val="en-GB"/>
        </w:rPr>
        <w:t xml:space="preserve"> was set up using </w:t>
      </w:r>
      <w:r w:rsidR="00C06B2F">
        <w:rPr>
          <w:lang w:val="en-GB"/>
        </w:rPr>
        <w:t xml:space="preserve">the </w:t>
      </w:r>
      <w:r w:rsidR="0081570A">
        <w:rPr>
          <w:lang w:val="en-GB"/>
        </w:rPr>
        <w:t>Scikit</w:t>
      </w:r>
      <w:r w:rsidR="00D76FB8">
        <w:rPr>
          <w:lang w:val="en-GB"/>
        </w:rPr>
        <w:t>-</w:t>
      </w:r>
      <w:r w:rsidR="0081570A">
        <w:rPr>
          <w:lang w:val="en-GB"/>
        </w:rPr>
        <w:t>learn library</w:t>
      </w:r>
      <w:r w:rsidR="00C06B2F">
        <w:rPr>
          <w:lang w:val="en-GB"/>
        </w:rPr>
        <w:t>,</w:t>
      </w:r>
      <w:r w:rsidR="0081570A">
        <w:rPr>
          <w:lang w:val="en-GB"/>
        </w:rPr>
        <w:t xml:space="preserve"> as seen in </w:t>
      </w:r>
      <w:r w:rsidR="00C06B2F">
        <w:rPr>
          <w:lang w:val="en-GB"/>
        </w:rPr>
        <w:t>Figure</w:t>
      </w:r>
      <w:r w:rsidR="0081570A">
        <w:rPr>
          <w:lang w:val="en-GB"/>
        </w:rPr>
        <w:t xml:space="preserve"> 5 for Logistic </w:t>
      </w:r>
      <w:r w:rsidR="00D76FB8">
        <w:rPr>
          <w:lang w:val="en-GB"/>
        </w:rPr>
        <w:t>R</w:t>
      </w:r>
      <w:r w:rsidR="0081570A">
        <w:rPr>
          <w:lang w:val="en-GB"/>
        </w:rPr>
        <w:t xml:space="preserve">egression and </w:t>
      </w:r>
      <w:r w:rsidR="00C06B2F">
        <w:rPr>
          <w:lang w:val="en-GB"/>
        </w:rPr>
        <w:t>Figure</w:t>
      </w:r>
      <w:r w:rsidR="0081570A">
        <w:rPr>
          <w:lang w:val="en-GB"/>
        </w:rPr>
        <w:t xml:space="preserve"> 6 for</w:t>
      </w:r>
      <w:r w:rsidR="00271F78">
        <w:rPr>
          <w:lang w:val="en-GB"/>
        </w:rPr>
        <w:t xml:space="preserve"> the</w:t>
      </w:r>
      <w:r w:rsidR="0081570A">
        <w:rPr>
          <w:lang w:val="en-GB"/>
        </w:rPr>
        <w:t xml:space="preserve"> decision tree.</w:t>
      </w:r>
      <w:r w:rsidR="00316D14">
        <w:rPr>
          <w:lang w:val="en-GB"/>
        </w:rPr>
        <w:t xml:space="preserve"> </w:t>
      </w:r>
    </w:p>
    <w:p w14:paraId="05F4E0D5" w14:textId="77777777" w:rsidR="003D0522" w:rsidRDefault="003D0522" w:rsidP="00046800">
      <w:pPr>
        <w:rPr>
          <w:lang w:val="en-GB"/>
        </w:rPr>
      </w:pPr>
    </w:p>
    <w:p w14:paraId="3464A9F4" w14:textId="7C8CB993" w:rsidR="00D76FB8" w:rsidRDefault="00316D14" w:rsidP="00046800">
      <w:pPr>
        <w:rPr>
          <w:lang w:val="en-GB"/>
        </w:rPr>
      </w:pPr>
      <w:r>
        <w:rPr>
          <w:lang w:val="en-GB"/>
        </w:rPr>
        <w:t xml:space="preserve">If the features that had missing values </w:t>
      </w:r>
      <w:r w:rsidR="00C06B2F">
        <w:rPr>
          <w:lang w:val="en-GB"/>
        </w:rPr>
        <w:t>were</w:t>
      </w:r>
      <w:r>
        <w:rPr>
          <w:lang w:val="en-GB"/>
        </w:rPr>
        <w:t xml:space="preserve"> numerical</w:t>
      </w:r>
      <w:r w:rsidR="00C06B2F">
        <w:rPr>
          <w:lang w:val="en-GB"/>
        </w:rPr>
        <w:t>,</w:t>
      </w:r>
      <w:r>
        <w:rPr>
          <w:lang w:val="en-GB"/>
        </w:rPr>
        <w:t xml:space="preserve"> </w:t>
      </w:r>
      <w:r w:rsidR="00D76FB8">
        <w:rPr>
          <w:lang w:val="en-GB"/>
        </w:rPr>
        <w:t xml:space="preserve">they were </w:t>
      </w:r>
      <w:r w:rsidR="00C06B2F">
        <w:rPr>
          <w:lang w:val="en-GB"/>
        </w:rPr>
        <w:t>imputed</w:t>
      </w:r>
      <w:r>
        <w:rPr>
          <w:lang w:val="en-GB"/>
        </w:rPr>
        <w:t xml:space="preserve"> using </w:t>
      </w:r>
      <w:r w:rsidR="00C06B2F">
        <w:rPr>
          <w:lang w:val="en-GB"/>
        </w:rPr>
        <w:t xml:space="preserve">the </w:t>
      </w:r>
      <w:r>
        <w:rPr>
          <w:lang w:val="en-GB"/>
        </w:rPr>
        <w:t>mean</w:t>
      </w:r>
      <w:r w:rsidR="00D76FB8">
        <w:rPr>
          <w:lang w:val="en-GB"/>
        </w:rPr>
        <w:t>, and if categorical, using Mode with Scikit-</w:t>
      </w:r>
      <w:proofErr w:type="spellStart"/>
      <w:r w:rsidR="00D76FB8">
        <w:rPr>
          <w:lang w:val="en-GB"/>
        </w:rPr>
        <w:t>learn´s</w:t>
      </w:r>
      <w:proofErr w:type="spellEnd"/>
      <w:r w:rsidR="00D76FB8">
        <w:rPr>
          <w:lang w:val="en-GB"/>
        </w:rPr>
        <w:t xml:space="preserve"> </w:t>
      </w:r>
      <w:proofErr w:type="spellStart"/>
      <w:r w:rsidR="00D76FB8">
        <w:rPr>
          <w:lang w:val="en-GB"/>
        </w:rPr>
        <w:t>SimpleImputer</w:t>
      </w:r>
      <w:proofErr w:type="spellEnd"/>
      <w:r w:rsidR="00D76FB8">
        <w:rPr>
          <w:lang w:val="en-GB"/>
        </w:rPr>
        <w:t xml:space="preserve"> function.</w:t>
      </w:r>
    </w:p>
    <w:p w14:paraId="61C09F3D" w14:textId="67B5D4D5" w:rsidR="00CE1D65" w:rsidRDefault="00316D14" w:rsidP="00046800">
      <w:pPr>
        <w:rPr>
          <w:lang w:val="en-GB"/>
        </w:rPr>
      </w:pPr>
      <w:r>
        <w:rPr>
          <w:lang w:val="en-GB"/>
        </w:rPr>
        <w:t xml:space="preserve"> </w:t>
      </w:r>
    </w:p>
    <w:p w14:paraId="4E635765" w14:textId="471C0A5C" w:rsidR="00CE1D65" w:rsidRDefault="00CE1D65" w:rsidP="00046800">
      <w:pPr>
        <w:rPr>
          <w:lang w:val="en-GB"/>
        </w:rPr>
      </w:pPr>
      <w:r>
        <w:rPr>
          <w:lang w:val="en-GB"/>
        </w:rPr>
        <w:t xml:space="preserve">The numerical feature was </w:t>
      </w:r>
      <w:r w:rsidR="0033492C">
        <w:rPr>
          <w:lang w:val="en-GB"/>
        </w:rPr>
        <w:t>normalized</w:t>
      </w:r>
      <w:r>
        <w:rPr>
          <w:lang w:val="en-GB"/>
        </w:rPr>
        <w:t xml:space="preserve"> using </w:t>
      </w:r>
      <w:r w:rsidR="00C06B2F">
        <w:rPr>
          <w:lang w:val="en-GB"/>
        </w:rPr>
        <w:t>StandardScaler</w:t>
      </w:r>
      <w:r>
        <w:rPr>
          <w:lang w:val="en-GB"/>
        </w:rPr>
        <w:t xml:space="preserve"> in the pipeline</w:t>
      </w:r>
      <w:r w:rsidR="00C06B2F">
        <w:rPr>
          <w:lang w:val="en-GB"/>
        </w:rPr>
        <w:t>,</w:t>
      </w:r>
      <w:r>
        <w:rPr>
          <w:lang w:val="en-GB"/>
        </w:rPr>
        <w:t xml:space="preserve"> as many of the features seen in Table 1 of the ABT had different </w:t>
      </w:r>
      <w:r w:rsidR="00C06B2F">
        <w:rPr>
          <w:lang w:val="en-GB"/>
        </w:rPr>
        <w:t>ranges</w:t>
      </w:r>
      <w:r w:rsidR="00450E1F">
        <w:rPr>
          <w:lang w:val="en-GB"/>
        </w:rPr>
        <w:t xml:space="preserve"> </w:t>
      </w:r>
      <w:r w:rsidR="00450E1F">
        <w:rPr>
          <w:lang w:val="en-GB"/>
        </w:rPr>
        <w:fldChar w:fldCharType="begin"/>
      </w:r>
      <w:r w:rsidR="00916A20">
        <w:rPr>
          <w:lang w:val="en-GB"/>
        </w:rPr>
        <w:instrText xml:space="preserve"> ADDIN ZOTERO_ITEM CSL_CITATION {"citationID":"VjqbEQx5","properties":{"formattedCitation":"[1, p. 565]","plainCitation":"[1, p. 565]","dontUpdate":true,"noteIndex":0},"citationItems":[{"id":544,"uris":["http://zotero.org/users/16234920/items/6DW6D3MG"],"itemData":{"id":544,"type":"book","event-place":"Cambridge,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D."},{"family":"MacNamee","given":"Brian"},{"family":"D'Arcy","given":"Aoife"}],"issued":{"date-parts":[["2015"]]}},"locator":"565","label":"page"}],"schema":"https://github.com/citation-style-language/schema/raw/master/csl-citation.json"} </w:instrText>
      </w:r>
      <w:r w:rsidR="00450E1F">
        <w:rPr>
          <w:lang w:val="en-GB"/>
        </w:rPr>
        <w:fldChar w:fldCharType="separate"/>
      </w:r>
      <w:r w:rsidR="00450E1F">
        <w:rPr>
          <w:noProof/>
          <w:lang w:val="en-GB"/>
        </w:rPr>
        <w:t>[1, p. 142]</w:t>
      </w:r>
      <w:r w:rsidR="00450E1F">
        <w:rPr>
          <w:lang w:val="en-GB"/>
        </w:rPr>
        <w:fldChar w:fldCharType="end"/>
      </w:r>
      <w:r>
        <w:rPr>
          <w:lang w:val="en-GB"/>
        </w:rPr>
        <w:t xml:space="preserve">. </w:t>
      </w:r>
      <w:r w:rsidR="00D76FB8">
        <w:rPr>
          <w:lang w:val="en-GB"/>
        </w:rPr>
        <w:t xml:space="preserve">Since </w:t>
      </w:r>
      <w:r>
        <w:rPr>
          <w:lang w:val="en-GB"/>
        </w:rPr>
        <w:t xml:space="preserve">some of the numerical features </w:t>
      </w:r>
      <w:r w:rsidR="00C06B2F">
        <w:rPr>
          <w:lang w:val="en-GB"/>
        </w:rPr>
        <w:t>have</w:t>
      </w:r>
      <w:r>
        <w:rPr>
          <w:lang w:val="en-GB"/>
        </w:rPr>
        <w:t xml:space="preserve"> outliers</w:t>
      </w:r>
      <w:r w:rsidR="003E3A51">
        <w:rPr>
          <w:lang w:val="en-GB"/>
        </w:rPr>
        <w:t xml:space="preserve"> and the Logistic Regression performed worse </w:t>
      </w:r>
      <w:r w:rsidR="00C06B2F">
        <w:rPr>
          <w:lang w:val="en-GB"/>
        </w:rPr>
        <w:t>than</w:t>
      </w:r>
      <w:r w:rsidR="003E3A51">
        <w:rPr>
          <w:lang w:val="en-GB"/>
        </w:rPr>
        <w:t xml:space="preserve"> the decision tree in accuracy</w:t>
      </w:r>
      <w:r w:rsidR="00C06B2F">
        <w:rPr>
          <w:lang w:val="en-GB"/>
        </w:rPr>
        <w:t>,</w:t>
      </w:r>
      <w:r>
        <w:rPr>
          <w:lang w:val="en-GB"/>
        </w:rPr>
        <w:t xml:space="preserve"> </w:t>
      </w:r>
      <w:r w:rsidR="00C06B2F">
        <w:rPr>
          <w:lang w:val="en-GB"/>
        </w:rPr>
        <w:t>I</w:t>
      </w:r>
      <w:r>
        <w:rPr>
          <w:lang w:val="en-GB"/>
        </w:rPr>
        <w:t xml:space="preserve"> </w:t>
      </w:r>
      <w:r w:rsidR="00D76FB8">
        <w:rPr>
          <w:lang w:val="en-GB"/>
        </w:rPr>
        <w:t>attempted</w:t>
      </w:r>
      <w:r>
        <w:rPr>
          <w:lang w:val="en-GB"/>
        </w:rPr>
        <w:t xml:space="preserve"> to transform only </w:t>
      </w:r>
      <w:r w:rsidR="00C06B2F">
        <w:rPr>
          <w:lang w:val="en-GB"/>
        </w:rPr>
        <w:t>the numerical</w:t>
      </w:r>
      <w:r>
        <w:rPr>
          <w:lang w:val="en-GB"/>
        </w:rPr>
        <w:t xml:space="preserve"> features using </w:t>
      </w:r>
      <w:r w:rsidR="00C06B2F">
        <w:rPr>
          <w:lang w:val="en-GB"/>
        </w:rPr>
        <w:t xml:space="preserve">a </w:t>
      </w:r>
      <w:r>
        <w:rPr>
          <w:lang w:val="en-GB"/>
        </w:rPr>
        <w:t>log transform</w:t>
      </w:r>
      <w:r w:rsidR="00EC2242">
        <w:rPr>
          <w:lang w:val="en-GB"/>
        </w:rPr>
        <w:t xml:space="preserve"> during </w:t>
      </w:r>
      <w:r w:rsidR="00D76FB8">
        <w:rPr>
          <w:lang w:val="en-GB"/>
        </w:rPr>
        <w:t xml:space="preserve">model </w:t>
      </w:r>
      <w:r w:rsidR="00EC2242">
        <w:rPr>
          <w:lang w:val="en-GB"/>
        </w:rPr>
        <w:t>training.</w:t>
      </w:r>
      <w:r>
        <w:rPr>
          <w:lang w:val="en-GB"/>
        </w:rPr>
        <w:t xml:space="preserve"> </w:t>
      </w:r>
      <w:r w:rsidR="003E3A51">
        <w:rPr>
          <w:lang w:val="en-GB"/>
        </w:rPr>
        <w:t>For simplicity</w:t>
      </w:r>
      <w:r w:rsidR="00C06B2F">
        <w:rPr>
          <w:lang w:val="en-GB"/>
        </w:rPr>
        <w:t>,</w:t>
      </w:r>
      <w:r w:rsidR="003E3A51">
        <w:rPr>
          <w:lang w:val="en-GB"/>
        </w:rPr>
        <w:t xml:space="preserve"> I used </w:t>
      </w:r>
      <w:r w:rsidR="00C06B2F">
        <w:rPr>
          <w:lang w:val="en-GB"/>
        </w:rPr>
        <w:t xml:space="preserve">the </w:t>
      </w:r>
      <w:r w:rsidR="003E3A51">
        <w:rPr>
          <w:lang w:val="en-GB"/>
        </w:rPr>
        <w:t xml:space="preserve">same </w:t>
      </w:r>
      <w:r w:rsidR="00C06B2F">
        <w:rPr>
          <w:lang w:val="en-GB"/>
        </w:rPr>
        <w:t>pipeline</w:t>
      </w:r>
      <w:r w:rsidR="003E3A51">
        <w:rPr>
          <w:lang w:val="en-GB"/>
        </w:rPr>
        <w:t xml:space="preserve"> for both models</w:t>
      </w:r>
      <w:r w:rsidR="00C06B2F">
        <w:rPr>
          <w:lang w:val="en-GB"/>
        </w:rPr>
        <w:t>;</w:t>
      </w:r>
      <w:r w:rsidR="003E3A51">
        <w:rPr>
          <w:lang w:val="en-GB"/>
        </w:rPr>
        <w:t xml:space="preserve"> that’s why </w:t>
      </w:r>
      <w:proofErr w:type="spellStart"/>
      <w:r w:rsidR="003E3A51">
        <w:rPr>
          <w:lang w:val="en-GB"/>
        </w:rPr>
        <w:t>logtransform</w:t>
      </w:r>
      <w:proofErr w:type="spellEnd"/>
      <w:r w:rsidR="003E3A51">
        <w:rPr>
          <w:lang w:val="en-GB"/>
        </w:rPr>
        <w:t xml:space="preserve"> and </w:t>
      </w:r>
      <w:r w:rsidR="00C06B2F">
        <w:rPr>
          <w:lang w:val="en-GB"/>
        </w:rPr>
        <w:t>standard scaler</w:t>
      </w:r>
      <w:r w:rsidR="003E3A51">
        <w:rPr>
          <w:lang w:val="en-GB"/>
        </w:rPr>
        <w:t xml:space="preserve"> can </w:t>
      </w:r>
      <w:r w:rsidR="00C06B2F">
        <w:rPr>
          <w:lang w:val="en-GB"/>
        </w:rPr>
        <w:t>also be seen</w:t>
      </w:r>
      <w:r w:rsidR="003E3A51">
        <w:rPr>
          <w:lang w:val="en-GB"/>
        </w:rPr>
        <w:t xml:space="preserve"> in </w:t>
      </w:r>
      <w:r w:rsidR="00C06B2F">
        <w:rPr>
          <w:lang w:val="en-GB"/>
        </w:rPr>
        <w:t>Figure</w:t>
      </w:r>
      <w:r w:rsidR="003E3A51">
        <w:rPr>
          <w:lang w:val="en-GB"/>
        </w:rPr>
        <w:t xml:space="preserve"> 6 for the decision tree classifier</w:t>
      </w:r>
      <w:r w:rsidR="00D76FB8">
        <w:rPr>
          <w:lang w:val="en-GB"/>
        </w:rPr>
        <w:t xml:space="preserve"> even that isn’t needed for the model</w:t>
      </w:r>
      <w:r w:rsidR="003E3A51">
        <w:rPr>
          <w:lang w:val="en-GB"/>
        </w:rPr>
        <w:t>.</w:t>
      </w:r>
      <w:r>
        <w:rPr>
          <w:lang w:val="en-GB"/>
        </w:rPr>
        <w:t xml:space="preserve"> </w:t>
      </w:r>
      <w:r w:rsidR="003E3A51">
        <w:rPr>
          <w:lang w:val="en-GB"/>
        </w:rPr>
        <w:t xml:space="preserve"> </w:t>
      </w:r>
    </w:p>
    <w:p w14:paraId="7757BB31" w14:textId="77777777" w:rsidR="0081570A" w:rsidRDefault="0081570A" w:rsidP="00046800">
      <w:pPr>
        <w:rPr>
          <w:lang w:val="en-GB"/>
        </w:rPr>
      </w:pPr>
    </w:p>
    <w:p w14:paraId="7AA4A8C7" w14:textId="6906AC74" w:rsidR="00316D14" w:rsidRDefault="0081570A" w:rsidP="00316D14">
      <w:pPr>
        <w:keepNext/>
        <w:jc w:val="center"/>
      </w:pPr>
      <w:r>
        <w:rPr>
          <w:noProof/>
          <w:lang w:val="en-GB"/>
        </w:rPr>
        <w:drawing>
          <wp:inline distT="0" distB="0" distL="0" distR="0" wp14:anchorId="2E21026F" wp14:editId="2A3EAE71">
            <wp:extent cx="1497838" cy="1424978"/>
            <wp:effectExtent l="0" t="0" r="1270" b="0"/>
            <wp:docPr id="925470050" name="Bildobjekt 4" descr="En bild som visar text, skärmbild, Teckensnitt,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0050" name="Bildobjekt 4" descr="En bild som visar text, skärmbild, Teckensnitt, nummer&#10;&#10;AI-genererat innehåll kan vara felaktigt."/>
                    <pic:cNvPicPr/>
                  </pic:nvPicPr>
                  <pic:blipFill>
                    <a:blip r:embed="rId18"/>
                    <a:stretch>
                      <a:fillRect/>
                    </a:stretch>
                  </pic:blipFill>
                  <pic:spPr>
                    <a:xfrm>
                      <a:off x="0" y="0"/>
                      <a:ext cx="1562573" cy="1486564"/>
                    </a:xfrm>
                    <a:prstGeom prst="rect">
                      <a:avLst/>
                    </a:prstGeom>
                  </pic:spPr>
                </pic:pic>
              </a:graphicData>
            </a:graphic>
          </wp:inline>
        </w:drawing>
      </w:r>
    </w:p>
    <w:p w14:paraId="2DCC2DA7" w14:textId="590DB491" w:rsidR="00316D14" w:rsidRDefault="00316D14" w:rsidP="00316D14">
      <w:pPr>
        <w:pStyle w:val="Beskrivning"/>
        <w:jc w:val="cente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5</w:t>
      </w:r>
      <w:r w:rsidR="00C06B2F">
        <w:rPr>
          <w:noProof/>
        </w:rPr>
        <w:t>:</w:t>
      </w:r>
      <w:r w:rsidR="00A1565E">
        <w:rPr>
          <w:noProof/>
        </w:rPr>
        <w:fldChar w:fldCharType="end"/>
      </w:r>
      <w:r>
        <w:t xml:space="preserve"> Data Pre-</w:t>
      </w:r>
      <w:proofErr w:type="spellStart"/>
      <w:r>
        <w:t>processing</w:t>
      </w:r>
      <w:proofErr w:type="spellEnd"/>
      <w:r>
        <w:t xml:space="preserve"> </w:t>
      </w:r>
      <w:r w:rsidR="00C06B2F">
        <w:t>pipeline</w:t>
      </w:r>
      <w:r>
        <w:t xml:space="preserve"> for Decision </w:t>
      </w:r>
      <w:proofErr w:type="spellStart"/>
      <w:r w:rsidR="00C06B2F">
        <w:t>Tree</w:t>
      </w:r>
      <w:proofErr w:type="spellEnd"/>
      <w:r>
        <w:rPr>
          <w:noProof/>
        </w:rPr>
        <w:t>.</w:t>
      </w:r>
    </w:p>
    <w:p w14:paraId="3AE0CB35" w14:textId="77777777" w:rsidR="00316D14" w:rsidRDefault="00316D14" w:rsidP="00316D14">
      <w:pPr>
        <w:pStyle w:val="Beskrivning"/>
        <w:keepNext/>
        <w:jc w:val="center"/>
      </w:pPr>
      <w:r>
        <w:rPr>
          <w:noProof/>
          <w:lang w:val="en-GB"/>
        </w:rPr>
        <w:drawing>
          <wp:inline distT="0" distB="0" distL="0" distR="0" wp14:anchorId="4756953A" wp14:editId="3825C704">
            <wp:extent cx="1550302" cy="1482413"/>
            <wp:effectExtent l="0" t="0" r="0" b="3810"/>
            <wp:docPr id="523147127" name="Bildobjekt 5" descr="En bild som visar text, skärmbild, Teckensnitt,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47127" name="Bildobjekt 5" descr="En bild som visar text, skärmbild, Teckensnitt, nummer&#10;&#10;AI-genererat innehåll kan vara felaktigt."/>
                    <pic:cNvPicPr/>
                  </pic:nvPicPr>
                  <pic:blipFill>
                    <a:blip r:embed="rId19"/>
                    <a:stretch>
                      <a:fillRect/>
                    </a:stretch>
                  </pic:blipFill>
                  <pic:spPr>
                    <a:xfrm>
                      <a:off x="0" y="0"/>
                      <a:ext cx="1652805" cy="1580427"/>
                    </a:xfrm>
                    <a:prstGeom prst="rect">
                      <a:avLst/>
                    </a:prstGeom>
                  </pic:spPr>
                </pic:pic>
              </a:graphicData>
            </a:graphic>
          </wp:inline>
        </w:drawing>
      </w:r>
    </w:p>
    <w:p w14:paraId="18990761" w14:textId="41394D9D" w:rsidR="00D76FB8" w:rsidRDefault="00316D14" w:rsidP="00D76FB8">
      <w:pPr>
        <w:pStyle w:val="Beskrivning"/>
        <w:jc w:val="cente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6</w:t>
      </w:r>
      <w:r w:rsidR="00A1565E">
        <w:rPr>
          <w:noProof/>
        </w:rPr>
        <w:fldChar w:fldCharType="end"/>
      </w:r>
      <w:r>
        <w:t xml:space="preserve"> </w:t>
      </w:r>
      <w:r w:rsidR="00C06B2F">
        <w:t>shows</w:t>
      </w:r>
      <w:r>
        <w:t xml:space="preserve"> </w:t>
      </w:r>
      <w:r w:rsidR="00C06B2F">
        <w:t xml:space="preserve">the </w:t>
      </w:r>
      <w:r w:rsidRPr="00E8731B">
        <w:t>Data Pre-</w:t>
      </w:r>
      <w:proofErr w:type="spellStart"/>
      <w:r w:rsidRPr="00E8731B">
        <w:t>processing</w:t>
      </w:r>
      <w:proofErr w:type="spellEnd"/>
      <w:r w:rsidRPr="00E8731B">
        <w:t xml:space="preserve"> </w:t>
      </w:r>
      <w:r w:rsidR="00C06B2F">
        <w:t>pipeline</w:t>
      </w:r>
      <w:r w:rsidRPr="00E8731B">
        <w:t xml:space="preserve"> </w:t>
      </w:r>
      <w:r w:rsidR="00C06B2F">
        <w:t xml:space="preserve">for </w:t>
      </w:r>
      <w:proofErr w:type="spellStart"/>
      <w:r w:rsidRPr="00E8731B">
        <w:t>Logistic</w:t>
      </w:r>
      <w:proofErr w:type="spellEnd"/>
      <w:r w:rsidRPr="00E8731B">
        <w:t xml:space="preserve"> </w:t>
      </w:r>
      <w:r w:rsidR="00C06B2F">
        <w:t>Regression</w:t>
      </w:r>
    </w:p>
    <w:p w14:paraId="6014D35C" w14:textId="3DC90B51" w:rsidR="003E3A51" w:rsidRDefault="003E3A51" w:rsidP="003E3A51">
      <w:proofErr w:type="spellStart"/>
      <w:r>
        <w:t>Categorical</w:t>
      </w:r>
      <w:proofErr w:type="spellEnd"/>
      <w:r>
        <w:t xml:space="preserve"> </w:t>
      </w:r>
      <w:r w:rsidR="00C06B2F">
        <w:t>features</w:t>
      </w:r>
      <w:r>
        <w:t xml:space="preserve"> </w:t>
      </w:r>
      <w:proofErr w:type="spellStart"/>
      <w:r w:rsidR="00C06B2F">
        <w:t>were</w:t>
      </w:r>
      <w:proofErr w:type="spellEnd"/>
      <w:r w:rsidR="003D0522">
        <w:t xml:space="preserve"> </w:t>
      </w:r>
      <w:proofErr w:type="spellStart"/>
      <w:r w:rsidR="003D0522">
        <w:t>transformed</w:t>
      </w:r>
      <w:proofErr w:type="spellEnd"/>
      <w:r w:rsidR="003D0522">
        <w:t xml:space="preserve"> </w:t>
      </w:r>
      <w:proofErr w:type="spellStart"/>
      <w:r w:rsidR="003D0522">
        <w:t>using</w:t>
      </w:r>
      <w:proofErr w:type="spellEnd"/>
      <w:r w:rsidR="003D0522">
        <w:t xml:space="preserve"> </w:t>
      </w:r>
      <w:proofErr w:type="spellStart"/>
      <w:r w:rsidR="003D0522">
        <w:t>One</w:t>
      </w:r>
      <w:r w:rsidR="00D76FB8">
        <w:t>H</w:t>
      </w:r>
      <w:r w:rsidR="003D0522">
        <w:t>ot</w:t>
      </w:r>
      <w:proofErr w:type="spellEnd"/>
      <w:r w:rsidR="003D0522">
        <w:t xml:space="preserve"> </w:t>
      </w:r>
      <w:proofErr w:type="spellStart"/>
      <w:r w:rsidR="003D0522">
        <w:t>encod</w:t>
      </w:r>
      <w:r w:rsidR="00D76FB8">
        <w:t>ing</w:t>
      </w:r>
      <w:proofErr w:type="spellEnd"/>
      <w:r w:rsidR="003D0522">
        <w:t xml:space="preserve"> </w:t>
      </w:r>
      <w:r w:rsidR="00916A20">
        <w:fldChar w:fldCharType="begin"/>
      </w:r>
      <w:r w:rsidR="008F1764">
        <w:instrText xml:space="preserve"> ADDIN ZOTERO_ITEM CSL_CITATION {"citationID":"QgySJAkC","properties":{"formattedCitation":"[3]","plainCitation":"[3]","noteIndex":0},"citationItems":[{"id":545,"uris":["http://zotero.org/users/16234920/items/PX6QMT2G"],"itemData":{"id":545,"type":"post-weblog","abstract":"Learning to transform categorical data into a format that a machine learning model can understand","container-title":"Towards Data Science","language":"en-US","title":"Decoding One-Hot Encoding: A Beginner's Guide to Categorical Data","title-short":"Decoding One-Hot Encoding","URL":"https://towardsdatascience.com/decoding-one-hot-encoding-a-beginners-guide-to-categorical-data-058582240e86/","author":[{"family":"Efimov","given":"Vyacheslav"}],"accessed":{"date-parts":[["2025",10,9]]},"issued":{"date-parts":[["2024",11,11]]}}}],"schema":"https://github.com/citation-style-language/schema/raw/master/csl-citation.json"} </w:instrText>
      </w:r>
      <w:r w:rsidR="00916A20">
        <w:fldChar w:fldCharType="separate"/>
      </w:r>
      <w:r w:rsidR="008F1764">
        <w:rPr>
          <w:noProof/>
        </w:rPr>
        <w:t>[3]</w:t>
      </w:r>
      <w:r w:rsidR="00916A20">
        <w:fldChar w:fldCharType="end"/>
      </w:r>
      <w:r w:rsidR="003D0522">
        <w:t xml:space="preserve"> in the </w:t>
      </w:r>
      <w:r w:rsidR="00C06B2F">
        <w:t xml:space="preserve">pipeline </w:t>
      </w:r>
      <w:proofErr w:type="spellStart"/>
      <w:r w:rsidR="00C06B2F">
        <w:t>because</w:t>
      </w:r>
      <w:proofErr w:type="spellEnd"/>
      <w:r w:rsidR="00125A45">
        <w:t xml:space="preserve"> </w:t>
      </w:r>
      <w:proofErr w:type="spellStart"/>
      <w:r w:rsidR="00125A45">
        <w:t>machine</w:t>
      </w:r>
      <w:proofErr w:type="spellEnd"/>
      <w:r w:rsidR="00125A45">
        <w:t xml:space="preserve"> </w:t>
      </w:r>
      <w:proofErr w:type="spellStart"/>
      <w:r w:rsidR="00125A45">
        <w:t>learning</w:t>
      </w:r>
      <w:proofErr w:type="spellEnd"/>
      <w:r w:rsidR="00125A45">
        <w:t xml:space="preserve"> </w:t>
      </w:r>
      <w:proofErr w:type="spellStart"/>
      <w:r w:rsidR="00125A45">
        <w:t>models</w:t>
      </w:r>
      <w:proofErr w:type="spellEnd"/>
      <w:r w:rsidR="00125A45">
        <w:t xml:space="preserve"> </w:t>
      </w:r>
      <w:proofErr w:type="spellStart"/>
      <w:r w:rsidR="00125A45">
        <w:t>have</w:t>
      </w:r>
      <w:proofErr w:type="spellEnd"/>
      <w:r w:rsidR="00125A45">
        <w:t xml:space="preserve"> </w:t>
      </w:r>
      <w:proofErr w:type="spellStart"/>
      <w:r w:rsidR="00D76FB8">
        <w:t>difficulty</w:t>
      </w:r>
      <w:proofErr w:type="spellEnd"/>
      <w:r w:rsidR="00D76FB8">
        <w:t xml:space="preserve"> </w:t>
      </w:r>
      <w:proofErr w:type="spellStart"/>
      <w:r w:rsidR="00C06B2F">
        <w:t>interpreting</w:t>
      </w:r>
      <w:proofErr w:type="spellEnd"/>
      <w:r w:rsidR="00125A45">
        <w:t xml:space="preserve"> </w:t>
      </w:r>
      <w:r w:rsidR="00C06B2F">
        <w:t>strings</w:t>
      </w:r>
      <w:r w:rsidR="00125A45">
        <w:t xml:space="preserve">. The </w:t>
      </w:r>
      <w:proofErr w:type="spellStart"/>
      <w:r w:rsidR="003D0522">
        <w:t>result</w:t>
      </w:r>
      <w:proofErr w:type="spellEnd"/>
      <w:r w:rsidR="00125A45">
        <w:t xml:space="preserve"> </w:t>
      </w:r>
      <w:proofErr w:type="spellStart"/>
      <w:r w:rsidR="00125A45">
        <w:t>can</w:t>
      </w:r>
      <w:proofErr w:type="spellEnd"/>
      <w:r w:rsidR="00125A45">
        <w:t xml:space="preserve"> be</w:t>
      </w:r>
      <w:r w:rsidR="00C06B2F">
        <w:t xml:space="preserve"> </w:t>
      </w:r>
      <w:proofErr w:type="spellStart"/>
      <w:r w:rsidR="003D0522">
        <w:t>seen</w:t>
      </w:r>
      <w:proofErr w:type="spellEnd"/>
      <w:r w:rsidR="003D0522">
        <w:t xml:space="preserve"> in </w:t>
      </w:r>
      <w:proofErr w:type="spellStart"/>
      <w:r w:rsidR="00271F78">
        <w:t>F</w:t>
      </w:r>
      <w:r w:rsidR="003D0522">
        <w:t>igure</w:t>
      </w:r>
      <w:proofErr w:type="spellEnd"/>
      <w:r w:rsidR="003D0522">
        <w:t xml:space="preserve"> 7</w:t>
      </w:r>
      <w:r w:rsidR="00C06B2F">
        <w:t>,</w:t>
      </w:r>
      <w:r w:rsidR="003D0522">
        <w:t xml:space="preserve"> </w:t>
      </w:r>
      <w:proofErr w:type="spellStart"/>
      <w:r w:rsidR="003D0522">
        <w:t>where</w:t>
      </w:r>
      <w:proofErr w:type="spellEnd"/>
      <w:r w:rsidR="003D0522">
        <w:t xml:space="preserve"> </w:t>
      </w:r>
      <w:proofErr w:type="spellStart"/>
      <w:r w:rsidR="003D0522">
        <w:t>each</w:t>
      </w:r>
      <w:proofErr w:type="spellEnd"/>
      <w:r w:rsidR="003D0522">
        <w:t xml:space="preserve"> </w:t>
      </w:r>
      <w:proofErr w:type="spellStart"/>
      <w:r w:rsidR="003D0522">
        <w:t>categorical</w:t>
      </w:r>
      <w:proofErr w:type="spellEnd"/>
      <w:r w:rsidR="003D0522">
        <w:t xml:space="preserve"> </w:t>
      </w:r>
      <w:proofErr w:type="spellStart"/>
      <w:r w:rsidR="003D0522">
        <w:t>value</w:t>
      </w:r>
      <w:proofErr w:type="spellEnd"/>
      <w:r w:rsidR="003D0522">
        <w:t xml:space="preserve"> </w:t>
      </w:r>
      <w:r w:rsidR="00125A45">
        <w:t xml:space="preserve">is </w:t>
      </w:r>
      <w:proofErr w:type="spellStart"/>
      <w:r w:rsidR="003D0522">
        <w:t>transformed</w:t>
      </w:r>
      <w:proofErr w:type="spellEnd"/>
      <w:r w:rsidR="003D0522">
        <w:t xml:space="preserve"> to </w:t>
      </w:r>
      <w:proofErr w:type="spellStart"/>
      <w:r w:rsidR="00C06B2F">
        <w:t>its</w:t>
      </w:r>
      <w:proofErr w:type="spellEnd"/>
      <w:r w:rsidR="003D0522">
        <w:t xml:space="preserve"> </w:t>
      </w:r>
      <w:proofErr w:type="spellStart"/>
      <w:r w:rsidR="003D0522">
        <w:t>own</w:t>
      </w:r>
      <w:proofErr w:type="spellEnd"/>
      <w:r w:rsidR="003D0522">
        <w:t xml:space="preserve"> feature </w:t>
      </w:r>
      <w:proofErr w:type="spellStart"/>
      <w:r w:rsidR="00125A45">
        <w:t>with</w:t>
      </w:r>
      <w:proofErr w:type="spellEnd"/>
      <w:r w:rsidR="00125A45">
        <w:t xml:space="preserve"> a valid </w:t>
      </w:r>
      <w:proofErr w:type="spellStart"/>
      <w:r w:rsidR="00125A45">
        <w:t>value</w:t>
      </w:r>
      <w:proofErr w:type="spellEnd"/>
      <w:r w:rsidR="00125A45">
        <w:t xml:space="preserve"> </w:t>
      </w:r>
      <w:proofErr w:type="spellStart"/>
      <w:r w:rsidR="00125A45">
        <w:t>between</w:t>
      </w:r>
      <w:proofErr w:type="spellEnd"/>
      <w:r w:rsidR="00125A45">
        <w:t xml:space="preserve"> </w:t>
      </w:r>
      <w:proofErr w:type="spellStart"/>
      <w:r w:rsidR="00125A45">
        <w:t>one</w:t>
      </w:r>
      <w:proofErr w:type="spellEnd"/>
      <w:r w:rsidR="00125A45">
        <w:t xml:space="preserve"> and </w:t>
      </w:r>
      <w:proofErr w:type="spellStart"/>
      <w:r w:rsidR="00125A45">
        <w:t>zero</w:t>
      </w:r>
      <w:proofErr w:type="spellEnd"/>
      <w:r w:rsidR="003D0522">
        <w:t xml:space="preserve">. </w:t>
      </w:r>
    </w:p>
    <w:p w14:paraId="6814F6AA" w14:textId="77777777" w:rsidR="003D0522" w:rsidRDefault="003D0522" w:rsidP="003E3A51"/>
    <w:p w14:paraId="37E2C317" w14:textId="77777777" w:rsidR="00125A45" w:rsidRDefault="003D0522" w:rsidP="00A1565E">
      <w:pPr>
        <w:keepNext/>
        <w:jc w:val="center"/>
      </w:pPr>
      <w:r>
        <w:rPr>
          <w:noProof/>
        </w:rPr>
        <w:drawing>
          <wp:inline distT="0" distB="0" distL="0" distR="0" wp14:anchorId="039F988A" wp14:editId="05AB4D4A">
            <wp:extent cx="4468321" cy="1211464"/>
            <wp:effectExtent l="0" t="0" r="2540" b="0"/>
            <wp:docPr id="876628559" name="Bildobjekt 6" descr="En bild som visar skärmbild, tex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8559" name="Bildobjekt 6" descr="En bild som visar skärmbild, text&#10;&#10;AI-genererat innehåll kan vara felaktigt."/>
                    <pic:cNvPicPr/>
                  </pic:nvPicPr>
                  <pic:blipFill>
                    <a:blip r:embed="rId20"/>
                    <a:stretch>
                      <a:fillRect/>
                    </a:stretch>
                  </pic:blipFill>
                  <pic:spPr>
                    <a:xfrm>
                      <a:off x="0" y="0"/>
                      <a:ext cx="4663748" cy="1264449"/>
                    </a:xfrm>
                    <a:prstGeom prst="rect">
                      <a:avLst/>
                    </a:prstGeom>
                  </pic:spPr>
                </pic:pic>
              </a:graphicData>
            </a:graphic>
          </wp:inline>
        </w:drawing>
      </w:r>
    </w:p>
    <w:p w14:paraId="6A34CA09" w14:textId="4E0785FC" w:rsidR="003D0522" w:rsidRPr="003E3A51" w:rsidRDefault="00125A45" w:rsidP="00A1565E">
      <w:pPr>
        <w:pStyle w:val="Beskrivning"/>
        <w:jc w:val="center"/>
      </w:pPr>
      <w:proofErr w:type="spellStart"/>
      <w:r>
        <w:t>Figure</w:t>
      </w:r>
      <w:proofErr w:type="spellEnd"/>
      <w:r>
        <w:t xml:space="preserve"> </w:t>
      </w:r>
      <w:r w:rsidR="00A1565E">
        <w:fldChar w:fldCharType="begin"/>
      </w:r>
      <w:r w:rsidR="00A1565E">
        <w:instrText xml:space="preserve"> SEQ Figure \* ARABIC </w:instrText>
      </w:r>
      <w:r w:rsidR="00A1565E">
        <w:fldChar w:fldCharType="separate"/>
      </w:r>
      <w:r w:rsidR="00A1565E">
        <w:rPr>
          <w:noProof/>
        </w:rPr>
        <w:t>7</w:t>
      </w:r>
      <w:r w:rsidR="00C06B2F">
        <w:rPr>
          <w:noProof/>
        </w:rPr>
        <w:t>:</w:t>
      </w:r>
      <w:r w:rsidR="00A1565E">
        <w:rPr>
          <w:noProof/>
        </w:rPr>
        <w:fldChar w:fldCharType="end"/>
      </w:r>
      <w:r>
        <w:t xml:space="preserve"> The </w:t>
      </w:r>
      <w:proofErr w:type="spellStart"/>
      <w:r>
        <w:t>result</w:t>
      </w:r>
      <w:proofErr w:type="spellEnd"/>
      <w:r>
        <w:t xml:space="preserve"> </w:t>
      </w:r>
      <w:proofErr w:type="spellStart"/>
      <w:r>
        <w:t>after</w:t>
      </w:r>
      <w:proofErr w:type="spellEnd"/>
      <w:r>
        <w:t xml:space="preserve"> </w:t>
      </w:r>
      <w:proofErr w:type="spellStart"/>
      <w:r w:rsidR="00C06B2F">
        <w:t>one</w:t>
      </w:r>
      <w:proofErr w:type="spellEnd"/>
      <w:r w:rsidR="00C06B2F">
        <w:t>-hot</w:t>
      </w:r>
      <w:r>
        <w:t xml:space="preserve"> </w:t>
      </w:r>
      <w:proofErr w:type="spellStart"/>
      <w:r>
        <w:t>encoding</w:t>
      </w:r>
      <w:proofErr w:type="spellEnd"/>
      <w:r>
        <w:t xml:space="preserve"> </w:t>
      </w:r>
      <w:proofErr w:type="spellStart"/>
      <w:r>
        <w:t>of</w:t>
      </w:r>
      <w:proofErr w:type="spellEnd"/>
      <w:r>
        <w:t xml:space="preserve"> the features in the data </w:t>
      </w:r>
      <w:proofErr w:type="spellStart"/>
      <w:r w:rsidR="00C06B2F">
        <w:t>preprocessing</w:t>
      </w:r>
      <w:proofErr w:type="spellEnd"/>
      <w:r>
        <w:t xml:space="preserve"> </w:t>
      </w:r>
      <w:r w:rsidR="00C06B2F">
        <w:t>pipeline</w:t>
      </w:r>
      <w:r>
        <w:t>.</w:t>
      </w:r>
    </w:p>
    <w:p w14:paraId="3C5BF059" w14:textId="590CBEF6" w:rsidR="00D76FB8" w:rsidRPr="00AD0EB5" w:rsidRDefault="00D76FB8" w:rsidP="001261F3">
      <w:pPr>
        <w:rPr>
          <w:color w:val="00B050"/>
          <w:szCs w:val="20"/>
          <w:lang w:val="en-GB"/>
        </w:rPr>
      </w:pPr>
    </w:p>
    <w:p w14:paraId="602B3A38" w14:textId="52F98EB5" w:rsidR="00F003BC" w:rsidRDefault="001261F3" w:rsidP="001261F3">
      <w:pPr>
        <w:rPr>
          <w:lang w:val="en-GB"/>
        </w:rPr>
      </w:pPr>
      <w:r>
        <w:rPr>
          <w:lang w:val="en-GB"/>
        </w:rPr>
        <w:t xml:space="preserve">As the </w:t>
      </w:r>
      <w:r w:rsidR="005E34B4">
        <w:rPr>
          <w:lang w:val="en-GB"/>
        </w:rPr>
        <w:t xml:space="preserve">training </w:t>
      </w:r>
      <w:r>
        <w:rPr>
          <w:lang w:val="en-GB"/>
        </w:rPr>
        <w:t>data set is unbalanced</w:t>
      </w:r>
      <w:r w:rsidR="00C06B2F">
        <w:rPr>
          <w:lang w:val="en-GB"/>
        </w:rPr>
        <w:t>,</w:t>
      </w:r>
      <w:r w:rsidR="005E34B4">
        <w:rPr>
          <w:lang w:val="en-GB"/>
        </w:rPr>
        <w:t xml:space="preserve"> as seen in the ABT in Table 1</w:t>
      </w:r>
      <w:r>
        <w:rPr>
          <w:lang w:val="en-GB"/>
        </w:rPr>
        <w:t xml:space="preserve"> regarding the target variable </w:t>
      </w:r>
      <w:proofErr w:type="spellStart"/>
      <w:r>
        <w:rPr>
          <w:lang w:val="en-GB"/>
        </w:rPr>
        <w:t>LoanStatus</w:t>
      </w:r>
      <w:proofErr w:type="spellEnd"/>
      <w:r>
        <w:rPr>
          <w:lang w:val="en-GB"/>
        </w:rPr>
        <w:t xml:space="preserve"> with 422 Yes labels, </w:t>
      </w:r>
      <w:r w:rsidR="00D76FB8">
        <w:rPr>
          <w:lang w:val="en-GB"/>
        </w:rPr>
        <w:t>(</w:t>
      </w:r>
      <w:r>
        <w:rPr>
          <w:lang w:val="en-GB"/>
        </w:rPr>
        <w:t>about 69% of the class</w:t>
      </w:r>
      <w:r w:rsidR="00D76FB8">
        <w:rPr>
          <w:lang w:val="en-GB"/>
        </w:rPr>
        <w:t>)</w:t>
      </w:r>
      <w:r w:rsidR="005E34B4">
        <w:rPr>
          <w:lang w:val="en-GB"/>
        </w:rPr>
        <w:t>,</w:t>
      </w:r>
      <w:r>
        <w:rPr>
          <w:lang w:val="en-GB"/>
        </w:rPr>
        <w:t xml:space="preserve"> the </w:t>
      </w:r>
      <w:r w:rsidR="00C06B2F">
        <w:rPr>
          <w:lang w:val="en-GB"/>
        </w:rPr>
        <w:t>up-sampling</w:t>
      </w:r>
      <w:r>
        <w:rPr>
          <w:lang w:val="en-GB"/>
        </w:rPr>
        <w:t xml:space="preserve"> technique SMOTE</w:t>
      </w:r>
      <w:r w:rsidR="008F1764">
        <w:rPr>
          <w:lang w:val="en-GB"/>
        </w:rPr>
        <w:t xml:space="preserve"> </w:t>
      </w:r>
      <w:r w:rsidR="008F1764">
        <w:rPr>
          <w:lang w:val="en-GB"/>
        </w:rPr>
        <w:fldChar w:fldCharType="begin"/>
      </w:r>
      <w:r w:rsidR="008F1764">
        <w:rPr>
          <w:lang w:val="en-GB"/>
        </w:rPr>
        <w:instrText xml:space="preserve"> ADDIN ZOTERO_ITEM CSL_CITATION {"citationID":"L4HViio5","properties":{"formattedCitation":"[2]","plainCitation":"[2]","noteIndex":0},"citationItems":[{"id":548,"uris":["http://zotero.org/users/16234920/items/QHRX8B7F"],"itemData":{"id":548,"type":"article-journal","abstract":"An approach to the construction of classiﬁers from imbalanced datasets is described. A dataset is imbalanced if the classiﬁcation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classiﬁer to the minority class. This paper shows that a combination of our method of over-sampling the minority (abnormal) class and under-sampling the majority (normal) class can achieve better classiﬁer performance (in ROC space) than only under-sampling the majority class. This paper also shows that a combination of our method of over-sampling the minority class and under-sampling the majority class can achieve better classiﬁer performance (in ROC space) than varying the loss ratios in Ripper or class priors in Naive Bayes. Our method of over-sampling the minority class involves creating synthetic minority class examples. Experiments are performed using C4.5, Ripper and a Naive Bayes classiﬁer. The method is evaluated using the area under the Receiver Operating Characteristic curve (AUC) and the ROC convex hull strategy.","container-title":"Journal of Artificial Intelligence Research","DOI":"10.1613/jair.953","ISSN":"1076-9757","journalAbbreviation":"jair","language":"en","page":"321-357","source":"DOI.org (Crossref)","title":"SMOTE: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8F1764">
        <w:rPr>
          <w:lang w:val="en-GB"/>
        </w:rPr>
        <w:fldChar w:fldCharType="separate"/>
      </w:r>
      <w:r w:rsidR="008F1764">
        <w:rPr>
          <w:noProof/>
          <w:lang w:val="en-GB"/>
        </w:rPr>
        <w:t>[2]</w:t>
      </w:r>
      <w:r w:rsidR="008F1764">
        <w:rPr>
          <w:lang w:val="en-GB"/>
        </w:rPr>
        <w:fldChar w:fldCharType="end"/>
      </w:r>
      <w:r w:rsidR="008F1764">
        <w:rPr>
          <w:lang w:val="en-GB"/>
        </w:rPr>
        <w:t xml:space="preserve"> </w:t>
      </w:r>
      <w:r>
        <w:rPr>
          <w:lang w:val="en-GB"/>
        </w:rPr>
        <w:t xml:space="preserve">is implemented at the end of the </w:t>
      </w:r>
      <w:r w:rsidR="00C06B2F">
        <w:rPr>
          <w:lang w:val="en-GB"/>
        </w:rPr>
        <w:t>pipeline</w:t>
      </w:r>
      <w:r w:rsidR="005E34B4">
        <w:rPr>
          <w:lang w:val="en-GB"/>
        </w:rPr>
        <w:t xml:space="preserve"> as seen in </w:t>
      </w:r>
      <w:r w:rsidR="00C06B2F">
        <w:rPr>
          <w:lang w:val="en-GB"/>
        </w:rPr>
        <w:t>Figures</w:t>
      </w:r>
      <w:r w:rsidR="005E34B4">
        <w:rPr>
          <w:lang w:val="en-GB"/>
        </w:rPr>
        <w:t xml:space="preserve"> 5 and 6</w:t>
      </w:r>
      <w:r>
        <w:rPr>
          <w:lang w:val="en-GB"/>
        </w:rPr>
        <w:t xml:space="preserve"> to </w:t>
      </w:r>
      <w:proofErr w:type="spellStart"/>
      <w:r w:rsidR="005E34B4">
        <w:rPr>
          <w:lang w:val="en-GB"/>
        </w:rPr>
        <w:t>upsample</w:t>
      </w:r>
      <w:proofErr w:type="spellEnd"/>
      <w:r w:rsidR="005E34B4">
        <w:rPr>
          <w:lang w:val="en-GB"/>
        </w:rPr>
        <w:t xml:space="preserve"> the minority class </w:t>
      </w:r>
      <w:r w:rsidR="00FD5B06">
        <w:rPr>
          <w:lang w:val="en-GB"/>
        </w:rPr>
        <w:t>to 422 / 422.</w:t>
      </w:r>
    </w:p>
    <w:p w14:paraId="4660E647" w14:textId="77777777" w:rsidR="006A7F09" w:rsidRDefault="006A7F09" w:rsidP="001261F3">
      <w:pPr>
        <w:rPr>
          <w:lang w:val="en-GB"/>
        </w:rPr>
      </w:pPr>
    </w:p>
    <w:p w14:paraId="08BD1A83" w14:textId="5C01091D" w:rsidR="005E34B4" w:rsidRDefault="005E34B4" w:rsidP="00F003BC">
      <w:pPr>
        <w:pStyle w:val="Rubrik2"/>
        <w:rPr>
          <w:lang w:val="en-GB"/>
        </w:rPr>
      </w:pPr>
      <w:bookmarkStart w:id="19" w:name="_Toc210902895"/>
      <w:r>
        <w:rPr>
          <w:lang w:val="en-GB"/>
        </w:rPr>
        <w:t>Feature Engineering</w:t>
      </w:r>
      <w:bookmarkEnd w:id="19"/>
    </w:p>
    <w:p w14:paraId="7ADD6AD4" w14:textId="77777777" w:rsidR="00AD0EB5" w:rsidRDefault="00AD0EB5" w:rsidP="001677F4">
      <w:pPr>
        <w:rPr>
          <w:lang w:val="en-GB"/>
        </w:rPr>
      </w:pPr>
    </w:p>
    <w:p w14:paraId="2AD26071" w14:textId="59406426" w:rsidR="001677F4" w:rsidRDefault="004301E6" w:rsidP="001677F4">
      <w:pPr>
        <w:rPr>
          <w:lang w:val="en-GB"/>
        </w:rPr>
      </w:pPr>
      <w:r>
        <w:rPr>
          <w:lang w:val="en-GB"/>
        </w:rPr>
        <w:t>Three n</w:t>
      </w:r>
      <w:r w:rsidR="001677F4">
        <w:rPr>
          <w:lang w:val="en-GB"/>
        </w:rPr>
        <w:t xml:space="preserve">ew features </w:t>
      </w:r>
      <w:r w:rsidR="00AD0EB5">
        <w:rPr>
          <w:lang w:val="en-GB"/>
        </w:rPr>
        <w:t>were</w:t>
      </w:r>
      <w:r w:rsidR="001677F4">
        <w:rPr>
          <w:lang w:val="en-GB"/>
        </w:rPr>
        <w:t xml:space="preserve"> created using current features in the dataset to help the models </w:t>
      </w:r>
      <w:r w:rsidR="00AD0EB5">
        <w:rPr>
          <w:lang w:val="en-GB"/>
        </w:rPr>
        <w:t>recognize</w:t>
      </w:r>
      <w:r w:rsidR="001677F4">
        <w:rPr>
          <w:lang w:val="en-GB"/>
        </w:rPr>
        <w:t xml:space="preserve"> patterns more </w:t>
      </w:r>
      <w:r w:rsidR="00C06B2F">
        <w:rPr>
          <w:lang w:val="en-GB"/>
        </w:rPr>
        <w:t>clearly. The</w:t>
      </w:r>
      <w:r>
        <w:rPr>
          <w:lang w:val="en-GB"/>
        </w:rPr>
        <w:t xml:space="preserve"> feature engineering is </w:t>
      </w:r>
      <w:r w:rsidR="00AD0EB5">
        <w:rPr>
          <w:lang w:val="en-GB"/>
        </w:rPr>
        <w:t>performed</w:t>
      </w:r>
      <w:r>
        <w:rPr>
          <w:lang w:val="en-GB"/>
        </w:rPr>
        <w:t xml:space="preserve"> in the </w:t>
      </w:r>
      <w:r w:rsidR="00C06B2F">
        <w:rPr>
          <w:lang w:val="en-GB"/>
        </w:rPr>
        <w:t>pipeline</w:t>
      </w:r>
      <w:r>
        <w:rPr>
          <w:lang w:val="en-GB"/>
        </w:rPr>
        <w:t xml:space="preserve"> after the imputations</w:t>
      </w:r>
      <w:r w:rsidR="00C06B2F">
        <w:rPr>
          <w:lang w:val="en-GB"/>
        </w:rPr>
        <w:t>,</w:t>
      </w:r>
      <w:r>
        <w:rPr>
          <w:lang w:val="en-GB"/>
        </w:rPr>
        <w:t xml:space="preserve"> as seen in </w:t>
      </w:r>
      <w:r w:rsidR="00C06B2F">
        <w:rPr>
          <w:lang w:val="en-GB"/>
        </w:rPr>
        <w:t>figures</w:t>
      </w:r>
      <w:r>
        <w:rPr>
          <w:lang w:val="en-GB"/>
        </w:rPr>
        <w:t xml:space="preserve"> 5 and 6.</w:t>
      </w:r>
    </w:p>
    <w:p w14:paraId="7CC47E04" w14:textId="77777777" w:rsidR="004301E6" w:rsidRDefault="004301E6" w:rsidP="001677F4">
      <w:pPr>
        <w:rPr>
          <w:lang w:val="en-GB"/>
        </w:rPr>
      </w:pPr>
    </w:p>
    <w:p w14:paraId="3962AE8C" w14:textId="3F5CF23D" w:rsidR="004301E6" w:rsidRDefault="001677F4" w:rsidP="001677F4">
      <w:pPr>
        <w:rPr>
          <w:lang w:val="en-GB"/>
        </w:rPr>
      </w:pPr>
      <w:r>
        <w:rPr>
          <w:lang w:val="en-GB"/>
        </w:rPr>
        <w:t>The new feature</w:t>
      </w:r>
      <w:r w:rsidR="00C06B2F">
        <w:rPr>
          <w:lang w:val="en-GB"/>
        </w:rPr>
        <w:t>,</w:t>
      </w:r>
      <w:r>
        <w:rPr>
          <w:lang w:val="en-GB"/>
        </w:rPr>
        <w:t xml:space="preserve"> </w:t>
      </w:r>
      <w:proofErr w:type="spellStart"/>
      <w:r>
        <w:rPr>
          <w:lang w:val="en-GB"/>
        </w:rPr>
        <w:t>TotalIncome</w:t>
      </w:r>
      <w:proofErr w:type="spellEnd"/>
      <w:r w:rsidR="00C06B2F">
        <w:rPr>
          <w:lang w:val="en-GB"/>
        </w:rPr>
        <w:t>,</w:t>
      </w:r>
      <w:r>
        <w:rPr>
          <w:lang w:val="en-GB"/>
        </w:rPr>
        <w:t xml:space="preserve"> is created by adding </w:t>
      </w:r>
      <w:proofErr w:type="spellStart"/>
      <w:r>
        <w:rPr>
          <w:lang w:val="en-GB"/>
        </w:rPr>
        <w:t>ApplicantIncome</w:t>
      </w:r>
      <w:proofErr w:type="spellEnd"/>
      <w:r>
        <w:rPr>
          <w:lang w:val="en-GB"/>
        </w:rPr>
        <w:t xml:space="preserve"> with </w:t>
      </w:r>
      <w:proofErr w:type="spellStart"/>
      <w:r>
        <w:rPr>
          <w:lang w:val="en-GB"/>
        </w:rPr>
        <w:t>CoapplicantIncome</w:t>
      </w:r>
      <w:proofErr w:type="spellEnd"/>
      <w:r w:rsidR="00AD0EB5">
        <w:rPr>
          <w:lang w:val="en-GB"/>
        </w:rPr>
        <w:t>:</w:t>
      </w:r>
      <w:r>
        <w:rPr>
          <w:lang w:val="en-GB"/>
        </w:rPr>
        <w:t xml:space="preserve"> </w:t>
      </w:r>
    </w:p>
    <w:p w14:paraId="60485534" w14:textId="77777777" w:rsidR="004301E6" w:rsidRDefault="004301E6" w:rsidP="004301E6">
      <w:pPr>
        <w:jc w:val="center"/>
        <w:rPr>
          <w:i/>
          <w:iCs/>
          <w:lang w:val="en-GB"/>
        </w:rPr>
      </w:pPr>
    </w:p>
    <w:p w14:paraId="37923E6C" w14:textId="4AD1737D" w:rsidR="004301E6" w:rsidRPr="004301E6" w:rsidRDefault="004301E6" w:rsidP="004301E6">
      <w:pPr>
        <w:jc w:val="center"/>
        <w:rPr>
          <w:i/>
          <w:iCs/>
          <w:lang w:val="en-GB"/>
        </w:rPr>
      </w:pPr>
      <w:proofErr w:type="spellStart"/>
      <w:r w:rsidRPr="004301E6">
        <w:rPr>
          <w:i/>
          <w:iCs/>
          <w:lang w:val="en-GB"/>
        </w:rPr>
        <w:t>TotalIncome</w:t>
      </w:r>
      <w:proofErr w:type="spellEnd"/>
      <w:r w:rsidRPr="004301E6">
        <w:rPr>
          <w:i/>
          <w:iCs/>
          <w:lang w:val="en-GB"/>
        </w:rPr>
        <w:t xml:space="preserve"> = </w:t>
      </w:r>
      <w:proofErr w:type="spellStart"/>
      <w:r w:rsidRPr="004301E6">
        <w:rPr>
          <w:i/>
          <w:iCs/>
          <w:lang w:val="en-GB"/>
        </w:rPr>
        <w:t>ApplicantIncome</w:t>
      </w:r>
      <w:proofErr w:type="spellEnd"/>
      <w:r w:rsidRPr="004301E6">
        <w:rPr>
          <w:i/>
          <w:iCs/>
          <w:lang w:val="en-GB"/>
        </w:rPr>
        <w:t xml:space="preserve"> + </w:t>
      </w:r>
      <w:proofErr w:type="spellStart"/>
      <w:r w:rsidRPr="004301E6">
        <w:rPr>
          <w:i/>
          <w:iCs/>
          <w:lang w:val="en-GB"/>
        </w:rPr>
        <w:t>CoapplicantIncome</w:t>
      </w:r>
      <w:proofErr w:type="spellEnd"/>
    </w:p>
    <w:p w14:paraId="15230E63" w14:textId="77777777" w:rsidR="00AD0EB5" w:rsidRDefault="00AD0EB5" w:rsidP="001677F4">
      <w:pPr>
        <w:rPr>
          <w:lang w:val="en-GB"/>
        </w:rPr>
      </w:pPr>
    </w:p>
    <w:p w14:paraId="20DFCC7E" w14:textId="18CDDD94" w:rsidR="004301E6" w:rsidRDefault="00B722DE" w:rsidP="001677F4">
      <w:pPr>
        <w:rPr>
          <w:lang w:val="en-GB"/>
        </w:rPr>
      </w:pPr>
      <w:r>
        <w:rPr>
          <w:lang w:val="en-GB"/>
        </w:rPr>
        <w:t xml:space="preserve">To have </w:t>
      </w:r>
      <w:r w:rsidR="00C06B2F">
        <w:rPr>
          <w:lang w:val="en-GB"/>
        </w:rPr>
        <w:t xml:space="preserve">the </w:t>
      </w:r>
      <w:r>
        <w:rPr>
          <w:lang w:val="en-GB"/>
        </w:rPr>
        <w:t>correct scale of the new feature</w:t>
      </w:r>
      <w:r w:rsidR="00C06B2F">
        <w:rPr>
          <w:lang w:val="en-GB"/>
        </w:rPr>
        <w:t>,</w:t>
      </w:r>
      <w:r>
        <w:rPr>
          <w:lang w:val="en-GB"/>
        </w:rPr>
        <w:t xml:space="preserve"> </w:t>
      </w:r>
      <w:proofErr w:type="spellStart"/>
      <w:r>
        <w:rPr>
          <w:lang w:val="en-GB"/>
        </w:rPr>
        <w:t>InstalmentAmount</w:t>
      </w:r>
      <w:proofErr w:type="spellEnd"/>
      <w:r>
        <w:rPr>
          <w:lang w:val="en-GB"/>
        </w:rPr>
        <w:t xml:space="preserve">, the </w:t>
      </w:r>
      <w:proofErr w:type="spellStart"/>
      <w:r>
        <w:rPr>
          <w:lang w:val="en-GB"/>
        </w:rPr>
        <w:t>LoanAmount</w:t>
      </w:r>
      <w:proofErr w:type="spellEnd"/>
      <w:r w:rsidR="001677F4">
        <w:rPr>
          <w:lang w:val="en-GB"/>
        </w:rPr>
        <w:t xml:space="preserve"> is </w:t>
      </w:r>
      <w:r>
        <w:rPr>
          <w:lang w:val="en-GB"/>
        </w:rPr>
        <w:t xml:space="preserve">multiplied </w:t>
      </w:r>
      <w:r w:rsidR="00C06B2F">
        <w:rPr>
          <w:lang w:val="en-GB"/>
        </w:rPr>
        <w:t>by</w:t>
      </w:r>
      <w:r>
        <w:rPr>
          <w:lang w:val="en-GB"/>
        </w:rPr>
        <w:t xml:space="preserve"> 1000 before calculating the new feature by dividing </w:t>
      </w:r>
      <w:r w:rsidR="00C06B2F">
        <w:rPr>
          <w:lang w:val="en-GB"/>
        </w:rPr>
        <w:t xml:space="preserve">the </w:t>
      </w:r>
      <w:proofErr w:type="spellStart"/>
      <w:r>
        <w:rPr>
          <w:lang w:val="en-GB"/>
        </w:rPr>
        <w:t>LoanAmount</w:t>
      </w:r>
      <w:proofErr w:type="spellEnd"/>
      <w:r>
        <w:rPr>
          <w:lang w:val="en-GB"/>
        </w:rPr>
        <w:t xml:space="preserve"> </w:t>
      </w:r>
      <w:r w:rsidR="00C06B2F">
        <w:rPr>
          <w:lang w:val="en-GB"/>
        </w:rPr>
        <w:t xml:space="preserve">by </w:t>
      </w:r>
      <w:proofErr w:type="spellStart"/>
      <w:r w:rsidR="001677F4">
        <w:rPr>
          <w:lang w:val="en-GB"/>
        </w:rPr>
        <w:t>LoanAmoun</w:t>
      </w:r>
      <w:r w:rsidR="00AD0EB5">
        <w:rPr>
          <w:lang w:val="en-GB"/>
        </w:rPr>
        <w:t>Term</w:t>
      </w:r>
      <w:proofErr w:type="spellEnd"/>
      <w:r w:rsidR="002A49B2">
        <w:rPr>
          <w:lang w:val="en-GB"/>
        </w:rPr>
        <w:t>. A multiplication of 1000 is</w:t>
      </w:r>
      <w:r w:rsidR="00AD0EB5">
        <w:rPr>
          <w:lang w:val="en-GB"/>
        </w:rPr>
        <w:t xml:space="preserve"> performed</w:t>
      </w:r>
      <w:r w:rsidR="00C06B2F">
        <w:rPr>
          <w:lang w:val="en-GB"/>
        </w:rPr>
        <w:t xml:space="preserve"> </w:t>
      </w:r>
      <w:r w:rsidR="002A49B2">
        <w:rPr>
          <w:lang w:val="en-GB"/>
        </w:rPr>
        <w:t xml:space="preserve">because </w:t>
      </w:r>
      <w:proofErr w:type="spellStart"/>
      <w:r w:rsidR="002A49B2">
        <w:rPr>
          <w:lang w:val="en-GB"/>
        </w:rPr>
        <w:t>LoanAmount</w:t>
      </w:r>
      <w:proofErr w:type="spellEnd"/>
      <w:r w:rsidR="002A49B2">
        <w:rPr>
          <w:lang w:val="en-GB"/>
        </w:rPr>
        <w:t xml:space="preserve"> is in thousands</w:t>
      </w:r>
      <w:r w:rsidR="00AD0EB5">
        <w:rPr>
          <w:lang w:val="en-GB"/>
        </w:rPr>
        <w:t>:</w:t>
      </w:r>
    </w:p>
    <w:p w14:paraId="008E14B0" w14:textId="77777777" w:rsidR="00AD0EB5" w:rsidRDefault="00AD0EB5" w:rsidP="001677F4">
      <w:pPr>
        <w:rPr>
          <w:lang w:val="en-GB"/>
        </w:rPr>
      </w:pPr>
    </w:p>
    <w:p w14:paraId="65BB367E" w14:textId="24C4C953" w:rsidR="004301E6" w:rsidRPr="004301E6" w:rsidRDefault="004301E6" w:rsidP="004301E6">
      <w:pPr>
        <w:jc w:val="center"/>
        <w:rPr>
          <w:i/>
          <w:iCs/>
          <w:lang w:val="en-GB"/>
        </w:rPr>
      </w:pPr>
      <w:proofErr w:type="spellStart"/>
      <w:r w:rsidRPr="004301E6">
        <w:rPr>
          <w:i/>
          <w:iCs/>
          <w:lang w:val="en-GB"/>
        </w:rPr>
        <w:t>InstalmentAmount</w:t>
      </w:r>
      <w:proofErr w:type="spellEnd"/>
      <w:r w:rsidRPr="004301E6">
        <w:rPr>
          <w:i/>
          <w:iCs/>
          <w:lang w:val="en-GB"/>
        </w:rPr>
        <w:t xml:space="preserve"> = </w:t>
      </w:r>
      <w:r>
        <w:rPr>
          <w:i/>
          <w:iCs/>
          <w:lang w:val="en-GB"/>
        </w:rPr>
        <w:t>(</w:t>
      </w:r>
      <w:proofErr w:type="spellStart"/>
      <w:r w:rsidRPr="004301E6">
        <w:rPr>
          <w:i/>
          <w:iCs/>
          <w:lang w:val="en-GB"/>
        </w:rPr>
        <w:t>LoanAmount</w:t>
      </w:r>
      <w:proofErr w:type="spellEnd"/>
      <w:r w:rsidRPr="004301E6">
        <w:rPr>
          <w:i/>
          <w:iCs/>
          <w:lang w:val="en-GB"/>
        </w:rPr>
        <w:t xml:space="preserve"> * 1000</w:t>
      </w:r>
      <w:r>
        <w:rPr>
          <w:i/>
          <w:iCs/>
          <w:lang w:val="en-GB"/>
        </w:rPr>
        <w:t>)</w:t>
      </w:r>
      <w:r w:rsidRPr="004301E6">
        <w:rPr>
          <w:i/>
          <w:iCs/>
          <w:lang w:val="en-GB"/>
        </w:rPr>
        <w:t xml:space="preserve"> / </w:t>
      </w:r>
      <w:proofErr w:type="spellStart"/>
      <w:r w:rsidRPr="004301E6">
        <w:rPr>
          <w:i/>
          <w:iCs/>
          <w:lang w:val="en-GB"/>
        </w:rPr>
        <w:t>LoanAmountTerm</w:t>
      </w:r>
      <w:proofErr w:type="spellEnd"/>
    </w:p>
    <w:p w14:paraId="4E752610" w14:textId="77777777" w:rsidR="004301E6" w:rsidRDefault="004301E6" w:rsidP="001677F4">
      <w:pPr>
        <w:rPr>
          <w:lang w:val="en-GB"/>
        </w:rPr>
      </w:pPr>
    </w:p>
    <w:p w14:paraId="600BA408" w14:textId="43F487AB" w:rsidR="001677F4" w:rsidRDefault="00B722DE" w:rsidP="001677F4">
      <w:pPr>
        <w:rPr>
          <w:lang w:val="en-GB"/>
        </w:rPr>
      </w:pPr>
      <w:r>
        <w:rPr>
          <w:lang w:val="en-GB"/>
        </w:rPr>
        <w:t>The last feature</w:t>
      </w:r>
      <w:r w:rsidR="00C06B2F">
        <w:rPr>
          <w:lang w:val="en-GB"/>
        </w:rPr>
        <w:t>,</w:t>
      </w:r>
      <w:r>
        <w:rPr>
          <w:lang w:val="en-GB"/>
        </w:rPr>
        <w:t xml:space="preserve"> </w:t>
      </w:r>
      <w:proofErr w:type="spellStart"/>
      <w:r>
        <w:rPr>
          <w:lang w:val="en-GB"/>
        </w:rPr>
        <w:t>BalancedIncome</w:t>
      </w:r>
      <w:proofErr w:type="spellEnd"/>
      <w:r w:rsidR="00C06B2F">
        <w:rPr>
          <w:lang w:val="en-GB"/>
        </w:rPr>
        <w:t>,</w:t>
      </w:r>
      <w:r>
        <w:rPr>
          <w:lang w:val="en-GB"/>
        </w:rPr>
        <w:t xml:space="preserve"> is created by subtracting </w:t>
      </w:r>
      <w:r w:rsidR="00C06B2F">
        <w:rPr>
          <w:lang w:val="en-GB"/>
        </w:rPr>
        <w:t xml:space="preserve">the </w:t>
      </w:r>
      <w:proofErr w:type="spellStart"/>
      <w:r>
        <w:rPr>
          <w:lang w:val="en-GB"/>
        </w:rPr>
        <w:t>InstalmentAmount</w:t>
      </w:r>
      <w:proofErr w:type="spellEnd"/>
      <w:r>
        <w:rPr>
          <w:lang w:val="en-GB"/>
        </w:rPr>
        <w:t xml:space="preserve"> from </w:t>
      </w:r>
      <w:proofErr w:type="spellStart"/>
      <w:r>
        <w:rPr>
          <w:lang w:val="en-GB"/>
        </w:rPr>
        <w:t>TotalIncome</w:t>
      </w:r>
      <w:proofErr w:type="spellEnd"/>
      <w:r w:rsidR="00AD0EB5">
        <w:rPr>
          <w:lang w:val="en-GB"/>
        </w:rPr>
        <w:t>:</w:t>
      </w:r>
    </w:p>
    <w:p w14:paraId="0269C3F8" w14:textId="77777777" w:rsidR="004301E6" w:rsidRDefault="004301E6" w:rsidP="004301E6">
      <w:pPr>
        <w:jc w:val="center"/>
        <w:rPr>
          <w:i/>
          <w:iCs/>
          <w:lang w:val="en-GB"/>
        </w:rPr>
      </w:pPr>
    </w:p>
    <w:p w14:paraId="1E3D5D0D" w14:textId="2614AE27" w:rsidR="004301E6" w:rsidRPr="004301E6" w:rsidRDefault="004301E6" w:rsidP="004301E6">
      <w:pPr>
        <w:jc w:val="center"/>
        <w:rPr>
          <w:i/>
          <w:iCs/>
          <w:lang w:val="en-GB"/>
        </w:rPr>
      </w:pPr>
      <w:proofErr w:type="spellStart"/>
      <w:r w:rsidRPr="004301E6">
        <w:rPr>
          <w:i/>
          <w:iCs/>
          <w:lang w:val="en-GB"/>
        </w:rPr>
        <w:t>BalancedIncome</w:t>
      </w:r>
      <w:proofErr w:type="spellEnd"/>
      <w:r w:rsidRPr="004301E6">
        <w:rPr>
          <w:i/>
          <w:iCs/>
          <w:lang w:val="en-GB"/>
        </w:rPr>
        <w:t xml:space="preserve"> = </w:t>
      </w:r>
      <w:proofErr w:type="spellStart"/>
      <w:r w:rsidRPr="004301E6">
        <w:rPr>
          <w:i/>
          <w:iCs/>
          <w:lang w:val="en-GB"/>
        </w:rPr>
        <w:t>TotalIncome</w:t>
      </w:r>
      <w:proofErr w:type="spellEnd"/>
      <w:r w:rsidRPr="004301E6">
        <w:rPr>
          <w:i/>
          <w:iCs/>
          <w:lang w:val="en-GB"/>
        </w:rPr>
        <w:t xml:space="preserve"> - </w:t>
      </w:r>
      <w:proofErr w:type="spellStart"/>
      <w:r w:rsidRPr="004301E6">
        <w:rPr>
          <w:i/>
          <w:iCs/>
          <w:lang w:val="en-GB"/>
        </w:rPr>
        <w:t>InstalmentAmount</w:t>
      </w:r>
      <w:proofErr w:type="spellEnd"/>
    </w:p>
    <w:p w14:paraId="55B8DED2" w14:textId="77777777" w:rsidR="00080433" w:rsidRDefault="00080433" w:rsidP="00046800">
      <w:pPr>
        <w:rPr>
          <w:rStyle w:val="Stark"/>
          <w:rFonts w:ascii="Lato" w:hAnsi="Lato"/>
          <w:color w:val="222222"/>
        </w:rPr>
      </w:pPr>
    </w:p>
    <w:p w14:paraId="6C38AC69" w14:textId="5D78FF95" w:rsidR="00080433" w:rsidRPr="00F003BC" w:rsidRDefault="00080433" w:rsidP="00080433">
      <w:pPr>
        <w:pStyle w:val="Rubrik2"/>
        <w:rPr>
          <w:lang w:val="en-GB"/>
        </w:rPr>
      </w:pPr>
      <w:bookmarkStart w:id="20" w:name="_Toc210902896"/>
      <w:r>
        <w:rPr>
          <w:lang w:val="en-GB"/>
        </w:rPr>
        <w:t>Development of Predictive Models</w:t>
      </w:r>
      <w:bookmarkEnd w:id="20"/>
    </w:p>
    <w:p w14:paraId="62B94657" w14:textId="5F3BA57C" w:rsidR="002A3869" w:rsidRDefault="00615E1B" w:rsidP="00080433">
      <w:pPr>
        <w:rPr>
          <w:lang w:val="en-GB"/>
        </w:rPr>
      </w:pPr>
      <w:r>
        <w:rPr>
          <w:lang w:val="en-GB"/>
        </w:rPr>
        <w:t>The</w:t>
      </w:r>
      <w:r w:rsidR="00080433">
        <w:rPr>
          <w:lang w:val="en-GB"/>
        </w:rPr>
        <w:t xml:space="preserve"> project </w:t>
      </w:r>
      <w:r w:rsidR="00C06B2F">
        <w:rPr>
          <w:lang w:val="en-GB"/>
        </w:rPr>
        <w:t>requirement</w:t>
      </w:r>
      <w:r w:rsidR="00080433">
        <w:rPr>
          <w:lang w:val="en-GB"/>
        </w:rPr>
        <w:t xml:space="preserve"> from the customer is that the machine learning model should </w:t>
      </w:r>
      <w:r w:rsidR="00C06B2F">
        <w:rPr>
          <w:lang w:val="en-GB"/>
        </w:rPr>
        <w:t>be able</w:t>
      </w:r>
      <w:r w:rsidR="00080433">
        <w:rPr>
          <w:lang w:val="en-GB"/>
        </w:rPr>
        <w:t xml:space="preserve"> to decide whether a new customer can be approved for a loan or not</w:t>
      </w:r>
      <w:r w:rsidR="00C94E96">
        <w:rPr>
          <w:lang w:val="en-GB"/>
        </w:rPr>
        <w:t>.</w:t>
      </w:r>
      <w:r w:rsidR="00080433">
        <w:rPr>
          <w:lang w:val="en-GB"/>
        </w:rPr>
        <w:t xml:space="preserve"> </w:t>
      </w:r>
      <w:r w:rsidR="00C94E96">
        <w:rPr>
          <w:lang w:val="en-GB"/>
        </w:rPr>
        <w:t>The task fits well</w:t>
      </w:r>
      <w:r w:rsidR="00080433">
        <w:rPr>
          <w:lang w:val="en-GB"/>
        </w:rPr>
        <w:t xml:space="preserve"> </w:t>
      </w:r>
      <w:r w:rsidR="00C06B2F">
        <w:rPr>
          <w:lang w:val="en-GB"/>
        </w:rPr>
        <w:t>with</w:t>
      </w:r>
      <w:r w:rsidR="00080433">
        <w:rPr>
          <w:lang w:val="en-GB"/>
        </w:rPr>
        <w:t xml:space="preserve"> a binary classification task</w:t>
      </w:r>
      <w:r w:rsidR="00AD0EB5">
        <w:rPr>
          <w:lang w:val="en-GB"/>
        </w:rPr>
        <w:t>:</w:t>
      </w:r>
      <w:r w:rsidR="00080433">
        <w:rPr>
          <w:lang w:val="en-GB"/>
        </w:rPr>
        <w:t xml:space="preserve"> false for not allowed and true for allowed a loan. </w:t>
      </w:r>
      <w:r w:rsidR="002A3869">
        <w:rPr>
          <w:lang w:val="en-GB"/>
        </w:rPr>
        <w:t xml:space="preserve">The dataset reveals </w:t>
      </w:r>
      <w:r w:rsidR="006A7F09">
        <w:rPr>
          <w:lang w:val="en-GB"/>
        </w:rPr>
        <w:t>this since</w:t>
      </w:r>
      <w:r w:rsidR="002A3869">
        <w:rPr>
          <w:lang w:val="en-GB"/>
        </w:rPr>
        <w:t xml:space="preserve"> </w:t>
      </w:r>
      <w:proofErr w:type="spellStart"/>
      <w:r w:rsidR="002A3869">
        <w:rPr>
          <w:lang w:val="en-GB"/>
        </w:rPr>
        <w:t>since</w:t>
      </w:r>
      <w:proofErr w:type="spellEnd"/>
      <w:r w:rsidR="002A3869">
        <w:rPr>
          <w:lang w:val="en-GB"/>
        </w:rPr>
        <w:t xml:space="preserve"> the target </w:t>
      </w:r>
      <w:proofErr w:type="spellStart"/>
      <w:r w:rsidR="002A3869">
        <w:rPr>
          <w:lang w:val="en-GB"/>
        </w:rPr>
        <w:t>LoansStatus</w:t>
      </w:r>
      <w:proofErr w:type="spellEnd"/>
      <w:r w:rsidR="002A3869">
        <w:rPr>
          <w:lang w:val="en-GB"/>
        </w:rPr>
        <w:t xml:space="preserve"> is binary (Y/N).</w:t>
      </w:r>
    </w:p>
    <w:p w14:paraId="0CF1B258" w14:textId="77777777" w:rsidR="006A7F09" w:rsidRDefault="006A7F09" w:rsidP="00080433">
      <w:pPr>
        <w:rPr>
          <w:lang w:val="en-GB"/>
        </w:rPr>
      </w:pPr>
    </w:p>
    <w:p w14:paraId="70892FA7" w14:textId="63E7D616" w:rsidR="00080433" w:rsidRDefault="00080433" w:rsidP="00080433">
      <w:pPr>
        <w:rPr>
          <w:lang w:val="en-GB"/>
        </w:rPr>
      </w:pPr>
      <w:r>
        <w:rPr>
          <w:lang w:val="en-GB"/>
        </w:rPr>
        <w:t>If the customer requirement had been to predict</w:t>
      </w:r>
      <w:r w:rsidR="00C06B2F">
        <w:rPr>
          <w:lang w:val="en-GB"/>
        </w:rPr>
        <w:t>,</w:t>
      </w:r>
      <w:r>
        <w:rPr>
          <w:lang w:val="en-GB"/>
        </w:rPr>
        <w:t xml:space="preserve"> </w:t>
      </w:r>
      <w:r w:rsidR="00C94E96">
        <w:rPr>
          <w:lang w:val="en-GB"/>
        </w:rPr>
        <w:t xml:space="preserve">for </w:t>
      </w:r>
      <w:r w:rsidR="00C06B2F">
        <w:rPr>
          <w:lang w:val="en-GB"/>
        </w:rPr>
        <w:t>example, the customer's</w:t>
      </w:r>
      <w:r w:rsidR="00C94E96">
        <w:rPr>
          <w:lang w:val="en-GB"/>
        </w:rPr>
        <w:t xml:space="preserve"> income </w:t>
      </w:r>
      <w:r w:rsidR="00C06B2F">
        <w:rPr>
          <w:lang w:val="en-GB"/>
        </w:rPr>
        <w:t xml:space="preserve">as </w:t>
      </w:r>
      <w:r w:rsidR="005720B5">
        <w:rPr>
          <w:lang w:val="en-GB"/>
        </w:rPr>
        <w:t>a continuous value</w:t>
      </w:r>
      <w:r w:rsidR="00C06B2F">
        <w:rPr>
          <w:lang w:val="en-GB"/>
        </w:rPr>
        <w:t>,</w:t>
      </w:r>
      <w:r w:rsidR="005720B5">
        <w:rPr>
          <w:lang w:val="en-GB"/>
        </w:rPr>
        <w:t xml:space="preserve"> </w:t>
      </w:r>
      <w:r w:rsidR="00C94E96">
        <w:rPr>
          <w:lang w:val="en-GB"/>
        </w:rPr>
        <w:t xml:space="preserve">then it would </w:t>
      </w:r>
      <w:r w:rsidR="00EA341B">
        <w:rPr>
          <w:lang w:val="en-GB"/>
        </w:rPr>
        <w:t xml:space="preserve">fit a </w:t>
      </w:r>
      <w:r w:rsidR="00C94E96">
        <w:rPr>
          <w:lang w:val="en-GB"/>
        </w:rPr>
        <w:t>regression problem whe</w:t>
      </w:r>
      <w:r w:rsidR="006A7F09">
        <w:rPr>
          <w:lang w:val="en-GB"/>
        </w:rPr>
        <w:t>re</w:t>
      </w:r>
      <w:r w:rsidR="00C94E96">
        <w:rPr>
          <w:lang w:val="en-GB"/>
        </w:rPr>
        <w:t xml:space="preserve"> a </w:t>
      </w:r>
      <w:r w:rsidR="00C06B2F">
        <w:rPr>
          <w:lang w:val="en-GB"/>
        </w:rPr>
        <w:t>non-binary</w:t>
      </w:r>
      <w:r w:rsidR="00C94E96">
        <w:rPr>
          <w:lang w:val="en-GB"/>
        </w:rPr>
        <w:t xml:space="preserve"> value could represent the prediction.</w:t>
      </w:r>
      <w:r>
        <w:rPr>
          <w:lang w:val="en-GB"/>
        </w:rPr>
        <w:t xml:space="preserve"> </w:t>
      </w:r>
    </w:p>
    <w:p w14:paraId="099F3513" w14:textId="77777777" w:rsidR="005720B5" w:rsidRDefault="005720B5" w:rsidP="00080433">
      <w:pPr>
        <w:rPr>
          <w:lang w:val="en-GB"/>
        </w:rPr>
      </w:pPr>
    </w:p>
    <w:p w14:paraId="262D0A93" w14:textId="03294D22" w:rsidR="00C05EC1" w:rsidRDefault="00831ADC" w:rsidP="00831ADC">
      <w:pPr>
        <w:rPr>
          <w:lang w:val="en-GB"/>
        </w:rPr>
      </w:pPr>
      <w:r>
        <w:rPr>
          <w:lang w:val="en-GB"/>
        </w:rPr>
        <w:t>The Logistic Regression model</w:t>
      </w:r>
      <w:r w:rsidR="004F22B3">
        <w:rPr>
          <w:lang w:val="en-GB"/>
        </w:rPr>
        <w:t xml:space="preserve"> </w:t>
      </w:r>
      <w:r w:rsidR="004F22B3">
        <w:rPr>
          <w:lang w:val="en-GB"/>
        </w:rPr>
        <w:fldChar w:fldCharType="begin"/>
      </w:r>
      <w:r w:rsidR="004F22B3">
        <w:rPr>
          <w:lang w:val="en-GB"/>
        </w:rPr>
        <w:instrText xml:space="preserve"> ADDIN ZOTERO_ITEM CSL_CITATION {"citationID":"1GFfvSrs","properties":{"formattedCitation":"[1, p. 409]","plainCitation":"[1, p. 409]","noteIndex":0},"citationItems":[{"id":544,"uris":["http://zotero.org/users/16234920/items/6DW6D3MG"],"itemData":{"id":544,"type":"book","event-place":"Cambridge,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D."},{"family":"MacNamee","given":"Brian"},{"family":"D'Arcy","given":"Aoife"}],"issued":{"date-parts":[["2015"]]}},"locator":"409","label":"page"}],"schema":"https://github.com/citation-style-language/schema/raw/master/csl-citation.json"} </w:instrText>
      </w:r>
      <w:r w:rsidR="004F22B3">
        <w:rPr>
          <w:lang w:val="en-GB"/>
        </w:rPr>
        <w:fldChar w:fldCharType="separate"/>
      </w:r>
      <w:r w:rsidR="004F22B3">
        <w:rPr>
          <w:noProof/>
          <w:lang w:val="en-GB"/>
        </w:rPr>
        <w:t>[1, p. 409]</w:t>
      </w:r>
      <w:r w:rsidR="004F22B3">
        <w:rPr>
          <w:lang w:val="en-GB"/>
        </w:rPr>
        <w:fldChar w:fldCharType="end"/>
      </w:r>
      <w:r>
        <w:rPr>
          <w:lang w:val="en-GB"/>
        </w:rPr>
        <w:t xml:space="preserve"> was </w:t>
      </w:r>
      <w:r w:rsidR="00C06B2F">
        <w:rPr>
          <w:lang w:val="en-GB"/>
        </w:rPr>
        <w:t>chosen,</w:t>
      </w:r>
      <w:r>
        <w:rPr>
          <w:lang w:val="en-GB"/>
        </w:rPr>
        <w:t xml:space="preserve"> </w:t>
      </w:r>
      <w:r w:rsidR="00C05EC1">
        <w:rPr>
          <w:lang w:val="en-GB"/>
        </w:rPr>
        <w:t>a</w:t>
      </w:r>
      <w:r>
        <w:rPr>
          <w:lang w:val="en-GB"/>
        </w:rPr>
        <w:t xml:space="preserve">s well </w:t>
      </w:r>
      <w:r w:rsidR="00C06B2F">
        <w:rPr>
          <w:lang w:val="en-GB"/>
        </w:rPr>
        <w:t xml:space="preserve">as </w:t>
      </w:r>
      <w:r>
        <w:rPr>
          <w:lang w:val="en-GB"/>
        </w:rPr>
        <w:t>the decision tree classifier</w:t>
      </w:r>
      <w:r w:rsidR="004F22B3">
        <w:rPr>
          <w:lang w:val="en-GB"/>
        </w:rPr>
        <w:t xml:space="preserve"> </w:t>
      </w:r>
      <w:r w:rsidR="004F22B3">
        <w:rPr>
          <w:lang w:val="en-GB"/>
        </w:rPr>
        <w:fldChar w:fldCharType="begin"/>
      </w:r>
      <w:r w:rsidR="004F22B3">
        <w:rPr>
          <w:lang w:val="en-GB"/>
        </w:rPr>
        <w:instrText xml:space="preserve"> ADDIN ZOTERO_ITEM CSL_CITATION {"citationID":"bnX4L3IP","properties":{"formattedCitation":"[1, p. 544]","plainCitation":"[1, p. 544]","noteIndex":0},"citationItems":[{"id":544,"uris":["http://zotero.org/users/16234920/items/6DW6D3MG"],"itemData":{"id":544,"type":"book","event-place":"Cambridge,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D."},{"family":"MacNamee","given":"Brian"},{"family":"D'Arcy","given":"Aoife"}],"issued":{"date-parts":[["2015"]]}},"locator":"544","label":"page"}],"schema":"https://github.com/citation-style-language/schema/raw/master/csl-citation.json"} </w:instrText>
      </w:r>
      <w:r w:rsidR="004F22B3">
        <w:rPr>
          <w:lang w:val="en-GB"/>
        </w:rPr>
        <w:fldChar w:fldCharType="separate"/>
      </w:r>
      <w:r w:rsidR="004F22B3">
        <w:rPr>
          <w:noProof/>
          <w:lang w:val="en-GB"/>
        </w:rPr>
        <w:t>[1, p. 544]</w:t>
      </w:r>
      <w:r w:rsidR="004F22B3">
        <w:rPr>
          <w:lang w:val="en-GB"/>
        </w:rPr>
        <w:fldChar w:fldCharType="end"/>
      </w:r>
      <w:r w:rsidR="00C06B2F">
        <w:rPr>
          <w:lang w:val="en-GB"/>
        </w:rPr>
        <w:t>,</w:t>
      </w:r>
      <w:r>
        <w:rPr>
          <w:lang w:val="en-GB"/>
        </w:rPr>
        <w:t xml:space="preserve"> </w:t>
      </w:r>
      <w:r w:rsidR="00C05EC1">
        <w:rPr>
          <w:lang w:val="en-GB"/>
        </w:rPr>
        <w:t>to model the prediction of the categorical value yes or no</w:t>
      </w:r>
      <w:r w:rsidR="00C06B2F">
        <w:rPr>
          <w:lang w:val="en-GB"/>
        </w:rPr>
        <w:t>,</w:t>
      </w:r>
      <w:r w:rsidR="00C05EC1">
        <w:rPr>
          <w:lang w:val="en-GB"/>
        </w:rPr>
        <w:t xml:space="preserve"> and</w:t>
      </w:r>
      <w:r w:rsidR="006A7F09">
        <w:rPr>
          <w:lang w:val="en-GB"/>
        </w:rPr>
        <w:t xml:space="preserve"> both were</w:t>
      </w:r>
      <w:r w:rsidR="00C06B2F">
        <w:rPr>
          <w:lang w:val="en-GB"/>
        </w:rPr>
        <w:t xml:space="preserve"> </w:t>
      </w:r>
      <w:r w:rsidR="00C05EC1">
        <w:rPr>
          <w:lang w:val="en-GB"/>
        </w:rPr>
        <w:t>loaded from the Sci</w:t>
      </w:r>
      <w:r w:rsidR="006A7F09">
        <w:rPr>
          <w:lang w:val="en-GB"/>
        </w:rPr>
        <w:t>k</w:t>
      </w:r>
      <w:r w:rsidR="00C05EC1">
        <w:rPr>
          <w:lang w:val="en-GB"/>
        </w:rPr>
        <w:t>it</w:t>
      </w:r>
      <w:r w:rsidR="006A7F09">
        <w:rPr>
          <w:lang w:val="en-GB"/>
        </w:rPr>
        <w:t>-</w:t>
      </w:r>
      <w:r w:rsidR="00C05EC1">
        <w:rPr>
          <w:lang w:val="en-GB"/>
        </w:rPr>
        <w:t xml:space="preserve">learn library. The models </w:t>
      </w:r>
      <w:r w:rsidR="00C06B2F">
        <w:rPr>
          <w:lang w:val="en-GB"/>
        </w:rPr>
        <w:t>were</w:t>
      </w:r>
      <w:r w:rsidR="00C05EC1">
        <w:rPr>
          <w:lang w:val="en-GB"/>
        </w:rPr>
        <w:t xml:space="preserve"> trained on the </w:t>
      </w:r>
      <w:r w:rsidR="00C06B2F">
        <w:rPr>
          <w:lang w:val="en-GB"/>
        </w:rPr>
        <w:t>training</w:t>
      </w:r>
      <w:r w:rsidR="00C05EC1">
        <w:rPr>
          <w:lang w:val="en-GB"/>
        </w:rPr>
        <w:t xml:space="preserve"> dataset after all steps in the preprocessing</w:t>
      </w:r>
      <w:r w:rsidR="00C06B2F">
        <w:rPr>
          <w:lang w:val="en-GB"/>
        </w:rPr>
        <w:t>,</w:t>
      </w:r>
      <w:r w:rsidR="00C05EC1">
        <w:rPr>
          <w:lang w:val="en-GB"/>
        </w:rPr>
        <w:t xml:space="preserve"> as explained and shown in </w:t>
      </w:r>
      <w:r w:rsidR="00C06B2F">
        <w:rPr>
          <w:lang w:val="en-GB"/>
        </w:rPr>
        <w:t>Figures</w:t>
      </w:r>
      <w:r w:rsidR="00C05EC1">
        <w:rPr>
          <w:lang w:val="en-GB"/>
        </w:rPr>
        <w:t xml:space="preserve"> 5 and 6 of the </w:t>
      </w:r>
      <w:proofErr w:type="gramStart"/>
      <w:r w:rsidR="00C06B2F">
        <w:rPr>
          <w:lang w:val="en-GB"/>
        </w:rPr>
        <w:t>pipeline</w:t>
      </w:r>
      <w:proofErr w:type="gramEnd"/>
      <w:r w:rsidR="00C05EC1">
        <w:rPr>
          <w:lang w:val="en-GB"/>
        </w:rPr>
        <w:t>.</w:t>
      </w:r>
    </w:p>
    <w:p w14:paraId="6B6ADCBB" w14:textId="77777777" w:rsidR="004B29C4" w:rsidRDefault="004B29C4" w:rsidP="00831ADC">
      <w:pPr>
        <w:rPr>
          <w:lang w:val="en-GB"/>
        </w:rPr>
      </w:pPr>
    </w:p>
    <w:p w14:paraId="6B1F6946" w14:textId="4C7D92E4" w:rsidR="004B29C4" w:rsidRDefault="004B29C4" w:rsidP="00831ADC">
      <w:pPr>
        <w:rPr>
          <w:lang w:val="en-GB"/>
        </w:rPr>
      </w:pPr>
      <w:r>
        <w:rPr>
          <w:lang w:val="en-GB"/>
        </w:rPr>
        <w:t xml:space="preserve">The number of splits </w:t>
      </w:r>
      <w:r w:rsidR="00871F31">
        <w:rPr>
          <w:lang w:val="en-GB"/>
        </w:rPr>
        <w:t>is c</w:t>
      </w:r>
      <w:r w:rsidR="004573C9">
        <w:rPr>
          <w:lang w:val="en-GB"/>
        </w:rPr>
        <w:t>omputed</w:t>
      </w:r>
      <w:r w:rsidR="00C06B2F">
        <w:rPr>
          <w:lang w:val="en-GB"/>
        </w:rPr>
        <w:t xml:space="preserve"> </w:t>
      </w:r>
      <w:r w:rsidR="004573C9">
        <w:rPr>
          <w:lang w:val="en-GB"/>
        </w:rPr>
        <w:t xml:space="preserve">by </w:t>
      </w:r>
      <w:r w:rsidR="00C06B2F">
        <w:rPr>
          <w:lang w:val="en-GB"/>
        </w:rPr>
        <w:t>taking</w:t>
      </w:r>
      <w:r w:rsidR="004573C9">
        <w:rPr>
          <w:lang w:val="en-GB"/>
        </w:rPr>
        <w:t xml:space="preserve"> </w:t>
      </w:r>
      <w:proofErr w:type="spellStart"/>
      <w:r w:rsidR="004573C9">
        <w:rPr>
          <w:lang w:val="en-GB"/>
        </w:rPr>
        <w:t>node_</w:t>
      </w:r>
      <w:proofErr w:type="gramStart"/>
      <w:r w:rsidR="004573C9">
        <w:rPr>
          <w:lang w:val="en-GB"/>
        </w:rPr>
        <w:t>count</w:t>
      </w:r>
      <w:proofErr w:type="spellEnd"/>
      <w:r w:rsidR="004573C9">
        <w:rPr>
          <w:lang w:val="en-GB"/>
        </w:rPr>
        <w:t xml:space="preserve">  and</w:t>
      </w:r>
      <w:proofErr w:type="gramEnd"/>
      <w:r w:rsidR="004573C9">
        <w:rPr>
          <w:lang w:val="en-GB"/>
        </w:rPr>
        <w:t xml:space="preserve"> </w:t>
      </w:r>
      <w:r w:rsidR="00C06B2F">
        <w:rPr>
          <w:lang w:val="en-GB"/>
        </w:rPr>
        <w:t>subtracting</w:t>
      </w:r>
      <w:r w:rsidR="004573C9">
        <w:rPr>
          <w:lang w:val="en-GB"/>
        </w:rPr>
        <w:t xml:space="preserve"> it </w:t>
      </w:r>
      <w:r w:rsidR="00C06B2F">
        <w:rPr>
          <w:lang w:val="en-GB"/>
        </w:rPr>
        <w:t>from</w:t>
      </w:r>
      <w:r w:rsidR="004573C9">
        <w:rPr>
          <w:lang w:val="en-GB"/>
        </w:rPr>
        <w:t xml:space="preserve"> </w:t>
      </w:r>
      <w:proofErr w:type="spellStart"/>
      <w:r w:rsidR="004573C9">
        <w:rPr>
          <w:lang w:val="en-GB"/>
        </w:rPr>
        <w:t>n_leaves</w:t>
      </w:r>
      <w:proofErr w:type="spellEnd"/>
      <w:r w:rsidR="004573C9">
        <w:rPr>
          <w:lang w:val="en-GB"/>
        </w:rPr>
        <w:t xml:space="preserve"> from the trained </w:t>
      </w:r>
      <w:proofErr w:type="gramStart"/>
      <w:r w:rsidR="004573C9">
        <w:rPr>
          <w:lang w:val="en-GB"/>
        </w:rPr>
        <w:t>tree</w:t>
      </w:r>
      <w:r w:rsidR="00C06B2F">
        <w:rPr>
          <w:lang w:val="en-GB"/>
        </w:rPr>
        <w:t>,</w:t>
      </w:r>
      <w:r w:rsidR="004573C9">
        <w:rPr>
          <w:lang w:val="en-GB"/>
        </w:rPr>
        <w:t xml:space="preserve"> </w:t>
      </w:r>
      <w:r w:rsidR="002A49B2">
        <w:rPr>
          <w:lang w:val="en-GB"/>
        </w:rPr>
        <w:t>and</w:t>
      </w:r>
      <w:proofErr w:type="gramEnd"/>
      <w:r w:rsidR="002A49B2">
        <w:rPr>
          <w:lang w:val="en-GB"/>
        </w:rPr>
        <w:t xml:space="preserve"> was calculated </w:t>
      </w:r>
      <w:r w:rsidR="00871F31">
        <w:rPr>
          <w:lang w:val="en-GB"/>
        </w:rPr>
        <w:t>t</w:t>
      </w:r>
      <w:r w:rsidR="006A7F09">
        <w:rPr>
          <w:lang w:val="en-GB"/>
        </w:rPr>
        <w:t xml:space="preserve">o be </w:t>
      </w:r>
      <w:r w:rsidR="002A49B2">
        <w:rPr>
          <w:lang w:val="en-GB"/>
        </w:rPr>
        <w:t>6</w:t>
      </w:r>
      <w:r w:rsidR="00871F31">
        <w:rPr>
          <w:lang w:val="en-GB"/>
        </w:rPr>
        <w:t>.</w:t>
      </w:r>
    </w:p>
    <w:p w14:paraId="31DCBB0F" w14:textId="77777777" w:rsidR="004B29C4" w:rsidRDefault="004B29C4" w:rsidP="00831ADC">
      <w:pPr>
        <w:rPr>
          <w:lang w:val="en-GB"/>
        </w:rPr>
      </w:pPr>
    </w:p>
    <w:p w14:paraId="71F5ADFB" w14:textId="77777777" w:rsidR="004B29C4" w:rsidRDefault="004B29C4" w:rsidP="00831ADC">
      <w:pPr>
        <w:rPr>
          <w:lang w:val="en-GB"/>
        </w:rPr>
      </w:pPr>
    </w:p>
    <w:p w14:paraId="26DB1712" w14:textId="77777777" w:rsidR="002C624D" w:rsidRDefault="002C624D" w:rsidP="00831ADC">
      <w:pPr>
        <w:rPr>
          <w:lang w:val="en-GB"/>
        </w:rPr>
      </w:pPr>
    </w:p>
    <w:p w14:paraId="4AB703F2" w14:textId="336A6174" w:rsidR="00C05EC1" w:rsidRPr="00F003BC" w:rsidRDefault="00C05EC1" w:rsidP="00FD1017">
      <w:pPr>
        <w:pStyle w:val="Rubrik1"/>
        <w:rPr>
          <w:lang w:val="en-GB"/>
        </w:rPr>
      </w:pPr>
      <w:bookmarkStart w:id="21" w:name="_Toc210902897"/>
      <w:r>
        <w:rPr>
          <w:lang w:val="en-GB"/>
        </w:rPr>
        <w:lastRenderedPageBreak/>
        <w:t>Result</w:t>
      </w:r>
      <w:bookmarkEnd w:id="21"/>
    </w:p>
    <w:p w14:paraId="07935162" w14:textId="77777777" w:rsidR="001E7E0E" w:rsidRDefault="001E7E0E" w:rsidP="002B56F9">
      <w:pPr>
        <w:rPr>
          <w:lang w:val="en-GB"/>
        </w:rPr>
      </w:pPr>
    </w:p>
    <w:p w14:paraId="67B07E7B" w14:textId="144DD82B" w:rsidR="002B56F9" w:rsidRDefault="00C05EC1" w:rsidP="002B56F9">
      <w:pPr>
        <w:rPr>
          <w:lang w:val="en-GB"/>
        </w:rPr>
      </w:pPr>
      <w:r>
        <w:rPr>
          <w:lang w:val="en-GB"/>
        </w:rPr>
        <w:t xml:space="preserve">The final models </w:t>
      </w:r>
      <w:r w:rsidR="00C06B2F">
        <w:rPr>
          <w:lang w:val="en-GB"/>
        </w:rPr>
        <w:t>were</w:t>
      </w:r>
      <w:r w:rsidR="00831ADC">
        <w:rPr>
          <w:lang w:val="en-GB"/>
        </w:rPr>
        <w:t xml:space="preserve"> tested on the unseen test data</w:t>
      </w:r>
      <w:r w:rsidR="00C06B2F">
        <w:rPr>
          <w:lang w:val="en-GB"/>
        </w:rPr>
        <w:t>,</w:t>
      </w:r>
      <w:r w:rsidR="00831ADC">
        <w:rPr>
          <w:lang w:val="en-GB"/>
        </w:rPr>
        <w:t xml:space="preserve"> where the target class had been balanced</w:t>
      </w:r>
      <w:r w:rsidR="004573C9">
        <w:rPr>
          <w:lang w:val="en-GB"/>
        </w:rPr>
        <w:t xml:space="preserve"> only on the </w:t>
      </w:r>
      <w:r w:rsidR="00C06B2F">
        <w:rPr>
          <w:lang w:val="en-GB"/>
        </w:rPr>
        <w:t>training</w:t>
      </w:r>
      <w:r w:rsidR="004573C9">
        <w:rPr>
          <w:lang w:val="en-GB"/>
        </w:rPr>
        <w:t xml:space="preserve"> dataset</w:t>
      </w:r>
      <w:r w:rsidR="00831ADC">
        <w:rPr>
          <w:lang w:val="en-GB"/>
        </w:rPr>
        <w:t xml:space="preserve"> using SMOTE.</w:t>
      </w:r>
      <w:r w:rsidR="00495E2A">
        <w:rPr>
          <w:lang w:val="en-GB"/>
        </w:rPr>
        <w:t xml:space="preserve"> </w:t>
      </w:r>
      <w:r w:rsidR="001E7E0E">
        <w:rPr>
          <w:lang w:val="en-GB"/>
        </w:rPr>
        <w:t xml:space="preserve">Initially, </w:t>
      </w:r>
      <w:r w:rsidR="002B56F9">
        <w:rPr>
          <w:lang w:val="en-GB"/>
        </w:rPr>
        <w:t xml:space="preserve">the decision tree model parameter </w:t>
      </w:r>
      <w:proofErr w:type="spellStart"/>
      <w:r w:rsidR="002B56F9">
        <w:rPr>
          <w:lang w:val="en-GB"/>
        </w:rPr>
        <w:t>max_depth</w:t>
      </w:r>
      <w:proofErr w:type="spellEnd"/>
      <w:r w:rsidR="002B56F9">
        <w:rPr>
          <w:lang w:val="en-GB"/>
        </w:rPr>
        <w:t xml:space="preserve"> was set to 30</w:t>
      </w:r>
      <w:r w:rsidR="00C06B2F">
        <w:rPr>
          <w:lang w:val="en-GB"/>
        </w:rPr>
        <w:t>,</w:t>
      </w:r>
      <w:r w:rsidR="002B56F9">
        <w:rPr>
          <w:lang w:val="en-GB"/>
        </w:rPr>
        <w:t xml:space="preserve"> and </w:t>
      </w:r>
    </w:p>
    <w:p w14:paraId="753404FE" w14:textId="2E8FDE24" w:rsidR="002B56F9" w:rsidRDefault="002B56F9" w:rsidP="002B56F9">
      <w:pPr>
        <w:rPr>
          <w:lang w:val="en-GB"/>
        </w:rPr>
      </w:pPr>
      <w:proofErr w:type="spellStart"/>
      <w:r>
        <w:rPr>
          <w:lang w:val="en-GB"/>
        </w:rPr>
        <w:t>min_samples_leaf</w:t>
      </w:r>
      <w:proofErr w:type="spellEnd"/>
      <w:r>
        <w:rPr>
          <w:lang w:val="en-GB"/>
        </w:rPr>
        <w:t xml:space="preserve"> was set to </w:t>
      </w:r>
      <w:r w:rsidR="001E7E0E">
        <w:rPr>
          <w:lang w:val="en-GB"/>
        </w:rPr>
        <w:t>two</w:t>
      </w:r>
      <w:r>
        <w:rPr>
          <w:lang w:val="en-GB"/>
        </w:rPr>
        <w:t xml:space="preserve">. The accuracy of the decision tree </w:t>
      </w:r>
      <w:r w:rsidR="00C06B2F">
        <w:rPr>
          <w:lang w:val="en-GB"/>
        </w:rPr>
        <w:t>achieved</w:t>
      </w:r>
      <w:r>
        <w:rPr>
          <w:lang w:val="en-GB"/>
        </w:rPr>
        <w:t xml:space="preserve"> at that stage </w:t>
      </w:r>
      <w:r w:rsidR="00C06B2F">
        <w:rPr>
          <w:lang w:val="en-GB"/>
        </w:rPr>
        <w:t xml:space="preserve">was </w:t>
      </w:r>
      <w:r>
        <w:rPr>
          <w:lang w:val="en-GB"/>
        </w:rPr>
        <w:t>only 75,7 %</w:t>
      </w:r>
      <w:r w:rsidR="001E7E0E">
        <w:rPr>
          <w:lang w:val="en-GB"/>
        </w:rPr>
        <w:t>, which</w:t>
      </w:r>
      <w:r>
        <w:rPr>
          <w:lang w:val="en-GB"/>
        </w:rPr>
        <w:t xml:space="preserve"> </w:t>
      </w:r>
      <w:r w:rsidR="001E7E0E">
        <w:rPr>
          <w:lang w:val="en-GB"/>
        </w:rPr>
        <w:t xml:space="preserve">was lower than </w:t>
      </w:r>
      <w:r>
        <w:rPr>
          <w:lang w:val="en-GB"/>
        </w:rPr>
        <w:t xml:space="preserve">the Logistic Regression model that </w:t>
      </w:r>
      <w:r w:rsidR="00C06B2F">
        <w:rPr>
          <w:lang w:val="en-GB"/>
        </w:rPr>
        <w:t>achieved</w:t>
      </w:r>
      <w:r>
        <w:rPr>
          <w:lang w:val="en-GB"/>
        </w:rPr>
        <w:t xml:space="preserve"> 8</w:t>
      </w:r>
      <w:r w:rsidR="00B601DF">
        <w:rPr>
          <w:lang w:val="en-GB"/>
        </w:rPr>
        <w:t>6</w:t>
      </w:r>
      <w:r>
        <w:rPr>
          <w:lang w:val="en-GB"/>
        </w:rPr>
        <w:t>,</w:t>
      </w:r>
      <w:r w:rsidR="00B601DF">
        <w:rPr>
          <w:lang w:val="en-GB"/>
        </w:rPr>
        <w:t>9</w:t>
      </w:r>
      <w:r>
        <w:rPr>
          <w:lang w:val="en-GB"/>
        </w:rPr>
        <w:t>%.</w:t>
      </w:r>
    </w:p>
    <w:p w14:paraId="4D067A49" w14:textId="77777777" w:rsidR="002B56F9" w:rsidRDefault="002B56F9" w:rsidP="002B56F9">
      <w:pPr>
        <w:rPr>
          <w:lang w:val="en-GB"/>
        </w:rPr>
      </w:pPr>
    </w:p>
    <w:p w14:paraId="470431B1" w14:textId="4BAEB86A" w:rsidR="00111AF9" w:rsidRDefault="002B56F9" w:rsidP="00111AF9">
      <w:pPr>
        <w:rPr>
          <w:lang w:val="en-GB"/>
        </w:rPr>
      </w:pPr>
      <w:r>
        <w:rPr>
          <w:lang w:val="en-GB"/>
        </w:rPr>
        <w:t xml:space="preserve">Changes </w:t>
      </w:r>
      <w:r w:rsidR="00C06B2F">
        <w:rPr>
          <w:lang w:val="en-GB"/>
        </w:rPr>
        <w:t>were</w:t>
      </w:r>
      <w:r>
        <w:rPr>
          <w:lang w:val="en-GB"/>
        </w:rPr>
        <w:t xml:space="preserve"> </w:t>
      </w:r>
      <w:r w:rsidR="00C06B2F">
        <w:rPr>
          <w:lang w:val="en-GB"/>
        </w:rPr>
        <w:t>made</w:t>
      </w:r>
      <w:r>
        <w:rPr>
          <w:lang w:val="en-GB"/>
        </w:rPr>
        <w:t xml:space="preserve"> </w:t>
      </w:r>
      <w:r w:rsidR="00C06B2F">
        <w:rPr>
          <w:lang w:val="en-GB"/>
        </w:rPr>
        <w:t>to</w:t>
      </w:r>
      <w:r>
        <w:rPr>
          <w:lang w:val="en-GB"/>
        </w:rPr>
        <w:t xml:space="preserve"> the hyperparameters of the decision tree</w:t>
      </w:r>
      <w:r w:rsidR="00C06B2F">
        <w:rPr>
          <w:lang w:val="en-GB"/>
        </w:rPr>
        <w:t>,</w:t>
      </w:r>
      <w:r>
        <w:rPr>
          <w:lang w:val="en-GB"/>
        </w:rPr>
        <w:t xml:space="preserve"> and the </w:t>
      </w:r>
      <w:proofErr w:type="spellStart"/>
      <w:r>
        <w:rPr>
          <w:lang w:val="en-GB"/>
        </w:rPr>
        <w:t>max_depth</w:t>
      </w:r>
      <w:proofErr w:type="spellEnd"/>
      <w:r>
        <w:rPr>
          <w:lang w:val="en-GB"/>
        </w:rPr>
        <w:t xml:space="preserve"> was set to </w:t>
      </w:r>
      <w:r w:rsidR="001E7E0E">
        <w:rPr>
          <w:lang w:val="en-GB"/>
        </w:rPr>
        <w:t>three</w:t>
      </w:r>
      <w:r w:rsidR="00C06B2F">
        <w:rPr>
          <w:lang w:val="en-GB"/>
        </w:rPr>
        <w:t>.</w:t>
      </w:r>
      <w:r w:rsidR="001E7E0E">
        <w:rPr>
          <w:lang w:val="en-GB"/>
        </w:rPr>
        <w:t xml:space="preserve"> With</w:t>
      </w:r>
      <w:r w:rsidR="00C06B2F">
        <w:rPr>
          <w:lang w:val="en-GB"/>
        </w:rPr>
        <w:t xml:space="preserve"> </w:t>
      </w:r>
      <w:r w:rsidR="001E7E0E">
        <w:rPr>
          <w:lang w:val="en-GB"/>
        </w:rPr>
        <w:t>o</w:t>
      </w:r>
      <w:r w:rsidR="00C06B2F">
        <w:rPr>
          <w:lang w:val="en-GB"/>
        </w:rPr>
        <w:t>ther</w:t>
      </w:r>
      <w:r>
        <w:rPr>
          <w:lang w:val="en-GB"/>
        </w:rPr>
        <w:t xml:space="preserve"> hyperparameters </w:t>
      </w:r>
      <w:r w:rsidR="00C06B2F">
        <w:rPr>
          <w:lang w:val="en-GB"/>
        </w:rPr>
        <w:t>kept</w:t>
      </w:r>
      <w:r>
        <w:rPr>
          <w:lang w:val="en-GB"/>
        </w:rPr>
        <w:t xml:space="preserve"> </w:t>
      </w:r>
      <w:r w:rsidR="00C06B2F">
        <w:rPr>
          <w:lang w:val="en-GB"/>
        </w:rPr>
        <w:t xml:space="preserve">the </w:t>
      </w:r>
      <w:r>
        <w:rPr>
          <w:lang w:val="en-GB"/>
        </w:rPr>
        <w:t>same, t</w:t>
      </w:r>
      <w:r w:rsidR="005720B5">
        <w:rPr>
          <w:lang w:val="en-GB"/>
        </w:rPr>
        <w:t>h</w:t>
      </w:r>
      <w:r w:rsidR="00495E2A">
        <w:rPr>
          <w:lang w:val="en-GB"/>
        </w:rPr>
        <w:t xml:space="preserve">e </w:t>
      </w:r>
      <w:r w:rsidR="00111AF9">
        <w:rPr>
          <w:lang w:val="en-GB"/>
        </w:rPr>
        <w:t xml:space="preserve">decision tree classifier </w:t>
      </w:r>
      <w:r w:rsidR="00C06B2F">
        <w:rPr>
          <w:lang w:val="en-GB"/>
        </w:rPr>
        <w:t>achieved</w:t>
      </w:r>
      <w:r>
        <w:rPr>
          <w:lang w:val="en-GB"/>
        </w:rPr>
        <w:t xml:space="preserve"> </w:t>
      </w:r>
      <w:r w:rsidR="00111AF9">
        <w:rPr>
          <w:lang w:val="en-GB"/>
        </w:rPr>
        <w:t>a</w:t>
      </w:r>
      <w:r w:rsidR="00495E2A">
        <w:rPr>
          <w:lang w:val="en-GB"/>
        </w:rPr>
        <w:t>n</w:t>
      </w:r>
      <w:r w:rsidR="00111AF9">
        <w:rPr>
          <w:lang w:val="en-GB"/>
        </w:rPr>
        <w:t xml:space="preserve"> accuracy of 98,9%</w:t>
      </w:r>
      <w:r>
        <w:rPr>
          <w:lang w:val="en-GB"/>
        </w:rPr>
        <w:t xml:space="preserve">. </w:t>
      </w:r>
      <w:r w:rsidR="00495E2A">
        <w:rPr>
          <w:lang w:val="en-GB"/>
        </w:rPr>
        <w:t xml:space="preserve"> </w:t>
      </w:r>
    </w:p>
    <w:p w14:paraId="0C45BAA7" w14:textId="77777777" w:rsidR="00B601DF" w:rsidRDefault="00B601DF" w:rsidP="00111AF9">
      <w:pPr>
        <w:rPr>
          <w:lang w:val="en-GB"/>
        </w:rPr>
      </w:pPr>
    </w:p>
    <w:p w14:paraId="732F27B9" w14:textId="4730BB57" w:rsidR="00B601DF" w:rsidRDefault="00B601DF" w:rsidP="00B601DF">
      <w:pPr>
        <w:rPr>
          <w:lang w:val="en-GB"/>
        </w:rPr>
      </w:pPr>
      <w:r>
        <w:rPr>
          <w:lang w:val="en-GB"/>
        </w:rPr>
        <w:t>As a test</w:t>
      </w:r>
      <w:r w:rsidR="00C06B2F">
        <w:rPr>
          <w:lang w:val="en-GB"/>
        </w:rPr>
        <w:t>,</w:t>
      </w:r>
      <w:r>
        <w:rPr>
          <w:lang w:val="en-GB"/>
        </w:rPr>
        <w:t xml:space="preserve"> the models </w:t>
      </w:r>
      <w:r w:rsidR="00C06B2F">
        <w:rPr>
          <w:lang w:val="en-GB"/>
        </w:rPr>
        <w:t>were</w:t>
      </w:r>
      <w:r>
        <w:rPr>
          <w:lang w:val="en-GB"/>
        </w:rPr>
        <w:t xml:space="preserve"> trained</w:t>
      </w:r>
      <w:r w:rsidR="00C06B2F">
        <w:rPr>
          <w:lang w:val="en-GB"/>
        </w:rPr>
        <w:t xml:space="preserve"> </w:t>
      </w:r>
      <w:r>
        <w:rPr>
          <w:lang w:val="en-GB"/>
        </w:rPr>
        <w:t>again</w:t>
      </w:r>
      <w:r w:rsidR="00C06B2F">
        <w:rPr>
          <w:lang w:val="en-GB"/>
        </w:rPr>
        <w:t>,</w:t>
      </w:r>
      <w:r>
        <w:rPr>
          <w:lang w:val="en-GB"/>
        </w:rPr>
        <w:t xml:space="preserve"> but this time on the imbalanced dataset </w:t>
      </w:r>
      <w:r w:rsidR="00C06B2F">
        <w:rPr>
          <w:lang w:val="en-GB"/>
        </w:rPr>
        <w:t>without</w:t>
      </w:r>
      <w:r>
        <w:rPr>
          <w:lang w:val="en-GB"/>
        </w:rPr>
        <w:t xml:space="preserve"> using SMOTE in the </w:t>
      </w:r>
      <w:r w:rsidR="00C06B2F">
        <w:rPr>
          <w:lang w:val="en-GB"/>
        </w:rPr>
        <w:t>pipeline</w:t>
      </w:r>
      <w:r w:rsidR="008F1764">
        <w:rPr>
          <w:lang w:val="en-GB"/>
        </w:rPr>
        <w:t xml:space="preserve"> </w:t>
      </w:r>
      <w:r w:rsidR="008F1764">
        <w:rPr>
          <w:lang w:val="en-GB"/>
        </w:rPr>
        <w:fldChar w:fldCharType="begin"/>
      </w:r>
      <w:r w:rsidR="008F1764">
        <w:rPr>
          <w:lang w:val="en-GB"/>
        </w:rPr>
        <w:instrText xml:space="preserve"> ADDIN ZOTERO_ITEM CSL_CITATION {"citationID":"qHCyxCnO","properties":{"formattedCitation":"[2]","plainCitation":"[2]","noteIndex":0},"citationItems":[{"id":548,"uris":["http://zotero.org/users/16234920/items/QHRX8B7F"],"itemData":{"id":548,"type":"article-journal","abstract":"An approach to the construction of classiﬁers from imbalanced datasets is described. A dataset is imbalanced if the classiﬁcation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classiﬁer to the minority class. This paper shows that a combination of our method of over-sampling the minority (abnormal) class and under-sampling the majority (normal) class can achieve better classiﬁer performance (in ROC space) than only under-sampling the majority class. This paper also shows that a combination of our method of over-sampling the minority class and under-sampling the majority class can achieve better classiﬁer performance (in ROC space) than varying the loss ratios in Ripper or class priors in Naive Bayes. Our method of over-sampling the minority class involves creating synthetic minority class examples. Experiments are performed using C4.5, Ripper and a Naive Bayes classiﬁer. The method is evaluated using the area under the Receiver Operating Characteristic curve (AUC) and the ROC convex hull strategy.","container-title":"Journal of Artificial Intelligence Research","DOI":"10.1613/jair.953","ISSN":"1076-9757","journalAbbreviation":"jair","language":"en","page":"321-357","source":"DOI.org (Crossref)","title":"SMOTE: Synthetic Minority Over-sampling Technique","title-short":"SMOTE","volume":"16","author":[{"family":"Chawla","given":"N. V."},{"family":"Bowyer","given":"K. W."},{"family":"Hall","given":"L. O."},{"family":"Kegelmeyer","given":"W. P."}],"issued":{"date-parts":[["2002",6,1]]}}}],"schema":"https://github.com/citation-style-language/schema/raw/master/csl-citation.json"} </w:instrText>
      </w:r>
      <w:r w:rsidR="008F1764">
        <w:rPr>
          <w:lang w:val="en-GB"/>
        </w:rPr>
        <w:fldChar w:fldCharType="separate"/>
      </w:r>
      <w:r w:rsidR="008F1764">
        <w:rPr>
          <w:noProof/>
          <w:lang w:val="en-GB"/>
        </w:rPr>
        <w:t>[2]</w:t>
      </w:r>
      <w:r w:rsidR="008F1764">
        <w:rPr>
          <w:lang w:val="en-GB"/>
        </w:rPr>
        <w:fldChar w:fldCharType="end"/>
      </w:r>
      <w:r>
        <w:rPr>
          <w:lang w:val="en-GB"/>
        </w:rPr>
        <w:t xml:space="preserve">. </w:t>
      </w:r>
      <w:r w:rsidR="001E7E0E">
        <w:rPr>
          <w:lang w:val="en-GB"/>
        </w:rPr>
        <w:t>T</w:t>
      </w:r>
      <w:r>
        <w:rPr>
          <w:lang w:val="en-GB"/>
        </w:rPr>
        <w:t xml:space="preserve">he Logistic Regression model </w:t>
      </w:r>
      <w:r w:rsidR="00C06B2F">
        <w:rPr>
          <w:lang w:val="en-GB"/>
        </w:rPr>
        <w:t>achieved</w:t>
      </w:r>
      <w:r w:rsidR="00FB0CAA">
        <w:rPr>
          <w:lang w:val="en-GB"/>
        </w:rPr>
        <w:t xml:space="preserve"> </w:t>
      </w:r>
      <w:r>
        <w:rPr>
          <w:lang w:val="en-GB"/>
        </w:rPr>
        <w:t>98,4%</w:t>
      </w:r>
      <w:r w:rsidR="00FB0CAA">
        <w:rPr>
          <w:lang w:val="en-GB"/>
        </w:rPr>
        <w:t xml:space="preserve"> in</w:t>
      </w:r>
      <w:r>
        <w:rPr>
          <w:lang w:val="en-GB"/>
        </w:rPr>
        <w:t xml:space="preserve"> </w:t>
      </w:r>
      <w:r w:rsidR="00C06B2F">
        <w:rPr>
          <w:lang w:val="en-GB"/>
        </w:rPr>
        <w:t>accuracy,</w:t>
      </w:r>
      <w:r>
        <w:rPr>
          <w:lang w:val="en-GB"/>
        </w:rPr>
        <w:t xml:space="preserve"> and the decision tree classifier </w:t>
      </w:r>
      <w:r w:rsidR="001E7E0E">
        <w:rPr>
          <w:lang w:val="en-GB"/>
        </w:rPr>
        <w:t xml:space="preserve">archived an </w:t>
      </w:r>
      <w:r>
        <w:rPr>
          <w:lang w:val="en-GB"/>
        </w:rPr>
        <w:t>accuracy of 97,3%.</w:t>
      </w:r>
    </w:p>
    <w:p w14:paraId="7313E947" w14:textId="77777777" w:rsidR="00B601DF" w:rsidRDefault="00B601DF" w:rsidP="00B601DF">
      <w:pPr>
        <w:rPr>
          <w:lang w:val="en-GB"/>
        </w:rPr>
      </w:pPr>
    </w:p>
    <w:p w14:paraId="1DEF0BB4" w14:textId="77777777" w:rsidR="00FD1017" w:rsidRDefault="00FD1017" w:rsidP="00046800">
      <w:pPr>
        <w:rPr>
          <w:lang w:val="en-GB"/>
        </w:rPr>
      </w:pPr>
    </w:p>
    <w:p w14:paraId="0C55DC2E" w14:textId="77777777" w:rsidR="00FD1017" w:rsidRDefault="00FD1017" w:rsidP="00046800">
      <w:pPr>
        <w:rPr>
          <w:lang w:val="en-GB"/>
        </w:rPr>
      </w:pPr>
    </w:p>
    <w:p w14:paraId="36739C92" w14:textId="0BF4DF46" w:rsidR="00046800" w:rsidRPr="008237C7" w:rsidRDefault="00046800" w:rsidP="00E160A4">
      <w:pPr>
        <w:pStyle w:val="Rubrik1"/>
      </w:pPr>
      <w:bookmarkStart w:id="22" w:name="_Toc210902898"/>
      <w:proofErr w:type="spellStart"/>
      <w:r>
        <w:lastRenderedPageBreak/>
        <w:t>Model</w:t>
      </w:r>
      <w:proofErr w:type="spellEnd"/>
      <w:r>
        <w:t xml:space="preserve"> </w:t>
      </w:r>
      <w:proofErr w:type="spellStart"/>
      <w:r>
        <w:t>Evaluation</w:t>
      </w:r>
      <w:bookmarkEnd w:id="22"/>
      <w:proofErr w:type="spellEnd"/>
    </w:p>
    <w:p w14:paraId="7C930405" w14:textId="77777777" w:rsidR="00FB0CAA" w:rsidRDefault="00FB0CAA" w:rsidP="00965520">
      <w:pPr>
        <w:rPr>
          <w:lang w:val="en-US"/>
        </w:rPr>
      </w:pPr>
    </w:p>
    <w:p w14:paraId="23CD53B5" w14:textId="13E04F19" w:rsidR="00965520" w:rsidRPr="00FA238D" w:rsidRDefault="00046800" w:rsidP="00965520">
      <w:pPr>
        <w:rPr>
          <w:lang w:val="en-US"/>
        </w:rPr>
      </w:pPr>
      <w:r w:rsidRPr="00E67903">
        <w:rPr>
          <w:lang w:val="en-US"/>
        </w:rPr>
        <w:t xml:space="preserve">The </w:t>
      </w:r>
      <w:r>
        <w:rPr>
          <w:lang w:val="en-US"/>
        </w:rPr>
        <w:t>Logistic Regression</w:t>
      </w:r>
      <w:r w:rsidRPr="00E67903">
        <w:rPr>
          <w:lang w:val="en-US"/>
        </w:rPr>
        <w:t xml:space="preserve"> and </w:t>
      </w:r>
      <w:r>
        <w:rPr>
          <w:lang w:val="en-US"/>
        </w:rPr>
        <w:t>decision tree</w:t>
      </w:r>
      <w:r w:rsidR="00FB0CAA">
        <w:rPr>
          <w:lang w:val="en-US"/>
        </w:rPr>
        <w:t xml:space="preserve"> models</w:t>
      </w:r>
      <w:r>
        <w:rPr>
          <w:lang w:val="en-US"/>
        </w:rPr>
        <w:t xml:space="preserve"> are evaluated using accuracy, precision, recall</w:t>
      </w:r>
      <w:r w:rsidR="00C06B2F">
        <w:rPr>
          <w:lang w:val="en-US"/>
        </w:rPr>
        <w:t>,</w:t>
      </w:r>
      <w:r>
        <w:rPr>
          <w:lang w:val="en-US"/>
        </w:rPr>
        <w:t xml:space="preserve"> and F1-score. </w:t>
      </w:r>
      <w:r w:rsidR="00C06B2F">
        <w:rPr>
          <w:lang w:val="en-US"/>
        </w:rPr>
        <w:t>These</w:t>
      </w:r>
      <w:r>
        <w:rPr>
          <w:lang w:val="en-US"/>
        </w:rPr>
        <w:t xml:space="preserve"> metrics </w:t>
      </w:r>
      <w:r w:rsidR="00C06B2F">
        <w:rPr>
          <w:lang w:val="en-US"/>
        </w:rPr>
        <w:t>are</w:t>
      </w:r>
      <w:r>
        <w:rPr>
          <w:lang w:val="en-US"/>
        </w:rPr>
        <w:t xml:space="preserve"> calculated using functions from Scikit-learn</w:t>
      </w:r>
      <w:r w:rsidR="00C06B2F">
        <w:rPr>
          <w:lang w:val="en-US"/>
        </w:rPr>
        <w:t>,</w:t>
      </w:r>
      <w:r w:rsidR="00F003BC">
        <w:rPr>
          <w:lang w:val="en-US"/>
        </w:rPr>
        <w:t xml:space="preserve"> as seen </w:t>
      </w:r>
      <w:r w:rsidR="00C06B2F">
        <w:rPr>
          <w:lang w:val="en-US"/>
        </w:rPr>
        <w:t>below</w:t>
      </w:r>
      <w:r w:rsidR="00F003BC">
        <w:rPr>
          <w:lang w:val="en-US"/>
        </w:rPr>
        <w:t xml:space="preserve"> in </w:t>
      </w:r>
      <w:r w:rsidR="00C06B2F">
        <w:rPr>
          <w:lang w:val="en-US"/>
        </w:rPr>
        <w:t>Tables</w:t>
      </w:r>
      <w:r w:rsidR="00F003BC">
        <w:rPr>
          <w:lang w:val="en-US"/>
        </w:rPr>
        <w:t xml:space="preserve"> </w:t>
      </w:r>
      <w:r w:rsidR="00271F78">
        <w:rPr>
          <w:lang w:val="en-US"/>
        </w:rPr>
        <w:t>3 and 4</w:t>
      </w:r>
      <w:r>
        <w:rPr>
          <w:lang w:val="en-US"/>
        </w:rPr>
        <w:t>.</w:t>
      </w:r>
    </w:p>
    <w:p w14:paraId="465F9E17" w14:textId="492100C4" w:rsidR="008D05BD" w:rsidRPr="008D05BD" w:rsidRDefault="008D05BD" w:rsidP="008D05BD">
      <w:pPr>
        <w:rPr>
          <w:lang w:val="en-GB"/>
        </w:rPr>
      </w:pPr>
    </w:p>
    <w:p w14:paraId="10FA5C5C" w14:textId="41D3CF5F" w:rsidR="00A1565E" w:rsidRDefault="00A1565E" w:rsidP="00A1565E">
      <w:pPr>
        <w:pStyle w:val="Beskrivning"/>
        <w:keepNext/>
      </w:pPr>
      <w:r>
        <w:t xml:space="preserve">Table </w:t>
      </w:r>
      <w:r>
        <w:fldChar w:fldCharType="begin"/>
      </w:r>
      <w:r>
        <w:instrText xml:space="preserve"> SEQ Table \* ARABIC </w:instrText>
      </w:r>
      <w:r>
        <w:fldChar w:fldCharType="separate"/>
      </w:r>
      <w:r>
        <w:rPr>
          <w:noProof/>
        </w:rPr>
        <w:t>3</w:t>
      </w:r>
      <w:r>
        <w:rPr>
          <w:noProof/>
        </w:rPr>
        <w:fldChar w:fldCharType="end"/>
      </w:r>
      <w:r>
        <w:t xml:space="preserve"> </w:t>
      </w:r>
      <w:proofErr w:type="spellStart"/>
      <w:r w:rsidRPr="00BB0470">
        <w:t>Logistic</w:t>
      </w:r>
      <w:proofErr w:type="spellEnd"/>
      <w:r w:rsidRPr="00BB0470">
        <w:t xml:space="preserve"> Regression </w:t>
      </w:r>
      <w:proofErr w:type="spellStart"/>
      <w:r w:rsidRPr="00BB0470">
        <w:t>Classification</w:t>
      </w:r>
      <w:proofErr w:type="spellEnd"/>
      <w:r w:rsidRPr="00BB0470">
        <w:t xml:space="preserve"> </w:t>
      </w:r>
      <w:proofErr w:type="spellStart"/>
      <w:r w:rsidRPr="00BB0470">
        <w:t>Report</w:t>
      </w:r>
      <w:proofErr w:type="spellEnd"/>
      <w:r>
        <w:t>.</w:t>
      </w:r>
    </w:p>
    <w:tbl>
      <w:tblPr>
        <w:tblStyle w:val="Rutntstabell2dekorfrg1"/>
        <w:tblW w:w="0" w:type="auto"/>
        <w:tblLook w:val="04A0" w:firstRow="1" w:lastRow="0" w:firstColumn="1" w:lastColumn="0" w:noHBand="0" w:noVBand="1"/>
        <w:tblCaption w:val="Top 5 highly correlated variables with the target variable LoanStatus"/>
      </w:tblPr>
      <w:tblGrid>
        <w:gridCol w:w="1811"/>
        <w:gridCol w:w="1811"/>
        <w:gridCol w:w="1811"/>
        <w:gridCol w:w="1811"/>
        <w:gridCol w:w="1812"/>
      </w:tblGrid>
      <w:tr w:rsidR="008D05BD" w:rsidRPr="008D05BD" w14:paraId="09B79349" w14:textId="77777777" w:rsidTr="00CC3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4D449789" w14:textId="20CEC2C6" w:rsidR="008D05BD" w:rsidRPr="008D05BD" w:rsidRDefault="008D05BD" w:rsidP="008D05BD">
            <w:pPr>
              <w:jc w:val="center"/>
              <w:rPr>
                <w:lang w:val="en-GB"/>
              </w:rPr>
            </w:pPr>
          </w:p>
        </w:tc>
        <w:tc>
          <w:tcPr>
            <w:tcW w:w="1811" w:type="dxa"/>
          </w:tcPr>
          <w:p w14:paraId="5B7652C9" w14:textId="240E92C0" w:rsidR="008D05BD" w:rsidRPr="008D05BD" w:rsidRDefault="008D05BD" w:rsidP="008D05BD">
            <w:pPr>
              <w:jc w:val="center"/>
              <w:cnfStyle w:val="100000000000" w:firstRow="1" w:lastRow="0" w:firstColumn="0" w:lastColumn="0" w:oddVBand="0" w:evenVBand="0" w:oddHBand="0" w:evenHBand="0" w:firstRowFirstColumn="0" w:firstRowLastColumn="0" w:lastRowFirstColumn="0" w:lastRowLastColumn="0"/>
              <w:rPr>
                <w:lang w:val="en-GB"/>
              </w:rPr>
            </w:pPr>
            <w:r w:rsidRPr="008D05BD">
              <w:rPr>
                <w:lang w:val="en-GB"/>
              </w:rPr>
              <w:t>precision</w:t>
            </w:r>
          </w:p>
        </w:tc>
        <w:tc>
          <w:tcPr>
            <w:tcW w:w="1811" w:type="dxa"/>
          </w:tcPr>
          <w:p w14:paraId="6552D810" w14:textId="3712FA73" w:rsidR="008D05BD" w:rsidRPr="008D05BD" w:rsidRDefault="008D05BD" w:rsidP="008D05BD">
            <w:pPr>
              <w:jc w:val="center"/>
              <w:cnfStyle w:val="100000000000" w:firstRow="1" w:lastRow="0" w:firstColumn="0" w:lastColumn="0" w:oddVBand="0" w:evenVBand="0" w:oddHBand="0" w:evenHBand="0" w:firstRowFirstColumn="0" w:firstRowLastColumn="0" w:lastRowFirstColumn="0" w:lastRowLastColumn="0"/>
              <w:rPr>
                <w:lang w:val="en-GB"/>
              </w:rPr>
            </w:pPr>
            <w:r w:rsidRPr="008D05BD">
              <w:rPr>
                <w:lang w:val="en-GB"/>
              </w:rPr>
              <w:t>recall</w:t>
            </w:r>
          </w:p>
        </w:tc>
        <w:tc>
          <w:tcPr>
            <w:tcW w:w="1811" w:type="dxa"/>
          </w:tcPr>
          <w:p w14:paraId="3637BEFF" w14:textId="6E1EE36B" w:rsidR="008D05BD" w:rsidRPr="008D05BD" w:rsidRDefault="008D05BD" w:rsidP="008D05BD">
            <w:pPr>
              <w:jc w:val="center"/>
              <w:cnfStyle w:val="100000000000" w:firstRow="1" w:lastRow="0" w:firstColumn="0" w:lastColumn="0" w:oddVBand="0" w:evenVBand="0" w:oddHBand="0" w:evenHBand="0" w:firstRowFirstColumn="0" w:firstRowLastColumn="0" w:lastRowFirstColumn="0" w:lastRowLastColumn="0"/>
              <w:rPr>
                <w:lang w:val="en-GB"/>
              </w:rPr>
            </w:pPr>
            <w:r w:rsidRPr="008D05BD">
              <w:rPr>
                <w:lang w:val="en-GB"/>
              </w:rPr>
              <w:t>f1-score</w:t>
            </w:r>
          </w:p>
        </w:tc>
        <w:tc>
          <w:tcPr>
            <w:tcW w:w="1812" w:type="dxa"/>
          </w:tcPr>
          <w:p w14:paraId="13A706AB" w14:textId="77777777" w:rsidR="008D05BD" w:rsidRPr="008D05BD" w:rsidRDefault="008D05BD" w:rsidP="008D05BD">
            <w:pPr>
              <w:jc w:val="center"/>
              <w:cnfStyle w:val="100000000000" w:firstRow="1" w:lastRow="0" w:firstColumn="0" w:lastColumn="0" w:oddVBand="0" w:evenVBand="0" w:oddHBand="0" w:evenHBand="0" w:firstRowFirstColumn="0" w:firstRowLastColumn="0" w:lastRowFirstColumn="0" w:lastRowLastColumn="0"/>
              <w:rPr>
                <w:lang w:val="en-GB"/>
              </w:rPr>
            </w:pPr>
            <w:r w:rsidRPr="008D05BD">
              <w:rPr>
                <w:lang w:val="en-GB"/>
              </w:rPr>
              <w:t>support</w:t>
            </w:r>
          </w:p>
        </w:tc>
      </w:tr>
      <w:tr w:rsidR="008D05BD" w:rsidRPr="008D05BD" w14:paraId="6FAC0482"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6299FDBB" w14:textId="77777777" w:rsidR="008D05BD" w:rsidRPr="008D05BD" w:rsidRDefault="008D05BD" w:rsidP="008D05BD">
            <w:pPr>
              <w:jc w:val="center"/>
              <w:rPr>
                <w:lang w:val="en-GB"/>
              </w:rPr>
            </w:pPr>
          </w:p>
        </w:tc>
        <w:tc>
          <w:tcPr>
            <w:tcW w:w="1811" w:type="dxa"/>
          </w:tcPr>
          <w:p w14:paraId="48A7E133" w14:textId="77777777"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6B773B70" w14:textId="77777777"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583036B1" w14:textId="77777777"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2" w:type="dxa"/>
          </w:tcPr>
          <w:p w14:paraId="4CAEF9A5" w14:textId="77777777"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8D05BD" w:rsidRPr="008D05BD" w14:paraId="69AC7257" w14:textId="77777777" w:rsidTr="00CC384D">
        <w:tc>
          <w:tcPr>
            <w:cnfStyle w:val="001000000000" w:firstRow="0" w:lastRow="0" w:firstColumn="1" w:lastColumn="0" w:oddVBand="0" w:evenVBand="0" w:oddHBand="0" w:evenHBand="0" w:firstRowFirstColumn="0" w:firstRowLastColumn="0" w:lastRowFirstColumn="0" w:lastRowLastColumn="0"/>
            <w:tcW w:w="1811" w:type="dxa"/>
          </w:tcPr>
          <w:p w14:paraId="3535D9B3" w14:textId="6292E40D" w:rsidR="008D05BD" w:rsidRPr="008D05BD" w:rsidRDefault="008D05BD" w:rsidP="008D05BD">
            <w:pPr>
              <w:jc w:val="center"/>
              <w:rPr>
                <w:lang w:val="en-GB"/>
              </w:rPr>
            </w:pPr>
            <w:r w:rsidRPr="008D05BD">
              <w:rPr>
                <w:lang w:val="en-GB"/>
              </w:rPr>
              <w:t>0</w:t>
            </w:r>
          </w:p>
        </w:tc>
        <w:tc>
          <w:tcPr>
            <w:tcW w:w="1811" w:type="dxa"/>
          </w:tcPr>
          <w:p w14:paraId="6DED8636" w14:textId="5E2092BC"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0.58</w:t>
            </w:r>
          </w:p>
        </w:tc>
        <w:tc>
          <w:tcPr>
            <w:tcW w:w="1811" w:type="dxa"/>
          </w:tcPr>
          <w:p w14:paraId="4C42ABD2" w14:textId="3843A655"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0.94</w:t>
            </w:r>
          </w:p>
        </w:tc>
        <w:tc>
          <w:tcPr>
            <w:tcW w:w="1811" w:type="dxa"/>
          </w:tcPr>
          <w:p w14:paraId="34C667D7" w14:textId="1650DC0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0.72</w:t>
            </w:r>
          </w:p>
        </w:tc>
        <w:tc>
          <w:tcPr>
            <w:tcW w:w="1812" w:type="dxa"/>
          </w:tcPr>
          <w:p w14:paraId="3A8A60B2" w14:textId="7777777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63</w:t>
            </w:r>
          </w:p>
        </w:tc>
      </w:tr>
      <w:tr w:rsidR="008D05BD" w:rsidRPr="008D05BD" w14:paraId="14C57341"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17AB601B" w14:textId="5993FE06" w:rsidR="008D05BD" w:rsidRPr="008D05BD" w:rsidRDefault="008D05BD" w:rsidP="008D05BD">
            <w:pPr>
              <w:jc w:val="center"/>
              <w:rPr>
                <w:lang w:val="en-GB"/>
              </w:rPr>
            </w:pPr>
            <w:r w:rsidRPr="008D05BD">
              <w:rPr>
                <w:lang w:val="en-GB"/>
              </w:rPr>
              <w:t>1</w:t>
            </w:r>
          </w:p>
        </w:tc>
        <w:tc>
          <w:tcPr>
            <w:tcW w:w="1811" w:type="dxa"/>
          </w:tcPr>
          <w:p w14:paraId="24929FE3" w14:textId="22AA1EF9"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0.98</w:t>
            </w:r>
          </w:p>
        </w:tc>
        <w:tc>
          <w:tcPr>
            <w:tcW w:w="1811" w:type="dxa"/>
          </w:tcPr>
          <w:p w14:paraId="280C8429" w14:textId="1D851BAD"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0.86</w:t>
            </w:r>
          </w:p>
        </w:tc>
        <w:tc>
          <w:tcPr>
            <w:tcW w:w="1811" w:type="dxa"/>
          </w:tcPr>
          <w:p w14:paraId="0336D152" w14:textId="16837A1E"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0.92</w:t>
            </w:r>
          </w:p>
        </w:tc>
        <w:tc>
          <w:tcPr>
            <w:tcW w:w="1812" w:type="dxa"/>
          </w:tcPr>
          <w:p w14:paraId="6908E1A5" w14:textId="77777777"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304</w:t>
            </w:r>
          </w:p>
        </w:tc>
      </w:tr>
      <w:tr w:rsidR="008D05BD" w:rsidRPr="008D05BD" w14:paraId="588DEF1A" w14:textId="77777777" w:rsidTr="00CC384D">
        <w:tc>
          <w:tcPr>
            <w:cnfStyle w:val="001000000000" w:firstRow="0" w:lastRow="0" w:firstColumn="1" w:lastColumn="0" w:oddVBand="0" w:evenVBand="0" w:oddHBand="0" w:evenHBand="0" w:firstRowFirstColumn="0" w:firstRowLastColumn="0" w:lastRowFirstColumn="0" w:lastRowLastColumn="0"/>
            <w:tcW w:w="1811" w:type="dxa"/>
          </w:tcPr>
          <w:p w14:paraId="75E335D7" w14:textId="77777777" w:rsidR="008D05BD" w:rsidRPr="008D05BD" w:rsidRDefault="008D05BD" w:rsidP="008D05BD">
            <w:pPr>
              <w:jc w:val="center"/>
              <w:rPr>
                <w:lang w:val="en-GB"/>
              </w:rPr>
            </w:pPr>
          </w:p>
        </w:tc>
        <w:tc>
          <w:tcPr>
            <w:tcW w:w="1811" w:type="dxa"/>
          </w:tcPr>
          <w:p w14:paraId="28955FE9" w14:textId="7777777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811" w:type="dxa"/>
          </w:tcPr>
          <w:p w14:paraId="058D2937" w14:textId="7777777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811" w:type="dxa"/>
          </w:tcPr>
          <w:p w14:paraId="1372E5F8" w14:textId="7777777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812" w:type="dxa"/>
          </w:tcPr>
          <w:p w14:paraId="39ED1D68" w14:textId="7777777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8D05BD" w:rsidRPr="008D05BD" w14:paraId="7B012C27"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581AADDB" w14:textId="41BFCC4C" w:rsidR="008D05BD" w:rsidRPr="008D05BD" w:rsidRDefault="008D05BD" w:rsidP="008D05BD">
            <w:pPr>
              <w:jc w:val="center"/>
              <w:rPr>
                <w:lang w:val="en-GB"/>
              </w:rPr>
            </w:pPr>
            <w:r w:rsidRPr="008D05BD">
              <w:rPr>
                <w:lang w:val="en-GB"/>
              </w:rPr>
              <w:t>accuracy</w:t>
            </w:r>
          </w:p>
        </w:tc>
        <w:tc>
          <w:tcPr>
            <w:tcW w:w="1811" w:type="dxa"/>
          </w:tcPr>
          <w:p w14:paraId="128C9C9A" w14:textId="737306C7"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376084F5" w14:textId="168865E6"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0CD969A6" w14:textId="760D5D6B"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0.87</w:t>
            </w:r>
          </w:p>
        </w:tc>
        <w:tc>
          <w:tcPr>
            <w:tcW w:w="1812" w:type="dxa"/>
          </w:tcPr>
          <w:p w14:paraId="0BB6B317" w14:textId="1C4F6CEE"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367</w:t>
            </w:r>
          </w:p>
        </w:tc>
      </w:tr>
      <w:tr w:rsidR="008D05BD" w:rsidRPr="008D05BD" w14:paraId="63A877A7" w14:textId="77777777" w:rsidTr="00CC384D">
        <w:tc>
          <w:tcPr>
            <w:cnfStyle w:val="001000000000" w:firstRow="0" w:lastRow="0" w:firstColumn="1" w:lastColumn="0" w:oddVBand="0" w:evenVBand="0" w:oddHBand="0" w:evenHBand="0" w:firstRowFirstColumn="0" w:firstRowLastColumn="0" w:lastRowFirstColumn="0" w:lastRowLastColumn="0"/>
            <w:tcW w:w="1811" w:type="dxa"/>
          </w:tcPr>
          <w:p w14:paraId="7707DA36" w14:textId="3BFD2107" w:rsidR="008D05BD" w:rsidRPr="008D05BD" w:rsidRDefault="008D05BD" w:rsidP="008D05BD">
            <w:pPr>
              <w:jc w:val="center"/>
              <w:rPr>
                <w:lang w:val="en-GB"/>
              </w:rPr>
            </w:pPr>
            <w:r w:rsidRPr="008D05BD">
              <w:rPr>
                <w:lang w:val="en-GB"/>
              </w:rPr>
              <w:t xml:space="preserve">macro </w:t>
            </w:r>
            <w:proofErr w:type="spellStart"/>
            <w:r w:rsidRPr="008D05BD">
              <w:rPr>
                <w:lang w:val="en-GB"/>
              </w:rPr>
              <w:t>av</w:t>
            </w:r>
            <w:r>
              <w:rPr>
                <w:lang w:val="en-GB"/>
              </w:rPr>
              <w:t>g</w:t>
            </w:r>
            <w:proofErr w:type="spellEnd"/>
          </w:p>
        </w:tc>
        <w:tc>
          <w:tcPr>
            <w:tcW w:w="1811" w:type="dxa"/>
          </w:tcPr>
          <w:p w14:paraId="034B482D" w14:textId="5DF9EC81"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0.78</w:t>
            </w:r>
          </w:p>
        </w:tc>
        <w:tc>
          <w:tcPr>
            <w:tcW w:w="1811" w:type="dxa"/>
          </w:tcPr>
          <w:p w14:paraId="7A1C91E1" w14:textId="5EEA4D89"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0.90</w:t>
            </w:r>
          </w:p>
        </w:tc>
        <w:tc>
          <w:tcPr>
            <w:tcW w:w="1811" w:type="dxa"/>
          </w:tcPr>
          <w:p w14:paraId="35155309" w14:textId="5DAD7AE7"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0.82</w:t>
            </w:r>
          </w:p>
        </w:tc>
        <w:tc>
          <w:tcPr>
            <w:tcW w:w="1812" w:type="dxa"/>
          </w:tcPr>
          <w:p w14:paraId="0E1F5910" w14:textId="2ABCA286" w:rsidR="008D05BD" w:rsidRPr="008D05BD" w:rsidRDefault="008D05BD" w:rsidP="008D05BD">
            <w:pPr>
              <w:jc w:val="center"/>
              <w:cnfStyle w:val="000000000000" w:firstRow="0" w:lastRow="0" w:firstColumn="0" w:lastColumn="0" w:oddVBand="0" w:evenVBand="0" w:oddHBand="0" w:evenHBand="0" w:firstRowFirstColumn="0" w:firstRowLastColumn="0" w:lastRowFirstColumn="0" w:lastRowLastColumn="0"/>
              <w:rPr>
                <w:lang w:val="en-GB"/>
              </w:rPr>
            </w:pPr>
            <w:r w:rsidRPr="008D05BD">
              <w:rPr>
                <w:lang w:val="en-GB"/>
              </w:rPr>
              <w:t>367</w:t>
            </w:r>
          </w:p>
        </w:tc>
      </w:tr>
      <w:tr w:rsidR="008D05BD" w:rsidRPr="008D05BD" w14:paraId="21E83914"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51032E63" w14:textId="682572F1" w:rsidR="008D05BD" w:rsidRPr="008D05BD" w:rsidRDefault="008D05BD" w:rsidP="008D05BD">
            <w:pPr>
              <w:jc w:val="center"/>
              <w:rPr>
                <w:lang w:val="en-GB"/>
              </w:rPr>
            </w:pPr>
            <w:r w:rsidRPr="008D05BD">
              <w:rPr>
                <w:lang w:val="en-GB"/>
              </w:rPr>
              <w:t xml:space="preserve">weighted </w:t>
            </w:r>
            <w:proofErr w:type="spellStart"/>
            <w:r w:rsidRPr="008D05BD">
              <w:rPr>
                <w:lang w:val="en-GB"/>
              </w:rPr>
              <w:t>avg</w:t>
            </w:r>
            <w:proofErr w:type="spellEnd"/>
          </w:p>
        </w:tc>
        <w:tc>
          <w:tcPr>
            <w:tcW w:w="1811" w:type="dxa"/>
          </w:tcPr>
          <w:p w14:paraId="02177B50" w14:textId="57F30334"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0.92</w:t>
            </w:r>
          </w:p>
        </w:tc>
        <w:tc>
          <w:tcPr>
            <w:tcW w:w="1811" w:type="dxa"/>
          </w:tcPr>
          <w:p w14:paraId="59E25C64" w14:textId="2568E80B"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0.87</w:t>
            </w:r>
          </w:p>
        </w:tc>
        <w:tc>
          <w:tcPr>
            <w:tcW w:w="1811" w:type="dxa"/>
          </w:tcPr>
          <w:p w14:paraId="5BFF483D" w14:textId="449AA418" w:rsidR="008D05BD" w:rsidRPr="008D05BD" w:rsidRDefault="008D05BD" w:rsidP="008D05BD">
            <w:pPr>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0.89</w:t>
            </w:r>
          </w:p>
        </w:tc>
        <w:tc>
          <w:tcPr>
            <w:tcW w:w="1812" w:type="dxa"/>
          </w:tcPr>
          <w:p w14:paraId="6B8329D1" w14:textId="4A4F7B49" w:rsidR="008D05BD" w:rsidRPr="008D05BD" w:rsidRDefault="008D05BD" w:rsidP="005A308F">
            <w:pPr>
              <w:keepNext/>
              <w:jc w:val="center"/>
              <w:cnfStyle w:val="000000100000" w:firstRow="0" w:lastRow="0" w:firstColumn="0" w:lastColumn="0" w:oddVBand="0" w:evenVBand="0" w:oddHBand="1" w:evenHBand="0" w:firstRowFirstColumn="0" w:firstRowLastColumn="0" w:lastRowFirstColumn="0" w:lastRowLastColumn="0"/>
              <w:rPr>
                <w:lang w:val="en-GB"/>
              </w:rPr>
            </w:pPr>
            <w:r w:rsidRPr="008D05BD">
              <w:rPr>
                <w:lang w:val="en-GB"/>
              </w:rPr>
              <w:t>367</w:t>
            </w:r>
          </w:p>
        </w:tc>
      </w:tr>
    </w:tbl>
    <w:p w14:paraId="05644874" w14:textId="77777777" w:rsidR="00FD1017" w:rsidRPr="00FD1017" w:rsidRDefault="00FD1017" w:rsidP="00FD1017">
      <w:pPr>
        <w:rPr>
          <w:lang w:val="en-GB"/>
        </w:rPr>
      </w:pPr>
    </w:p>
    <w:p w14:paraId="3EB381C3" w14:textId="434C2DB7" w:rsidR="00A1565E" w:rsidRDefault="00A1565E" w:rsidP="00A1565E">
      <w:pPr>
        <w:pStyle w:val="Beskrivning"/>
        <w:keepNext/>
      </w:pPr>
      <w:r>
        <w:t xml:space="preserve">Table </w:t>
      </w:r>
      <w:r>
        <w:fldChar w:fldCharType="begin"/>
      </w:r>
      <w:r>
        <w:instrText xml:space="preserve"> SEQ Table \* ARABIC </w:instrText>
      </w:r>
      <w:r>
        <w:fldChar w:fldCharType="separate"/>
      </w:r>
      <w:r>
        <w:rPr>
          <w:noProof/>
        </w:rPr>
        <w:t>4</w:t>
      </w:r>
      <w:r w:rsidR="00C06B2F">
        <w:rPr>
          <w:noProof/>
        </w:rPr>
        <w:t>:</w:t>
      </w:r>
      <w:r>
        <w:rPr>
          <w:noProof/>
        </w:rPr>
        <w:fldChar w:fldCharType="end"/>
      </w:r>
      <w:r>
        <w:t xml:space="preserve"> </w:t>
      </w:r>
      <w:r w:rsidRPr="00C61DE8">
        <w:t xml:space="preserve">Decision </w:t>
      </w:r>
      <w:proofErr w:type="spellStart"/>
      <w:r w:rsidRPr="00C61DE8">
        <w:t>Tree</w:t>
      </w:r>
      <w:proofErr w:type="spellEnd"/>
      <w:r w:rsidRPr="00C61DE8">
        <w:t xml:space="preserve"> </w:t>
      </w:r>
      <w:proofErr w:type="spellStart"/>
      <w:r w:rsidRPr="00C61DE8">
        <w:t>Classification</w:t>
      </w:r>
      <w:proofErr w:type="spellEnd"/>
      <w:r w:rsidRPr="00C61DE8">
        <w:t xml:space="preserve"> </w:t>
      </w:r>
      <w:proofErr w:type="spellStart"/>
      <w:r w:rsidRPr="00C61DE8">
        <w:t>Report</w:t>
      </w:r>
      <w:proofErr w:type="spellEnd"/>
      <w:r>
        <w:t>.</w:t>
      </w:r>
    </w:p>
    <w:tbl>
      <w:tblPr>
        <w:tblStyle w:val="Rutntstabell2dekorfrg1"/>
        <w:tblW w:w="0" w:type="auto"/>
        <w:tblLook w:val="04A0" w:firstRow="1" w:lastRow="0" w:firstColumn="1" w:lastColumn="0" w:noHBand="0" w:noVBand="1"/>
      </w:tblPr>
      <w:tblGrid>
        <w:gridCol w:w="1811"/>
        <w:gridCol w:w="1811"/>
        <w:gridCol w:w="1811"/>
        <w:gridCol w:w="1811"/>
        <w:gridCol w:w="1812"/>
      </w:tblGrid>
      <w:tr w:rsidR="00FA238D" w:rsidRPr="00FA238D" w14:paraId="7FCB2D59" w14:textId="77777777" w:rsidTr="00CC3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CB98936" w14:textId="558E7C4F" w:rsidR="00FA238D" w:rsidRPr="00FA238D" w:rsidRDefault="00FA238D" w:rsidP="00FA238D">
            <w:pPr>
              <w:jc w:val="center"/>
              <w:rPr>
                <w:lang w:val="en-GB"/>
              </w:rPr>
            </w:pPr>
          </w:p>
        </w:tc>
        <w:tc>
          <w:tcPr>
            <w:tcW w:w="1811" w:type="dxa"/>
          </w:tcPr>
          <w:p w14:paraId="34D19EEE" w14:textId="5643D437" w:rsidR="00FA238D" w:rsidRPr="00FA238D" w:rsidRDefault="00FA238D" w:rsidP="00FA238D">
            <w:pPr>
              <w:jc w:val="center"/>
              <w:cnfStyle w:val="100000000000" w:firstRow="1" w:lastRow="0" w:firstColumn="0" w:lastColumn="0" w:oddVBand="0" w:evenVBand="0" w:oddHBand="0" w:evenHBand="0" w:firstRowFirstColumn="0" w:firstRowLastColumn="0" w:lastRowFirstColumn="0" w:lastRowLastColumn="0"/>
              <w:rPr>
                <w:lang w:val="en-GB"/>
              </w:rPr>
            </w:pPr>
            <w:r w:rsidRPr="00FA238D">
              <w:rPr>
                <w:lang w:val="en-GB"/>
              </w:rPr>
              <w:t>precision</w:t>
            </w:r>
          </w:p>
        </w:tc>
        <w:tc>
          <w:tcPr>
            <w:tcW w:w="1811" w:type="dxa"/>
          </w:tcPr>
          <w:p w14:paraId="68CAE0C8" w14:textId="033122F1" w:rsidR="00FA238D" w:rsidRPr="00FA238D" w:rsidRDefault="00FA238D" w:rsidP="00FA238D">
            <w:pPr>
              <w:jc w:val="center"/>
              <w:cnfStyle w:val="100000000000" w:firstRow="1" w:lastRow="0" w:firstColumn="0" w:lastColumn="0" w:oddVBand="0" w:evenVBand="0" w:oddHBand="0" w:evenHBand="0" w:firstRowFirstColumn="0" w:firstRowLastColumn="0" w:lastRowFirstColumn="0" w:lastRowLastColumn="0"/>
              <w:rPr>
                <w:lang w:val="en-GB"/>
              </w:rPr>
            </w:pPr>
            <w:r w:rsidRPr="00FA238D">
              <w:rPr>
                <w:lang w:val="en-GB"/>
              </w:rPr>
              <w:t>recall</w:t>
            </w:r>
          </w:p>
        </w:tc>
        <w:tc>
          <w:tcPr>
            <w:tcW w:w="1811" w:type="dxa"/>
          </w:tcPr>
          <w:p w14:paraId="4A1E4E12" w14:textId="0F162CAE" w:rsidR="00FA238D" w:rsidRPr="00FA238D" w:rsidRDefault="00FA238D" w:rsidP="00FA238D">
            <w:pPr>
              <w:jc w:val="center"/>
              <w:cnfStyle w:val="100000000000" w:firstRow="1" w:lastRow="0" w:firstColumn="0" w:lastColumn="0" w:oddVBand="0" w:evenVBand="0" w:oddHBand="0" w:evenHBand="0" w:firstRowFirstColumn="0" w:firstRowLastColumn="0" w:lastRowFirstColumn="0" w:lastRowLastColumn="0"/>
              <w:rPr>
                <w:lang w:val="en-GB"/>
              </w:rPr>
            </w:pPr>
            <w:r w:rsidRPr="00FA238D">
              <w:rPr>
                <w:lang w:val="en-GB"/>
              </w:rPr>
              <w:t>f1-score</w:t>
            </w:r>
          </w:p>
        </w:tc>
        <w:tc>
          <w:tcPr>
            <w:tcW w:w="1812" w:type="dxa"/>
          </w:tcPr>
          <w:p w14:paraId="07A5D438" w14:textId="77777777" w:rsidR="00FA238D" w:rsidRPr="00FA238D" w:rsidRDefault="00FA238D" w:rsidP="00FA238D">
            <w:pPr>
              <w:jc w:val="center"/>
              <w:cnfStyle w:val="100000000000" w:firstRow="1" w:lastRow="0" w:firstColumn="0" w:lastColumn="0" w:oddVBand="0" w:evenVBand="0" w:oddHBand="0" w:evenHBand="0" w:firstRowFirstColumn="0" w:firstRowLastColumn="0" w:lastRowFirstColumn="0" w:lastRowLastColumn="0"/>
              <w:rPr>
                <w:lang w:val="en-GB"/>
              </w:rPr>
            </w:pPr>
            <w:r w:rsidRPr="00FA238D">
              <w:rPr>
                <w:lang w:val="en-GB"/>
              </w:rPr>
              <w:t>support</w:t>
            </w:r>
          </w:p>
        </w:tc>
      </w:tr>
      <w:tr w:rsidR="00FA238D" w:rsidRPr="00FA238D" w14:paraId="7A5503E5"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3097BAB3" w14:textId="77777777" w:rsidR="00FA238D" w:rsidRPr="00FA238D" w:rsidRDefault="00FA238D" w:rsidP="00FA238D">
            <w:pPr>
              <w:jc w:val="center"/>
              <w:rPr>
                <w:lang w:val="en-GB"/>
              </w:rPr>
            </w:pPr>
          </w:p>
        </w:tc>
        <w:tc>
          <w:tcPr>
            <w:tcW w:w="1811" w:type="dxa"/>
          </w:tcPr>
          <w:p w14:paraId="47E2392C" w14:textId="7777777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4CB82626" w14:textId="7777777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4F9C5F7D" w14:textId="7777777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2" w:type="dxa"/>
          </w:tcPr>
          <w:p w14:paraId="3D081687" w14:textId="7777777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FA238D" w:rsidRPr="00FA238D" w14:paraId="7CAD616C" w14:textId="77777777" w:rsidTr="00CC384D">
        <w:tc>
          <w:tcPr>
            <w:cnfStyle w:val="001000000000" w:firstRow="0" w:lastRow="0" w:firstColumn="1" w:lastColumn="0" w:oddVBand="0" w:evenVBand="0" w:oddHBand="0" w:evenHBand="0" w:firstRowFirstColumn="0" w:firstRowLastColumn="0" w:lastRowFirstColumn="0" w:lastRowLastColumn="0"/>
            <w:tcW w:w="1811" w:type="dxa"/>
          </w:tcPr>
          <w:p w14:paraId="2A8353A4" w14:textId="4346B0F8" w:rsidR="00FA238D" w:rsidRPr="00FA238D" w:rsidRDefault="00FA238D" w:rsidP="00FA238D">
            <w:pPr>
              <w:jc w:val="center"/>
              <w:rPr>
                <w:lang w:val="en-GB"/>
              </w:rPr>
            </w:pPr>
            <w:r w:rsidRPr="00FA238D">
              <w:rPr>
                <w:lang w:val="en-GB"/>
              </w:rPr>
              <w:t>0</w:t>
            </w:r>
          </w:p>
        </w:tc>
        <w:tc>
          <w:tcPr>
            <w:tcW w:w="1811" w:type="dxa"/>
          </w:tcPr>
          <w:p w14:paraId="0B2C8031" w14:textId="09FFE780"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1.00</w:t>
            </w:r>
          </w:p>
        </w:tc>
        <w:tc>
          <w:tcPr>
            <w:tcW w:w="1811" w:type="dxa"/>
          </w:tcPr>
          <w:p w14:paraId="453E8176" w14:textId="3960BEF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0.94</w:t>
            </w:r>
          </w:p>
        </w:tc>
        <w:tc>
          <w:tcPr>
            <w:tcW w:w="1811" w:type="dxa"/>
          </w:tcPr>
          <w:p w14:paraId="09F96569" w14:textId="4F8ADCAD"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0.97</w:t>
            </w:r>
          </w:p>
        </w:tc>
        <w:tc>
          <w:tcPr>
            <w:tcW w:w="1812" w:type="dxa"/>
          </w:tcPr>
          <w:p w14:paraId="3FB422F2" w14:textId="7777777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63</w:t>
            </w:r>
          </w:p>
        </w:tc>
      </w:tr>
      <w:tr w:rsidR="00FA238D" w:rsidRPr="00FA238D" w14:paraId="072DDC12"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227F5F54" w14:textId="5683F691" w:rsidR="00FA238D" w:rsidRPr="00FA238D" w:rsidRDefault="00FA238D" w:rsidP="00FA238D">
            <w:pPr>
              <w:jc w:val="center"/>
              <w:rPr>
                <w:lang w:val="en-GB"/>
              </w:rPr>
            </w:pPr>
            <w:r w:rsidRPr="00FA238D">
              <w:rPr>
                <w:lang w:val="en-GB"/>
              </w:rPr>
              <w:t>1</w:t>
            </w:r>
          </w:p>
        </w:tc>
        <w:tc>
          <w:tcPr>
            <w:tcW w:w="1811" w:type="dxa"/>
          </w:tcPr>
          <w:p w14:paraId="0B78CCFF" w14:textId="1F96EACD"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0.99</w:t>
            </w:r>
          </w:p>
        </w:tc>
        <w:tc>
          <w:tcPr>
            <w:tcW w:w="1811" w:type="dxa"/>
          </w:tcPr>
          <w:p w14:paraId="345CFDF2" w14:textId="7BBA70F1"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1.00</w:t>
            </w:r>
          </w:p>
        </w:tc>
        <w:tc>
          <w:tcPr>
            <w:tcW w:w="1811" w:type="dxa"/>
          </w:tcPr>
          <w:p w14:paraId="6E87064D" w14:textId="3A8BCFC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0.99</w:t>
            </w:r>
          </w:p>
        </w:tc>
        <w:tc>
          <w:tcPr>
            <w:tcW w:w="1812" w:type="dxa"/>
          </w:tcPr>
          <w:p w14:paraId="4D09AC90" w14:textId="7777777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304</w:t>
            </w:r>
          </w:p>
        </w:tc>
      </w:tr>
      <w:tr w:rsidR="00FA238D" w:rsidRPr="00FA238D" w14:paraId="04947905" w14:textId="77777777" w:rsidTr="00CC384D">
        <w:tc>
          <w:tcPr>
            <w:cnfStyle w:val="001000000000" w:firstRow="0" w:lastRow="0" w:firstColumn="1" w:lastColumn="0" w:oddVBand="0" w:evenVBand="0" w:oddHBand="0" w:evenHBand="0" w:firstRowFirstColumn="0" w:firstRowLastColumn="0" w:lastRowFirstColumn="0" w:lastRowLastColumn="0"/>
            <w:tcW w:w="1811" w:type="dxa"/>
          </w:tcPr>
          <w:p w14:paraId="05604428" w14:textId="77777777" w:rsidR="00FA238D" w:rsidRPr="00FA238D" w:rsidRDefault="00FA238D" w:rsidP="00FA238D">
            <w:pPr>
              <w:jc w:val="center"/>
              <w:rPr>
                <w:lang w:val="en-GB"/>
              </w:rPr>
            </w:pPr>
          </w:p>
        </w:tc>
        <w:tc>
          <w:tcPr>
            <w:tcW w:w="1811" w:type="dxa"/>
          </w:tcPr>
          <w:p w14:paraId="59236D0D" w14:textId="7777777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811" w:type="dxa"/>
          </w:tcPr>
          <w:p w14:paraId="3F1B603E" w14:textId="7777777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811" w:type="dxa"/>
          </w:tcPr>
          <w:p w14:paraId="1848002B" w14:textId="7777777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812" w:type="dxa"/>
          </w:tcPr>
          <w:p w14:paraId="1D3B3CB4" w14:textId="7777777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FA238D" w:rsidRPr="00FA238D" w14:paraId="6A09961B"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4EF36E10" w14:textId="6DECC174" w:rsidR="00FA238D" w:rsidRPr="00FA238D" w:rsidRDefault="00FA238D" w:rsidP="00FA238D">
            <w:pPr>
              <w:jc w:val="center"/>
              <w:rPr>
                <w:lang w:val="en-GB"/>
              </w:rPr>
            </w:pPr>
            <w:r w:rsidRPr="00FA238D">
              <w:rPr>
                <w:lang w:val="en-GB"/>
              </w:rPr>
              <w:t>accuracy</w:t>
            </w:r>
          </w:p>
        </w:tc>
        <w:tc>
          <w:tcPr>
            <w:tcW w:w="1811" w:type="dxa"/>
          </w:tcPr>
          <w:p w14:paraId="6BD22CF5" w14:textId="7777777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7913A857" w14:textId="2EC67DD9"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811" w:type="dxa"/>
          </w:tcPr>
          <w:p w14:paraId="022DFCAF" w14:textId="0FD6A74E"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0.99</w:t>
            </w:r>
          </w:p>
        </w:tc>
        <w:tc>
          <w:tcPr>
            <w:tcW w:w="1812" w:type="dxa"/>
          </w:tcPr>
          <w:p w14:paraId="3943686B" w14:textId="70EA7F57"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367</w:t>
            </w:r>
          </w:p>
        </w:tc>
      </w:tr>
      <w:tr w:rsidR="00FA238D" w:rsidRPr="00FA238D" w14:paraId="355E65D2" w14:textId="77777777" w:rsidTr="00CC384D">
        <w:tc>
          <w:tcPr>
            <w:cnfStyle w:val="001000000000" w:firstRow="0" w:lastRow="0" w:firstColumn="1" w:lastColumn="0" w:oddVBand="0" w:evenVBand="0" w:oddHBand="0" w:evenHBand="0" w:firstRowFirstColumn="0" w:firstRowLastColumn="0" w:lastRowFirstColumn="0" w:lastRowLastColumn="0"/>
            <w:tcW w:w="1811" w:type="dxa"/>
          </w:tcPr>
          <w:p w14:paraId="0CD0745C" w14:textId="15629E28" w:rsidR="00FA238D" w:rsidRPr="00FA238D" w:rsidRDefault="00FA238D" w:rsidP="00FA238D">
            <w:pPr>
              <w:jc w:val="center"/>
              <w:rPr>
                <w:lang w:val="en-GB"/>
              </w:rPr>
            </w:pPr>
            <w:r w:rsidRPr="00FA238D">
              <w:rPr>
                <w:lang w:val="en-GB"/>
              </w:rPr>
              <w:t xml:space="preserve">macro </w:t>
            </w:r>
            <w:proofErr w:type="spellStart"/>
            <w:r w:rsidRPr="00FA238D">
              <w:rPr>
                <w:lang w:val="en-GB"/>
              </w:rPr>
              <w:t>avg</w:t>
            </w:r>
            <w:proofErr w:type="spellEnd"/>
          </w:p>
        </w:tc>
        <w:tc>
          <w:tcPr>
            <w:tcW w:w="1811" w:type="dxa"/>
          </w:tcPr>
          <w:p w14:paraId="340CAC23" w14:textId="035A2A5E"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0.99</w:t>
            </w:r>
          </w:p>
        </w:tc>
        <w:tc>
          <w:tcPr>
            <w:tcW w:w="1811" w:type="dxa"/>
          </w:tcPr>
          <w:p w14:paraId="653495D3" w14:textId="351816B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0.97</w:t>
            </w:r>
          </w:p>
        </w:tc>
        <w:tc>
          <w:tcPr>
            <w:tcW w:w="1811" w:type="dxa"/>
          </w:tcPr>
          <w:p w14:paraId="2D64BB10" w14:textId="782C37A7"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0.98</w:t>
            </w:r>
          </w:p>
        </w:tc>
        <w:tc>
          <w:tcPr>
            <w:tcW w:w="1812" w:type="dxa"/>
          </w:tcPr>
          <w:p w14:paraId="0C690E83" w14:textId="23F8A25F" w:rsidR="00FA238D" w:rsidRPr="00FA238D" w:rsidRDefault="00FA238D" w:rsidP="00FA238D">
            <w:pPr>
              <w:jc w:val="center"/>
              <w:cnfStyle w:val="000000000000" w:firstRow="0" w:lastRow="0" w:firstColumn="0" w:lastColumn="0" w:oddVBand="0" w:evenVBand="0" w:oddHBand="0" w:evenHBand="0" w:firstRowFirstColumn="0" w:firstRowLastColumn="0" w:lastRowFirstColumn="0" w:lastRowLastColumn="0"/>
              <w:rPr>
                <w:lang w:val="en-GB"/>
              </w:rPr>
            </w:pPr>
            <w:r w:rsidRPr="00FA238D">
              <w:rPr>
                <w:lang w:val="en-GB"/>
              </w:rPr>
              <w:t>367</w:t>
            </w:r>
          </w:p>
        </w:tc>
      </w:tr>
      <w:tr w:rsidR="00FA238D" w:rsidRPr="00FA238D" w14:paraId="38F937F3" w14:textId="77777777" w:rsidTr="00CC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Pr>
          <w:p w14:paraId="017505E8" w14:textId="53600551" w:rsidR="00FA238D" w:rsidRPr="00FA238D" w:rsidRDefault="00FA238D" w:rsidP="00FA238D">
            <w:pPr>
              <w:jc w:val="center"/>
              <w:rPr>
                <w:lang w:val="en-GB"/>
              </w:rPr>
            </w:pPr>
            <w:r w:rsidRPr="00FA238D">
              <w:rPr>
                <w:lang w:val="en-GB"/>
              </w:rPr>
              <w:t xml:space="preserve">weighted </w:t>
            </w:r>
            <w:proofErr w:type="spellStart"/>
            <w:r w:rsidRPr="00FA238D">
              <w:rPr>
                <w:lang w:val="en-GB"/>
              </w:rPr>
              <w:t>avg</w:t>
            </w:r>
            <w:proofErr w:type="spellEnd"/>
          </w:p>
        </w:tc>
        <w:tc>
          <w:tcPr>
            <w:tcW w:w="1811" w:type="dxa"/>
          </w:tcPr>
          <w:p w14:paraId="017035E1" w14:textId="25B8D3D0"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0.99</w:t>
            </w:r>
          </w:p>
        </w:tc>
        <w:tc>
          <w:tcPr>
            <w:tcW w:w="1811" w:type="dxa"/>
          </w:tcPr>
          <w:p w14:paraId="48CFACBD" w14:textId="3EA28ECE"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0.99</w:t>
            </w:r>
          </w:p>
        </w:tc>
        <w:tc>
          <w:tcPr>
            <w:tcW w:w="1811" w:type="dxa"/>
          </w:tcPr>
          <w:p w14:paraId="6222B63F" w14:textId="7D4D502C" w:rsidR="00FA238D" w:rsidRPr="00FA238D" w:rsidRDefault="00FA238D" w:rsidP="00FA238D">
            <w:pPr>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0.99</w:t>
            </w:r>
          </w:p>
        </w:tc>
        <w:tc>
          <w:tcPr>
            <w:tcW w:w="1812" w:type="dxa"/>
          </w:tcPr>
          <w:p w14:paraId="68B66979" w14:textId="7B6D3AEA" w:rsidR="00FA238D" w:rsidRPr="00FA238D" w:rsidRDefault="00FA238D" w:rsidP="005A308F">
            <w:pPr>
              <w:keepNext/>
              <w:jc w:val="center"/>
              <w:cnfStyle w:val="000000100000" w:firstRow="0" w:lastRow="0" w:firstColumn="0" w:lastColumn="0" w:oddVBand="0" w:evenVBand="0" w:oddHBand="1" w:evenHBand="0" w:firstRowFirstColumn="0" w:firstRowLastColumn="0" w:lastRowFirstColumn="0" w:lastRowLastColumn="0"/>
              <w:rPr>
                <w:lang w:val="en-GB"/>
              </w:rPr>
            </w:pPr>
            <w:r w:rsidRPr="00FA238D">
              <w:rPr>
                <w:lang w:val="en-GB"/>
              </w:rPr>
              <w:t>367</w:t>
            </w:r>
          </w:p>
        </w:tc>
      </w:tr>
    </w:tbl>
    <w:p w14:paraId="1A9161EE" w14:textId="77777777" w:rsidR="00FB0CAA" w:rsidRDefault="00FB0CAA" w:rsidP="00F003BC">
      <w:pPr>
        <w:rPr>
          <w:lang w:val="en-US"/>
        </w:rPr>
      </w:pPr>
    </w:p>
    <w:p w14:paraId="15090ACE" w14:textId="28B445F6" w:rsidR="00F003BC" w:rsidRPr="00FA238D" w:rsidRDefault="00F003BC" w:rsidP="00F003BC">
      <w:pPr>
        <w:rPr>
          <w:lang w:val="en-US"/>
        </w:rPr>
      </w:pPr>
      <w:r>
        <w:rPr>
          <w:lang w:val="en-US"/>
        </w:rPr>
        <w:t xml:space="preserve">The confusion matrix is </w:t>
      </w:r>
      <w:r w:rsidR="00C06B2F">
        <w:rPr>
          <w:lang w:val="en-US"/>
        </w:rPr>
        <w:t>also</w:t>
      </w:r>
      <w:r>
        <w:rPr>
          <w:lang w:val="en-US"/>
        </w:rPr>
        <w:t xml:space="preserve"> used to calculate the </w:t>
      </w:r>
      <w:r w:rsidR="00FB0CAA">
        <w:rPr>
          <w:lang w:val="en-US"/>
        </w:rPr>
        <w:t>false/</w:t>
      </w:r>
      <w:r>
        <w:rPr>
          <w:lang w:val="en-US"/>
        </w:rPr>
        <w:t xml:space="preserve">true </w:t>
      </w:r>
      <w:r w:rsidR="00C06B2F">
        <w:rPr>
          <w:lang w:val="en-US"/>
        </w:rPr>
        <w:t>positive</w:t>
      </w:r>
      <w:r>
        <w:rPr>
          <w:lang w:val="en-US"/>
        </w:rPr>
        <w:t xml:space="preserve">, </w:t>
      </w:r>
      <w:r w:rsidR="00FB0CAA">
        <w:rPr>
          <w:lang w:val="en-US"/>
        </w:rPr>
        <w:t>false/</w:t>
      </w:r>
      <w:r>
        <w:rPr>
          <w:lang w:val="en-US"/>
        </w:rPr>
        <w:t>true negative for each class</w:t>
      </w:r>
      <w:r w:rsidR="003A1F07">
        <w:rPr>
          <w:lang w:val="en-US"/>
        </w:rPr>
        <w:t xml:space="preserve"> </w:t>
      </w:r>
      <w:r w:rsidR="003A1F07">
        <w:rPr>
          <w:lang w:val="en-US"/>
        </w:rPr>
        <w:fldChar w:fldCharType="begin"/>
      </w:r>
      <w:r w:rsidR="003A1F07">
        <w:rPr>
          <w:lang w:val="en-US"/>
        </w:rPr>
        <w:instrText xml:space="preserve"> ADDIN ZOTERO_ITEM CSL_CITATION {"citationID":"14m1C4Ce","properties":{"formattedCitation":"[1, pp. 463\\uc0\\u8211{}465]","plainCitation":"[1, pp. 463–465]","noteIndex":0},"citationItems":[{"id":544,"uris":["http://zotero.org/users/16234920/items/6DW6D3MG"],"itemData":{"id":544,"type":"book","event-place":"Cambridge,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D."},{"family":"MacNamee","given":"Brian"},{"family":"D'Arcy","given":"Aoife"}],"issued":{"date-parts":[["2015"]]}},"locator":"463-465","label":"page"}],"schema":"https://github.com/citation-style-language/schema/raw/master/csl-citation.json"} </w:instrText>
      </w:r>
      <w:r w:rsidR="003A1F07">
        <w:rPr>
          <w:lang w:val="en-US"/>
        </w:rPr>
        <w:fldChar w:fldCharType="separate"/>
      </w:r>
      <w:r w:rsidR="003A1F07" w:rsidRPr="003A1F07">
        <w:rPr>
          <w:rFonts w:eastAsiaTheme="minorEastAsia"/>
          <w:color w:val="000000"/>
          <w:lang w:eastAsia="sv-SE"/>
        </w:rPr>
        <w:t xml:space="preserve">[1, </w:t>
      </w:r>
      <w:proofErr w:type="spellStart"/>
      <w:r w:rsidR="003A1F07" w:rsidRPr="003A1F07">
        <w:rPr>
          <w:rFonts w:eastAsiaTheme="minorEastAsia"/>
          <w:color w:val="000000"/>
          <w:lang w:eastAsia="sv-SE"/>
        </w:rPr>
        <w:t>pp</w:t>
      </w:r>
      <w:proofErr w:type="spellEnd"/>
      <w:r w:rsidR="003A1F07" w:rsidRPr="003A1F07">
        <w:rPr>
          <w:rFonts w:eastAsiaTheme="minorEastAsia"/>
          <w:color w:val="000000"/>
          <w:lang w:eastAsia="sv-SE"/>
        </w:rPr>
        <w:t>. 463–465]</w:t>
      </w:r>
      <w:r w:rsidR="003A1F07">
        <w:rPr>
          <w:lang w:val="en-US"/>
        </w:rPr>
        <w:fldChar w:fldCharType="end"/>
      </w:r>
      <w:r w:rsidR="00C06B2F">
        <w:rPr>
          <w:lang w:val="en-US"/>
        </w:rPr>
        <w:t>,</w:t>
      </w:r>
      <w:r w:rsidR="00D87CFA">
        <w:rPr>
          <w:lang w:val="en-US"/>
        </w:rPr>
        <w:t xml:space="preserve"> as seen </w:t>
      </w:r>
      <w:r w:rsidR="00C06B2F">
        <w:rPr>
          <w:lang w:val="en-US"/>
        </w:rPr>
        <w:t>below</w:t>
      </w:r>
      <w:r w:rsidR="00D87CFA">
        <w:rPr>
          <w:lang w:val="en-US"/>
        </w:rPr>
        <w:t xml:space="preserve"> in </w:t>
      </w:r>
      <w:r w:rsidR="00C06B2F">
        <w:rPr>
          <w:lang w:val="en-US"/>
        </w:rPr>
        <w:t>Figures</w:t>
      </w:r>
      <w:r w:rsidR="00D87CFA">
        <w:rPr>
          <w:lang w:val="en-US"/>
        </w:rPr>
        <w:t xml:space="preserve"> </w:t>
      </w:r>
      <w:r w:rsidR="00271F78">
        <w:rPr>
          <w:lang w:val="en-US"/>
        </w:rPr>
        <w:t>8</w:t>
      </w:r>
      <w:r w:rsidR="00D87CFA">
        <w:rPr>
          <w:lang w:val="en-US"/>
        </w:rPr>
        <w:t xml:space="preserve"> and </w:t>
      </w:r>
      <w:r w:rsidR="00271F78">
        <w:rPr>
          <w:lang w:val="en-US"/>
        </w:rPr>
        <w:t>9</w:t>
      </w:r>
      <w:r>
        <w:rPr>
          <w:lang w:val="en-US"/>
        </w:rPr>
        <w:t xml:space="preserve">. </w:t>
      </w:r>
      <w:r w:rsidR="00C06B2F">
        <w:rPr>
          <w:lang w:val="en-US"/>
        </w:rPr>
        <w:t>These</w:t>
      </w:r>
      <w:r>
        <w:rPr>
          <w:lang w:val="en-US"/>
        </w:rPr>
        <w:t xml:space="preserve"> metrics </w:t>
      </w:r>
      <w:r w:rsidR="00C06B2F">
        <w:rPr>
          <w:lang w:val="en-US"/>
        </w:rPr>
        <w:t>are</w:t>
      </w:r>
      <w:r>
        <w:rPr>
          <w:lang w:val="en-US"/>
        </w:rPr>
        <w:t xml:space="preserve"> also calculated using functions from Scikit-learn.</w:t>
      </w:r>
    </w:p>
    <w:p w14:paraId="533478B8" w14:textId="3ACEFDE3" w:rsidR="00A730E1" w:rsidRPr="0084016B" w:rsidRDefault="00A730E1" w:rsidP="0084016B">
      <w:pPr>
        <w:keepNext/>
      </w:pPr>
    </w:p>
    <w:p w14:paraId="59346D12" w14:textId="77777777" w:rsidR="00A1565E" w:rsidRDefault="00C553EB" w:rsidP="00A1565E">
      <w:pPr>
        <w:keepNext/>
        <w:jc w:val="center"/>
      </w:pPr>
      <w:r w:rsidRPr="00C553EB">
        <w:rPr>
          <w:noProof/>
          <w:lang w:val="en-GB"/>
        </w:rPr>
        <w:drawing>
          <wp:inline distT="0" distB="0" distL="0" distR="0" wp14:anchorId="380674B0" wp14:editId="63B57845">
            <wp:extent cx="1937404" cy="1738665"/>
            <wp:effectExtent l="0" t="0" r="5715" b="1270"/>
            <wp:docPr id="1746493225" name="Bildobjekt 1" descr="En bild som visar text, skärmbild, diagram, Rektange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93225" name="Bildobjekt 1" descr="En bild som visar text, skärmbild, diagram, Rektangel&#10;&#10;AI-genererat innehåll kan vara felaktigt."/>
                    <pic:cNvPicPr/>
                  </pic:nvPicPr>
                  <pic:blipFill>
                    <a:blip r:embed="rId21"/>
                    <a:stretch>
                      <a:fillRect/>
                    </a:stretch>
                  </pic:blipFill>
                  <pic:spPr>
                    <a:xfrm>
                      <a:off x="0" y="0"/>
                      <a:ext cx="2011307" cy="1804987"/>
                    </a:xfrm>
                    <a:prstGeom prst="rect">
                      <a:avLst/>
                    </a:prstGeom>
                  </pic:spPr>
                </pic:pic>
              </a:graphicData>
            </a:graphic>
          </wp:inline>
        </w:drawing>
      </w:r>
    </w:p>
    <w:p w14:paraId="7E33413D" w14:textId="2B8CE36C" w:rsidR="00C553EB" w:rsidRDefault="00A1565E" w:rsidP="00A1565E">
      <w:pPr>
        <w:pStyle w:val="Beskrivning"/>
        <w:jc w:val="center"/>
      </w:pPr>
      <w:proofErr w:type="spellStart"/>
      <w:r>
        <w:t>Figure</w:t>
      </w:r>
      <w:proofErr w:type="spellEnd"/>
      <w:r>
        <w:t xml:space="preserve"> </w:t>
      </w:r>
      <w:r>
        <w:fldChar w:fldCharType="begin"/>
      </w:r>
      <w:r>
        <w:instrText xml:space="preserve"> SEQ Figure \* ARABIC </w:instrText>
      </w:r>
      <w:r>
        <w:fldChar w:fldCharType="separate"/>
      </w:r>
      <w:r>
        <w:rPr>
          <w:noProof/>
        </w:rPr>
        <w:t>8</w:t>
      </w:r>
      <w:r w:rsidR="00C06B2F">
        <w:rPr>
          <w:noProof/>
        </w:rPr>
        <w:t>:</w:t>
      </w:r>
      <w:r>
        <w:rPr>
          <w:noProof/>
        </w:rPr>
        <w:fldChar w:fldCharType="end"/>
      </w:r>
      <w:r>
        <w:t xml:space="preserve"> </w:t>
      </w:r>
      <w:proofErr w:type="spellStart"/>
      <w:r w:rsidRPr="007D61B5">
        <w:t>Evaluation</w:t>
      </w:r>
      <w:proofErr w:type="spellEnd"/>
      <w:r w:rsidRPr="007D61B5">
        <w:t xml:space="preserve"> </w:t>
      </w:r>
      <w:proofErr w:type="spellStart"/>
      <w:r w:rsidRPr="007D61B5">
        <w:t>of</w:t>
      </w:r>
      <w:proofErr w:type="spellEnd"/>
      <w:r w:rsidRPr="007D61B5">
        <w:t xml:space="preserve"> </w:t>
      </w:r>
      <w:r w:rsidR="00C06B2F">
        <w:t xml:space="preserve">the </w:t>
      </w:r>
      <w:proofErr w:type="spellStart"/>
      <w:r w:rsidRPr="007D61B5">
        <w:t>Logistic</w:t>
      </w:r>
      <w:proofErr w:type="spellEnd"/>
      <w:r w:rsidRPr="007D61B5">
        <w:t xml:space="preserve"> Regression </w:t>
      </w:r>
      <w:proofErr w:type="spellStart"/>
      <w:r w:rsidRPr="007D61B5">
        <w:t>model</w:t>
      </w:r>
      <w:proofErr w:type="spellEnd"/>
      <w:r w:rsidRPr="007D61B5">
        <w:t xml:space="preserve"> </w:t>
      </w:r>
      <w:proofErr w:type="spellStart"/>
      <w:r w:rsidRPr="007D61B5">
        <w:t>using</w:t>
      </w:r>
      <w:proofErr w:type="spellEnd"/>
      <w:r w:rsidRPr="007D61B5">
        <w:t xml:space="preserve"> </w:t>
      </w:r>
      <w:r w:rsidR="00C06B2F">
        <w:t xml:space="preserve">the </w:t>
      </w:r>
      <w:proofErr w:type="spellStart"/>
      <w:r w:rsidRPr="007D61B5">
        <w:t>Confusion</w:t>
      </w:r>
      <w:proofErr w:type="spellEnd"/>
      <w:r w:rsidRPr="007D61B5">
        <w:t xml:space="preserve"> Matrix</w:t>
      </w:r>
    </w:p>
    <w:p w14:paraId="309F6CB4" w14:textId="77777777" w:rsidR="00A1565E" w:rsidRDefault="00FD1017" w:rsidP="00A1565E">
      <w:pPr>
        <w:keepNext/>
        <w:jc w:val="center"/>
      </w:pPr>
      <w:r w:rsidRPr="00FD1017">
        <w:rPr>
          <w:noProof/>
        </w:rPr>
        <w:drawing>
          <wp:inline distT="0" distB="0" distL="0" distR="0" wp14:anchorId="51F4F773" wp14:editId="6BD36128">
            <wp:extent cx="1992221" cy="1787857"/>
            <wp:effectExtent l="0" t="0" r="1905" b="3175"/>
            <wp:docPr id="2102780214" name="Bildobjekt 1" descr="En bild som visar text, skärmbild, diagram, Rektange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80214" name="Bildobjekt 1" descr="En bild som visar text, skärmbild, diagram, Rektangel&#10;&#10;AI-genererat innehåll kan vara felaktigt."/>
                    <pic:cNvPicPr/>
                  </pic:nvPicPr>
                  <pic:blipFill>
                    <a:blip r:embed="rId22"/>
                    <a:stretch>
                      <a:fillRect/>
                    </a:stretch>
                  </pic:blipFill>
                  <pic:spPr>
                    <a:xfrm>
                      <a:off x="0" y="0"/>
                      <a:ext cx="2043820" cy="1834163"/>
                    </a:xfrm>
                    <a:prstGeom prst="rect">
                      <a:avLst/>
                    </a:prstGeom>
                  </pic:spPr>
                </pic:pic>
              </a:graphicData>
            </a:graphic>
          </wp:inline>
        </w:drawing>
      </w:r>
    </w:p>
    <w:p w14:paraId="672379BC" w14:textId="2D17FBD1" w:rsidR="008056CD" w:rsidRPr="00A1565E" w:rsidRDefault="00A1565E" w:rsidP="00A1565E">
      <w:pPr>
        <w:pStyle w:val="Beskrivning"/>
        <w:jc w:val="center"/>
      </w:pPr>
      <w:proofErr w:type="spellStart"/>
      <w:r>
        <w:t>Figure</w:t>
      </w:r>
      <w:proofErr w:type="spellEnd"/>
      <w:r>
        <w:t xml:space="preserve"> </w:t>
      </w:r>
      <w:r>
        <w:fldChar w:fldCharType="begin"/>
      </w:r>
      <w:r>
        <w:instrText xml:space="preserve"> SEQ Figure \* ARABIC </w:instrText>
      </w:r>
      <w:r>
        <w:fldChar w:fldCharType="separate"/>
      </w:r>
      <w:r>
        <w:rPr>
          <w:noProof/>
        </w:rPr>
        <w:t>9</w:t>
      </w:r>
      <w:r w:rsidR="00C06B2F">
        <w:rPr>
          <w:noProof/>
        </w:rPr>
        <w:t>:</w:t>
      </w:r>
      <w:r>
        <w:rPr>
          <w:noProof/>
        </w:rPr>
        <w:fldChar w:fldCharType="end"/>
      </w:r>
      <w:r>
        <w:t xml:space="preserve"> </w:t>
      </w:r>
      <w:proofErr w:type="spellStart"/>
      <w:r w:rsidRPr="00382286">
        <w:t>Evaluation</w:t>
      </w:r>
      <w:proofErr w:type="spellEnd"/>
      <w:r w:rsidRPr="00382286">
        <w:t xml:space="preserve"> </w:t>
      </w:r>
      <w:proofErr w:type="spellStart"/>
      <w:r w:rsidR="00C06B2F">
        <w:t>of</w:t>
      </w:r>
      <w:proofErr w:type="spellEnd"/>
      <w:r w:rsidR="00C06B2F">
        <w:t xml:space="preserve"> the </w:t>
      </w:r>
      <w:r w:rsidRPr="00382286">
        <w:t xml:space="preserve">Decision </w:t>
      </w:r>
      <w:proofErr w:type="spellStart"/>
      <w:r w:rsidRPr="00382286">
        <w:t>tree</w:t>
      </w:r>
      <w:proofErr w:type="spellEnd"/>
      <w:r w:rsidRPr="00382286">
        <w:t xml:space="preserve"> </w:t>
      </w:r>
      <w:proofErr w:type="spellStart"/>
      <w:r w:rsidRPr="00382286">
        <w:t>classifier</w:t>
      </w:r>
      <w:proofErr w:type="spellEnd"/>
      <w:r w:rsidRPr="00382286">
        <w:t xml:space="preserve"> </w:t>
      </w:r>
      <w:proofErr w:type="spellStart"/>
      <w:r w:rsidRPr="00382286">
        <w:t>model</w:t>
      </w:r>
      <w:proofErr w:type="spellEnd"/>
      <w:r w:rsidRPr="00382286">
        <w:t xml:space="preserve"> </w:t>
      </w:r>
      <w:proofErr w:type="spellStart"/>
      <w:r w:rsidRPr="00382286">
        <w:t>us</w:t>
      </w:r>
      <w:r w:rsidR="00C06B2F">
        <w:t>the</w:t>
      </w:r>
      <w:proofErr w:type="spellEnd"/>
      <w:r w:rsidR="00C06B2F">
        <w:t xml:space="preserve"> </w:t>
      </w:r>
      <w:proofErr w:type="spellStart"/>
      <w:r w:rsidRPr="00382286">
        <w:t>ing</w:t>
      </w:r>
      <w:proofErr w:type="spellEnd"/>
      <w:r w:rsidRPr="00382286">
        <w:t xml:space="preserve"> </w:t>
      </w:r>
      <w:proofErr w:type="spellStart"/>
      <w:r w:rsidRPr="00382286">
        <w:t>Confusion</w:t>
      </w:r>
      <w:proofErr w:type="spellEnd"/>
      <w:r w:rsidRPr="00382286">
        <w:t xml:space="preserve"> Matrix</w:t>
      </w:r>
    </w:p>
    <w:p w14:paraId="2364B26C" w14:textId="083D82C9" w:rsidR="002508CC" w:rsidRPr="00821025" w:rsidRDefault="002508CC" w:rsidP="00D4786E">
      <w:pPr>
        <w:jc w:val="center"/>
        <w:rPr>
          <w:lang w:val="en-GB"/>
        </w:rPr>
      </w:pPr>
      <w:bookmarkStart w:id="23" w:name="_1809517526"/>
      <w:bookmarkEnd w:id="23"/>
    </w:p>
    <w:p w14:paraId="0AAE1004" w14:textId="53A83D0B" w:rsidR="00BF33B7" w:rsidRDefault="00BF33B7" w:rsidP="00BF33B7">
      <w:pPr>
        <w:pStyle w:val="Rubrik1"/>
        <w:rPr>
          <w:noProof/>
          <w:lang w:val="en-GB"/>
        </w:rPr>
      </w:pPr>
      <w:bookmarkStart w:id="24" w:name="_Toc210902899"/>
      <w:r w:rsidRPr="001C609C">
        <w:rPr>
          <w:noProof/>
          <w:lang w:val="en-GB"/>
        </w:rPr>
        <w:lastRenderedPageBreak/>
        <w:t>Discussion</w:t>
      </w:r>
      <w:r w:rsidR="00257A92">
        <w:rPr>
          <w:noProof/>
          <w:lang w:val="en-GB"/>
        </w:rPr>
        <w:t xml:space="preserve"> and future work</w:t>
      </w:r>
      <w:bookmarkEnd w:id="24"/>
    </w:p>
    <w:p w14:paraId="6F2181BC" w14:textId="6C486D49" w:rsidR="00C276D2" w:rsidRDefault="00A67C04" w:rsidP="004712BC">
      <w:pPr>
        <w:rPr>
          <w:lang w:val="en-GB"/>
        </w:rPr>
      </w:pPr>
      <w:r>
        <w:rPr>
          <w:lang w:val="en-GB"/>
        </w:rPr>
        <w:t>As seen in the</w:t>
      </w:r>
      <w:r w:rsidR="00FB0CAA">
        <w:rPr>
          <w:lang w:val="en-GB"/>
        </w:rPr>
        <w:t xml:space="preserve"> </w:t>
      </w:r>
      <w:r w:rsidR="00C06B2F">
        <w:rPr>
          <w:lang w:val="en-GB"/>
        </w:rPr>
        <w:t>results</w:t>
      </w:r>
      <w:r w:rsidR="00FB0CAA">
        <w:rPr>
          <w:lang w:val="en-GB"/>
        </w:rPr>
        <w:t>, it´s</w:t>
      </w:r>
      <w:r>
        <w:rPr>
          <w:lang w:val="en-GB"/>
        </w:rPr>
        <w:t xml:space="preserve"> important to handle </w:t>
      </w:r>
      <w:r w:rsidR="00F749C3">
        <w:rPr>
          <w:lang w:val="en-GB"/>
        </w:rPr>
        <w:t xml:space="preserve">class </w:t>
      </w:r>
      <w:r w:rsidR="00C06B2F">
        <w:rPr>
          <w:lang w:val="en-GB"/>
        </w:rPr>
        <w:t>imbalance; otherwise</w:t>
      </w:r>
      <w:r w:rsidR="00F749C3">
        <w:rPr>
          <w:lang w:val="en-GB"/>
        </w:rPr>
        <w:t xml:space="preserve">, the model is trained on an over-represented class in the training data, which leads to </w:t>
      </w:r>
      <w:bookmarkStart w:id="25" w:name="_Hlk210903148"/>
      <w:r w:rsidR="00F749C3">
        <w:rPr>
          <w:lang w:val="en-GB"/>
        </w:rPr>
        <w:t xml:space="preserve">overestimated performance </w:t>
      </w:r>
      <w:bookmarkEnd w:id="25"/>
      <w:r w:rsidR="00F749C3">
        <w:rPr>
          <w:lang w:val="en-GB"/>
        </w:rPr>
        <w:t xml:space="preserve">and poor generalisation to real-world production data. </w:t>
      </w:r>
    </w:p>
    <w:p w14:paraId="54DF101C" w14:textId="77777777" w:rsidR="005C62C6" w:rsidRDefault="005C62C6" w:rsidP="004712BC">
      <w:pPr>
        <w:rPr>
          <w:lang w:val="en-GB"/>
        </w:rPr>
      </w:pPr>
    </w:p>
    <w:p w14:paraId="24C76F9B" w14:textId="47D66353" w:rsidR="005C62C6" w:rsidRDefault="005C62C6" w:rsidP="005C62C6">
      <w:pPr>
        <w:rPr>
          <w:lang w:val="en-GB"/>
        </w:rPr>
      </w:pPr>
      <w:r>
        <w:rPr>
          <w:lang w:val="en-GB"/>
        </w:rPr>
        <w:t>When looking at the result of the Confusion Matrix in Figure 8, the Logistic Regression model predicted</w:t>
      </w:r>
      <w:r w:rsidR="00FB0CAA">
        <w:rPr>
          <w:lang w:val="en-GB"/>
        </w:rPr>
        <w:t xml:space="preserve"> incorrectly</w:t>
      </w:r>
      <w:r>
        <w:rPr>
          <w:lang w:val="en-GB"/>
        </w:rPr>
        <w:t xml:space="preserve"> 42 times wrong </w:t>
      </w:r>
      <w:r w:rsidR="00FB0CAA">
        <w:rPr>
          <w:lang w:val="en-GB"/>
        </w:rPr>
        <w:t xml:space="preserve">by denying the loan </w:t>
      </w:r>
      <w:r>
        <w:rPr>
          <w:lang w:val="en-GB"/>
        </w:rPr>
        <w:t>wh</w:t>
      </w:r>
      <w:r w:rsidR="00C06B2F">
        <w:rPr>
          <w:lang w:val="en-GB"/>
        </w:rPr>
        <w:t>e</w:t>
      </w:r>
      <w:r w:rsidR="00FB0CAA">
        <w:rPr>
          <w:lang w:val="en-GB"/>
        </w:rPr>
        <w:t>n the</w:t>
      </w:r>
      <w:r>
        <w:rPr>
          <w:lang w:val="en-GB"/>
        </w:rPr>
        <w:t xml:space="preserve"> true label was</w:t>
      </w:r>
      <w:r w:rsidR="00FB0CAA">
        <w:rPr>
          <w:lang w:val="en-GB"/>
        </w:rPr>
        <w:t xml:space="preserve"> to</w:t>
      </w:r>
      <w:r>
        <w:rPr>
          <w:lang w:val="en-GB"/>
        </w:rPr>
        <w:t xml:space="preserve"> allow</w:t>
      </w:r>
      <w:r w:rsidR="00FB0CAA">
        <w:rPr>
          <w:lang w:val="en-GB"/>
        </w:rPr>
        <w:t xml:space="preserve"> it</w:t>
      </w:r>
      <w:r>
        <w:rPr>
          <w:lang w:val="en-GB"/>
        </w:rPr>
        <w:t xml:space="preserve">. </w:t>
      </w:r>
      <w:r w:rsidR="00C06B2F">
        <w:rPr>
          <w:lang w:val="en-GB"/>
        </w:rPr>
        <w:t>For</w:t>
      </w:r>
      <w:r>
        <w:rPr>
          <w:lang w:val="en-GB"/>
        </w:rPr>
        <w:t xml:space="preserve"> the decision tree classifier model in Figure </w:t>
      </w:r>
      <w:r w:rsidR="00DA7B66">
        <w:rPr>
          <w:lang w:val="en-GB"/>
        </w:rPr>
        <w:t>9</w:t>
      </w:r>
      <w:r w:rsidR="00C06B2F">
        <w:rPr>
          <w:lang w:val="en-GB"/>
        </w:rPr>
        <w:t>,</w:t>
      </w:r>
      <w:r>
        <w:rPr>
          <w:lang w:val="en-GB"/>
        </w:rPr>
        <w:t xml:space="preserve"> it predicted </w:t>
      </w:r>
      <w:r w:rsidR="00C06B2F">
        <w:rPr>
          <w:lang w:val="en-GB"/>
        </w:rPr>
        <w:t xml:space="preserve">incorrectly </w:t>
      </w:r>
      <w:r>
        <w:rPr>
          <w:lang w:val="en-GB"/>
        </w:rPr>
        <w:t>only four times on the test dataset</w:t>
      </w:r>
      <w:r w:rsidR="00C06B2F">
        <w:rPr>
          <w:lang w:val="en-GB"/>
        </w:rPr>
        <w:t>,</w:t>
      </w:r>
      <w:r>
        <w:rPr>
          <w:lang w:val="en-GB"/>
        </w:rPr>
        <w:t xml:space="preserve"> but th</w:t>
      </w:r>
      <w:r w:rsidR="00DA7B66">
        <w:rPr>
          <w:lang w:val="en-GB"/>
        </w:rPr>
        <w:t xml:space="preserve">ese were cases </w:t>
      </w:r>
      <w:r>
        <w:rPr>
          <w:lang w:val="en-GB"/>
        </w:rPr>
        <w:t xml:space="preserve">when it shouldn’t have </w:t>
      </w:r>
      <w:r w:rsidR="00C06B2F">
        <w:rPr>
          <w:lang w:val="en-GB"/>
        </w:rPr>
        <w:t>allowed</w:t>
      </w:r>
      <w:r>
        <w:rPr>
          <w:lang w:val="en-GB"/>
        </w:rPr>
        <w:t xml:space="preserve"> a loan.</w:t>
      </w:r>
    </w:p>
    <w:p w14:paraId="3D71935C" w14:textId="77777777" w:rsidR="00DA7B66" w:rsidRDefault="00DA7B66" w:rsidP="005C62C6">
      <w:pPr>
        <w:rPr>
          <w:lang w:val="en-GB"/>
        </w:rPr>
      </w:pPr>
    </w:p>
    <w:p w14:paraId="5B29CFA5" w14:textId="0FB87D04" w:rsidR="00B601DF" w:rsidRDefault="00182EDF" w:rsidP="004712BC">
      <w:pPr>
        <w:rPr>
          <w:lang w:val="en-GB"/>
        </w:rPr>
      </w:pPr>
      <w:r>
        <w:rPr>
          <w:lang w:val="en-GB"/>
        </w:rPr>
        <w:t>During the training of the decision tree model</w:t>
      </w:r>
      <w:r w:rsidR="00C06B2F">
        <w:rPr>
          <w:lang w:val="en-GB"/>
        </w:rPr>
        <w:t>,</w:t>
      </w:r>
      <w:r>
        <w:rPr>
          <w:lang w:val="en-GB"/>
        </w:rPr>
        <w:t xml:space="preserve"> the </w:t>
      </w:r>
      <w:r w:rsidR="00C06B2F">
        <w:rPr>
          <w:lang w:val="en-GB"/>
        </w:rPr>
        <w:t>hyperparameter</w:t>
      </w:r>
      <w:r>
        <w:rPr>
          <w:lang w:val="en-GB"/>
        </w:rPr>
        <w:t xml:space="preserve"> </w:t>
      </w:r>
      <w:r w:rsidR="00B601DF">
        <w:rPr>
          <w:lang w:val="en-GB"/>
        </w:rPr>
        <w:t>w</w:t>
      </w:r>
      <w:r w:rsidR="00DA7B66">
        <w:rPr>
          <w:lang w:val="en-GB"/>
        </w:rPr>
        <w:t>ere</w:t>
      </w:r>
      <w:r w:rsidR="00B601DF">
        <w:rPr>
          <w:lang w:val="en-GB"/>
        </w:rPr>
        <w:t xml:space="preserve"> </w:t>
      </w:r>
      <w:r w:rsidR="007E24CD">
        <w:rPr>
          <w:lang w:val="en-GB"/>
        </w:rPr>
        <w:t xml:space="preserve">set </w:t>
      </w:r>
      <w:r w:rsidR="00C06B2F">
        <w:rPr>
          <w:lang w:val="en-GB"/>
        </w:rPr>
        <w:t>randomly</w:t>
      </w:r>
      <w:r w:rsidR="00DA7B66">
        <w:rPr>
          <w:lang w:val="en-GB"/>
        </w:rPr>
        <w:t xml:space="preserve"> at start</w:t>
      </w:r>
      <w:r w:rsidR="00C06B2F">
        <w:rPr>
          <w:lang w:val="en-GB"/>
        </w:rPr>
        <w:t>,</w:t>
      </w:r>
      <w:r w:rsidR="00B601DF">
        <w:rPr>
          <w:lang w:val="en-GB"/>
        </w:rPr>
        <w:t xml:space="preserve"> and </w:t>
      </w:r>
      <w:r w:rsidR="00C06B2F">
        <w:rPr>
          <w:lang w:val="en-GB"/>
        </w:rPr>
        <w:t>it was shown</w:t>
      </w:r>
      <w:r w:rsidR="00B601DF">
        <w:rPr>
          <w:lang w:val="en-GB"/>
        </w:rPr>
        <w:t xml:space="preserve"> that a deeper tree could hurt the performance of the decision tree. </w:t>
      </w:r>
      <w:r w:rsidR="00C06B2F">
        <w:rPr>
          <w:lang w:val="en-GB"/>
        </w:rPr>
        <w:t>Some</w:t>
      </w:r>
      <w:r w:rsidR="00B601DF">
        <w:rPr>
          <w:lang w:val="en-GB"/>
        </w:rPr>
        <w:t xml:space="preserve"> small changes made </w:t>
      </w:r>
      <w:r w:rsidR="00C06B2F">
        <w:rPr>
          <w:lang w:val="en-GB"/>
        </w:rPr>
        <w:t xml:space="preserve">a </w:t>
      </w:r>
      <w:r w:rsidR="00B601DF">
        <w:rPr>
          <w:lang w:val="en-GB"/>
        </w:rPr>
        <w:t xml:space="preserve">big difference </w:t>
      </w:r>
      <w:r w:rsidR="00DA7B66">
        <w:rPr>
          <w:lang w:val="en-GB"/>
        </w:rPr>
        <w:t>in</w:t>
      </w:r>
      <w:r w:rsidR="00B601DF">
        <w:rPr>
          <w:lang w:val="en-GB"/>
        </w:rPr>
        <w:t xml:space="preserve"> </w:t>
      </w:r>
      <w:proofErr w:type="spellStart"/>
      <w:r w:rsidR="00B601DF">
        <w:rPr>
          <w:lang w:val="en-GB"/>
        </w:rPr>
        <w:t>taccuracy</w:t>
      </w:r>
      <w:proofErr w:type="spellEnd"/>
      <w:r w:rsidR="00DA7B66">
        <w:rPr>
          <w:lang w:val="en-GB"/>
        </w:rPr>
        <w:t>.</w:t>
      </w:r>
      <w:r w:rsidR="00B601DF">
        <w:rPr>
          <w:lang w:val="en-GB"/>
        </w:rPr>
        <w:t xml:space="preserve"> </w:t>
      </w:r>
      <w:r w:rsidR="00C06B2F">
        <w:rPr>
          <w:lang w:val="en-GB"/>
        </w:rPr>
        <w:t>Further</w:t>
      </w:r>
      <w:r w:rsidR="00B601DF">
        <w:rPr>
          <w:lang w:val="en-GB"/>
        </w:rPr>
        <w:t xml:space="preserve"> work regarding </w:t>
      </w:r>
      <w:r w:rsidR="00C06B2F">
        <w:rPr>
          <w:lang w:val="en-GB"/>
        </w:rPr>
        <w:t>hyperparameter</w:t>
      </w:r>
      <w:r w:rsidR="00B601DF">
        <w:rPr>
          <w:lang w:val="en-GB"/>
        </w:rPr>
        <w:t xml:space="preserve"> tuning could </w:t>
      </w:r>
      <w:r w:rsidR="00DA7B66">
        <w:rPr>
          <w:lang w:val="en-GB"/>
        </w:rPr>
        <w:t>improve</w:t>
      </w:r>
      <w:r w:rsidR="00B601DF">
        <w:rPr>
          <w:lang w:val="en-GB"/>
        </w:rPr>
        <w:t xml:space="preserve"> the models </w:t>
      </w:r>
      <w:r w:rsidR="00DA7B66">
        <w:rPr>
          <w:lang w:val="en-GB"/>
        </w:rPr>
        <w:t>even</w:t>
      </w:r>
      <w:r w:rsidR="00B601DF">
        <w:rPr>
          <w:lang w:val="en-GB"/>
        </w:rPr>
        <w:t xml:space="preserve"> more</w:t>
      </w:r>
      <w:r w:rsidR="002C624D">
        <w:rPr>
          <w:lang w:val="en-GB"/>
        </w:rPr>
        <w:t>.</w:t>
      </w:r>
    </w:p>
    <w:p w14:paraId="6732DCC4" w14:textId="77777777" w:rsidR="00DA7B66" w:rsidRDefault="00DA7B66" w:rsidP="004712BC">
      <w:pPr>
        <w:rPr>
          <w:lang w:val="en-GB"/>
        </w:rPr>
      </w:pPr>
    </w:p>
    <w:p w14:paraId="544C1B3F" w14:textId="65A9F7C9" w:rsidR="008012F9" w:rsidRDefault="008012F9" w:rsidP="004712BC">
      <w:pPr>
        <w:rPr>
          <w:lang w:val="en-GB"/>
        </w:rPr>
      </w:pPr>
      <w:r>
        <w:rPr>
          <w:lang w:val="en-GB"/>
        </w:rPr>
        <w:t xml:space="preserve">The models were trained on the </w:t>
      </w:r>
      <w:r w:rsidR="00C06B2F">
        <w:rPr>
          <w:lang w:val="en-GB"/>
        </w:rPr>
        <w:t>training</w:t>
      </w:r>
      <w:r>
        <w:rPr>
          <w:lang w:val="en-GB"/>
        </w:rPr>
        <w:t xml:space="preserve"> set and evaluated on the test set</w:t>
      </w:r>
      <w:r w:rsidR="00C06B2F">
        <w:rPr>
          <w:lang w:val="en-GB"/>
        </w:rPr>
        <w:t>. Future</w:t>
      </w:r>
      <w:r w:rsidR="007E24CD">
        <w:rPr>
          <w:lang w:val="en-GB"/>
        </w:rPr>
        <w:t xml:space="preserve"> work could </w:t>
      </w:r>
      <w:r w:rsidR="00C06B2F">
        <w:rPr>
          <w:lang w:val="en-GB"/>
        </w:rPr>
        <w:t>incorporate</w:t>
      </w:r>
      <w:r w:rsidR="007E24CD">
        <w:rPr>
          <w:lang w:val="en-GB"/>
        </w:rPr>
        <w:t xml:space="preserve"> </w:t>
      </w:r>
      <w:r w:rsidR="00C06B2F">
        <w:rPr>
          <w:lang w:val="en-GB"/>
        </w:rPr>
        <w:t xml:space="preserve">a </w:t>
      </w:r>
      <w:r w:rsidR="007E24CD">
        <w:rPr>
          <w:lang w:val="en-GB"/>
        </w:rPr>
        <w:t xml:space="preserve">5-fold stratified </w:t>
      </w:r>
      <w:r>
        <w:rPr>
          <w:lang w:val="en-GB"/>
        </w:rPr>
        <w:t>cross-validation</w:t>
      </w:r>
      <w:r w:rsidR="007E24CD">
        <w:rPr>
          <w:lang w:val="en-GB"/>
        </w:rPr>
        <w:t xml:space="preserve"> to</w:t>
      </w:r>
      <w:r w:rsidR="00DA7B66">
        <w:rPr>
          <w:lang w:val="en-GB"/>
        </w:rPr>
        <w:t xml:space="preserve"> help</w:t>
      </w:r>
      <w:r w:rsidR="007E24CD">
        <w:rPr>
          <w:lang w:val="en-GB"/>
        </w:rPr>
        <w:t xml:space="preserve"> tune the </w:t>
      </w:r>
      <w:r w:rsidR="00C06B2F">
        <w:rPr>
          <w:lang w:val="en-GB"/>
        </w:rPr>
        <w:t>hyperparameters</w:t>
      </w:r>
      <w:r w:rsidR="007E24CD">
        <w:rPr>
          <w:lang w:val="en-GB"/>
        </w:rPr>
        <w:t xml:space="preserve"> for </w:t>
      </w:r>
      <w:r w:rsidR="00C06B2F">
        <w:rPr>
          <w:lang w:val="en-GB"/>
        </w:rPr>
        <w:t>fine-tuning</w:t>
      </w:r>
      <w:r w:rsidR="007E24CD">
        <w:rPr>
          <w:lang w:val="en-GB"/>
        </w:rPr>
        <w:t xml:space="preserve"> the </w:t>
      </w:r>
      <w:r w:rsidR="00DA7B66">
        <w:rPr>
          <w:lang w:val="en-GB"/>
        </w:rPr>
        <w:t xml:space="preserve">model </w:t>
      </w:r>
      <w:r w:rsidR="007E24CD">
        <w:rPr>
          <w:lang w:val="en-GB"/>
        </w:rPr>
        <w:t>performanc</w:t>
      </w:r>
      <w:r w:rsidR="00DA7B66">
        <w:rPr>
          <w:lang w:val="en-GB"/>
        </w:rPr>
        <w:t>e</w:t>
      </w:r>
      <w:r w:rsidR="007E24CD">
        <w:rPr>
          <w:lang w:val="en-GB"/>
        </w:rPr>
        <w:t>.</w:t>
      </w:r>
    </w:p>
    <w:p w14:paraId="60E04DA6" w14:textId="77777777" w:rsidR="00DA7B66" w:rsidRDefault="00DA7B66" w:rsidP="004712BC">
      <w:pPr>
        <w:rPr>
          <w:lang w:val="en-GB"/>
        </w:rPr>
      </w:pPr>
    </w:p>
    <w:p w14:paraId="459F1A1B" w14:textId="4859DA0E" w:rsidR="004A674F" w:rsidRDefault="004A674F" w:rsidP="004712BC">
      <w:pPr>
        <w:rPr>
          <w:lang w:val="en-GB"/>
        </w:rPr>
      </w:pPr>
      <w:r>
        <w:rPr>
          <w:lang w:val="en-GB"/>
        </w:rPr>
        <w:t xml:space="preserve">Future work could investigate </w:t>
      </w:r>
      <w:r w:rsidR="00C06B2F">
        <w:rPr>
          <w:lang w:val="en-GB"/>
        </w:rPr>
        <w:t>incorporating</w:t>
      </w:r>
      <w:r>
        <w:rPr>
          <w:lang w:val="en-GB"/>
        </w:rPr>
        <w:t xml:space="preserve"> </w:t>
      </w:r>
      <w:r w:rsidR="00C06B2F">
        <w:rPr>
          <w:lang w:val="en-GB"/>
        </w:rPr>
        <w:t>an ensemble</w:t>
      </w:r>
      <w:r w:rsidR="005C62C6">
        <w:rPr>
          <w:lang w:val="en-GB"/>
        </w:rPr>
        <w:t xml:space="preserve"> learning technique</w:t>
      </w:r>
      <w:r w:rsidR="00402C05">
        <w:rPr>
          <w:lang w:val="en-GB"/>
        </w:rPr>
        <w:t xml:space="preserve"> </w:t>
      </w:r>
      <w:r w:rsidR="00402C05">
        <w:rPr>
          <w:lang w:val="en-GB"/>
        </w:rPr>
        <w:fldChar w:fldCharType="begin"/>
      </w:r>
      <w:r w:rsidR="00402C05">
        <w:rPr>
          <w:lang w:val="en-GB"/>
        </w:rPr>
        <w:instrText xml:space="preserve"> ADDIN ZOTERO_ITEM CSL_CITATION {"citationID":"WZnsQhiL","properties":{"formattedCitation":"[1, p. 214]","plainCitation":"[1, p. 214]","noteIndex":0},"citationItems":[{"id":544,"uris":["http://zotero.org/users/16234920/items/6DW6D3MG"],"itemData":{"id":544,"type":"book","event-place":"Cambridge,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D."},{"family":"MacNamee","given":"Brian"},{"family":"D'Arcy","given":"Aoife"}],"issued":{"date-parts":[["2015"]]}},"locator":"214","label":"page"}],"schema":"https://github.com/citation-style-language/schema/raw/master/csl-citation.json"} </w:instrText>
      </w:r>
      <w:r w:rsidR="00402C05">
        <w:rPr>
          <w:lang w:val="en-GB"/>
        </w:rPr>
        <w:fldChar w:fldCharType="separate"/>
      </w:r>
      <w:r w:rsidR="00402C05">
        <w:rPr>
          <w:noProof/>
          <w:lang w:val="en-GB"/>
        </w:rPr>
        <w:t>[1, p. 214]</w:t>
      </w:r>
      <w:r w:rsidR="00402C05">
        <w:rPr>
          <w:lang w:val="en-GB"/>
        </w:rPr>
        <w:fldChar w:fldCharType="end"/>
      </w:r>
      <w:r w:rsidR="005C62C6">
        <w:rPr>
          <w:lang w:val="en-GB"/>
        </w:rPr>
        <w:t xml:space="preserve"> </w:t>
      </w:r>
      <w:r w:rsidR="0087619E">
        <w:rPr>
          <w:lang w:val="en-GB"/>
        </w:rPr>
        <w:fldChar w:fldCharType="begin"/>
      </w:r>
      <w:r w:rsidR="008F1764">
        <w:rPr>
          <w:lang w:val="en-GB"/>
        </w:rPr>
        <w:instrText xml:space="preserve"> ADDIN ZOTERO_ITEM CSL_CITATION {"citationID":"90kfDmhA","properties":{"formattedCitation":"[4]","plainCitation":"[4]","noteIndex":0},"citationItems":[{"id":541,"uris":["http://zotero.org/users/16234920/items/LQVVJQYU"],"itemData":{"id":541,"type":"post-weblog","abstract":"It's time to explore the world of bagging and boosting. With these powerful techniques, you can improve the performance of your models...","container-title":"Towards Data Science","language":"en-US","title":"Ensemble learning: Bagging and Boosting","title-short":"Ensemble learning","URL":"https://towardsdatascience.com/ensemble-learning-bagging-and-boosting-23f9336d3cb0/","author":[{"family":"Dieckmann","given":"Jonas"}],"accessed":{"date-parts":[["2025",10,8]]},"issued":{"date-parts":[["2023",2,23]]}}}],"schema":"https://github.com/citation-style-language/schema/raw/master/csl-citation.json"} </w:instrText>
      </w:r>
      <w:r w:rsidR="0087619E">
        <w:rPr>
          <w:lang w:val="en-GB"/>
        </w:rPr>
        <w:fldChar w:fldCharType="separate"/>
      </w:r>
      <w:r w:rsidR="008F1764">
        <w:rPr>
          <w:noProof/>
          <w:lang w:val="en-GB"/>
        </w:rPr>
        <w:t>[4]</w:t>
      </w:r>
      <w:r w:rsidR="0087619E">
        <w:rPr>
          <w:lang w:val="en-GB"/>
        </w:rPr>
        <w:fldChar w:fldCharType="end"/>
      </w:r>
      <w:r w:rsidR="00402C05">
        <w:rPr>
          <w:lang w:val="en-GB"/>
        </w:rPr>
        <w:t>.</w:t>
      </w:r>
    </w:p>
    <w:p w14:paraId="0B3539AD" w14:textId="77777777" w:rsidR="00871F31" w:rsidRDefault="00871F31" w:rsidP="004712BC">
      <w:pPr>
        <w:rPr>
          <w:lang w:val="en-GB"/>
        </w:rPr>
      </w:pPr>
    </w:p>
    <w:p w14:paraId="6B1B280B" w14:textId="0CAEAE2C" w:rsidR="00DA7B66" w:rsidRDefault="00871F31" w:rsidP="004712BC">
      <w:pPr>
        <w:rPr>
          <w:lang w:val="en-GB"/>
        </w:rPr>
      </w:pPr>
      <w:r>
        <w:rPr>
          <w:lang w:val="en-GB"/>
        </w:rPr>
        <w:t>As the outliers were noticed during the data exploration</w:t>
      </w:r>
      <w:r w:rsidR="002C15BC">
        <w:rPr>
          <w:lang w:val="en-GB"/>
        </w:rPr>
        <w:t xml:space="preserve"> and can be seen in the</w:t>
      </w:r>
      <w:r>
        <w:rPr>
          <w:lang w:val="en-GB"/>
        </w:rPr>
        <w:t xml:space="preserve"> ABT in Table 1</w:t>
      </w:r>
      <w:r w:rsidR="002C15BC">
        <w:rPr>
          <w:lang w:val="en-GB"/>
        </w:rPr>
        <w:t>,</w:t>
      </w:r>
      <w:r>
        <w:rPr>
          <w:lang w:val="en-GB"/>
        </w:rPr>
        <w:t xml:space="preserve"> a</w:t>
      </w:r>
      <w:r w:rsidR="00DA7B66">
        <w:rPr>
          <w:lang w:val="en-GB"/>
        </w:rPr>
        <w:t>n</w:t>
      </w:r>
      <w:r>
        <w:rPr>
          <w:lang w:val="en-GB"/>
        </w:rPr>
        <w:t xml:space="preserve"> </w:t>
      </w:r>
      <w:r w:rsidR="00C06B2F">
        <w:rPr>
          <w:lang w:val="en-GB"/>
        </w:rPr>
        <w:t>attempt</w:t>
      </w:r>
      <w:r>
        <w:rPr>
          <w:lang w:val="en-GB"/>
        </w:rPr>
        <w:t xml:space="preserve"> was </w:t>
      </w:r>
      <w:r w:rsidR="00C06B2F">
        <w:rPr>
          <w:lang w:val="en-GB"/>
        </w:rPr>
        <w:t xml:space="preserve">made </w:t>
      </w:r>
      <w:r>
        <w:rPr>
          <w:lang w:val="en-GB"/>
        </w:rPr>
        <w:t xml:space="preserve">to address them using </w:t>
      </w:r>
      <w:r w:rsidR="00C06B2F">
        <w:rPr>
          <w:lang w:val="en-GB"/>
        </w:rPr>
        <w:t>log transformation. Future</w:t>
      </w:r>
      <w:r>
        <w:rPr>
          <w:lang w:val="en-GB"/>
        </w:rPr>
        <w:t xml:space="preserve"> work should investigate</w:t>
      </w:r>
      <w:r w:rsidR="00DA7B66">
        <w:rPr>
          <w:lang w:val="en-GB"/>
        </w:rPr>
        <w:t xml:space="preserve"> further</w:t>
      </w:r>
      <w:r>
        <w:rPr>
          <w:lang w:val="en-GB"/>
        </w:rPr>
        <w:t xml:space="preserve"> </w:t>
      </w:r>
      <w:r w:rsidR="00DA7B66">
        <w:rPr>
          <w:lang w:val="en-GB"/>
        </w:rPr>
        <w:t xml:space="preserve">whether this helped or whether the data points should be removed </w:t>
      </w:r>
      <w:r w:rsidR="00BC5EAF">
        <w:rPr>
          <w:lang w:val="en-GB"/>
        </w:rPr>
        <w:t>to improve performance of the Logistic regression model</w:t>
      </w:r>
      <w:r w:rsidR="00DA7B66">
        <w:rPr>
          <w:lang w:val="en-GB"/>
        </w:rPr>
        <w:t>.</w:t>
      </w:r>
    </w:p>
    <w:p w14:paraId="0439C6B0" w14:textId="77777777" w:rsidR="00871F31" w:rsidRDefault="00871F31" w:rsidP="004712BC">
      <w:pPr>
        <w:rPr>
          <w:lang w:val="en-GB"/>
        </w:rPr>
      </w:pPr>
    </w:p>
    <w:p w14:paraId="6BD6C797" w14:textId="595A5C9B" w:rsidR="00917CD5" w:rsidRDefault="00871F31" w:rsidP="008F2047">
      <w:pPr>
        <w:rPr>
          <w:lang w:val="en-GB"/>
        </w:rPr>
      </w:pPr>
      <w:r>
        <w:rPr>
          <w:lang w:val="en-GB"/>
        </w:rPr>
        <w:t xml:space="preserve">It </w:t>
      </w:r>
      <w:r w:rsidR="00DA7B66">
        <w:rPr>
          <w:lang w:val="en-GB"/>
        </w:rPr>
        <w:t xml:space="preserve">appears that </w:t>
      </w:r>
      <w:r>
        <w:rPr>
          <w:lang w:val="en-GB"/>
        </w:rPr>
        <w:t>the dataset contains some gender bias</w:t>
      </w:r>
      <w:r w:rsidR="00C06B2F">
        <w:rPr>
          <w:lang w:val="en-GB"/>
        </w:rPr>
        <w:t>,</w:t>
      </w:r>
      <w:r>
        <w:rPr>
          <w:lang w:val="en-GB"/>
        </w:rPr>
        <w:t xml:space="preserve"> as noticed during the data exploration</w:t>
      </w:r>
      <w:r w:rsidR="00C06B2F">
        <w:rPr>
          <w:lang w:val="en-GB"/>
        </w:rPr>
        <w:t>,</w:t>
      </w:r>
      <w:r>
        <w:rPr>
          <w:lang w:val="en-GB"/>
        </w:rPr>
        <w:t xml:space="preserve"> and </w:t>
      </w:r>
      <w:r w:rsidR="00C06B2F">
        <w:rPr>
          <w:lang w:val="en-GB"/>
        </w:rPr>
        <w:t>hasn’t</w:t>
      </w:r>
      <w:r>
        <w:rPr>
          <w:lang w:val="en-GB"/>
        </w:rPr>
        <w:t xml:space="preserve"> been handled</w:t>
      </w:r>
      <w:r w:rsidR="00C06B2F">
        <w:rPr>
          <w:lang w:val="en-GB"/>
        </w:rPr>
        <w:t>,</w:t>
      </w:r>
      <w:r>
        <w:rPr>
          <w:lang w:val="en-GB"/>
        </w:rPr>
        <w:t xml:space="preserve"> </w:t>
      </w:r>
      <w:r w:rsidR="00C06B2F">
        <w:rPr>
          <w:lang w:val="en-GB"/>
        </w:rPr>
        <w:t>which</w:t>
      </w:r>
      <w:r>
        <w:rPr>
          <w:lang w:val="en-GB"/>
        </w:rPr>
        <w:t xml:space="preserve"> could affect the </w:t>
      </w:r>
      <w:r w:rsidR="00C06B2F">
        <w:rPr>
          <w:lang w:val="en-GB"/>
        </w:rPr>
        <w:t>model's</w:t>
      </w:r>
      <w:r w:rsidR="008012F9">
        <w:rPr>
          <w:lang w:val="en-GB"/>
        </w:rPr>
        <w:t xml:space="preserve"> fairness</w:t>
      </w:r>
      <w:r>
        <w:rPr>
          <w:lang w:val="en-GB"/>
        </w:rPr>
        <w:t xml:space="preserve"> in production as well</w:t>
      </w:r>
      <w:r w:rsidR="00DA7B66">
        <w:rPr>
          <w:lang w:val="en-GB"/>
        </w:rPr>
        <w:t xml:space="preserve"> I </w:t>
      </w:r>
      <w:proofErr w:type="spellStart"/>
      <w:r w:rsidR="00DA7B66">
        <w:rPr>
          <w:lang w:val="en-GB"/>
        </w:rPr>
        <w:t>belive</w:t>
      </w:r>
      <w:proofErr w:type="spellEnd"/>
      <w:r w:rsidR="00C06B2F">
        <w:rPr>
          <w:lang w:val="en-GB"/>
        </w:rPr>
        <w:t>,</w:t>
      </w:r>
      <w:r>
        <w:rPr>
          <w:lang w:val="en-GB"/>
        </w:rPr>
        <w:t xml:space="preserve"> </w:t>
      </w:r>
      <w:r w:rsidR="00485162">
        <w:rPr>
          <w:lang w:val="en-GB"/>
        </w:rPr>
        <w:t>as</w:t>
      </w:r>
      <w:r>
        <w:rPr>
          <w:lang w:val="en-GB"/>
        </w:rPr>
        <w:t xml:space="preserve"> </w:t>
      </w:r>
      <w:r w:rsidR="00C06B2F">
        <w:rPr>
          <w:lang w:val="en-GB"/>
        </w:rPr>
        <w:t>males</w:t>
      </w:r>
      <w:r>
        <w:rPr>
          <w:lang w:val="en-GB"/>
        </w:rPr>
        <w:t xml:space="preserve"> are </w:t>
      </w:r>
      <w:r w:rsidR="00C06B2F">
        <w:rPr>
          <w:lang w:val="en-GB"/>
        </w:rPr>
        <w:t>overrepresented</w:t>
      </w:r>
      <w:r>
        <w:rPr>
          <w:lang w:val="en-GB"/>
        </w:rPr>
        <w:t xml:space="preserve"> in the data.</w:t>
      </w:r>
      <w:r w:rsidR="00C06B2F">
        <w:rPr>
          <w:lang w:val="en-GB"/>
        </w:rPr>
        <w:t xml:space="preserve"> </w:t>
      </w:r>
      <w:r>
        <w:rPr>
          <w:lang w:val="en-GB"/>
        </w:rPr>
        <w:t xml:space="preserve">Future work could focus on addressing bias in the dataset </w:t>
      </w:r>
      <w:r w:rsidR="00C06B2F">
        <w:rPr>
          <w:lang w:val="en-GB"/>
        </w:rPr>
        <w:t>to improve</w:t>
      </w:r>
      <w:r>
        <w:rPr>
          <w:lang w:val="en-GB"/>
        </w:rPr>
        <w:t xml:space="preserve"> the model </w:t>
      </w:r>
      <w:r w:rsidR="00C06B2F">
        <w:rPr>
          <w:lang w:val="en-GB"/>
        </w:rPr>
        <w:t>further</w:t>
      </w:r>
      <w:r>
        <w:rPr>
          <w:lang w:val="en-GB"/>
        </w:rPr>
        <w:t xml:space="preserve"> before bringing it to production.</w:t>
      </w:r>
    </w:p>
    <w:p w14:paraId="3E28F99C" w14:textId="3751ECAB" w:rsidR="001E0670" w:rsidRDefault="001E0670" w:rsidP="001E0670">
      <w:pPr>
        <w:pStyle w:val="Rubrik1"/>
        <w:rPr>
          <w:noProof/>
          <w:lang w:val="en-GB"/>
        </w:rPr>
      </w:pPr>
      <w:bookmarkStart w:id="26" w:name="_Toc210902900"/>
      <w:r w:rsidRPr="001C609C">
        <w:rPr>
          <w:noProof/>
          <w:lang w:val="en-GB"/>
        </w:rPr>
        <w:lastRenderedPageBreak/>
        <w:t>Conclusions</w:t>
      </w:r>
      <w:bookmarkEnd w:id="26"/>
    </w:p>
    <w:p w14:paraId="75045FB5" w14:textId="2BDB9099" w:rsidR="00396E08" w:rsidRDefault="00396E08" w:rsidP="00271354">
      <w:pPr>
        <w:rPr>
          <w:lang w:val="en-GB"/>
        </w:rPr>
      </w:pPr>
      <w:r w:rsidRPr="00D03068">
        <w:rPr>
          <w:lang w:val="en-GB"/>
        </w:rPr>
        <w:t>T</w:t>
      </w:r>
      <w:r w:rsidR="00C276D2" w:rsidRPr="00D03068">
        <w:rPr>
          <w:lang w:val="en-GB"/>
        </w:rPr>
        <w:t xml:space="preserve">he decision tree model </w:t>
      </w:r>
      <w:r w:rsidR="00C06B2F" w:rsidRPr="00D03068">
        <w:rPr>
          <w:lang w:val="en-GB"/>
        </w:rPr>
        <w:t>achieved</w:t>
      </w:r>
      <w:r w:rsidR="00C276D2" w:rsidRPr="00D03068">
        <w:rPr>
          <w:lang w:val="en-GB"/>
        </w:rPr>
        <w:t xml:space="preserve"> almost </w:t>
      </w:r>
      <w:r w:rsidR="00C06B2F" w:rsidRPr="00D03068">
        <w:rPr>
          <w:lang w:val="en-GB"/>
        </w:rPr>
        <w:t xml:space="preserve">the </w:t>
      </w:r>
      <w:r w:rsidR="00C276D2" w:rsidRPr="00D03068">
        <w:rPr>
          <w:lang w:val="en-GB"/>
        </w:rPr>
        <w:t>same accuracy both with and without imbalanced data</w:t>
      </w:r>
      <w:r w:rsidR="00C06B2F" w:rsidRPr="00D03068">
        <w:rPr>
          <w:lang w:val="en-GB"/>
        </w:rPr>
        <w:t>;</w:t>
      </w:r>
      <w:r w:rsidR="00C276D2" w:rsidRPr="00D03068">
        <w:rPr>
          <w:lang w:val="en-GB"/>
        </w:rPr>
        <w:t xml:space="preserve"> it </w:t>
      </w:r>
      <w:r w:rsidR="00E30667" w:rsidRPr="00D03068">
        <w:rPr>
          <w:lang w:val="en-GB"/>
        </w:rPr>
        <w:t>appears</w:t>
      </w:r>
      <w:r w:rsidR="00C276D2" w:rsidRPr="00D03068">
        <w:rPr>
          <w:lang w:val="en-GB"/>
        </w:rPr>
        <w:t xml:space="preserve"> to be less </w:t>
      </w:r>
      <w:r w:rsidR="00C06B2F" w:rsidRPr="00D03068">
        <w:rPr>
          <w:lang w:val="en-GB"/>
        </w:rPr>
        <w:t>sensitive</w:t>
      </w:r>
      <w:r w:rsidR="00C276D2" w:rsidRPr="00D03068">
        <w:rPr>
          <w:lang w:val="en-GB"/>
        </w:rPr>
        <w:t xml:space="preserve"> to </w:t>
      </w:r>
      <w:r w:rsidR="00C06B2F" w:rsidRPr="00D03068">
        <w:rPr>
          <w:lang w:val="en-GB"/>
        </w:rPr>
        <w:t xml:space="preserve">an </w:t>
      </w:r>
      <w:r w:rsidR="00C276D2" w:rsidRPr="00D03068">
        <w:rPr>
          <w:lang w:val="en-GB"/>
        </w:rPr>
        <w:t>imbalanced dataset</w:t>
      </w:r>
      <w:r w:rsidR="00BC5EAF">
        <w:rPr>
          <w:lang w:val="en-GB"/>
        </w:rPr>
        <w:t xml:space="preserve"> and outliers </w:t>
      </w:r>
      <w:r w:rsidR="00BC5EAF">
        <w:rPr>
          <w:lang w:val="en-GB"/>
        </w:rPr>
        <w:fldChar w:fldCharType="begin"/>
      </w:r>
      <w:r w:rsidR="00BC5EAF">
        <w:rPr>
          <w:lang w:val="en-GB"/>
        </w:rPr>
        <w:instrText xml:space="preserve"> ADDIN ZOTERO_ITEM CSL_CITATION {"citationID":"BdnsiLt9","properties":{"formattedCitation":"[1, p. 544]","plainCitation":"[1, p. 544]","noteIndex":0},"citationItems":[{"id":544,"uris":["http://zotero.org/users/16234920/items/6DW6D3MG"],"itemData":{"id":544,"type":"book","event-place":"Cambridge, Massachusetts London, England","ISBN":"978-0-262-02944-5","language":"en","number-of-pages":"595","publisher":"The MIT Press","publisher-place":"Cambridge, Massachusetts London, England","source":"K10plus ISBN","title":"Fundamentals of machine learning for predictive data analytics: algorithms, worked examples, and case studies","title-short":"Fundamentals of machine learning for predictive data analytics","author":[{"family":"Kelleher","given":"John D."},{"family":"MacNamee","given":"Brian"},{"family":"D'Arcy","given":"Aoife"}],"issued":{"date-parts":[["2015"]]}},"locator":"544","label":"page"}],"schema":"https://github.com/citation-style-language/schema/raw/master/csl-citation.json"} </w:instrText>
      </w:r>
      <w:r w:rsidR="00BC5EAF">
        <w:rPr>
          <w:lang w:val="en-GB"/>
        </w:rPr>
        <w:fldChar w:fldCharType="separate"/>
      </w:r>
      <w:r w:rsidR="00BC5EAF">
        <w:rPr>
          <w:noProof/>
          <w:lang w:val="en-GB"/>
        </w:rPr>
        <w:t>[1, p. 544]</w:t>
      </w:r>
      <w:r w:rsidR="00BC5EAF">
        <w:rPr>
          <w:lang w:val="en-GB"/>
        </w:rPr>
        <w:fldChar w:fldCharType="end"/>
      </w:r>
      <w:r w:rsidR="00C276D2" w:rsidRPr="00D03068">
        <w:rPr>
          <w:lang w:val="en-GB"/>
        </w:rPr>
        <w:t xml:space="preserve">. </w:t>
      </w:r>
      <w:r w:rsidR="00E8426A" w:rsidRPr="00D03068">
        <w:rPr>
          <w:lang w:val="en-GB"/>
        </w:rPr>
        <w:t>And t</w:t>
      </w:r>
      <w:r w:rsidR="00C276D2" w:rsidRPr="00D03068">
        <w:rPr>
          <w:lang w:val="en-GB"/>
        </w:rPr>
        <w:t>he Logistic</w:t>
      </w:r>
      <w:r w:rsidR="00E30667" w:rsidRPr="00D03068">
        <w:rPr>
          <w:lang w:val="en-GB"/>
        </w:rPr>
        <w:t xml:space="preserve"> Regression</w:t>
      </w:r>
      <w:r w:rsidR="00C276D2" w:rsidRPr="00D03068">
        <w:rPr>
          <w:lang w:val="en-GB"/>
        </w:rPr>
        <w:t xml:space="preserve"> model </w:t>
      </w:r>
      <w:r w:rsidR="00E30667" w:rsidRPr="00D03068">
        <w:rPr>
          <w:lang w:val="en-GB"/>
        </w:rPr>
        <w:t>appears</w:t>
      </w:r>
      <w:r w:rsidR="00C276D2" w:rsidRPr="00D03068">
        <w:rPr>
          <w:lang w:val="en-GB"/>
        </w:rPr>
        <w:t xml:space="preserve"> to be more </w:t>
      </w:r>
      <w:r w:rsidR="00C06B2F" w:rsidRPr="00D03068">
        <w:rPr>
          <w:lang w:val="en-GB"/>
        </w:rPr>
        <w:t>sensitive</w:t>
      </w:r>
      <w:r w:rsidR="00182EDF" w:rsidRPr="00D03068">
        <w:rPr>
          <w:lang w:val="en-GB"/>
        </w:rPr>
        <w:t xml:space="preserve"> </w:t>
      </w:r>
      <w:r w:rsidR="00E8426A" w:rsidRPr="00D03068">
        <w:rPr>
          <w:lang w:val="en-GB"/>
        </w:rPr>
        <w:t xml:space="preserve">to it </w:t>
      </w:r>
      <w:r w:rsidR="00182EDF" w:rsidRPr="00D03068">
        <w:rPr>
          <w:lang w:val="en-GB"/>
        </w:rPr>
        <w:t>when the dataset is</w:t>
      </w:r>
      <w:r w:rsidR="00C276D2" w:rsidRPr="00D03068">
        <w:rPr>
          <w:lang w:val="en-GB"/>
        </w:rPr>
        <w:t xml:space="preserve"> imbalanced</w:t>
      </w:r>
      <w:r w:rsidR="00BC5EAF">
        <w:rPr>
          <w:lang w:val="en-GB"/>
        </w:rPr>
        <w:t xml:space="preserve"> as </w:t>
      </w:r>
      <w:proofErr w:type="gramStart"/>
      <w:r w:rsidR="00BC5EAF">
        <w:rPr>
          <w:lang w:val="en-GB"/>
        </w:rPr>
        <w:t xml:space="preserve">well </w:t>
      </w:r>
      <w:r w:rsidR="00C06B2F" w:rsidRPr="00D03068">
        <w:rPr>
          <w:lang w:val="en-GB"/>
        </w:rPr>
        <w:t>,</w:t>
      </w:r>
      <w:proofErr w:type="gramEnd"/>
      <w:r w:rsidR="00C276D2" w:rsidRPr="00D03068">
        <w:rPr>
          <w:lang w:val="en-GB"/>
        </w:rPr>
        <w:t xml:space="preserve"> according to th</w:t>
      </w:r>
      <w:r w:rsidR="00182EDF" w:rsidRPr="00D03068">
        <w:rPr>
          <w:lang w:val="en-GB"/>
        </w:rPr>
        <w:t>e</w:t>
      </w:r>
      <w:r w:rsidR="00C276D2" w:rsidRPr="00D03068">
        <w:rPr>
          <w:lang w:val="en-GB"/>
        </w:rPr>
        <w:t xml:space="preserve"> result</w:t>
      </w:r>
      <w:r w:rsidR="00182EDF" w:rsidRPr="00D03068">
        <w:rPr>
          <w:lang w:val="en-GB"/>
        </w:rPr>
        <w:t>.</w:t>
      </w:r>
      <w:r w:rsidR="00271354" w:rsidRPr="00D03068">
        <w:rPr>
          <w:lang w:val="en-GB"/>
        </w:rPr>
        <w:t xml:space="preserve"> </w:t>
      </w:r>
    </w:p>
    <w:p w14:paraId="1FA62EFB" w14:textId="77777777" w:rsidR="00BC5EAF" w:rsidRDefault="00BC5EAF" w:rsidP="00271354">
      <w:pPr>
        <w:rPr>
          <w:lang w:val="en-GB"/>
        </w:rPr>
      </w:pPr>
    </w:p>
    <w:p w14:paraId="72E297C4" w14:textId="21471879" w:rsidR="00BC5EAF" w:rsidRDefault="00BC5EAF" w:rsidP="00BC5EAF">
      <w:pPr>
        <w:rPr>
          <w:color w:val="222222"/>
          <w:shd w:val="clear" w:color="auto" w:fill="FFFFFF"/>
        </w:rPr>
      </w:pPr>
      <w:r w:rsidRPr="00D03068">
        <w:rPr>
          <w:lang w:val="en-GB"/>
        </w:rPr>
        <w:t xml:space="preserve">After investigation the feature </w:t>
      </w:r>
      <w:proofErr w:type="spellStart"/>
      <w:r w:rsidRPr="00D03068">
        <w:rPr>
          <w:lang w:val="en-GB"/>
        </w:rPr>
        <w:t>CreditHistory</w:t>
      </w:r>
      <w:proofErr w:type="spellEnd"/>
      <w:r w:rsidRPr="00D03068">
        <w:rPr>
          <w:lang w:val="en-GB"/>
        </w:rPr>
        <w:t xml:space="preserve">, it was found to have the strongest correlation with the target class </w:t>
      </w:r>
      <w:proofErr w:type="spellStart"/>
      <w:r w:rsidRPr="00D03068">
        <w:rPr>
          <w:lang w:val="en-GB"/>
        </w:rPr>
        <w:t>LoanStatus</w:t>
      </w:r>
      <w:proofErr w:type="spellEnd"/>
      <w:r w:rsidRPr="00D03068">
        <w:rPr>
          <w:lang w:val="en-GB"/>
        </w:rPr>
        <w:t xml:space="preserve">, where the feature represents whether the customer </w:t>
      </w:r>
      <w:proofErr w:type="spellStart"/>
      <w:r w:rsidRPr="00D03068">
        <w:rPr>
          <w:color w:val="222222"/>
          <w:shd w:val="clear" w:color="auto" w:fill="FFFFFF"/>
        </w:rPr>
        <w:t>meets</w:t>
      </w:r>
      <w:proofErr w:type="spellEnd"/>
      <w:r w:rsidRPr="00D03068">
        <w:rPr>
          <w:color w:val="222222"/>
          <w:shd w:val="clear" w:color="auto" w:fill="FFFFFF"/>
        </w:rPr>
        <w:t xml:space="preserve"> the </w:t>
      </w:r>
      <w:proofErr w:type="spellStart"/>
      <w:r w:rsidRPr="00D03068">
        <w:rPr>
          <w:color w:val="222222"/>
          <w:shd w:val="clear" w:color="auto" w:fill="FFFFFF"/>
        </w:rPr>
        <w:t>guidelines</w:t>
      </w:r>
      <w:proofErr w:type="spellEnd"/>
      <w:r w:rsidRPr="00D03068">
        <w:rPr>
          <w:color w:val="222222"/>
          <w:shd w:val="clear" w:color="auto" w:fill="FFFFFF"/>
        </w:rPr>
        <w:t xml:space="preserve"> or not.</w:t>
      </w:r>
    </w:p>
    <w:p w14:paraId="67E7D195" w14:textId="77777777" w:rsidR="00BC5EAF" w:rsidRDefault="00BC5EAF" w:rsidP="00BC5EAF">
      <w:pPr>
        <w:rPr>
          <w:color w:val="222222"/>
          <w:shd w:val="clear" w:color="auto" w:fill="FFFFFF"/>
        </w:rPr>
      </w:pPr>
    </w:p>
    <w:p w14:paraId="53102CC9" w14:textId="245C879B" w:rsidR="00BC5EAF" w:rsidRPr="00D03068" w:rsidRDefault="00BC5EAF" w:rsidP="00271354">
      <w:pPr>
        <w:rPr>
          <w:lang w:val="en-GB"/>
        </w:rPr>
      </w:pPr>
      <w:r w:rsidRPr="00D03068">
        <w:rPr>
          <w:color w:val="222222"/>
          <w:shd w:val="clear" w:color="auto" w:fill="FFFFFF"/>
        </w:rPr>
        <w:t xml:space="preserve">In the test set, it </w:t>
      </w:r>
      <w:proofErr w:type="spellStart"/>
      <w:r w:rsidRPr="00D03068">
        <w:rPr>
          <w:color w:val="222222"/>
          <w:shd w:val="clear" w:color="auto" w:fill="FFFFFF"/>
        </w:rPr>
        <w:t>appears</w:t>
      </w:r>
      <w:proofErr w:type="spellEnd"/>
      <w:r w:rsidRPr="00D03068">
        <w:rPr>
          <w:color w:val="222222"/>
          <w:shd w:val="clear" w:color="auto" w:fill="FFFFFF"/>
        </w:rPr>
        <w:t xml:space="preserve"> </w:t>
      </w:r>
      <w:proofErr w:type="spellStart"/>
      <w:r w:rsidRPr="00D03068">
        <w:rPr>
          <w:color w:val="222222"/>
          <w:shd w:val="clear" w:color="auto" w:fill="FFFFFF"/>
        </w:rPr>
        <w:t>that</w:t>
      </w:r>
      <w:proofErr w:type="spellEnd"/>
      <w:r w:rsidRPr="00D03068">
        <w:rPr>
          <w:color w:val="222222"/>
          <w:shd w:val="clear" w:color="auto" w:fill="FFFFFF"/>
        </w:rPr>
        <w:t xml:space="preserve"> the </w:t>
      </w:r>
      <w:proofErr w:type="spellStart"/>
      <w:r w:rsidRPr="00D03068">
        <w:rPr>
          <w:color w:val="222222"/>
          <w:shd w:val="clear" w:color="auto" w:fill="FFFFFF"/>
        </w:rPr>
        <w:t>majority</w:t>
      </w:r>
      <w:proofErr w:type="spellEnd"/>
      <w:r w:rsidRPr="00D03068">
        <w:rPr>
          <w:color w:val="222222"/>
          <w:shd w:val="clear" w:color="auto" w:fill="FFFFFF"/>
        </w:rPr>
        <w:t xml:space="preserve"> </w:t>
      </w:r>
      <w:proofErr w:type="spellStart"/>
      <w:r w:rsidRPr="00D03068">
        <w:rPr>
          <w:color w:val="222222"/>
          <w:shd w:val="clear" w:color="auto" w:fill="FFFFFF"/>
        </w:rPr>
        <w:t>of</w:t>
      </w:r>
      <w:proofErr w:type="spellEnd"/>
      <w:r w:rsidRPr="00D03068">
        <w:rPr>
          <w:color w:val="222222"/>
          <w:shd w:val="clear" w:color="auto" w:fill="FFFFFF"/>
        </w:rPr>
        <w:t xml:space="preserve"> the </w:t>
      </w:r>
      <w:proofErr w:type="spellStart"/>
      <w:r w:rsidRPr="00D03068">
        <w:rPr>
          <w:color w:val="222222"/>
          <w:shd w:val="clear" w:color="auto" w:fill="FFFFFF"/>
        </w:rPr>
        <w:t>samples</w:t>
      </w:r>
      <w:proofErr w:type="spellEnd"/>
      <w:r w:rsidRPr="00D03068">
        <w:rPr>
          <w:color w:val="222222"/>
          <w:shd w:val="clear" w:color="auto" w:fill="FFFFFF"/>
        </w:rPr>
        <w:t xml:space="preserve"> </w:t>
      </w:r>
      <w:proofErr w:type="spellStart"/>
      <w:r w:rsidRPr="00D03068">
        <w:rPr>
          <w:color w:val="222222"/>
          <w:shd w:val="clear" w:color="auto" w:fill="FFFFFF"/>
        </w:rPr>
        <w:t>where</w:t>
      </w:r>
      <w:proofErr w:type="spellEnd"/>
      <w:r w:rsidRPr="00D03068">
        <w:rPr>
          <w:color w:val="222222"/>
          <w:shd w:val="clear" w:color="auto" w:fill="FFFFFF"/>
        </w:rPr>
        <w:t xml:space="preserve"> the </w:t>
      </w:r>
      <w:proofErr w:type="spellStart"/>
      <w:r w:rsidRPr="00D03068">
        <w:rPr>
          <w:color w:val="222222"/>
          <w:shd w:val="clear" w:color="auto" w:fill="FFFFFF"/>
        </w:rPr>
        <w:t>customer</w:t>
      </w:r>
      <w:proofErr w:type="spellEnd"/>
      <w:r w:rsidRPr="00D03068">
        <w:rPr>
          <w:color w:val="222222"/>
          <w:shd w:val="clear" w:color="auto" w:fill="FFFFFF"/>
        </w:rPr>
        <w:t xml:space="preserve"> </w:t>
      </w:r>
      <w:proofErr w:type="spellStart"/>
      <w:r w:rsidRPr="00D03068">
        <w:rPr>
          <w:color w:val="222222"/>
          <w:shd w:val="clear" w:color="auto" w:fill="FFFFFF"/>
        </w:rPr>
        <w:t>meets</w:t>
      </w:r>
      <w:proofErr w:type="spellEnd"/>
      <w:r w:rsidRPr="00D03068">
        <w:rPr>
          <w:color w:val="222222"/>
          <w:shd w:val="clear" w:color="auto" w:fill="FFFFFF"/>
        </w:rPr>
        <w:t xml:space="preserve"> the </w:t>
      </w:r>
      <w:proofErr w:type="spellStart"/>
      <w:r w:rsidRPr="00D03068">
        <w:rPr>
          <w:color w:val="222222"/>
          <w:shd w:val="clear" w:color="auto" w:fill="FFFFFF"/>
        </w:rPr>
        <w:t>guideline</w:t>
      </w:r>
      <w:proofErr w:type="spellEnd"/>
      <w:r w:rsidRPr="00D03068">
        <w:rPr>
          <w:color w:val="222222"/>
          <w:shd w:val="clear" w:color="auto" w:fill="FFFFFF"/>
        </w:rPr>
        <w:t xml:space="preserve"> </w:t>
      </w:r>
      <w:proofErr w:type="spellStart"/>
      <w:r w:rsidRPr="00D03068">
        <w:rPr>
          <w:color w:val="222222"/>
          <w:shd w:val="clear" w:color="auto" w:fill="FFFFFF"/>
        </w:rPr>
        <w:t>are</w:t>
      </w:r>
      <w:proofErr w:type="spellEnd"/>
      <w:r w:rsidRPr="00D03068">
        <w:rPr>
          <w:color w:val="222222"/>
          <w:shd w:val="clear" w:color="auto" w:fill="FFFFFF"/>
        </w:rPr>
        <w:t xml:space="preserve"> </w:t>
      </w:r>
      <w:proofErr w:type="spellStart"/>
      <w:r w:rsidRPr="00D03068">
        <w:rPr>
          <w:color w:val="222222"/>
          <w:shd w:val="clear" w:color="auto" w:fill="FFFFFF"/>
        </w:rPr>
        <w:t>allowed</w:t>
      </w:r>
      <w:proofErr w:type="spellEnd"/>
      <w:r w:rsidRPr="00D03068">
        <w:rPr>
          <w:color w:val="222222"/>
          <w:shd w:val="clear" w:color="auto" w:fill="FFFFFF"/>
        </w:rPr>
        <w:t xml:space="preserve"> a </w:t>
      </w:r>
      <w:proofErr w:type="spellStart"/>
      <w:r w:rsidRPr="00D03068">
        <w:rPr>
          <w:color w:val="222222"/>
          <w:shd w:val="clear" w:color="auto" w:fill="FFFFFF"/>
        </w:rPr>
        <w:t>loan</w:t>
      </w:r>
      <w:proofErr w:type="spellEnd"/>
      <w:r w:rsidRPr="00D03068">
        <w:rPr>
          <w:color w:val="222222"/>
          <w:shd w:val="clear" w:color="auto" w:fill="FFFFFF"/>
        </w:rPr>
        <w:t xml:space="preserve">. </w:t>
      </w:r>
      <w:proofErr w:type="spellStart"/>
      <w:r w:rsidRPr="00D03068">
        <w:rPr>
          <w:color w:val="222222"/>
          <w:shd w:val="clear" w:color="auto" w:fill="FFFFFF"/>
        </w:rPr>
        <w:t>Very</w:t>
      </w:r>
      <w:proofErr w:type="spellEnd"/>
      <w:r w:rsidRPr="00D03068">
        <w:rPr>
          <w:color w:val="222222"/>
          <w:shd w:val="clear" w:color="auto" w:fill="FFFFFF"/>
        </w:rPr>
        <w:t xml:space="preserve"> </w:t>
      </w:r>
      <w:proofErr w:type="spellStart"/>
      <w:r w:rsidRPr="00D03068">
        <w:rPr>
          <w:color w:val="222222"/>
          <w:shd w:val="clear" w:color="auto" w:fill="FFFFFF"/>
        </w:rPr>
        <w:t>few</w:t>
      </w:r>
      <w:proofErr w:type="spellEnd"/>
      <w:r w:rsidRPr="00D03068">
        <w:rPr>
          <w:color w:val="222222"/>
          <w:shd w:val="clear" w:color="auto" w:fill="FFFFFF"/>
        </w:rPr>
        <w:t xml:space="preserve"> </w:t>
      </w:r>
      <w:proofErr w:type="spellStart"/>
      <w:r w:rsidRPr="00D03068">
        <w:rPr>
          <w:color w:val="222222"/>
          <w:shd w:val="clear" w:color="auto" w:fill="FFFFFF"/>
        </w:rPr>
        <w:t>of</w:t>
      </w:r>
      <w:proofErr w:type="spellEnd"/>
      <w:r w:rsidRPr="00D03068">
        <w:rPr>
          <w:color w:val="222222"/>
          <w:shd w:val="clear" w:color="auto" w:fill="FFFFFF"/>
        </w:rPr>
        <w:t xml:space="preserve"> the </w:t>
      </w:r>
      <w:proofErr w:type="spellStart"/>
      <w:r w:rsidRPr="00D03068">
        <w:rPr>
          <w:color w:val="222222"/>
          <w:shd w:val="clear" w:color="auto" w:fill="FFFFFF"/>
        </w:rPr>
        <w:t>samples</w:t>
      </w:r>
      <w:proofErr w:type="spellEnd"/>
      <w:r w:rsidRPr="00D03068">
        <w:rPr>
          <w:color w:val="222222"/>
          <w:shd w:val="clear" w:color="auto" w:fill="FFFFFF"/>
        </w:rPr>
        <w:t xml:space="preserve"> </w:t>
      </w:r>
      <w:proofErr w:type="spellStart"/>
      <w:r w:rsidRPr="00D03068">
        <w:rPr>
          <w:color w:val="222222"/>
          <w:shd w:val="clear" w:color="auto" w:fill="FFFFFF"/>
        </w:rPr>
        <w:t>are</w:t>
      </w:r>
      <w:proofErr w:type="spellEnd"/>
      <w:r w:rsidRPr="00D03068">
        <w:rPr>
          <w:color w:val="222222"/>
          <w:shd w:val="clear" w:color="auto" w:fill="FFFFFF"/>
        </w:rPr>
        <w:t xml:space="preserve"> </w:t>
      </w:r>
      <w:proofErr w:type="spellStart"/>
      <w:r w:rsidRPr="00D03068">
        <w:rPr>
          <w:color w:val="222222"/>
          <w:shd w:val="clear" w:color="auto" w:fill="FFFFFF"/>
        </w:rPr>
        <w:t>cases</w:t>
      </w:r>
      <w:proofErr w:type="spellEnd"/>
      <w:r w:rsidRPr="00D03068">
        <w:rPr>
          <w:color w:val="222222"/>
          <w:shd w:val="clear" w:color="auto" w:fill="FFFFFF"/>
        </w:rPr>
        <w:t xml:space="preserve"> </w:t>
      </w:r>
      <w:proofErr w:type="spellStart"/>
      <w:r w:rsidRPr="00D03068">
        <w:rPr>
          <w:color w:val="222222"/>
          <w:shd w:val="clear" w:color="auto" w:fill="FFFFFF"/>
        </w:rPr>
        <w:t>where</w:t>
      </w:r>
      <w:proofErr w:type="spellEnd"/>
      <w:r w:rsidRPr="00D03068">
        <w:rPr>
          <w:color w:val="222222"/>
          <w:shd w:val="clear" w:color="auto" w:fill="FFFFFF"/>
        </w:rPr>
        <w:t xml:space="preserve"> the </w:t>
      </w:r>
      <w:proofErr w:type="spellStart"/>
      <w:r w:rsidRPr="00D03068">
        <w:rPr>
          <w:color w:val="222222"/>
          <w:shd w:val="clear" w:color="auto" w:fill="FFFFFF"/>
        </w:rPr>
        <w:t>customer</w:t>
      </w:r>
      <w:proofErr w:type="spellEnd"/>
      <w:r w:rsidRPr="00D03068">
        <w:rPr>
          <w:color w:val="222222"/>
          <w:shd w:val="clear" w:color="auto" w:fill="FFFFFF"/>
        </w:rPr>
        <w:t xml:space="preserve"> </w:t>
      </w:r>
      <w:proofErr w:type="spellStart"/>
      <w:r w:rsidRPr="00D03068">
        <w:rPr>
          <w:color w:val="222222"/>
          <w:shd w:val="clear" w:color="auto" w:fill="FFFFFF"/>
        </w:rPr>
        <w:t>didn't</w:t>
      </w:r>
      <w:proofErr w:type="spellEnd"/>
      <w:r w:rsidRPr="00D03068">
        <w:rPr>
          <w:color w:val="222222"/>
          <w:shd w:val="clear" w:color="auto" w:fill="FFFFFF"/>
        </w:rPr>
        <w:t xml:space="preserve"> </w:t>
      </w:r>
      <w:proofErr w:type="spellStart"/>
      <w:r w:rsidRPr="00D03068">
        <w:rPr>
          <w:color w:val="222222"/>
          <w:shd w:val="clear" w:color="auto" w:fill="FFFFFF"/>
        </w:rPr>
        <w:t>meet</w:t>
      </w:r>
      <w:proofErr w:type="spellEnd"/>
      <w:r w:rsidRPr="00D03068">
        <w:rPr>
          <w:color w:val="222222"/>
          <w:shd w:val="clear" w:color="auto" w:fill="FFFFFF"/>
        </w:rPr>
        <w:t xml:space="preserve"> the </w:t>
      </w:r>
      <w:proofErr w:type="spellStart"/>
      <w:r w:rsidRPr="00D03068">
        <w:rPr>
          <w:color w:val="222222"/>
          <w:shd w:val="clear" w:color="auto" w:fill="FFFFFF"/>
        </w:rPr>
        <w:t>guidelines</w:t>
      </w:r>
      <w:proofErr w:type="spellEnd"/>
      <w:r w:rsidRPr="00D03068">
        <w:rPr>
          <w:color w:val="222222"/>
          <w:shd w:val="clear" w:color="auto" w:fill="FFFFFF"/>
        </w:rPr>
        <w:t xml:space="preserve">, and </w:t>
      </w:r>
      <w:proofErr w:type="spellStart"/>
      <w:r w:rsidRPr="00D03068">
        <w:rPr>
          <w:color w:val="222222"/>
          <w:shd w:val="clear" w:color="auto" w:fill="FFFFFF"/>
        </w:rPr>
        <w:t>almost</w:t>
      </w:r>
      <w:proofErr w:type="spellEnd"/>
      <w:r w:rsidRPr="00D03068">
        <w:rPr>
          <w:color w:val="222222"/>
          <w:shd w:val="clear" w:color="auto" w:fill="FFFFFF"/>
        </w:rPr>
        <w:t xml:space="preserve"> all </w:t>
      </w:r>
      <w:proofErr w:type="spellStart"/>
      <w:r w:rsidRPr="00D03068">
        <w:rPr>
          <w:color w:val="222222"/>
          <w:shd w:val="clear" w:color="auto" w:fill="FFFFFF"/>
        </w:rPr>
        <w:t>of</w:t>
      </w:r>
      <w:proofErr w:type="spellEnd"/>
      <w:r w:rsidRPr="00D03068">
        <w:rPr>
          <w:color w:val="222222"/>
          <w:shd w:val="clear" w:color="auto" w:fill="FFFFFF"/>
        </w:rPr>
        <w:t xml:space="preserve"> </w:t>
      </w:r>
      <w:proofErr w:type="spellStart"/>
      <w:r w:rsidRPr="00D03068">
        <w:rPr>
          <w:color w:val="222222"/>
          <w:shd w:val="clear" w:color="auto" w:fill="FFFFFF"/>
        </w:rPr>
        <w:t>those</w:t>
      </w:r>
      <w:proofErr w:type="spellEnd"/>
      <w:r w:rsidRPr="00D03068">
        <w:rPr>
          <w:color w:val="222222"/>
          <w:shd w:val="clear" w:color="auto" w:fill="FFFFFF"/>
        </w:rPr>
        <w:t xml:space="preserve"> </w:t>
      </w:r>
      <w:proofErr w:type="spellStart"/>
      <w:r w:rsidRPr="00D03068">
        <w:rPr>
          <w:color w:val="222222"/>
          <w:shd w:val="clear" w:color="auto" w:fill="FFFFFF"/>
        </w:rPr>
        <w:t>customers</w:t>
      </w:r>
      <w:proofErr w:type="spellEnd"/>
      <w:r w:rsidRPr="00D03068">
        <w:rPr>
          <w:color w:val="222222"/>
          <w:shd w:val="clear" w:color="auto" w:fill="FFFFFF"/>
        </w:rPr>
        <w:t xml:space="preserve"> </w:t>
      </w:r>
      <w:proofErr w:type="spellStart"/>
      <w:r w:rsidRPr="00D03068">
        <w:rPr>
          <w:color w:val="222222"/>
          <w:shd w:val="clear" w:color="auto" w:fill="FFFFFF"/>
        </w:rPr>
        <w:t>were</w:t>
      </w:r>
      <w:proofErr w:type="spellEnd"/>
      <w:r w:rsidRPr="00D03068">
        <w:rPr>
          <w:color w:val="222222"/>
          <w:shd w:val="clear" w:color="auto" w:fill="FFFFFF"/>
        </w:rPr>
        <w:t xml:space="preserve"> not </w:t>
      </w:r>
      <w:proofErr w:type="spellStart"/>
      <w:r w:rsidRPr="00D03068">
        <w:rPr>
          <w:color w:val="222222"/>
          <w:shd w:val="clear" w:color="auto" w:fill="FFFFFF"/>
        </w:rPr>
        <w:t>allowed</w:t>
      </w:r>
      <w:proofErr w:type="spellEnd"/>
      <w:r w:rsidRPr="00D03068">
        <w:rPr>
          <w:color w:val="222222"/>
          <w:shd w:val="clear" w:color="auto" w:fill="FFFFFF"/>
        </w:rPr>
        <w:t xml:space="preserve"> a </w:t>
      </w:r>
      <w:proofErr w:type="spellStart"/>
      <w:r w:rsidRPr="00D03068">
        <w:rPr>
          <w:color w:val="222222"/>
          <w:shd w:val="clear" w:color="auto" w:fill="FFFFFF"/>
        </w:rPr>
        <w:t>loan</w:t>
      </w:r>
      <w:proofErr w:type="spellEnd"/>
      <w:r w:rsidRPr="00D03068">
        <w:rPr>
          <w:color w:val="222222"/>
          <w:shd w:val="clear" w:color="auto" w:fill="FFFFFF"/>
        </w:rPr>
        <w:t xml:space="preserve">. I </w:t>
      </w:r>
      <w:proofErr w:type="spellStart"/>
      <w:r w:rsidRPr="00D03068">
        <w:rPr>
          <w:color w:val="222222"/>
          <w:shd w:val="clear" w:color="auto" w:fill="FFFFFF"/>
        </w:rPr>
        <w:t>believe</w:t>
      </w:r>
      <w:proofErr w:type="spellEnd"/>
      <w:r w:rsidRPr="00D03068">
        <w:rPr>
          <w:color w:val="222222"/>
          <w:shd w:val="clear" w:color="auto" w:fill="FFFFFF"/>
        </w:rPr>
        <w:t xml:space="preserve"> </w:t>
      </w:r>
      <w:proofErr w:type="spellStart"/>
      <w:r w:rsidRPr="00D03068">
        <w:rPr>
          <w:color w:val="222222"/>
          <w:shd w:val="clear" w:color="auto" w:fill="FFFFFF"/>
        </w:rPr>
        <w:t>this</w:t>
      </w:r>
      <w:proofErr w:type="spellEnd"/>
      <w:r w:rsidRPr="00D03068">
        <w:rPr>
          <w:color w:val="222222"/>
          <w:shd w:val="clear" w:color="auto" w:fill="FFFFFF"/>
        </w:rPr>
        <w:t xml:space="preserve"> is </w:t>
      </w:r>
      <w:proofErr w:type="spellStart"/>
      <w:r w:rsidRPr="00D03068">
        <w:rPr>
          <w:color w:val="222222"/>
          <w:shd w:val="clear" w:color="auto" w:fill="FFFFFF"/>
        </w:rPr>
        <w:t>why</w:t>
      </w:r>
      <w:proofErr w:type="spellEnd"/>
      <w:r w:rsidRPr="00D03068">
        <w:rPr>
          <w:color w:val="222222"/>
          <w:shd w:val="clear" w:color="auto" w:fill="FFFFFF"/>
        </w:rPr>
        <w:t xml:space="preserve"> the decision </w:t>
      </w:r>
      <w:proofErr w:type="spellStart"/>
      <w:r w:rsidRPr="00D03068">
        <w:rPr>
          <w:color w:val="222222"/>
          <w:shd w:val="clear" w:color="auto" w:fill="FFFFFF"/>
        </w:rPr>
        <w:t>tree</w:t>
      </w:r>
      <w:proofErr w:type="spellEnd"/>
      <w:r w:rsidRPr="00D03068">
        <w:rPr>
          <w:color w:val="222222"/>
          <w:shd w:val="clear" w:color="auto" w:fill="FFFFFF"/>
        </w:rPr>
        <w:t xml:space="preserve"> </w:t>
      </w:r>
      <w:proofErr w:type="spellStart"/>
      <w:r w:rsidRPr="00D03068">
        <w:rPr>
          <w:color w:val="222222"/>
          <w:shd w:val="clear" w:color="auto" w:fill="FFFFFF"/>
        </w:rPr>
        <w:t>classifier</w:t>
      </w:r>
      <w:proofErr w:type="spellEnd"/>
      <w:r w:rsidRPr="00D03068">
        <w:rPr>
          <w:color w:val="222222"/>
          <w:shd w:val="clear" w:color="auto" w:fill="FFFFFF"/>
        </w:rPr>
        <w:t xml:space="preserve"> </w:t>
      </w:r>
      <w:proofErr w:type="spellStart"/>
      <w:r w:rsidRPr="00D03068">
        <w:rPr>
          <w:color w:val="222222"/>
          <w:shd w:val="clear" w:color="auto" w:fill="FFFFFF"/>
        </w:rPr>
        <w:t>model</w:t>
      </w:r>
      <w:proofErr w:type="spellEnd"/>
      <w:r w:rsidRPr="00D03068">
        <w:rPr>
          <w:color w:val="222222"/>
          <w:shd w:val="clear" w:color="auto" w:fill="FFFFFF"/>
        </w:rPr>
        <w:t xml:space="preserve"> </w:t>
      </w:r>
      <w:proofErr w:type="spellStart"/>
      <w:r w:rsidRPr="00D03068">
        <w:rPr>
          <w:color w:val="222222"/>
          <w:shd w:val="clear" w:color="auto" w:fill="FFFFFF"/>
        </w:rPr>
        <w:t>achieves</w:t>
      </w:r>
      <w:proofErr w:type="spellEnd"/>
      <w:r w:rsidRPr="00D03068">
        <w:rPr>
          <w:color w:val="222222"/>
          <w:shd w:val="clear" w:color="auto" w:fill="FFFFFF"/>
        </w:rPr>
        <w:t xml:space="preserve"> the best </w:t>
      </w:r>
      <w:proofErr w:type="spellStart"/>
      <w:r w:rsidRPr="00D03068">
        <w:rPr>
          <w:color w:val="222222"/>
          <w:shd w:val="clear" w:color="auto" w:fill="FFFFFF"/>
        </w:rPr>
        <w:t>performance</w:t>
      </w:r>
      <w:proofErr w:type="spellEnd"/>
      <w:r w:rsidRPr="00D03068">
        <w:rPr>
          <w:color w:val="222222"/>
          <w:shd w:val="clear" w:color="auto" w:fill="FFFFFF"/>
        </w:rPr>
        <w:t xml:space="preserve"> </w:t>
      </w:r>
      <w:proofErr w:type="spellStart"/>
      <w:r w:rsidRPr="00D03068">
        <w:rPr>
          <w:color w:val="222222"/>
          <w:shd w:val="clear" w:color="auto" w:fill="FFFFFF"/>
        </w:rPr>
        <w:t>among</w:t>
      </w:r>
      <w:proofErr w:type="spellEnd"/>
      <w:r w:rsidRPr="00D03068">
        <w:rPr>
          <w:color w:val="222222"/>
          <w:shd w:val="clear" w:color="auto" w:fill="FFFFFF"/>
        </w:rPr>
        <w:t xml:space="preserve"> the </w:t>
      </w:r>
      <w:proofErr w:type="spellStart"/>
      <w:r w:rsidRPr="00D03068">
        <w:rPr>
          <w:color w:val="222222"/>
          <w:shd w:val="clear" w:color="auto" w:fill="FFFFFF"/>
        </w:rPr>
        <w:t>models</w:t>
      </w:r>
      <w:proofErr w:type="spellEnd"/>
      <w:r w:rsidRPr="00D03068">
        <w:rPr>
          <w:color w:val="222222"/>
          <w:shd w:val="clear" w:color="auto" w:fill="FFFFFF"/>
        </w:rPr>
        <w:t xml:space="preserve"> </w:t>
      </w:r>
      <w:proofErr w:type="spellStart"/>
      <w:r w:rsidRPr="00D03068">
        <w:rPr>
          <w:color w:val="222222"/>
          <w:shd w:val="clear" w:color="auto" w:fill="FFFFFF"/>
        </w:rPr>
        <w:t>when</w:t>
      </w:r>
      <w:proofErr w:type="spellEnd"/>
      <w:r w:rsidRPr="00D03068">
        <w:rPr>
          <w:color w:val="222222"/>
          <w:shd w:val="clear" w:color="auto" w:fill="FFFFFF"/>
        </w:rPr>
        <w:t xml:space="preserve"> it </w:t>
      </w:r>
      <w:proofErr w:type="spellStart"/>
      <w:r w:rsidRPr="00D03068">
        <w:rPr>
          <w:color w:val="222222"/>
          <w:shd w:val="clear" w:color="auto" w:fill="FFFFFF"/>
        </w:rPr>
        <w:t>had</w:t>
      </w:r>
      <w:proofErr w:type="spellEnd"/>
      <w:r w:rsidRPr="00D03068">
        <w:rPr>
          <w:color w:val="222222"/>
          <w:shd w:val="clear" w:color="auto" w:fill="FFFFFF"/>
        </w:rPr>
        <w:t xml:space="preserve"> </w:t>
      </w:r>
      <w:proofErr w:type="spellStart"/>
      <w:r w:rsidRPr="00D03068">
        <w:rPr>
          <w:color w:val="222222"/>
          <w:shd w:val="clear" w:color="auto" w:fill="FFFFFF"/>
        </w:rPr>
        <w:t>such</w:t>
      </w:r>
      <w:proofErr w:type="spellEnd"/>
      <w:r w:rsidRPr="00D03068">
        <w:rPr>
          <w:color w:val="222222"/>
          <w:shd w:val="clear" w:color="auto" w:fill="FFFFFF"/>
        </w:rPr>
        <w:t xml:space="preserve"> strong feature to split on and make </w:t>
      </w:r>
      <w:proofErr w:type="spellStart"/>
      <w:r w:rsidRPr="00D03068">
        <w:rPr>
          <w:color w:val="222222"/>
          <w:shd w:val="clear" w:color="auto" w:fill="FFFFFF"/>
        </w:rPr>
        <w:t>its</w:t>
      </w:r>
      <w:proofErr w:type="spellEnd"/>
      <w:r w:rsidRPr="00D03068">
        <w:rPr>
          <w:color w:val="222222"/>
          <w:shd w:val="clear" w:color="auto" w:fill="FFFFFF"/>
        </w:rPr>
        <w:t xml:space="preserve"> decision</w:t>
      </w:r>
      <w:r>
        <w:rPr>
          <w:color w:val="222222"/>
          <w:shd w:val="clear" w:color="auto" w:fill="FFFFFF"/>
        </w:rPr>
        <w:t xml:space="preserve"> and less sensitive to </w:t>
      </w:r>
      <w:proofErr w:type="spellStart"/>
      <w:r>
        <w:rPr>
          <w:color w:val="222222"/>
          <w:shd w:val="clear" w:color="auto" w:fill="FFFFFF"/>
        </w:rPr>
        <w:t>outliers</w:t>
      </w:r>
      <w:proofErr w:type="spellEnd"/>
      <w:r w:rsidRPr="00D03068">
        <w:rPr>
          <w:color w:val="222222"/>
          <w:shd w:val="clear" w:color="auto" w:fill="FFFFFF"/>
        </w:rPr>
        <w:t>.</w:t>
      </w:r>
    </w:p>
    <w:p w14:paraId="64D17223" w14:textId="77777777" w:rsidR="00396E08" w:rsidRPr="00D03068" w:rsidRDefault="00396E08" w:rsidP="00271354">
      <w:pPr>
        <w:rPr>
          <w:lang w:val="en-GB"/>
        </w:rPr>
      </w:pPr>
    </w:p>
    <w:p w14:paraId="7B8EC173" w14:textId="0156D274" w:rsidR="00271354" w:rsidRPr="00D03068" w:rsidRDefault="00396E08" w:rsidP="00271354">
      <w:pPr>
        <w:rPr>
          <w:lang w:val="en-GB"/>
        </w:rPr>
      </w:pPr>
      <w:r w:rsidRPr="00D03068">
        <w:rPr>
          <w:lang w:val="en-GB"/>
        </w:rPr>
        <w:t xml:space="preserve">For the </w:t>
      </w:r>
      <w:r w:rsidR="00C06B2F" w:rsidRPr="00D03068">
        <w:rPr>
          <w:lang w:val="en-GB"/>
        </w:rPr>
        <w:t>preprocessing</w:t>
      </w:r>
      <w:r w:rsidRPr="00D03068">
        <w:rPr>
          <w:lang w:val="en-GB"/>
        </w:rPr>
        <w:t xml:space="preserve"> step</w:t>
      </w:r>
      <w:r w:rsidR="00C06B2F" w:rsidRPr="00D03068">
        <w:rPr>
          <w:lang w:val="en-GB"/>
        </w:rPr>
        <w:t>,</w:t>
      </w:r>
      <w:r w:rsidRPr="00D03068">
        <w:rPr>
          <w:lang w:val="en-GB"/>
        </w:rPr>
        <w:t xml:space="preserve"> </w:t>
      </w:r>
      <w:r w:rsidR="00C06B2F" w:rsidRPr="00D03068">
        <w:rPr>
          <w:lang w:val="en-GB"/>
        </w:rPr>
        <w:t>I</w:t>
      </w:r>
      <w:r w:rsidR="00271354" w:rsidRPr="00D03068">
        <w:rPr>
          <w:lang w:val="en-GB"/>
        </w:rPr>
        <w:t xml:space="preserve"> </w:t>
      </w:r>
      <w:r w:rsidR="00C06B2F" w:rsidRPr="00D03068">
        <w:rPr>
          <w:lang w:val="en-GB"/>
        </w:rPr>
        <w:t>believe</w:t>
      </w:r>
      <w:r w:rsidR="00271354" w:rsidRPr="00D03068">
        <w:rPr>
          <w:lang w:val="en-GB"/>
        </w:rPr>
        <w:t xml:space="preserve"> it is important to have some domain knowledge of the data to manage well in the preprocessing stage and </w:t>
      </w:r>
      <w:r w:rsidR="00C06B2F" w:rsidRPr="00D03068">
        <w:rPr>
          <w:lang w:val="en-GB"/>
        </w:rPr>
        <w:t>feature</w:t>
      </w:r>
      <w:r w:rsidR="00271354" w:rsidRPr="00D03068">
        <w:rPr>
          <w:lang w:val="en-GB"/>
        </w:rPr>
        <w:t xml:space="preserve"> engineering.</w:t>
      </w:r>
      <w:r w:rsidRPr="00D03068">
        <w:rPr>
          <w:lang w:val="en-GB"/>
        </w:rPr>
        <w:t xml:space="preserve"> </w:t>
      </w:r>
      <w:r w:rsidR="00271354" w:rsidRPr="00D03068">
        <w:rPr>
          <w:lang w:val="en-GB"/>
        </w:rPr>
        <w:t xml:space="preserve">It might be </w:t>
      </w:r>
      <w:r w:rsidR="00E30667" w:rsidRPr="00D03068">
        <w:rPr>
          <w:lang w:val="en-GB"/>
        </w:rPr>
        <w:t xml:space="preserve">difficult </w:t>
      </w:r>
      <w:r w:rsidRPr="00D03068">
        <w:rPr>
          <w:lang w:val="en-GB"/>
        </w:rPr>
        <w:t xml:space="preserve">to </w:t>
      </w:r>
      <w:r w:rsidR="00271354" w:rsidRPr="00D03068">
        <w:rPr>
          <w:lang w:val="en-GB"/>
        </w:rPr>
        <w:t>know</w:t>
      </w:r>
      <w:r w:rsidR="00C06B2F" w:rsidRPr="00D03068">
        <w:rPr>
          <w:lang w:val="en-GB"/>
        </w:rPr>
        <w:t>,</w:t>
      </w:r>
      <w:r w:rsidR="00271354" w:rsidRPr="00D03068">
        <w:rPr>
          <w:lang w:val="en-GB"/>
        </w:rPr>
        <w:t xml:space="preserve"> for example</w:t>
      </w:r>
      <w:r w:rsidR="00C06B2F" w:rsidRPr="00D03068">
        <w:rPr>
          <w:lang w:val="en-GB"/>
        </w:rPr>
        <w:t>,</w:t>
      </w:r>
      <w:r w:rsidR="00271354" w:rsidRPr="00D03068">
        <w:rPr>
          <w:lang w:val="en-GB"/>
        </w:rPr>
        <w:t xml:space="preserve"> </w:t>
      </w:r>
      <w:r w:rsidRPr="00D03068">
        <w:rPr>
          <w:lang w:val="en-GB"/>
        </w:rPr>
        <w:t xml:space="preserve">if </w:t>
      </w:r>
      <w:r w:rsidR="00C06B2F" w:rsidRPr="00D03068">
        <w:rPr>
          <w:lang w:val="en-GB"/>
        </w:rPr>
        <w:t>an</w:t>
      </w:r>
      <w:r w:rsidR="00271354" w:rsidRPr="00D03068">
        <w:rPr>
          <w:lang w:val="en-GB"/>
        </w:rPr>
        <w:t xml:space="preserve"> outlier is a real outlier</w:t>
      </w:r>
      <w:r w:rsidR="00C06B2F" w:rsidRPr="00D03068">
        <w:rPr>
          <w:lang w:val="en-GB"/>
        </w:rPr>
        <w:t>,</w:t>
      </w:r>
      <w:r w:rsidR="00271354" w:rsidRPr="00D03068">
        <w:rPr>
          <w:lang w:val="en-GB"/>
        </w:rPr>
        <w:t xml:space="preserve"> and </w:t>
      </w:r>
      <w:r w:rsidR="00E30667" w:rsidRPr="00D03068">
        <w:rPr>
          <w:lang w:val="en-GB"/>
        </w:rPr>
        <w:t>making mistakes during the</w:t>
      </w:r>
      <w:r w:rsidR="00271354" w:rsidRPr="00D03068">
        <w:rPr>
          <w:lang w:val="en-GB"/>
        </w:rPr>
        <w:t xml:space="preserve"> </w:t>
      </w:r>
      <w:r w:rsidR="00C06B2F" w:rsidRPr="00D03068">
        <w:rPr>
          <w:lang w:val="en-GB"/>
        </w:rPr>
        <w:t>preprocessing</w:t>
      </w:r>
      <w:r w:rsidR="00271354" w:rsidRPr="00D03068">
        <w:rPr>
          <w:lang w:val="en-GB"/>
        </w:rPr>
        <w:t xml:space="preserve"> </w:t>
      </w:r>
      <w:r w:rsidRPr="00D03068">
        <w:rPr>
          <w:lang w:val="en-GB"/>
        </w:rPr>
        <w:t xml:space="preserve">step might </w:t>
      </w:r>
      <w:r w:rsidR="00C06B2F" w:rsidRPr="00D03068">
        <w:rPr>
          <w:lang w:val="en-GB"/>
        </w:rPr>
        <w:t>also hurt</w:t>
      </w:r>
      <w:r w:rsidR="00271354" w:rsidRPr="00D03068">
        <w:rPr>
          <w:lang w:val="en-GB"/>
        </w:rPr>
        <w:t xml:space="preserve"> the performance of the model in real production.</w:t>
      </w:r>
    </w:p>
    <w:p w14:paraId="1702F467" w14:textId="77777777" w:rsidR="007A10D2" w:rsidRDefault="007A10D2" w:rsidP="000F3D93">
      <w:pPr>
        <w:rPr>
          <w:lang w:val="en-GB"/>
        </w:rPr>
      </w:pPr>
    </w:p>
    <w:p w14:paraId="2394E15F" w14:textId="4FE4F6D4" w:rsidR="00D24C08" w:rsidRPr="003A5DEB" w:rsidRDefault="00D24C08" w:rsidP="00EC0FF7">
      <w:pPr>
        <w:jc w:val="left"/>
        <w:rPr>
          <w:lang w:val="en-GB"/>
        </w:rPr>
      </w:pPr>
      <w:bookmarkStart w:id="27" w:name="_Toc254357230"/>
      <w:bookmarkStart w:id="28" w:name="_Toc264057281"/>
      <w:bookmarkEnd w:id="12"/>
    </w:p>
    <w:p w14:paraId="283232AC" w14:textId="7F51A2D3" w:rsidR="00FE591B" w:rsidRPr="005165A3" w:rsidRDefault="00A359AB" w:rsidP="00034257">
      <w:pPr>
        <w:pStyle w:val="Rubrik1"/>
        <w:numPr>
          <w:ilvl w:val="0"/>
          <w:numId w:val="0"/>
        </w:numPr>
        <w:ind w:left="431"/>
      </w:pPr>
      <w:bookmarkStart w:id="29" w:name="_Toc210902901"/>
      <w:bookmarkEnd w:id="27"/>
      <w:bookmarkEnd w:id="28"/>
      <w:proofErr w:type="spellStart"/>
      <w:r w:rsidRPr="005165A3">
        <w:lastRenderedPageBreak/>
        <w:t>R</w:t>
      </w:r>
      <w:r w:rsidR="00F44031" w:rsidRPr="005165A3">
        <w:t>eferences</w:t>
      </w:r>
      <w:bookmarkEnd w:id="29"/>
      <w:proofErr w:type="spellEnd"/>
    </w:p>
    <w:p w14:paraId="3406F093" w14:textId="1BB5CAE4" w:rsidR="00F44031" w:rsidRDefault="00F44031" w:rsidP="00B870D2">
      <w:pPr>
        <w:pStyle w:val="Litteraturfrteckning"/>
        <w:rPr>
          <w:lang w:val="en-GB"/>
        </w:rPr>
      </w:pPr>
    </w:p>
    <w:p w14:paraId="62214DFD" w14:textId="77777777" w:rsidR="007466C8" w:rsidRPr="007466C8" w:rsidRDefault="00A36F49" w:rsidP="007466C8">
      <w:pPr>
        <w:pStyle w:val="Litteraturfrteckning"/>
        <w:rPr>
          <w:color w:val="000000"/>
          <w:lang w:eastAsia="sv-SE"/>
        </w:rPr>
      </w:pPr>
      <w:r>
        <w:rPr>
          <w:lang w:val="en-GB"/>
        </w:rPr>
        <w:fldChar w:fldCharType="begin"/>
      </w:r>
      <w:r w:rsidR="008F1764">
        <w:rPr>
          <w:lang w:val="en-GB"/>
        </w:rPr>
        <w:instrText xml:space="preserve"> ADDIN ZOTERO_BIBL {"uncited":[],"omitted":[],"custom":[]} CSL_BIBLIOGRAPHY </w:instrText>
      </w:r>
      <w:r>
        <w:rPr>
          <w:lang w:val="en-GB"/>
        </w:rPr>
        <w:fldChar w:fldCharType="separate"/>
      </w:r>
      <w:r w:rsidR="007466C8" w:rsidRPr="007466C8">
        <w:rPr>
          <w:color w:val="000000"/>
          <w:lang w:eastAsia="sv-SE"/>
        </w:rPr>
        <w:t>[1]</w:t>
      </w:r>
      <w:r w:rsidR="007466C8" w:rsidRPr="007466C8">
        <w:rPr>
          <w:color w:val="000000"/>
          <w:lang w:eastAsia="sv-SE"/>
        </w:rPr>
        <w:tab/>
        <w:t xml:space="preserve">J. D. </w:t>
      </w:r>
      <w:proofErr w:type="spellStart"/>
      <w:r w:rsidR="007466C8" w:rsidRPr="007466C8">
        <w:rPr>
          <w:color w:val="000000"/>
          <w:lang w:eastAsia="sv-SE"/>
        </w:rPr>
        <w:t>Kelleher</w:t>
      </w:r>
      <w:proofErr w:type="spellEnd"/>
      <w:r w:rsidR="007466C8" w:rsidRPr="007466C8">
        <w:rPr>
          <w:color w:val="000000"/>
          <w:lang w:eastAsia="sv-SE"/>
        </w:rPr>
        <w:t xml:space="preserve">, B. </w:t>
      </w:r>
      <w:proofErr w:type="spellStart"/>
      <w:r w:rsidR="007466C8" w:rsidRPr="007466C8">
        <w:rPr>
          <w:color w:val="000000"/>
          <w:lang w:eastAsia="sv-SE"/>
        </w:rPr>
        <w:t>MacNamee</w:t>
      </w:r>
      <w:proofErr w:type="spellEnd"/>
      <w:r w:rsidR="007466C8" w:rsidRPr="007466C8">
        <w:rPr>
          <w:color w:val="000000"/>
          <w:lang w:eastAsia="sv-SE"/>
        </w:rPr>
        <w:t xml:space="preserve">, and A. </w:t>
      </w:r>
      <w:proofErr w:type="spellStart"/>
      <w:r w:rsidR="007466C8" w:rsidRPr="007466C8">
        <w:rPr>
          <w:color w:val="000000"/>
          <w:lang w:eastAsia="sv-SE"/>
        </w:rPr>
        <w:t>D’Arcy</w:t>
      </w:r>
      <w:proofErr w:type="spellEnd"/>
      <w:r w:rsidR="007466C8" w:rsidRPr="007466C8">
        <w:rPr>
          <w:color w:val="000000"/>
          <w:lang w:eastAsia="sv-SE"/>
        </w:rPr>
        <w:t xml:space="preserve">, </w:t>
      </w:r>
      <w:r w:rsidR="007466C8" w:rsidRPr="007466C8">
        <w:rPr>
          <w:i/>
          <w:iCs/>
          <w:color w:val="000000"/>
          <w:lang w:eastAsia="sv-SE"/>
        </w:rPr>
        <w:t xml:space="preserve">Fundamentals </w:t>
      </w:r>
      <w:proofErr w:type="spellStart"/>
      <w:r w:rsidR="007466C8" w:rsidRPr="007466C8">
        <w:rPr>
          <w:i/>
          <w:iCs/>
          <w:color w:val="000000"/>
          <w:lang w:eastAsia="sv-SE"/>
        </w:rPr>
        <w:t>of</w:t>
      </w:r>
      <w:proofErr w:type="spellEnd"/>
      <w:r w:rsidR="007466C8" w:rsidRPr="007466C8">
        <w:rPr>
          <w:i/>
          <w:iCs/>
          <w:color w:val="000000"/>
          <w:lang w:eastAsia="sv-SE"/>
        </w:rPr>
        <w:t xml:space="preserve"> </w:t>
      </w:r>
      <w:proofErr w:type="spellStart"/>
      <w:r w:rsidR="007466C8" w:rsidRPr="007466C8">
        <w:rPr>
          <w:i/>
          <w:iCs/>
          <w:color w:val="000000"/>
          <w:lang w:eastAsia="sv-SE"/>
        </w:rPr>
        <w:t>machine</w:t>
      </w:r>
      <w:proofErr w:type="spellEnd"/>
      <w:r w:rsidR="007466C8" w:rsidRPr="007466C8">
        <w:rPr>
          <w:i/>
          <w:iCs/>
          <w:color w:val="000000"/>
          <w:lang w:eastAsia="sv-SE"/>
        </w:rPr>
        <w:t xml:space="preserve"> </w:t>
      </w:r>
      <w:proofErr w:type="spellStart"/>
      <w:r w:rsidR="007466C8" w:rsidRPr="007466C8">
        <w:rPr>
          <w:i/>
          <w:iCs/>
          <w:color w:val="000000"/>
          <w:lang w:eastAsia="sv-SE"/>
        </w:rPr>
        <w:t>learning</w:t>
      </w:r>
      <w:proofErr w:type="spellEnd"/>
      <w:r w:rsidR="007466C8" w:rsidRPr="007466C8">
        <w:rPr>
          <w:i/>
          <w:iCs/>
          <w:color w:val="000000"/>
          <w:lang w:eastAsia="sv-SE"/>
        </w:rPr>
        <w:t xml:space="preserve"> for </w:t>
      </w:r>
      <w:proofErr w:type="spellStart"/>
      <w:r w:rsidR="007466C8" w:rsidRPr="007466C8">
        <w:rPr>
          <w:i/>
          <w:iCs/>
          <w:color w:val="000000"/>
          <w:lang w:eastAsia="sv-SE"/>
        </w:rPr>
        <w:t>predictive</w:t>
      </w:r>
      <w:proofErr w:type="spellEnd"/>
      <w:r w:rsidR="007466C8" w:rsidRPr="007466C8">
        <w:rPr>
          <w:i/>
          <w:iCs/>
          <w:color w:val="000000"/>
          <w:lang w:eastAsia="sv-SE"/>
        </w:rPr>
        <w:t xml:space="preserve"> data </w:t>
      </w:r>
      <w:proofErr w:type="spellStart"/>
      <w:r w:rsidR="007466C8" w:rsidRPr="007466C8">
        <w:rPr>
          <w:i/>
          <w:iCs/>
          <w:color w:val="000000"/>
          <w:lang w:eastAsia="sv-SE"/>
        </w:rPr>
        <w:t>analytics</w:t>
      </w:r>
      <w:proofErr w:type="spellEnd"/>
      <w:r w:rsidR="007466C8" w:rsidRPr="007466C8">
        <w:rPr>
          <w:i/>
          <w:iCs/>
          <w:color w:val="000000"/>
          <w:lang w:eastAsia="sv-SE"/>
        </w:rPr>
        <w:t xml:space="preserve">: </w:t>
      </w:r>
      <w:proofErr w:type="spellStart"/>
      <w:r w:rsidR="007466C8" w:rsidRPr="007466C8">
        <w:rPr>
          <w:i/>
          <w:iCs/>
          <w:color w:val="000000"/>
          <w:lang w:eastAsia="sv-SE"/>
        </w:rPr>
        <w:t>algorithms</w:t>
      </w:r>
      <w:proofErr w:type="spellEnd"/>
      <w:r w:rsidR="007466C8" w:rsidRPr="007466C8">
        <w:rPr>
          <w:i/>
          <w:iCs/>
          <w:color w:val="000000"/>
          <w:lang w:eastAsia="sv-SE"/>
        </w:rPr>
        <w:t xml:space="preserve">, </w:t>
      </w:r>
      <w:proofErr w:type="spellStart"/>
      <w:r w:rsidR="007466C8" w:rsidRPr="007466C8">
        <w:rPr>
          <w:i/>
          <w:iCs/>
          <w:color w:val="000000"/>
          <w:lang w:eastAsia="sv-SE"/>
        </w:rPr>
        <w:t>worked</w:t>
      </w:r>
      <w:proofErr w:type="spellEnd"/>
      <w:r w:rsidR="007466C8" w:rsidRPr="007466C8">
        <w:rPr>
          <w:i/>
          <w:iCs/>
          <w:color w:val="000000"/>
          <w:lang w:eastAsia="sv-SE"/>
        </w:rPr>
        <w:t xml:space="preserve"> </w:t>
      </w:r>
      <w:proofErr w:type="spellStart"/>
      <w:r w:rsidR="007466C8" w:rsidRPr="007466C8">
        <w:rPr>
          <w:i/>
          <w:iCs/>
          <w:color w:val="000000"/>
          <w:lang w:eastAsia="sv-SE"/>
        </w:rPr>
        <w:t>examples</w:t>
      </w:r>
      <w:proofErr w:type="spellEnd"/>
      <w:r w:rsidR="007466C8" w:rsidRPr="007466C8">
        <w:rPr>
          <w:i/>
          <w:iCs/>
          <w:color w:val="000000"/>
          <w:lang w:eastAsia="sv-SE"/>
        </w:rPr>
        <w:t xml:space="preserve">, and </w:t>
      </w:r>
      <w:proofErr w:type="spellStart"/>
      <w:r w:rsidR="007466C8" w:rsidRPr="007466C8">
        <w:rPr>
          <w:i/>
          <w:iCs/>
          <w:color w:val="000000"/>
          <w:lang w:eastAsia="sv-SE"/>
        </w:rPr>
        <w:t>case</w:t>
      </w:r>
      <w:proofErr w:type="spellEnd"/>
      <w:r w:rsidR="007466C8" w:rsidRPr="007466C8">
        <w:rPr>
          <w:i/>
          <w:iCs/>
          <w:color w:val="000000"/>
          <w:lang w:eastAsia="sv-SE"/>
        </w:rPr>
        <w:t xml:space="preserve"> studies</w:t>
      </w:r>
      <w:r w:rsidR="007466C8" w:rsidRPr="007466C8">
        <w:rPr>
          <w:color w:val="000000"/>
          <w:lang w:eastAsia="sv-SE"/>
        </w:rPr>
        <w:t>. Cambridge, Massachusetts London, England: The MIT Press, 2015.</w:t>
      </w:r>
    </w:p>
    <w:p w14:paraId="32B9BEEC" w14:textId="77777777" w:rsidR="007466C8" w:rsidRPr="007466C8" w:rsidRDefault="007466C8" w:rsidP="007466C8">
      <w:pPr>
        <w:pStyle w:val="Litteraturfrteckning"/>
        <w:rPr>
          <w:color w:val="000000"/>
          <w:lang w:eastAsia="sv-SE"/>
        </w:rPr>
      </w:pPr>
      <w:r w:rsidRPr="007466C8">
        <w:rPr>
          <w:color w:val="000000"/>
          <w:lang w:eastAsia="sv-SE"/>
        </w:rPr>
        <w:t>[2]</w:t>
      </w:r>
      <w:r w:rsidRPr="007466C8">
        <w:rPr>
          <w:color w:val="000000"/>
          <w:lang w:eastAsia="sv-SE"/>
        </w:rPr>
        <w:tab/>
        <w:t xml:space="preserve">N. V. </w:t>
      </w:r>
      <w:proofErr w:type="spellStart"/>
      <w:r w:rsidRPr="007466C8">
        <w:rPr>
          <w:color w:val="000000"/>
          <w:lang w:eastAsia="sv-SE"/>
        </w:rPr>
        <w:t>Chawla</w:t>
      </w:r>
      <w:proofErr w:type="spellEnd"/>
      <w:r w:rsidRPr="007466C8">
        <w:rPr>
          <w:color w:val="000000"/>
          <w:lang w:eastAsia="sv-SE"/>
        </w:rPr>
        <w:t xml:space="preserve">, K. W. Bowyer, L. O. Hall, and W. P. </w:t>
      </w:r>
      <w:proofErr w:type="spellStart"/>
      <w:r w:rsidRPr="007466C8">
        <w:rPr>
          <w:color w:val="000000"/>
          <w:lang w:eastAsia="sv-SE"/>
        </w:rPr>
        <w:t>Kegelmeyer</w:t>
      </w:r>
      <w:proofErr w:type="spellEnd"/>
      <w:r w:rsidRPr="007466C8">
        <w:rPr>
          <w:color w:val="000000"/>
          <w:lang w:eastAsia="sv-SE"/>
        </w:rPr>
        <w:t>, ‘</w:t>
      </w:r>
      <w:proofErr w:type="spellStart"/>
      <w:r w:rsidRPr="007466C8">
        <w:rPr>
          <w:color w:val="000000"/>
          <w:lang w:eastAsia="sv-SE"/>
        </w:rPr>
        <w:t>SMOTE</w:t>
      </w:r>
      <w:proofErr w:type="spellEnd"/>
      <w:r w:rsidRPr="007466C8">
        <w:rPr>
          <w:color w:val="000000"/>
          <w:lang w:eastAsia="sv-SE"/>
        </w:rPr>
        <w:t xml:space="preserve">: Synthetic </w:t>
      </w:r>
      <w:proofErr w:type="spellStart"/>
      <w:r w:rsidRPr="007466C8">
        <w:rPr>
          <w:color w:val="000000"/>
          <w:lang w:eastAsia="sv-SE"/>
        </w:rPr>
        <w:t>Minority</w:t>
      </w:r>
      <w:proofErr w:type="spellEnd"/>
      <w:r w:rsidRPr="007466C8">
        <w:rPr>
          <w:color w:val="000000"/>
          <w:lang w:eastAsia="sv-SE"/>
        </w:rPr>
        <w:t xml:space="preserve"> Over-sampling </w:t>
      </w:r>
      <w:proofErr w:type="spellStart"/>
      <w:r w:rsidRPr="007466C8">
        <w:rPr>
          <w:color w:val="000000"/>
          <w:lang w:eastAsia="sv-SE"/>
        </w:rPr>
        <w:t>Technique</w:t>
      </w:r>
      <w:proofErr w:type="spellEnd"/>
      <w:r w:rsidRPr="007466C8">
        <w:rPr>
          <w:color w:val="000000"/>
          <w:lang w:eastAsia="sv-SE"/>
        </w:rPr>
        <w:t xml:space="preserve">’, </w:t>
      </w:r>
      <w:r w:rsidRPr="007466C8">
        <w:rPr>
          <w:i/>
          <w:iCs/>
          <w:color w:val="000000"/>
          <w:lang w:eastAsia="sv-SE"/>
        </w:rPr>
        <w:t xml:space="preserve">J. </w:t>
      </w:r>
      <w:proofErr w:type="spellStart"/>
      <w:r w:rsidRPr="007466C8">
        <w:rPr>
          <w:i/>
          <w:iCs/>
          <w:color w:val="000000"/>
          <w:lang w:eastAsia="sv-SE"/>
        </w:rPr>
        <w:t>Artif</w:t>
      </w:r>
      <w:proofErr w:type="spellEnd"/>
      <w:r w:rsidRPr="007466C8">
        <w:rPr>
          <w:i/>
          <w:iCs/>
          <w:color w:val="000000"/>
          <w:lang w:eastAsia="sv-SE"/>
        </w:rPr>
        <w:t xml:space="preserve">. </w:t>
      </w:r>
      <w:proofErr w:type="spellStart"/>
      <w:r w:rsidRPr="007466C8">
        <w:rPr>
          <w:i/>
          <w:iCs/>
          <w:color w:val="000000"/>
          <w:lang w:eastAsia="sv-SE"/>
        </w:rPr>
        <w:t>Intell</w:t>
      </w:r>
      <w:proofErr w:type="spellEnd"/>
      <w:r w:rsidRPr="007466C8">
        <w:rPr>
          <w:i/>
          <w:iCs/>
          <w:color w:val="000000"/>
          <w:lang w:eastAsia="sv-SE"/>
        </w:rPr>
        <w:t>. Res.</w:t>
      </w:r>
      <w:r w:rsidRPr="007466C8">
        <w:rPr>
          <w:color w:val="000000"/>
          <w:lang w:eastAsia="sv-SE"/>
        </w:rPr>
        <w:t xml:space="preserve">, vol. 16, </w:t>
      </w:r>
      <w:proofErr w:type="spellStart"/>
      <w:r w:rsidRPr="007466C8">
        <w:rPr>
          <w:color w:val="000000"/>
          <w:lang w:eastAsia="sv-SE"/>
        </w:rPr>
        <w:t>pp</w:t>
      </w:r>
      <w:proofErr w:type="spellEnd"/>
      <w:r w:rsidRPr="007466C8">
        <w:rPr>
          <w:color w:val="000000"/>
          <w:lang w:eastAsia="sv-SE"/>
        </w:rPr>
        <w:t xml:space="preserve">. 321–357, June 2002, </w:t>
      </w:r>
      <w:proofErr w:type="spellStart"/>
      <w:r w:rsidRPr="007466C8">
        <w:rPr>
          <w:color w:val="000000"/>
          <w:lang w:eastAsia="sv-SE"/>
        </w:rPr>
        <w:t>doi</w:t>
      </w:r>
      <w:proofErr w:type="spellEnd"/>
      <w:r w:rsidRPr="007466C8">
        <w:rPr>
          <w:color w:val="000000"/>
          <w:lang w:eastAsia="sv-SE"/>
        </w:rPr>
        <w:t xml:space="preserve">: </w:t>
      </w:r>
      <w:proofErr w:type="gramStart"/>
      <w:r w:rsidRPr="007466C8">
        <w:rPr>
          <w:color w:val="000000"/>
          <w:lang w:eastAsia="sv-SE"/>
        </w:rPr>
        <w:t>10.1613</w:t>
      </w:r>
      <w:proofErr w:type="gramEnd"/>
      <w:r w:rsidRPr="007466C8">
        <w:rPr>
          <w:color w:val="000000"/>
          <w:lang w:eastAsia="sv-SE"/>
        </w:rPr>
        <w:t>/jair.953.</w:t>
      </w:r>
    </w:p>
    <w:p w14:paraId="1ADE3FAD" w14:textId="77777777" w:rsidR="007466C8" w:rsidRPr="007466C8" w:rsidRDefault="007466C8" w:rsidP="007466C8">
      <w:pPr>
        <w:pStyle w:val="Litteraturfrteckning"/>
        <w:rPr>
          <w:color w:val="000000"/>
          <w:lang w:eastAsia="sv-SE"/>
        </w:rPr>
      </w:pPr>
      <w:r w:rsidRPr="007466C8">
        <w:rPr>
          <w:color w:val="000000"/>
          <w:lang w:eastAsia="sv-SE"/>
        </w:rPr>
        <w:t>[3]</w:t>
      </w:r>
      <w:r w:rsidRPr="007466C8">
        <w:rPr>
          <w:color w:val="000000"/>
          <w:lang w:eastAsia="sv-SE"/>
        </w:rPr>
        <w:tab/>
        <w:t xml:space="preserve">V. </w:t>
      </w:r>
      <w:proofErr w:type="spellStart"/>
      <w:r w:rsidRPr="007466C8">
        <w:rPr>
          <w:color w:val="000000"/>
          <w:lang w:eastAsia="sv-SE"/>
        </w:rPr>
        <w:t>Efimov</w:t>
      </w:r>
      <w:proofErr w:type="spellEnd"/>
      <w:r w:rsidRPr="007466C8">
        <w:rPr>
          <w:color w:val="000000"/>
          <w:lang w:eastAsia="sv-SE"/>
        </w:rPr>
        <w:t>, ‘</w:t>
      </w:r>
      <w:proofErr w:type="spellStart"/>
      <w:r w:rsidRPr="007466C8">
        <w:rPr>
          <w:color w:val="000000"/>
          <w:lang w:eastAsia="sv-SE"/>
        </w:rPr>
        <w:t>Decoding</w:t>
      </w:r>
      <w:proofErr w:type="spellEnd"/>
      <w:r w:rsidRPr="007466C8">
        <w:rPr>
          <w:color w:val="000000"/>
          <w:lang w:eastAsia="sv-SE"/>
        </w:rPr>
        <w:t xml:space="preserve"> </w:t>
      </w:r>
      <w:proofErr w:type="spellStart"/>
      <w:r w:rsidRPr="007466C8">
        <w:rPr>
          <w:color w:val="000000"/>
          <w:lang w:eastAsia="sv-SE"/>
        </w:rPr>
        <w:t>One</w:t>
      </w:r>
      <w:proofErr w:type="spellEnd"/>
      <w:r w:rsidRPr="007466C8">
        <w:rPr>
          <w:color w:val="000000"/>
          <w:lang w:eastAsia="sv-SE"/>
        </w:rPr>
        <w:t xml:space="preserve">-Hot </w:t>
      </w:r>
      <w:proofErr w:type="spellStart"/>
      <w:r w:rsidRPr="007466C8">
        <w:rPr>
          <w:color w:val="000000"/>
          <w:lang w:eastAsia="sv-SE"/>
        </w:rPr>
        <w:t>Encoding</w:t>
      </w:r>
      <w:proofErr w:type="spellEnd"/>
      <w:r w:rsidRPr="007466C8">
        <w:rPr>
          <w:color w:val="000000"/>
          <w:lang w:eastAsia="sv-SE"/>
        </w:rPr>
        <w:t xml:space="preserve">: A </w:t>
      </w:r>
      <w:proofErr w:type="spellStart"/>
      <w:r w:rsidRPr="007466C8">
        <w:rPr>
          <w:color w:val="000000"/>
          <w:lang w:eastAsia="sv-SE"/>
        </w:rPr>
        <w:t>Beginner’s</w:t>
      </w:r>
      <w:proofErr w:type="spellEnd"/>
      <w:r w:rsidRPr="007466C8">
        <w:rPr>
          <w:color w:val="000000"/>
          <w:lang w:eastAsia="sv-SE"/>
        </w:rPr>
        <w:t xml:space="preserve"> Guide to </w:t>
      </w:r>
      <w:proofErr w:type="spellStart"/>
      <w:r w:rsidRPr="007466C8">
        <w:rPr>
          <w:color w:val="000000"/>
          <w:lang w:eastAsia="sv-SE"/>
        </w:rPr>
        <w:t>Categorical</w:t>
      </w:r>
      <w:proofErr w:type="spellEnd"/>
      <w:r w:rsidRPr="007466C8">
        <w:rPr>
          <w:color w:val="000000"/>
          <w:lang w:eastAsia="sv-SE"/>
        </w:rPr>
        <w:t xml:space="preserve"> Data’, </w:t>
      </w:r>
      <w:proofErr w:type="spellStart"/>
      <w:r w:rsidRPr="007466C8">
        <w:rPr>
          <w:color w:val="000000"/>
          <w:lang w:eastAsia="sv-SE"/>
        </w:rPr>
        <w:t>Towards</w:t>
      </w:r>
      <w:proofErr w:type="spellEnd"/>
      <w:r w:rsidRPr="007466C8">
        <w:rPr>
          <w:color w:val="000000"/>
          <w:lang w:eastAsia="sv-SE"/>
        </w:rPr>
        <w:t xml:space="preserve"> Data Science. </w:t>
      </w:r>
      <w:proofErr w:type="spellStart"/>
      <w:r w:rsidRPr="007466C8">
        <w:rPr>
          <w:color w:val="000000"/>
          <w:lang w:eastAsia="sv-SE"/>
        </w:rPr>
        <w:t>Accessed</w:t>
      </w:r>
      <w:proofErr w:type="spellEnd"/>
      <w:r w:rsidRPr="007466C8">
        <w:rPr>
          <w:color w:val="000000"/>
          <w:lang w:eastAsia="sv-SE"/>
        </w:rPr>
        <w:t xml:space="preserve">: </w:t>
      </w:r>
      <w:proofErr w:type="spellStart"/>
      <w:r w:rsidRPr="007466C8">
        <w:rPr>
          <w:color w:val="000000"/>
          <w:lang w:eastAsia="sv-SE"/>
        </w:rPr>
        <w:t>Oct</w:t>
      </w:r>
      <w:proofErr w:type="spellEnd"/>
      <w:r w:rsidRPr="007466C8">
        <w:rPr>
          <w:color w:val="000000"/>
          <w:lang w:eastAsia="sv-SE"/>
        </w:rPr>
        <w:t xml:space="preserve">. 09, 2025. [Online]. </w:t>
      </w:r>
      <w:proofErr w:type="spellStart"/>
      <w:r w:rsidRPr="007466C8">
        <w:rPr>
          <w:color w:val="000000"/>
          <w:lang w:eastAsia="sv-SE"/>
        </w:rPr>
        <w:t>Available</w:t>
      </w:r>
      <w:proofErr w:type="spellEnd"/>
      <w:r w:rsidRPr="007466C8">
        <w:rPr>
          <w:color w:val="000000"/>
          <w:lang w:eastAsia="sv-SE"/>
        </w:rPr>
        <w:t>: https://towardsdatascience.com/decoding-one-hot-encoding-a-beginners-guide-to-categorical-data-058582240e86/</w:t>
      </w:r>
    </w:p>
    <w:p w14:paraId="5B3D7E74" w14:textId="77777777" w:rsidR="007466C8" w:rsidRPr="007466C8" w:rsidRDefault="007466C8" w:rsidP="007466C8">
      <w:pPr>
        <w:pStyle w:val="Litteraturfrteckning"/>
        <w:rPr>
          <w:color w:val="000000"/>
          <w:lang w:eastAsia="sv-SE"/>
        </w:rPr>
      </w:pPr>
      <w:r w:rsidRPr="007466C8">
        <w:rPr>
          <w:color w:val="000000"/>
          <w:lang w:eastAsia="sv-SE"/>
        </w:rPr>
        <w:t>[4]</w:t>
      </w:r>
      <w:r w:rsidRPr="007466C8">
        <w:rPr>
          <w:color w:val="000000"/>
          <w:lang w:eastAsia="sv-SE"/>
        </w:rPr>
        <w:tab/>
        <w:t xml:space="preserve">J. </w:t>
      </w:r>
      <w:proofErr w:type="spellStart"/>
      <w:r w:rsidRPr="007466C8">
        <w:rPr>
          <w:color w:val="000000"/>
          <w:lang w:eastAsia="sv-SE"/>
        </w:rPr>
        <w:t>Dieckmann</w:t>
      </w:r>
      <w:proofErr w:type="spellEnd"/>
      <w:r w:rsidRPr="007466C8">
        <w:rPr>
          <w:color w:val="000000"/>
          <w:lang w:eastAsia="sv-SE"/>
        </w:rPr>
        <w:t xml:space="preserve">, ‘Ensemble </w:t>
      </w:r>
      <w:proofErr w:type="spellStart"/>
      <w:r w:rsidRPr="007466C8">
        <w:rPr>
          <w:color w:val="000000"/>
          <w:lang w:eastAsia="sv-SE"/>
        </w:rPr>
        <w:t>learning</w:t>
      </w:r>
      <w:proofErr w:type="spellEnd"/>
      <w:r w:rsidRPr="007466C8">
        <w:rPr>
          <w:color w:val="000000"/>
          <w:lang w:eastAsia="sv-SE"/>
        </w:rPr>
        <w:t xml:space="preserve">: </w:t>
      </w:r>
      <w:proofErr w:type="spellStart"/>
      <w:r w:rsidRPr="007466C8">
        <w:rPr>
          <w:color w:val="000000"/>
          <w:lang w:eastAsia="sv-SE"/>
        </w:rPr>
        <w:t>Bagging</w:t>
      </w:r>
      <w:proofErr w:type="spellEnd"/>
      <w:r w:rsidRPr="007466C8">
        <w:rPr>
          <w:color w:val="000000"/>
          <w:lang w:eastAsia="sv-SE"/>
        </w:rPr>
        <w:t xml:space="preserve"> and Boosting’, </w:t>
      </w:r>
      <w:proofErr w:type="spellStart"/>
      <w:r w:rsidRPr="007466C8">
        <w:rPr>
          <w:color w:val="000000"/>
          <w:lang w:eastAsia="sv-SE"/>
        </w:rPr>
        <w:t>Towards</w:t>
      </w:r>
      <w:proofErr w:type="spellEnd"/>
      <w:r w:rsidRPr="007466C8">
        <w:rPr>
          <w:color w:val="000000"/>
          <w:lang w:eastAsia="sv-SE"/>
        </w:rPr>
        <w:t xml:space="preserve"> Data Science. </w:t>
      </w:r>
      <w:proofErr w:type="spellStart"/>
      <w:r w:rsidRPr="007466C8">
        <w:rPr>
          <w:color w:val="000000"/>
          <w:lang w:eastAsia="sv-SE"/>
        </w:rPr>
        <w:t>Accessed</w:t>
      </w:r>
      <w:proofErr w:type="spellEnd"/>
      <w:r w:rsidRPr="007466C8">
        <w:rPr>
          <w:color w:val="000000"/>
          <w:lang w:eastAsia="sv-SE"/>
        </w:rPr>
        <w:t xml:space="preserve">: </w:t>
      </w:r>
      <w:proofErr w:type="spellStart"/>
      <w:r w:rsidRPr="007466C8">
        <w:rPr>
          <w:color w:val="000000"/>
          <w:lang w:eastAsia="sv-SE"/>
        </w:rPr>
        <w:t>Oct</w:t>
      </w:r>
      <w:proofErr w:type="spellEnd"/>
      <w:r w:rsidRPr="007466C8">
        <w:rPr>
          <w:color w:val="000000"/>
          <w:lang w:eastAsia="sv-SE"/>
        </w:rPr>
        <w:t xml:space="preserve">. 08, 2025. [Online]. </w:t>
      </w:r>
      <w:proofErr w:type="spellStart"/>
      <w:r w:rsidRPr="007466C8">
        <w:rPr>
          <w:color w:val="000000"/>
          <w:lang w:eastAsia="sv-SE"/>
        </w:rPr>
        <w:t>Available</w:t>
      </w:r>
      <w:proofErr w:type="spellEnd"/>
      <w:r w:rsidRPr="007466C8">
        <w:rPr>
          <w:color w:val="000000"/>
          <w:lang w:eastAsia="sv-SE"/>
        </w:rPr>
        <w:t>: https://towardsdatascience.com/ensemble-learning-bagging-and-boosting-23f9336d3cb0/</w:t>
      </w:r>
    </w:p>
    <w:p w14:paraId="77F4BB99" w14:textId="6129013B" w:rsidR="009C58AC" w:rsidRPr="009C58AC" w:rsidRDefault="00A36F49" w:rsidP="007466C8">
      <w:pPr>
        <w:pStyle w:val="Litteraturfrteckning"/>
        <w:rPr>
          <w:lang w:val="en-GB"/>
        </w:rPr>
      </w:pPr>
      <w:r>
        <w:rPr>
          <w:lang w:val="en-GB"/>
        </w:rPr>
        <w:fldChar w:fldCharType="end"/>
      </w:r>
    </w:p>
    <w:sectPr w:rsidR="009C58AC" w:rsidRPr="009C58AC" w:rsidSect="00197A45">
      <w:headerReference w:type="default" r:id="rId23"/>
      <w:footerReference w:type="even" r:id="rId24"/>
      <w:footerReference w:type="default" r:id="rId25"/>
      <w:pgSz w:w="11900" w:h="16840"/>
      <w:pgMar w:top="1417" w:right="1417" w:bottom="1417" w:left="1417" w:header="708"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2D4B3" w14:textId="77777777" w:rsidR="0082012D" w:rsidRDefault="0082012D" w:rsidP="009126F0">
      <w:r>
        <w:separator/>
      </w:r>
    </w:p>
  </w:endnote>
  <w:endnote w:type="continuationSeparator" w:id="0">
    <w:p w14:paraId="2A775438" w14:textId="77777777" w:rsidR="0082012D" w:rsidRDefault="0082012D" w:rsidP="009126F0">
      <w:r>
        <w:continuationSeparator/>
      </w:r>
    </w:p>
  </w:endnote>
  <w:endnote w:type="continuationNotice" w:id="1">
    <w:p w14:paraId="32C61880" w14:textId="77777777" w:rsidR="0082012D" w:rsidRDefault="00820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9D5B" w14:textId="77777777" w:rsidR="007240CA" w:rsidRDefault="007240CA" w:rsidP="009126F0">
    <w:pPr>
      <w:pStyle w:val="Sidfot"/>
      <w:rPr>
        <w:rStyle w:val="Sidnummer"/>
      </w:rPr>
    </w:pPr>
    <w:r>
      <w:rPr>
        <w:rStyle w:val="Sidnummer"/>
      </w:rPr>
      <w:fldChar w:fldCharType="begin"/>
    </w:r>
    <w:r>
      <w:rPr>
        <w:rStyle w:val="Sidnummer"/>
      </w:rPr>
      <w:instrText xml:space="preserve">PAGE  </w:instrText>
    </w:r>
    <w:r>
      <w:rPr>
        <w:rStyle w:val="Sidnummer"/>
      </w:rPr>
      <w:fldChar w:fldCharType="end"/>
    </w:r>
  </w:p>
  <w:p w14:paraId="5D778AB1" w14:textId="77777777" w:rsidR="007240CA" w:rsidRDefault="007240CA" w:rsidP="009126F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BF576" w14:textId="176892C3" w:rsidR="007434F0" w:rsidRDefault="007434F0" w:rsidP="007434F0">
    <w:pPr>
      <w:pStyle w:val="Sidfot"/>
      <w:jc w:val="center"/>
      <w:rPr>
        <w:rStyle w:val="Sidnummer"/>
      </w:rPr>
    </w:pPr>
  </w:p>
  <w:p w14:paraId="01C49613" w14:textId="77777777" w:rsidR="007240CA" w:rsidRDefault="00554320" w:rsidP="00554320">
    <w:pPr>
      <w:pStyle w:val="Sidfot"/>
      <w:tabs>
        <w:tab w:val="center" w:pos="4136"/>
        <w:tab w:val="left" w:pos="4980"/>
      </w:tabs>
      <w:jc w:val="left"/>
    </w:pPr>
    <w:r>
      <w:rPr>
        <w:rStyle w:val="Sidnummer"/>
      </w:rPr>
      <w:tab/>
    </w:r>
    <w:r w:rsidR="007240CA">
      <w:rPr>
        <w:rStyle w:val="Sidnummer"/>
      </w:rPr>
      <w:fldChar w:fldCharType="begin"/>
    </w:r>
    <w:r w:rsidR="007240CA">
      <w:rPr>
        <w:rStyle w:val="Sidnummer"/>
      </w:rPr>
      <w:instrText xml:space="preserve">PAGE  </w:instrText>
    </w:r>
    <w:r w:rsidR="007240CA">
      <w:rPr>
        <w:rStyle w:val="Sidnummer"/>
      </w:rPr>
      <w:fldChar w:fldCharType="separate"/>
    </w:r>
    <w:r w:rsidR="00FF5178">
      <w:rPr>
        <w:rStyle w:val="Sidnummer"/>
        <w:noProof/>
      </w:rPr>
      <w:t>1</w:t>
    </w:r>
    <w:r w:rsidR="007240CA">
      <w:rPr>
        <w:rStyle w:val="Sidnummer"/>
      </w:rPr>
      <w:fldChar w:fldCharType="end"/>
    </w:r>
    <w:r>
      <w:rPr>
        <w:rStyle w:val="Sidnummer"/>
      </w:rPr>
      <w:tab/>
    </w:r>
    <w:r>
      <w:rPr>
        <w:rStyle w:val="Sidnummer"/>
      </w:rPr>
      <w:tab/>
    </w:r>
  </w:p>
  <w:p w14:paraId="6DBE0116" w14:textId="77777777" w:rsidR="007434F0" w:rsidRDefault="007434F0" w:rsidP="00912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745F0" w14:textId="77777777" w:rsidR="0082012D" w:rsidRDefault="0082012D" w:rsidP="009126F0">
      <w:r>
        <w:separator/>
      </w:r>
    </w:p>
  </w:footnote>
  <w:footnote w:type="continuationSeparator" w:id="0">
    <w:p w14:paraId="4DAFDC5D" w14:textId="77777777" w:rsidR="0082012D" w:rsidRDefault="0082012D" w:rsidP="009126F0">
      <w:r>
        <w:continuationSeparator/>
      </w:r>
    </w:p>
  </w:footnote>
  <w:footnote w:type="continuationNotice" w:id="1">
    <w:p w14:paraId="66ED8485" w14:textId="77777777" w:rsidR="0082012D" w:rsidRDefault="008201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D3470" w14:textId="77777777" w:rsidR="004D49AC" w:rsidRDefault="004D49AC" w:rsidP="00FB5412">
    <w:pPr>
      <w:pStyle w:val="Sidhuvud"/>
      <w:rPr>
        <w:szCs w:val="16"/>
      </w:rPr>
    </w:pPr>
  </w:p>
  <w:tbl>
    <w:tblPr>
      <w:tblStyle w:val="Tabellrutnt"/>
      <w:tblpPr w:leftFromText="181" w:rightFromText="181" w:vertAnchor="page" w:tblpXSpec="center" w:tblpY="1169"/>
      <w:tblOverlap w:val="never"/>
      <w:tblW w:w="0" w:type="auto"/>
      <w:tblLook w:val="04A0" w:firstRow="1" w:lastRow="0" w:firstColumn="1" w:lastColumn="0" w:noHBand="0" w:noVBand="1"/>
    </w:tblPr>
    <w:tblGrid>
      <w:gridCol w:w="4244"/>
      <w:gridCol w:w="4244"/>
    </w:tblGrid>
    <w:tr w:rsidR="00734782" w:rsidRPr="004B137A" w14:paraId="627C6A69" w14:textId="77777777" w:rsidTr="00734782">
      <w:tc>
        <w:tcPr>
          <w:tcW w:w="4244" w:type="dxa"/>
          <w:tcBorders>
            <w:top w:val="nil"/>
            <w:left w:val="nil"/>
            <w:bottom w:val="nil"/>
            <w:right w:val="nil"/>
          </w:tcBorders>
        </w:tcPr>
        <w:p w14:paraId="6F419D74" w14:textId="7C30B746" w:rsidR="00734782" w:rsidRDefault="00737AF9" w:rsidP="00734782">
          <w:pPr>
            <w:pStyle w:val="Sidhuvud"/>
            <w:jc w:val="left"/>
            <w:rPr>
              <w:szCs w:val="16"/>
            </w:rPr>
          </w:pPr>
          <w:r>
            <w:rPr>
              <w:szCs w:val="16"/>
            </w:rPr>
            <w:t>Rickard Sörlin</w:t>
          </w:r>
        </w:p>
      </w:tc>
      <w:tc>
        <w:tcPr>
          <w:tcW w:w="4244" w:type="dxa"/>
          <w:tcBorders>
            <w:top w:val="nil"/>
            <w:left w:val="nil"/>
            <w:bottom w:val="nil"/>
            <w:right w:val="nil"/>
          </w:tcBorders>
        </w:tcPr>
        <w:p w14:paraId="43425324" w14:textId="3D2CC913" w:rsidR="000F0E53" w:rsidRPr="00737AF9" w:rsidRDefault="00B870D2" w:rsidP="000F0E53">
          <w:pPr>
            <w:pStyle w:val="Sidhuvud"/>
            <w:jc w:val="right"/>
            <w:rPr>
              <w:szCs w:val="16"/>
              <w:lang w:val="en-GB"/>
            </w:rPr>
          </w:pPr>
          <w:r>
            <w:rPr>
              <w:szCs w:val="16"/>
              <w:lang w:val="en-GB"/>
            </w:rPr>
            <w:t>Predictive Data Analytic</w:t>
          </w:r>
        </w:p>
      </w:tc>
    </w:tr>
  </w:tbl>
  <w:p w14:paraId="5A0B3248" w14:textId="77777777" w:rsidR="00FB5412" w:rsidRPr="00737AF9" w:rsidRDefault="00FB5412" w:rsidP="00734782">
    <w:pPr>
      <w:pStyle w:val="Sidhuvud"/>
      <w:pBdr>
        <w:bottom w:val="single" w:sz="4" w:space="1" w:color="auto"/>
      </w:pBdr>
      <w:jc w:val="left"/>
      <w:rPr>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46C0"/>
    <w:multiLevelType w:val="multilevel"/>
    <w:tmpl w:val="F466B300"/>
    <w:lvl w:ilvl="0">
      <w:start w:val="1"/>
      <w:numFmt w:val="decimal"/>
      <w:lvlText w:val="%1"/>
      <w:lvlJc w:val="left"/>
      <w:pPr>
        <w:ind w:left="425" w:hanging="360"/>
      </w:pPr>
      <w:rPr>
        <w:rFonts w:hint="default"/>
      </w:rPr>
    </w:lvl>
    <w:lvl w:ilvl="1">
      <w:start w:val="1"/>
      <w:numFmt w:val="decimal"/>
      <w:lvlText w:val="%1.%2"/>
      <w:lvlJc w:val="left"/>
      <w:pPr>
        <w:ind w:left="425" w:hanging="360"/>
      </w:pPr>
      <w:rPr>
        <w:rFonts w:hint="default"/>
      </w:rPr>
    </w:lvl>
    <w:lvl w:ilvl="2">
      <w:start w:val="1"/>
      <w:numFmt w:val="decimal"/>
      <w:lvlText w:val="%1.%2.%3"/>
      <w:lvlJc w:val="left"/>
      <w:pPr>
        <w:ind w:left="785" w:hanging="720"/>
      </w:pPr>
      <w:rPr>
        <w:rFonts w:hint="default"/>
      </w:rPr>
    </w:lvl>
    <w:lvl w:ilvl="3">
      <w:start w:val="1"/>
      <w:numFmt w:val="decimal"/>
      <w:lvlText w:val="%1.%2.%3.%4"/>
      <w:lvlJc w:val="left"/>
      <w:pPr>
        <w:ind w:left="785" w:hanging="720"/>
      </w:pPr>
      <w:rPr>
        <w:rFonts w:hint="default"/>
      </w:rPr>
    </w:lvl>
    <w:lvl w:ilvl="4">
      <w:start w:val="1"/>
      <w:numFmt w:val="decimal"/>
      <w:lvlText w:val="%1.%2.%3.%4.%5"/>
      <w:lvlJc w:val="left"/>
      <w:pPr>
        <w:ind w:left="785" w:hanging="720"/>
      </w:pPr>
      <w:rPr>
        <w:rFonts w:hint="default"/>
      </w:rPr>
    </w:lvl>
    <w:lvl w:ilvl="5">
      <w:start w:val="1"/>
      <w:numFmt w:val="decimal"/>
      <w:lvlText w:val="%1.%2.%3.%4.%5.%6"/>
      <w:lvlJc w:val="left"/>
      <w:pPr>
        <w:ind w:left="1145" w:hanging="1080"/>
      </w:pPr>
      <w:rPr>
        <w:rFonts w:hint="default"/>
      </w:rPr>
    </w:lvl>
    <w:lvl w:ilvl="6">
      <w:start w:val="1"/>
      <w:numFmt w:val="decimal"/>
      <w:lvlText w:val="%1.%2.%3.%4.%5.%6.%7"/>
      <w:lvlJc w:val="left"/>
      <w:pPr>
        <w:ind w:left="1145" w:hanging="1080"/>
      </w:pPr>
      <w:rPr>
        <w:rFonts w:hint="default"/>
      </w:rPr>
    </w:lvl>
    <w:lvl w:ilvl="7">
      <w:start w:val="1"/>
      <w:numFmt w:val="decimal"/>
      <w:lvlText w:val="%1.%2.%3.%4.%5.%6.%7.%8"/>
      <w:lvlJc w:val="left"/>
      <w:pPr>
        <w:ind w:left="1505" w:hanging="1440"/>
      </w:pPr>
      <w:rPr>
        <w:rFonts w:hint="default"/>
      </w:rPr>
    </w:lvl>
    <w:lvl w:ilvl="8">
      <w:start w:val="1"/>
      <w:numFmt w:val="decimal"/>
      <w:lvlText w:val="%1.%2.%3.%4.%5.%6.%7.%8.%9"/>
      <w:lvlJc w:val="left"/>
      <w:pPr>
        <w:ind w:left="1505" w:hanging="1440"/>
      </w:pPr>
      <w:rPr>
        <w:rFonts w:hint="default"/>
      </w:rPr>
    </w:lvl>
  </w:abstractNum>
  <w:abstractNum w:abstractNumId="1" w15:restartNumberingAfterBreak="0">
    <w:nsid w:val="056D4BA3"/>
    <w:multiLevelType w:val="hybridMultilevel"/>
    <w:tmpl w:val="FD9AC270"/>
    <w:lvl w:ilvl="0" w:tplc="6F10595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8B31FA"/>
    <w:multiLevelType w:val="hybridMultilevel"/>
    <w:tmpl w:val="E530E6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D424FF"/>
    <w:multiLevelType w:val="multilevel"/>
    <w:tmpl w:val="5550565C"/>
    <w:lvl w:ilvl="0">
      <w:start w:val="1"/>
      <w:numFmt w:val="decimal"/>
      <w:lvlText w:val="%1."/>
      <w:lvlJc w:val="left"/>
      <w:pPr>
        <w:ind w:left="432" w:hanging="432"/>
      </w:pPr>
      <w:rPr>
        <w:rFonts w:ascii="Times New Roman" w:hAnsi="Times New Roman" w:hint="default"/>
        <w:b/>
        <w:i w:val="0"/>
        <w:color w:val="000000" w:themeColor="text1"/>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B1C4FFD"/>
    <w:multiLevelType w:val="hybridMultilevel"/>
    <w:tmpl w:val="89BEA68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B212194"/>
    <w:multiLevelType w:val="hybridMultilevel"/>
    <w:tmpl w:val="A2005A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975751"/>
    <w:multiLevelType w:val="multilevel"/>
    <w:tmpl w:val="6A3E2FB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2032389"/>
    <w:multiLevelType w:val="hybridMultilevel"/>
    <w:tmpl w:val="DBE8E7A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4F05E1E"/>
    <w:multiLevelType w:val="hybridMultilevel"/>
    <w:tmpl w:val="5B3093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B1C3460"/>
    <w:multiLevelType w:val="hybridMultilevel"/>
    <w:tmpl w:val="214844C2"/>
    <w:lvl w:ilvl="0" w:tplc="7EB8EC88">
      <w:numFmt w:val="bullet"/>
      <w:lvlText w:val="-"/>
      <w:lvlJc w:val="left"/>
      <w:pPr>
        <w:ind w:left="644"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FBF2CB7"/>
    <w:multiLevelType w:val="hybridMultilevel"/>
    <w:tmpl w:val="19505568"/>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4EC298B"/>
    <w:multiLevelType w:val="hybridMultilevel"/>
    <w:tmpl w:val="EC7A8C76"/>
    <w:lvl w:ilvl="0" w:tplc="7EB8EC88">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E5AC8"/>
    <w:multiLevelType w:val="multilevel"/>
    <w:tmpl w:val="07800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D87EA0"/>
    <w:multiLevelType w:val="multilevel"/>
    <w:tmpl w:val="64DCD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C93805"/>
    <w:multiLevelType w:val="hybridMultilevel"/>
    <w:tmpl w:val="CBB0A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7540C"/>
    <w:multiLevelType w:val="hybridMultilevel"/>
    <w:tmpl w:val="2CFAE3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E213D75"/>
    <w:multiLevelType w:val="multilevel"/>
    <w:tmpl w:val="F0940B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D55D29"/>
    <w:multiLevelType w:val="multilevel"/>
    <w:tmpl w:val="C21428A0"/>
    <w:lvl w:ilvl="0">
      <w:start w:val="1"/>
      <w:numFmt w:val="decimal"/>
      <w:lvlText w:val="%1"/>
      <w:lvlJc w:val="left"/>
      <w:pPr>
        <w:ind w:left="432" w:hanging="432"/>
      </w:pPr>
      <w:rPr>
        <w:rFonts w:ascii="Times New Roman" w:hAnsi="Times New Roman" w:hint="default"/>
        <w:b w:val="0"/>
        <w:i w:val="0"/>
        <w:color w:val="000000" w:themeColor="text1"/>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6A60843"/>
    <w:multiLevelType w:val="hybridMultilevel"/>
    <w:tmpl w:val="3830F9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87E4992"/>
    <w:multiLevelType w:val="hybridMultilevel"/>
    <w:tmpl w:val="5F5A7562"/>
    <w:lvl w:ilvl="0" w:tplc="7EB8EC8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B500B40"/>
    <w:multiLevelType w:val="hybridMultilevel"/>
    <w:tmpl w:val="B2C83E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EBC4DDD"/>
    <w:multiLevelType w:val="hybridMultilevel"/>
    <w:tmpl w:val="BF5A72B4"/>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D93AE3"/>
    <w:multiLevelType w:val="multilevel"/>
    <w:tmpl w:val="BBE4957C"/>
    <w:lvl w:ilvl="0">
      <w:start w:val="1"/>
      <w:numFmt w:val="decimal"/>
      <w:lvlText w:val="%1"/>
      <w:lvlJc w:val="left"/>
      <w:pPr>
        <w:ind w:left="432" w:hanging="432"/>
      </w:pPr>
      <w:rPr>
        <w:rFonts w:ascii="Times New Roman" w:hAnsi="Times New Roman" w:hint="default"/>
        <w:b w:val="0"/>
        <w:i w:val="0"/>
        <w:color w:val="000000" w:themeColor="text1"/>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A78717E"/>
    <w:multiLevelType w:val="hybridMultilevel"/>
    <w:tmpl w:val="702E2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AB356B9"/>
    <w:multiLevelType w:val="hybridMultilevel"/>
    <w:tmpl w:val="95869B8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31D74"/>
    <w:multiLevelType w:val="multilevel"/>
    <w:tmpl w:val="D9A046CC"/>
    <w:lvl w:ilvl="0">
      <w:start w:val="1"/>
      <w:numFmt w:val="decimal"/>
      <w:pStyle w:val="Rubrik1"/>
      <w:lvlText w:val="%1."/>
      <w:lvlJc w:val="left"/>
      <w:pPr>
        <w:ind w:left="432" w:hanging="432"/>
      </w:pPr>
      <w:rPr>
        <w:rFonts w:ascii="Times New Roman" w:hAnsi="Times New Roman" w:hint="default"/>
        <w:b/>
        <w:i w:val="0"/>
        <w:color w:val="000000" w:themeColor="text1"/>
        <w:sz w:val="28"/>
      </w:rPr>
    </w:lvl>
    <w:lvl w:ilvl="1">
      <w:start w:val="1"/>
      <w:numFmt w:val="decimal"/>
      <w:pStyle w:val="Rubrik2"/>
      <w:lvlText w:val="%1.%2."/>
      <w:lvlJc w:val="left"/>
      <w:pPr>
        <w:ind w:left="718" w:hanging="576"/>
      </w:pPr>
      <w:rPr>
        <w:rFonts w:hint="default"/>
        <w:lang w:val="en-GB"/>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6" w15:restartNumberingAfterBreak="0">
    <w:nsid w:val="63550728"/>
    <w:multiLevelType w:val="multilevel"/>
    <w:tmpl w:val="6C2421D0"/>
    <w:lvl w:ilvl="0">
      <w:start w:val="1"/>
      <w:numFmt w:val="decimal"/>
      <w:lvlText w:val="%1"/>
      <w:lvlJc w:val="left"/>
      <w:pPr>
        <w:ind w:left="432" w:hanging="432"/>
      </w:pPr>
      <w:rPr>
        <w:rFonts w:ascii="Times New Roman" w:hAnsi="Times New Roman" w:hint="default"/>
        <w:b/>
        <w:i w:val="0"/>
        <w:color w:val="000000" w:themeColor="text1"/>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5384FD9"/>
    <w:multiLevelType w:val="hybridMultilevel"/>
    <w:tmpl w:val="F78EC3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FFD00B0"/>
    <w:multiLevelType w:val="multilevel"/>
    <w:tmpl w:val="254C49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16453F"/>
    <w:multiLevelType w:val="hybridMultilevel"/>
    <w:tmpl w:val="8F5A1848"/>
    <w:lvl w:ilvl="0" w:tplc="7EB8EC8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1830C5D"/>
    <w:multiLevelType w:val="hybridMultilevel"/>
    <w:tmpl w:val="03DC6E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2422E69"/>
    <w:multiLevelType w:val="hybridMultilevel"/>
    <w:tmpl w:val="3E1AB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6A6033A"/>
    <w:multiLevelType w:val="hybridMultilevel"/>
    <w:tmpl w:val="1284A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7C335C9"/>
    <w:multiLevelType w:val="hybridMultilevel"/>
    <w:tmpl w:val="303CBC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84F4BCB"/>
    <w:multiLevelType w:val="hybridMultilevel"/>
    <w:tmpl w:val="F9FE3F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87568531">
    <w:abstractNumId w:val="23"/>
  </w:num>
  <w:num w:numId="2" w16cid:durableId="653340989">
    <w:abstractNumId w:val="30"/>
  </w:num>
  <w:num w:numId="3" w16cid:durableId="2101557313">
    <w:abstractNumId w:val="33"/>
  </w:num>
  <w:num w:numId="4" w16cid:durableId="376008661">
    <w:abstractNumId w:val="28"/>
  </w:num>
  <w:num w:numId="5" w16cid:durableId="654147380">
    <w:abstractNumId w:val="29"/>
  </w:num>
  <w:num w:numId="6" w16cid:durableId="1672559128">
    <w:abstractNumId w:val="1"/>
  </w:num>
  <w:num w:numId="7" w16cid:durableId="1602832963">
    <w:abstractNumId w:val="19"/>
  </w:num>
  <w:num w:numId="8" w16cid:durableId="693265366">
    <w:abstractNumId w:val="9"/>
  </w:num>
  <w:num w:numId="9" w16cid:durableId="1161853830">
    <w:abstractNumId w:val="14"/>
  </w:num>
  <w:num w:numId="10" w16cid:durableId="346298522">
    <w:abstractNumId w:val="25"/>
  </w:num>
  <w:num w:numId="11" w16cid:durableId="253637837">
    <w:abstractNumId w:val="13"/>
  </w:num>
  <w:num w:numId="12" w16cid:durableId="1088768173">
    <w:abstractNumId w:val="6"/>
  </w:num>
  <w:num w:numId="13" w16cid:durableId="1736052842">
    <w:abstractNumId w:val="22"/>
  </w:num>
  <w:num w:numId="14" w16cid:durableId="1106265145">
    <w:abstractNumId w:val="17"/>
  </w:num>
  <w:num w:numId="15" w16cid:durableId="21246172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9547241">
    <w:abstractNumId w:val="26"/>
  </w:num>
  <w:num w:numId="17" w16cid:durableId="1790392842">
    <w:abstractNumId w:val="11"/>
  </w:num>
  <w:num w:numId="18" w16cid:durableId="1646743641">
    <w:abstractNumId w:val="3"/>
  </w:num>
  <w:num w:numId="19" w16cid:durableId="418020260">
    <w:abstractNumId w:val="12"/>
  </w:num>
  <w:num w:numId="20" w16cid:durableId="1441799490">
    <w:abstractNumId w:val="0"/>
  </w:num>
  <w:num w:numId="21" w16cid:durableId="279381230">
    <w:abstractNumId w:val="24"/>
  </w:num>
  <w:num w:numId="22" w16cid:durableId="336465054">
    <w:abstractNumId w:val="18"/>
  </w:num>
  <w:num w:numId="23" w16cid:durableId="216207259">
    <w:abstractNumId w:val="31"/>
  </w:num>
  <w:num w:numId="24" w16cid:durableId="1617982754">
    <w:abstractNumId w:val="34"/>
  </w:num>
  <w:num w:numId="25" w16cid:durableId="750129124">
    <w:abstractNumId w:val="20"/>
  </w:num>
  <w:num w:numId="26" w16cid:durableId="1740135620">
    <w:abstractNumId w:val="10"/>
  </w:num>
  <w:num w:numId="27" w16cid:durableId="1491292954">
    <w:abstractNumId w:val="21"/>
  </w:num>
  <w:num w:numId="28" w16cid:durableId="2081051199">
    <w:abstractNumId w:val="32"/>
  </w:num>
  <w:num w:numId="29" w16cid:durableId="220530392">
    <w:abstractNumId w:val="15"/>
  </w:num>
  <w:num w:numId="30" w16cid:durableId="1626306034">
    <w:abstractNumId w:val="2"/>
  </w:num>
  <w:num w:numId="31" w16cid:durableId="519315961">
    <w:abstractNumId w:val="7"/>
  </w:num>
  <w:num w:numId="32" w16cid:durableId="1774202168">
    <w:abstractNumId w:val="5"/>
  </w:num>
  <w:num w:numId="33" w16cid:durableId="937561563">
    <w:abstractNumId w:val="4"/>
  </w:num>
  <w:num w:numId="34" w16cid:durableId="2085762986">
    <w:abstractNumId w:val="8"/>
  </w:num>
  <w:num w:numId="35" w16cid:durableId="1537623714">
    <w:abstractNumId w:val="27"/>
  </w:num>
  <w:num w:numId="36" w16cid:durableId="13629707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03752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hideSpellingErrors/>
  <w:hideGrammaticalErrors/>
  <w:proofState w:spelling="clean" w:grammar="clean"/>
  <w:attachedTemplate r:id="rId1"/>
  <w:defaultTabStop w:val="1304"/>
  <w:hyphenationZone w:val="425"/>
  <w:drawingGridHorizontalSpacing w:val="120"/>
  <w:displayHorizontalDrawingGridEvery w:val="2"/>
  <w:displayVerticalDrawingGridEvery w:val="2"/>
  <w:doNotShadeFormData/>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8B"/>
    <w:rsid w:val="00000099"/>
    <w:rsid w:val="00000166"/>
    <w:rsid w:val="0000040C"/>
    <w:rsid w:val="00000540"/>
    <w:rsid w:val="00000A73"/>
    <w:rsid w:val="00000B8D"/>
    <w:rsid w:val="00000E6A"/>
    <w:rsid w:val="0000110C"/>
    <w:rsid w:val="000014DE"/>
    <w:rsid w:val="00001560"/>
    <w:rsid w:val="00001902"/>
    <w:rsid w:val="00001CF2"/>
    <w:rsid w:val="00001E82"/>
    <w:rsid w:val="00001F04"/>
    <w:rsid w:val="000020D6"/>
    <w:rsid w:val="00002188"/>
    <w:rsid w:val="000023BF"/>
    <w:rsid w:val="00002436"/>
    <w:rsid w:val="000029AC"/>
    <w:rsid w:val="00002B9A"/>
    <w:rsid w:val="00002E20"/>
    <w:rsid w:val="00002EBA"/>
    <w:rsid w:val="00002F6B"/>
    <w:rsid w:val="00002FD1"/>
    <w:rsid w:val="00002FF9"/>
    <w:rsid w:val="00003261"/>
    <w:rsid w:val="00003528"/>
    <w:rsid w:val="00003668"/>
    <w:rsid w:val="0000428D"/>
    <w:rsid w:val="000042FB"/>
    <w:rsid w:val="0000448A"/>
    <w:rsid w:val="0000493D"/>
    <w:rsid w:val="0000499B"/>
    <w:rsid w:val="00004B2D"/>
    <w:rsid w:val="00004BCE"/>
    <w:rsid w:val="00004D00"/>
    <w:rsid w:val="00004DD8"/>
    <w:rsid w:val="000052D3"/>
    <w:rsid w:val="000056E6"/>
    <w:rsid w:val="000058B7"/>
    <w:rsid w:val="000059AF"/>
    <w:rsid w:val="00005AC2"/>
    <w:rsid w:val="00005BE1"/>
    <w:rsid w:val="00005CE5"/>
    <w:rsid w:val="00005D38"/>
    <w:rsid w:val="00005D44"/>
    <w:rsid w:val="00005D4E"/>
    <w:rsid w:val="00005D54"/>
    <w:rsid w:val="00005F9B"/>
    <w:rsid w:val="00006070"/>
    <w:rsid w:val="00006084"/>
    <w:rsid w:val="00006389"/>
    <w:rsid w:val="0000639F"/>
    <w:rsid w:val="0000669A"/>
    <w:rsid w:val="000067AC"/>
    <w:rsid w:val="00006BFF"/>
    <w:rsid w:val="00006D40"/>
    <w:rsid w:val="00007161"/>
    <w:rsid w:val="000072D9"/>
    <w:rsid w:val="000073C4"/>
    <w:rsid w:val="0000748C"/>
    <w:rsid w:val="0000748E"/>
    <w:rsid w:val="00007AE1"/>
    <w:rsid w:val="00007D6D"/>
    <w:rsid w:val="000102DE"/>
    <w:rsid w:val="000103AC"/>
    <w:rsid w:val="000105FA"/>
    <w:rsid w:val="00010651"/>
    <w:rsid w:val="00010666"/>
    <w:rsid w:val="000107A0"/>
    <w:rsid w:val="000108F8"/>
    <w:rsid w:val="00010A29"/>
    <w:rsid w:val="00010AFE"/>
    <w:rsid w:val="00010CCA"/>
    <w:rsid w:val="00010F2F"/>
    <w:rsid w:val="000110AD"/>
    <w:rsid w:val="0001113B"/>
    <w:rsid w:val="000112E6"/>
    <w:rsid w:val="0001178D"/>
    <w:rsid w:val="000117B1"/>
    <w:rsid w:val="00011B37"/>
    <w:rsid w:val="00011C3B"/>
    <w:rsid w:val="00011D34"/>
    <w:rsid w:val="00011D38"/>
    <w:rsid w:val="000128E2"/>
    <w:rsid w:val="0001292F"/>
    <w:rsid w:val="000129C2"/>
    <w:rsid w:val="00012B01"/>
    <w:rsid w:val="00012CA2"/>
    <w:rsid w:val="00012CE7"/>
    <w:rsid w:val="00012E47"/>
    <w:rsid w:val="00013031"/>
    <w:rsid w:val="0001306D"/>
    <w:rsid w:val="00013115"/>
    <w:rsid w:val="00013167"/>
    <w:rsid w:val="00013370"/>
    <w:rsid w:val="00013542"/>
    <w:rsid w:val="0001359E"/>
    <w:rsid w:val="00013748"/>
    <w:rsid w:val="00013958"/>
    <w:rsid w:val="00013D1A"/>
    <w:rsid w:val="00013EE3"/>
    <w:rsid w:val="00013F21"/>
    <w:rsid w:val="00014379"/>
    <w:rsid w:val="0001444D"/>
    <w:rsid w:val="00014811"/>
    <w:rsid w:val="000148AD"/>
    <w:rsid w:val="00014AFC"/>
    <w:rsid w:val="000150B1"/>
    <w:rsid w:val="0001530D"/>
    <w:rsid w:val="00015324"/>
    <w:rsid w:val="0001536B"/>
    <w:rsid w:val="00015747"/>
    <w:rsid w:val="00015767"/>
    <w:rsid w:val="00015A1E"/>
    <w:rsid w:val="00015C7B"/>
    <w:rsid w:val="00015D45"/>
    <w:rsid w:val="00015DCA"/>
    <w:rsid w:val="0001610C"/>
    <w:rsid w:val="0001618E"/>
    <w:rsid w:val="000162BD"/>
    <w:rsid w:val="0001640B"/>
    <w:rsid w:val="000165BB"/>
    <w:rsid w:val="000165CC"/>
    <w:rsid w:val="000166A6"/>
    <w:rsid w:val="000167C6"/>
    <w:rsid w:val="00016968"/>
    <w:rsid w:val="00016BCD"/>
    <w:rsid w:val="00016C01"/>
    <w:rsid w:val="00016C58"/>
    <w:rsid w:val="00016D62"/>
    <w:rsid w:val="00017021"/>
    <w:rsid w:val="000170FE"/>
    <w:rsid w:val="0001733D"/>
    <w:rsid w:val="00017378"/>
    <w:rsid w:val="0001771B"/>
    <w:rsid w:val="00017849"/>
    <w:rsid w:val="00017A26"/>
    <w:rsid w:val="00017E53"/>
    <w:rsid w:val="00017E60"/>
    <w:rsid w:val="0002068C"/>
    <w:rsid w:val="00020717"/>
    <w:rsid w:val="0002085D"/>
    <w:rsid w:val="0002092C"/>
    <w:rsid w:val="000209AA"/>
    <w:rsid w:val="00020BCC"/>
    <w:rsid w:val="00020D01"/>
    <w:rsid w:val="00020F3D"/>
    <w:rsid w:val="00020F4C"/>
    <w:rsid w:val="00021055"/>
    <w:rsid w:val="000211F8"/>
    <w:rsid w:val="000213C5"/>
    <w:rsid w:val="0002183C"/>
    <w:rsid w:val="000219F2"/>
    <w:rsid w:val="000221E5"/>
    <w:rsid w:val="00022429"/>
    <w:rsid w:val="00022664"/>
    <w:rsid w:val="00022AF8"/>
    <w:rsid w:val="00022B6D"/>
    <w:rsid w:val="00022B94"/>
    <w:rsid w:val="00022D99"/>
    <w:rsid w:val="00022DC5"/>
    <w:rsid w:val="00022E86"/>
    <w:rsid w:val="0002348E"/>
    <w:rsid w:val="000234B6"/>
    <w:rsid w:val="000235E3"/>
    <w:rsid w:val="000237D1"/>
    <w:rsid w:val="00023A2D"/>
    <w:rsid w:val="00023A70"/>
    <w:rsid w:val="00023DB2"/>
    <w:rsid w:val="00024210"/>
    <w:rsid w:val="0002457D"/>
    <w:rsid w:val="000249D6"/>
    <w:rsid w:val="00024A51"/>
    <w:rsid w:val="00024EB2"/>
    <w:rsid w:val="0002552B"/>
    <w:rsid w:val="000255AA"/>
    <w:rsid w:val="00025635"/>
    <w:rsid w:val="00025716"/>
    <w:rsid w:val="0002575F"/>
    <w:rsid w:val="00025914"/>
    <w:rsid w:val="0002599B"/>
    <w:rsid w:val="00025B44"/>
    <w:rsid w:val="000260CB"/>
    <w:rsid w:val="00026405"/>
    <w:rsid w:val="000265D5"/>
    <w:rsid w:val="00026724"/>
    <w:rsid w:val="00026802"/>
    <w:rsid w:val="00026869"/>
    <w:rsid w:val="0002696C"/>
    <w:rsid w:val="00026B2C"/>
    <w:rsid w:val="00026BFF"/>
    <w:rsid w:val="00026EA7"/>
    <w:rsid w:val="00027144"/>
    <w:rsid w:val="0002723E"/>
    <w:rsid w:val="00027266"/>
    <w:rsid w:val="0002726E"/>
    <w:rsid w:val="0002732B"/>
    <w:rsid w:val="000275F6"/>
    <w:rsid w:val="00027739"/>
    <w:rsid w:val="000277CC"/>
    <w:rsid w:val="000278CB"/>
    <w:rsid w:val="00027936"/>
    <w:rsid w:val="000279BB"/>
    <w:rsid w:val="00027A84"/>
    <w:rsid w:val="00027B7B"/>
    <w:rsid w:val="00027E81"/>
    <w:rsid w:val="0003008B"/>
    <w:rsid w:val="000300CF"/>
    <w:rsid w:val="000302A2"/>
    <w:rsid w:val="000302AD"/>
    <w:rsid w:val="000305A4"/>
    <w:rsid w:val="00030710"/>
    <w:rsid w:val="00030964"/>
    <w:rsid w:val="00030AAA"/>
    <w:rsid w:val="00030BBB"/>
    <w:rsid w:val="00030F38"/>
    <w:rsid w:val="00031061"/>
    <w:rsid w:val="000310A1"/>
    <w:rsid w:val="00031144"/>
    <w:rsid w:val="000311AE"/>
    <w:rsid w:val="00031403"/>
    <w:rsid w:val="000318C3"/>
    <w:rsid w:val="00031B6D"/>
    <w:rsid w:val="00032199"/>
    <w:rsid w:val="00032251"/>
    <w:rsid w:val="000322C5"/>
    <w:rsid w:val="000323D4"/>
    <w:rsid w:val="0003259D"/>
    <w:rsid w:val="00032A6C"/>
    <w:rsid w:val="00032B57"/>
    <w:rsid w:val="00032C89"/>
    <w:rsid w:val="00032C9D"/>
    <w:rsid w:val="00032D39"/>
    <w:rsid w:val="00032F08"/>
    <w:rsid w:val="000333C2"/>
    <w:rsid w:val="000336DC"/>
    <w:rsid w:val="0003393D"/>
    <w:rsid w:val="00033B5B"/>
    <w:rsid w:val="00033C81"/>
    <w:rsid w:val="00033F85"/>
    <w:rsid w:val="00034006"/>
    <w:rsid w:val="0003407B"/>
    <w:rsid w:val="0003407E"/>
    <w:rsid w:val="000341C1"/>
    <w:rsid w:val="00034257"/>
    <w:rsid w:val="000345B1"/>
    <w:rsid w:val="00034A94"/>
    <w:rsid w:val="00034BA3"/>
    <w:rsid w:val="00034C13"/>
    <w:rsid w:val="000350EC"/>
    <w:rsid w:val="000354A4"/>
    <w:rsid w:val="000354B2"/>
    <w:rsid w:val="000354E6"/>
    <w:rsid w:val="000355CC"/>
    <w:rsid w:val="0003564D"/>
    <w:rsid w:val="000356FA"/>
    <w:rsid w:val="00035AE6"/>
    <w:rsid w:val="00035F21"/>
    <w:rsid w:val="0003627B"/>
    <w:rsid w:val="00036467"/>
    <w:rsid w:val="000364F1"/>
    <w:rsid w:val="0003653D"/>
    <w:rsid w:val="000368D8"/>
    <w:rsid w:val="00036981"/>
    <w:rsid w:val="00036A3B"/>
    <w:rsid w:val="00036B8F"/>
    <w:rsid w:val="00036BED"/>
    <w:rsid w:val="00036E6D"/>
    <w:rsid w:val="0003719D"/>
    <w:rsid w:val="00037287"/>
    <w:rsid w:val="000373BA"/>
    <w:rsid w:val="000378A0"/>
    <w:rsid w:val="000378D6"/>
    <w:rsid w:val="00037994"/>
    <w:rsid w:val="000379D4"/>
    <w:rsid w:val="00037A7A"/>
    <w:rsid w:val="00037F2E"/>
    <w:rsid w:val="0004035C"/>
    <w:rsid w:val="000403BA"/>
    <w:rsid w:val="000403FC"/>
    <w:rsid w:val="00040792"/>
    <w:rsid w:val="00040922"/>
    <w:rsid w:val="00040AC3"/>
    <w:rsid w:val="00040AD1"/>
    <w:rsid w:val="00040B62"/>
    <w:rsid w:val="00040E98"/>
    <w:rsid w:val="00040F50"/>
    <w:rsid w:val="00041039"/>
    <w:rsid w:val="0004122B"/>
    <w:rsid w:val="0004124A"/>
    <w:rsid w:val="000413B0"/>
    <w:rsid w:val="000415B4"/>
    <w:rsid w:val="00041810"/>
    <w:rsid w:val="00041ABF"/>
    <w:rsid w:val="00041DEF"/>
    <w:rsid w:val="000422C3"/>
    <w:rsid w:val="00042542"/>
    <w:rsid w:val="0004261A"/>
    <w:rsid w:val="0004269B"/>
    <w:rsid w:val="0004271F"/>
    <w:rsid w:val="00042D39"/>
    <w:rsid w:val="0004309F"/>
    <w:rsid w:val="0004334F"/>
    <w:rsid w:val="0004342C"/>
    <w:rsid w:val="00043516"/>
    <w:rsid w:val="00043791"/>
    <w:rsid w:val="000437F2"/>
    <w:rsid w:val="00043819"/>
    <w:rsid w:val="00043D2D"/>
    <w:rsid w:val="00043ED0"/>
    <w:rsid w:val="00044179"/>
    <w:rsid w:val="0004446E"/>
    <w:rsid w:val="00044533"/>
    <w:rsid w:val="0004455D"/>
    <w:rsid w:val="000446BB"/>
    <w:rsid w:val="000449B4"/>
    <w:rsid w:val="000449BA"/>
    <w:rsid w:val="00044C27"/>
    <w:rsid w:val="00044FD2"/>
    <w:rsid w:val="000452CE"/>
    <w:rsid w:val="000454B4"/>
    <w:rsid w:val="0004560D"/>
    <w:rsid w:val="00045826"/>
    <w:rsid w:val="00045B28"/>
    <w:rsid w:val="00045D53"/>
    <w:rsid w:val="00045D5E"/>
    <w:rsid w:val="00045EFA"/>
    <w:rsid w:val="000460EC"/>
    <w:rsid w:val="0004614C"/>
    <w:rsid w:val="0004629F"/>
    <w:rsid w:val="000462C1"/>
    <w:rsid w:val="000465CB"/>
    <w:rsid w:val="000465D8"/>
    <w:rsid w:val="000467A5"/>
    <w:rsid w:val="00046800"/>
    <w:rsid w:val="00046CE6"/>
    <w:rsid w:val="00047104"/>
    <w:rsid w:val="000471C6"/>
    <w:rsid w:val="0004720F"/>
    <w:rsid w:val="0004749F"/>
    <w:rsid w:val="00047862"/>
    <w:rsid w:val="000479F8"/>
    <w:rsid w:val="00050017"/>
    <w:rsid w:val="0005052B"/>
    <w:rsid w:val="00050545"/>
    <w:rsid w:val="0005067F"/>
    <w:rsid w:val="000509F9"/>
    <w:rsid w:val="00050A45"/>
    <w:rsid w:val="00050BCB"/>
    <w:rsid w:val="00050D50"/>
    <w:rsid w:val="00050EAD"/>
    <w:rsid w:val="000510B7"/>
    <w:rsid w:val="000510F8"/>
    <w:rsid w:val="000515B0"/>
    <w:rsid w:val="00051756"/>
    <w:rsid w:val="0005177C"/>
    <w:rsid w:val="00051894"/>
    <w:rsid w:val="00051B5B"/>
    <w:rsid w:val="000524E6"/>
    <w:rsid w:val="0005263F"/>
    <w:rsid w:val="00052A22"/>
    <w:rsid w:val="00052A8A"/>
    <w:rsid w:val="00052B63"/>
    <w:rsid w:val="00052E01"/>
    <w:rsid w:val="00052FBC"/>
    <w:rsid w:val="00053208"/>
    <w:rsid w:val="00053D7F"/>
    <w:rsid w:val="00053DB9"/>
    <w:rsid w:val="00053F53"/>
    <w:rsid w:val="00054084"/>
    <w:rsid w:val="000541EB"/>
    <w:rsid w:val="00054660"/>
    <w:rsid w:val="00054941"/>
    <w:rsid w:val="000549B5"/>
    <w:rsid w:val="000549C5"/>
    <w:rsid w:val="00054CA2"/>
    <w:rsid w:val="00054DC3"/>
    <w:rsid w:val="00055068"/>
    <w:rsid w:val="0005540E"/>
    <w:rsid w:val="00055466"/>
    <w:rsid w:val="0005575B"/>
    <w:rsid w:val="00055784"/>
    <w:rsid w:val="000557FA"/>
    <w:rsid w:val="00055D9B"/>
    <w:rsid w:val="00056069"/>
    <w:rsid w:val="000562EB"/>
    <w:rsid w:val="000563C0"/>
    <w:rsid w:val="00056650"/>
    <w:rsid w:val="00056663"/>
    <w:rsid w:val="0005666C"/>
    <w:rsid w:val="00056724"/>
    <w:rsid w:val="0005696C"/>
    <w:rsid w:val="00056D86"/>
    <w:rsid w:val="00056E20"/>
    <w:rsid w:val="00056E7D"/>
    <w:rsid w:val="0005705B"/>
    <w:rsid w:val="00057351"/>
    <w:rsid w:val="000575E7"/>
    <w:rsid w:val="00057630"/>
    <w:rsid w:val="00057940"/>
    <w:rsid w:val="0005799F"/>
    <w:rsid w:val="00057AA6"/>
    <w:rsid w:val="00057CF3"/>
    <w:rsid w:val="000602FA"/>
    <w:rsid w:val="00060353"/>
    <w:rsid w:val="00060370"/>
    <w:rsid w:val="0006053C"/>
    <w:rsid w:val="00060578"/>
    <w:rsid w:val="000605C5"/>
    <w:rsid w:val="00060685"/>
    <w:rsid w:val="000606A4"/>
    <w:rsid w:val="000609AE"/>
    <w:rsid w:val="00060AA8"/>
    <w:rsid w:val="00060C1C"/>
    <w:rsid w:val="00060D76"/>
    <w:rsid w:val="00061042"/>
    <w:rsid w:val="00061158"/>
    <w:rsid w:val="000611B6"/>
    <w:rsid w:val="00061242"/>
    <w:rsid w:val="000620E3"/>
    <w:rsid w:val="000622CB"/>
    <w:rsid w:val="00062446"/>
    <w:rsid w:val="00062544"/>
    <w:rsid w:val="0006264E"/>
    <w:rsid w:val="000626FF"/>
    <w:rsid w:val="00062786"/>
    <w:rsid w:val="000627DD"/>
    <w:rsid w:val="00062805"/>
    <w:rsid w:val="00062961"/>
    <w:rsid w:val="00062A6C"/>
    <w:rsid w:val="000630F9"/>
    <w:rsid w:val="00063239"/>
    <w:rsid w:val="0006323E"/>
    <w:rsid w:val="00063396"/>
    <w:rsid w:val="00063436"/>
    <w:rsid w:val="00063A00"/>
    <w:rsid w:val="00063AB8"/>
    <w:rsid w:val="00063C4C"/>
    <w:rsid w:val="00063DEA"/>
    <w:rsid w:val="00063EA2"/>
    <w:rsid w:val="00063F5B"/>
    <w:rsid w:val="00064299"/>
    <w:rsid w:val="0006460E"/>
    <w:rsid w:val="00064690"/>
    <w:rsid w:val="0006490B"/>
    <w:rsid w:val="00064946"/>
    <w:rsid w:val="00064A39"/>
    <w:rsid w:val="00064B47"/>
    <w:rsid w:val="00064BFB"/>
    <w:rsid w:val="00064DA1"/>
    <w:rsid w:val="00064E39"/>
    <w:rsid w:val="00064E52"/>
    <w:rsid w:val="000653AE"/>
    <w:rsid w:val="000653DB"/>
    <w:rsid w:val="00065562"/>
    <w:rsid w:val="00065742"/>
    <w:rsid w:val="00065905"/>
    <w:rsid w:val="00065971"/>
    <w:rsid w:val="00065AD1"/>
    <w:rsid w:val="00065AD6"/>
    <w:rsid w:val="00065C7E"/>
    <w:rsid w:val="00066018"/>
    <w:rsid w:val="00066095"/>
    <w:rsid w:val="0006610B"/>
    <w:rsid w:val="000663A4"/>
    <w:rsid w:val="0006643A"/>
    <w:rsid w:val="00066492"/>
    <w:rsid w:val="0006660D"/>
    <w:rsid w:val="00066CDA"/>
    <w:rsid w:val="00066FB9"/>
    <w:rsid w:val="0006732A"/>
    <w:rsid w:val="00067343"/>
    <w:rsid w:val="00067458"/>
    <w:rsid w:val="000676FC"/>
    <w:rsid w:val="00067729"/>
    <w:rsid w:val="00067864"/>
    <w:rsid w:val="00067D80"/>
    <w:rsid w:val="00067F7B"/>
    <w:rsid w:val="00070081"/>
    <w:rsid w:val="00070195"/>
    <w:rsid w:val="000701F9"/>
    <w:rsid w:val="0007046B"/>
    <w:rsid w:val="0007046E"/>
    <w:rsid w:val="000707DA"/>
    <w:rsid w:val="00070945"/>
    <w:rsid w:val="00070A9E"/>
    <w:rsid w:val="00070CE7"/>
    <w:rsid w:val="00070F07"/>
    <w:rsid w:val="00070FAC"/>
    <w:rsid w:val="000710A3"/>
    <w:rsid w:val="0007128B"/>
    <w:rsid w:val="0007143E"/>
    <w:rsid w:val="00071644"/>
    <w:rsid w:val="00071826"/>
    <w:rsid w:val="000719F6"/>
    <w:rsid w:val="00071A13"/>
    <w:rsid w:val="00071B54"/>
    <w:rsid w:val="00071B88"/>
    <w:rsid w:val="00071B9B"/>
    <w:rsid w:val="00071C48"/>
    <w:rsid w:val="00071CA5"/>
    <w:rsid w:val="00071DF4"/>
    <w:rsid w:val="00071F05"/>
    <w:rsid w:val="00071F06"/>
    <w:rsid w:val="00071FE2"/>
    <w:rsid w:val="00072268"/>
    <w:rsid w:val="00072319"/>
    <w:rsid w:val="00072557"/>
    <w:rsid w:val="00072592"/>
    <w:rsid w:val="000727A4"/>
    <w:rsid w:val="00072871"/>
    <w:rsid w:val="000728B1"/>
    <w:rsid w:val="00072D10"/>
    <w:rsid w:val="00072DFD"/>
    <w:rsid w:val="000731B5"/>
    <w:rsid w:val="00073358"/>
    <w:rsid w:val="000736A0"/>
    <w:rsid w:val="0007381C"/>
    <w:rsid w:val="00073AA8"/>
    <w:rsid w:val="00073C72"/>
    <w:rsid w:val="00073F04"/>
    <w:rsid w:val="00073F5A"/>
    <w:rsid w:val="00074074"/>
    <w:rsid w:val="00074437"/>
    <w:rsid w:val="000744FE"/>
    <w:rsid w:val="00074563"/>
    <w:rsid w:val="00074958"/>
    <w:rsid w:val="00074D31"/>
    <w:rsid w:val="0007521E"/>
    <w:rsid w:val="000757C7"/>
    <w:rsid w:val="00075C05"/>
    <w:rsid w:val="00075D21"/>
    <w:rsid w:val="00075FA4"/>
    <w:rsid w:val="00076481"/>
    <w:rsid w:val="000765B6"/>
    <w:rsid w:val="00076620"/>
    <w:rsid w:val="00076A90"/>
    <w:rsid w:val="00076C3B"/>
    <w:rsid w:val="00076CAA"/>
    <w:rsid w:val="00076F73"/>
    <w:rsid w:val="0007727D"/>
    <w:rsid w:val="000773C2"/>
    <w:rsid w:val="0007740F"/>
    <w:rsid w:val="0007759F"/>
    <w:rsid w:val="00077B13"/>
    <w:rsid w:val="00077D70"/>
    <w:rsid w:val="00077E49"/>
    <w:rsid w:val="00077E84"/>
    <w:rsid w:val="00077FA5"/>
    <w:rsid w:val="00077FF1"/>
    <w:rsid w:val="000800CD"/>
    <w:rsid w:val="00080163"/>
    <w:rsid w:val="00080316"/>
    <w:rsid w:val="00080433"/>
    <w:rsid w:val="00080B08"/>
    <w:rsid w:val="00080DCD"/>
    <w:rsid w:val="00081094"/>
    <w:rsid w:val="0008110C"/>
    <w:rsid w:val="0008125A"/>
    <w:rsid w:val="000812CE"/>
    <w:rsid w:val="00081443"/>
    <w:rsid w:val="0008158F"/>
    <w:rsid w:val="00081929"/>
    <w:rsid w:val="0008199C"/>
    <w:rsid w:val="00081A2F"/>
    <w:rsid w:val="00081DBD"/>
    <w:rsid w:val="000825EE"/>
    <w:rsid w:val="00082937"/>
    <w:rsid w:val="00082AAE"/>
    <w:rsid w:val="00082E76"/>
    <w:rsid w:val="00083034"/>
    <w:rsid w:val="00083267"/>
    <w:rsid w:val="000833FA"/>
    <w:rsid w:val="00083495"/>
    <w:rsid w:val="000835BF"/>
    <w:rsid w:val="000838D8"/>
    <w:rsid w:val="00083B47"/>
    <w:rsid w:val="00083B82"/>
    <w:rsid w:val="00083D94"/>
    <w:rsid w:val="000841A3"/>
    <w:rsid w:val="00084437"/>
    <w:rsid w:val="000844C6"/>
    <w:rsid w:val="000844E3"/>
    <w:rsid w:val="000846A1"/>
    <w:rsid w:val="000847D2"/>
    <w:rsid w:val="00084829"/>
    <w:rsid w:val="00084F3A"/>
    <w:rsid w:val="0008515F"/>
    <w:rsid w:val="0008529B"/>
    <w:rsid w:val="0008530A"/>
    <w:rsid w:val="00085314"/>
    <w:rsid w:val="000854C2"/>
    <w:rsid w:val="000856CB"/>
    <w:rsid w:val="00085C4E"/>
    <w:rsid w:val="00085CC0"/>
    <w:rsid w:val="00085E3C"/>
    <w:rsid w:val="0008618A"/>
    <w:rsid w:val="0008632A"/>
    <w:rsid w:val="0008650D"/>
    <w:rsid w:val="0008662B"/>
    <w:rsid w:val="0008694E"/>
    <w:rsid w:val="00086964"/>
    <w:rsid w:val="00086D84"/>
    <w:rsid w:val="00086F79"/>
    <w:rsid w:val="000870A7"/>
    <w:rsid w:val="0008740E"/>
    <w:rsid w:val="00087602"/>
    <w:rsid w:val="000876E0"/>
    <w:rsid w:val="000877F4"/>
    <w:rsid w:val="0008792B"/>
    <w:rsid w:val="00087B29"/>
    <w:rsid w:val="00087D8C"/>
    <w:rsid w:val="00087F92"/>
    <w:rsid w:val="0009011E"/>
    <w:rsid w:val="0009080D"/>
    <w:rsid w:val="0009086D"/>
    <w:rsid w:val="00090946"/>
    <w:rsid w:val="00090960"/>
    <w:rsid w:val="00090DA2"/>
    <w:rsid w:val="00091055"/>
    <w:rsid w:val="0009115A"/>
    <w:rsid w:val="000911F7"/>
    <w:rsid w:val="000918E0"/>
    <w:rsid w:val="00091982"/>
    <w:rsid w:val="000919EB"/>
    <w:rsid w:val="00091A0D"/>
    <w:rsid w:val="00091A75"/>
    <w:rsid w:val="00091C5A"/>
    <w:rsid w:val="00091DB5"/>
    <w:rsid w:val="00091FCC"/>
    <w:rsid w:val="00091FD3"/>
    <w:rsid w:val="00092040"/>
    <w:rsid w:val="000923A5"/>
    <w:rsid w:val="000923F3"/>
    <w:rsid w:val="0009265C"/>
    <w:rsid w:val="000926BB"/>
    <w:rsid w:val="000926ED"/>
    <w:rsid w:val="00092964"/>
    <w:rsid w:val="00092A48"/>
    <w:rsid w:val="00092B94"/>
    <w:rsid w:val="00092BF9"/>
    <w:rsid w:val="00092C35"/>
    <w:rsid w:val="00092C52"/>
    <w:rsid w:val="00092C59"/>
    <w:rsid w:val="00092EFD"/>
    <w:rsid w:val="0009312B"/>
    <w:rsid w:val="00093225"/>
    <w:rsid w:val="000935E6"/>
    <w:rsid w:val="0009365A"/>
    <w:rsid w:val="0009384A"/>
    <w:rsid w:val="000938E3"/>
    <w:rsid w:val="00093933"/>
    <w:rsid w:val="00093FEF"/>
    <w:rsid w:val="00094147"/>
    <w:rsid w:val="00094200"/>
    <w:rsid w:val="000943E0"/>
    <w:rsid w:val="00094414"/>
    <w:rsid w:val="00094483"/>
    <w:rsid w:val="00094518"/>
    <w:rsid w:val="0009464B"/>
    <w:rsid w:val="000948A1"/>
    <w:rsid w:val="00094D73"/>
    <w:rsid w:val="00094DB0"/>
    <w:rsid w:val="00094F33"/>
    <w:rsid w:val="00095068"/>
    <w:rsid w:val="00095084"/>
    <w:rsid w:val="00095546"/>
    <w:rsid w:val="000955E4"/>
    <w:rsid w:val="0009577B"/>
    <w:rsid w:val="0009587F"/>
    <w:rsid w:val="0009592A"/>
    <w:rsid w:val="00095A82"/>
    <w:rsid w:val="00095B2E"/>
    <w:rsid w:val="00095CE6"/>
    <w:rsid w:val="00095F71"/>
    <w:rsid w:val="000960B9"/>
    <w:rsid w:val="000960D6"/>
    <w:rsid w:val="00096114"/>
    <w:rsid w:val="0009656E"/>
    <w:rsid w:val="0009685A"/>
    <w:rsid w:val="00096A1D"/>
    <w:rsid w:val="00096A60"/>
    <w:rsid w:val="00096E9C"/>
    <w:rsid w:val="00096F50"/>
    <w:rsid w:val="00096F93"/>
    <w:rsid w:val="00097071"/>
    <w:rsid w:val="00097189"/>
    <w:rsid w:val="00097317"/>
    <w:rsid w:val="0009735F"/>
    <w:rsid w:val="000973AE"/>
    <w:rsid w:val="0009777B"/>
    <w:rsid w:val="00097781"/>
    <w:rsid w:val="000977C0"/>
    <w:rsid w:val="0009789D"/>
    <w:rsid w:val="00097A5C"/>
    <w:rsid w:val="00097A8B"/>
    <w:rsid w:val="00097B29"/>
    <w:rsid w:val="00097C7F"/>
    <w:rsid w:val="00097D49"/>
    <w:rsid w:val="00097DF6"/>
    <w:rsid w:val="00097EEF"/>
    <w:rsid w:val="00097F90"/>
    <w:rsid w:val="000A03E3"/>
    <w:rsid w:val="000A04CD"/>
    <w:rsid w:val="000A050E"/>
    <w:rsid w:val="000A059B"/>
    <w:rsid w:val="000A069A"/>
    <w:rsid w:val="000A080D"/>
    <w:rsid w:val="000A086A"/>
    <w:rsid w:val="000A086D"/>
    <w:rsid w:val="000A089A"/>
    <w:rsid w:val="000A09E4"/>
    <w:rsid w:val="000A0B1F"/>
    <w:rsid w:val="000A0D4B"/>
    <w:rsid w:val="000A0FA6"/>
    <w:rsid w:val="000A12E9"/>
    <w:rsid w:val="000A1440"/>
    <w:rsid w:val="000A1762"/>
    <w:rsid w:val="000A19EB"/>
    <w:rsid w:val="000A1AF9"/>
    <w:rsid w:val="000A1C9D"/>
    <w:rsid w:val="000A1CE7"/>
    <w:rsid w:val="000A1D46"/>
    <w:rsid w:val="000A1FBA"/>
    <w:rsid w:val="000A2198"/>
    <w:rsid w:val="000A2237"/>
    <w:rsid w:val="000A24C7"/>
    <w:rsid w:val="000A2639"/>
    <w:rsid w:val="000A268D"/>
    <w:rsid w:val="000A288C"/>
    <w:rsid w:val="000A2936"/>
    <w:rsid w:val="000A2999"/>
    <w:rsid w:val="000A2A88"/>
    <w:rsid w:val="000A2B74"/>
    <w:rsid w:val="000A2BD2"/>
    <w:rsid w:val="000A2E6F"/>
    <w:rsid w:val="000A3003"/>
    <w:rsid w:val="000A33A0"/>
    <w:rsid w:val="000A33CB"/>
    <w:rsid w:val="000A34F4"/>
    <w:rsid w:val="000A36DD"/>
    <w:rsid w:val="000A3933"/>
    <w:rsid w:val="000A3950"/>
    <w:rsid w:val="000A3A19"/>
    <w:rsid w:val="000A3A30"/>
    <w:rsid w:val="000A3AC9"/>
    <w:rsid w:val="000A3FA4"/>
    <w:rsid w:val="000A4308"/>
    <w:rsid w:val="000A456B"/>
    <w:rsid w:val="000A45ED"/>
    <w:rsid w:val="000A4988"/>
    <w:rsid w:val="000A498F"/>
    <w:rsid w:val="000A4DA7"/>
    <w:rsid w:val="000A51BD"/>
    <w:rsid w:val="000A5425"/>
    <w:rsid w:val="000A58E0"/>
    <w:rsid w:val="000A598E"/>
    <w:rsid w:val="000A5A74"/>
    <w:rsid w:val="000A5CC2"/>
    <w:rsid w:val="000A5D95"/>
    <w:rsid w:val="000A6065"/>
    <w:rsid w:val="000A6337"/>
    <w:rsid w:val="000A63D0"/>
    <w:rsid w:val="000A664B"/>
    <w:rsid w:val="000A6C25"/>
    <w:rsid w:val="000A6D8B"/>
    <w:rsid w:val="000A6F17"/>
    <w:rsid w:val="000A6F99"/>
    <w:rsid w:val="000A7132"/>
    <w:rsid w:val="000A7175"/>
    <w:rsid w:val="000A718F"/>
    <w:rsid w:val="000A72AC"/>
    <w:rsid w:val="000A72D7"/>
    <w:rsid w:val="000A7848"/>
    <w:rsid w:val="000A7906"/>
    <w:rsid w:val="000B0034"/>
    <w:rsid w:val="000B0659"/>
    <w:rsid w:val="000B0729"/>
    <w:rsid w:val="000B0D29"/>
    <w:rsid w:val="000B11A8"/>
    <w:rsid w:val="000B12B9"/>
    <w:rsid w:val="000B15EE"/>
    <w:rsid w:val="000B1635"/>
    <w:rsid w:val="000B17E9"/>
    <w:rsid w:val="000B1911"/>
    <w:rsid w:val="000B1A0F"/>
    <w:rsid w:val="000B1C81"/>
    <w:rsid w:val="000B2340"/>
    <w:rsid w:val="000B2518"/>
    <w:rsid w:val="000B2777"/>
    <w:rsid w:val="000B298F"/>
    <w:rsid w:val="000B2999"/>
    <w:rsid w:val="000B2A0E"/>
    <w:rsid w:val="000B2AA7"/>
    <w:rsid w:val="000B2BD3"/>
    <w:rsid w:val="000B2D05"/>
    <w:rsid w:val="000B2DAD"/>
    <w:rsid w:val="000B2EFC"/>
    <w:rsid w:val="000B3045"/>
    <w:rsid w:val="000B3134"/>
    <w:rsid w:val="000B34E0"/>
    <w:rsid w:val="000B35D9"/>
    <w:rsid w:val="000B393F"/>
    <w:rsid w:val="000B3BFA"/>
    <w:rsid w:val="000B3C8C"/>
    <w:rsid w:val="000B3CD4"/>
    <w:rsid w:val="000B3F26"/>
    <w:rsid w:val="000B40AE"/>
    <w:rsid w:val="000B40AF"/>
    <w:rsid w:val="000B438D"/>
    <w:rsid w:val="000B4686"/>
    <w:rsid w:val="000B46EF"/>
    <w:rsid w:val="000B48A2"/>
    <w:rsid w:val="000B4BE2"/>
    <w:rsid w:val="000B4CA1"/>
    <w:rsid w:val="000B4DE4"/>
    <w:rsid w:val="000B5623"/>
    <w:rsid w:val="000B589E"/>
    <w:rsid w:val="000B5DE5"/>
    <w:rsid w:val="000B5FE9"/>
    <w:rsid w:val="000B61C7"/>
    <w:rsid w:val="000B68A2"/>
    <w:rsid w:val="000B6951"/>
    <w:rsid w:val="000B6B4F"/>
    <w:rsid w:val="000B6BB0"/>
    <w:rsid w:val="000B6D0A"/>
    <w:rsid w:val="000B6FC8"/>
    <w:rsid w:val="000B715C"/>
    <w:rsid w:val="000B74DE"/>
    <w:rsid w:val="000B7AFC"/>
    <w:rsid w:val="000B7B86"/>
    <w:rsid w:val="000B7CFC"/>
    <w:rsid w:val="000B7F30"/>
    <w:rsid w:val="000C017C"/>
    <w:rsid w:val="000C01FF"/>
    <w:rsid w:val="000C040B"/>
    <w:rsid w:val="000C094F"/>
    <w:rsid w:val="000C0B8A"/>
    <w:rsid w:val="000C0CDB"/>
    <w:rsid w:val="000C11BB"/>
    <w:rsid w:val="000C12A8"/>
    <w:rsid w:val="000C14CA"/>
    <w:rsid w:val="000C1505"/>
    <w:rsid w:val="000C1546"/>
    <w:rsid w:val="000C15F1"/>
    <w:rsid w:val="000C193E"/>
    <w:rsid w:val="000C1B12"/>
    <w:rsid w:val="000C1DBA"/>
    <w:rsid w:val="000C223A"/>
    <w:rsid w:val="000C2474"/>
    <w:rsid w:val="000C24A1"/>
    <w:rsid w:val="000C2592"/>
    <w:rsid w:val="000C27C8"/>
    <w:rsid w:val="000C27D7"/>
    <w:rsid w:val="000C2960"/>
    <w:rsid w:val="000C29D6"/>
    <w:rsid w:val="000C2BA9"/>
    <w:rsid w:val="000C2F06"/>
    <w:rsid w:val="000C2F38"/>
    <w:rsid w:val="000C3080"/>
    <w:rsid w:val="000C3150"/>
    <w:rsid w:val="000C32D7"/>
    <w:rsid w:val="000C3348"/>
    <w:rsid w:val="000C33CF"/>
    <w:rsid w:val="000C340C"/>
    <w:rsid w:val="000C350A"/>
    <w:rsid w:val="000C37BD"/>
    <w:rsid w:val="000C39DD"/>
    <w:rsid w:val="000C3A76"/>
    <w:rsid w:val="000C46D8"/>
    <w:rsid w:val="000C4796"/>
    <w:rsid w:val="000C4E1A"/>
    <w:rsid w:val="000C4EE0"/>
    <w:rsid w:val="000C538B"/>
    <w:rsid w:val="000C55F7"/>
    <w:rsid w:val="000C5623"/>
    <w:rsid w:val="000C574B"/>
    <w:rsid w:val="000C57B7"/>
    <w:rsid w:val="000C58E9"/>
    <w:rsid w:val="000C5997"/>
    <w:rsid w:val="000C5A87"/>
    <w:rsid w:val="000C5A9C"/>
    <w:rsid w:val="000C6137"/>
    <w:rsid w:val="000C6653"/>
    <w:rsid w:val="000C66FC"/>
    <w:rsid w:val="000C6ABE"/>
    <w:rsid w:val="000C6F72"/>
    <w:rsid w:val="000C7022"/>
    <w:rsid w:val="000C7330"/>
    <w:rsid w:val="000C7517"/>
    <w:rsid w:val="000C7663"/>
    <w:rsid w:val="000C768F"/>
    <w:rsid w:val="000C792A"/>
    <w:rsid w:val="000C79D6"/>
    <w:rsid w:val="000C7AFE"/>
    <w:rsid w:val="000C7B23"/>
    <w:rsid w:val="000C7B4C"/>
    <w:rsid w:val="000C7B63"/>
    <w:rsid w:val="000C7E66"/>
    <w:rsid w:val="000C7EA8"/>
    <w:rsid w:val="000C7F29"/>
    <w:rsid w:val="000C7F9D"/>
    <w:rsid w:val="000C7FC6"/>
    <w:rsid w:val="000D001F"/>
    <w:rsid w:val="000D00DF"/>
    <w:rsid w:val="000D03E8"/>
    <w:rsid w:val="000D0498"/>
    <w:rsid w:val="000D055D"/>
    <w:rsid w:val="000D05DF"/>
    <w:rsid w:val="000D074E"/>
    <w:rsid w:val="000D0794"/>
    <w:rsid w:val="000D0860"/>
    <w:rsid w:val="000D0D0F"/>
    <w:rsid w:val="000D0D25"/>
    <w:rsid w:val="000D0E86"/>
    <w:rsid w:val="000D0E8B"/>
    <w:rsid w:val="000D0F83"/>
    <w:rsid w:val="000D11F0"/>
    <w:rsid w:val="000D13AF"/>
    <w:rsid w:val="000D145E"/>
    <w:rsid w:val="000D17C0"/>
    <w:rsid w:val="000D1CB4"/>
    <w:rsid w:val="000D1D7B"/>
    <w:rsid w:val="000D23FA"/>
    <w:rsid w:val="000D2675"/>
    <w:rsid w:val="000D28A0"/>
    <w:rsid w:val="000D2B8D"/>
    <w:rsid w:val="000D2C5F"/>
    <w:rsid w:val="000D2DEB"/>
    <w:rsid w:val="000D3003"/>
    <w:rsid w:val="000D30DF"/>
    <w:rsid w:val="000D3259"/>
    <w:rsid w:val="000D3319"/>
    <w:rsid w:val="000D39E3"/>
    <w:rsid w:val="000D3A40"/>
    <w:rsid w:val="000D3BB3"/>
    <w:rsid w:val="000D3D6D"/>
    <w:rsid w:val="000D3EB2"/>
    <w:rsid w:val="000D3EE1"/>
    <w:rsid w:val="000D3FA7"/>
    <w:rsid w:val="000D4079"/>
    <w:rsid w:val="000D4106"/>
    <w:rsid w:val="000D4417"/>
    <w:rsid w:val="000D4A5C"/>
    <w:rsid w:val="000D4D3F"/>
    <w:rsid w:val="000D4D47"/>
    <w:rsid w:val="000D4D6D"/>
    <w:rsid w:val="000D4E24"/>
    <w:rsid w:val="000D526B"/>
    <w:rsid w:val="000D5314"/>
    <w:rsid w:val="000D5439"/>
    <w:rsid w:val="000D5618"/>
    <w:rsid w:val="000D5748"/>
    <w:rsid w:val="000D59DD"/>
    <w:rsid w:val="000D5AD9"/>
    <w:rsid w:val="000D5C97"/>
    <w:rsid w:val="000D6207"/>
    <w:rsid w:val="000D6263"/>
    <w:rsid w:val="000D630F"/>
    <w:rsid w:val="000D6510"/>
    <w:rsid w:val="000D653D"/>
    <w:rsid w:val="000D6810"/>
    <w:rsid w:val="000D68D5"/>
    <w:rsid w:val="000D6A7F"/>
    <w:rsid w:val="000D6BD1"/>
    <w:rsid w:val="000D6BD5"/>
    <w:rsid w:val="000D6CC4"/>
    <w:rsid w:val="000D6CF3"/>
    <w:rsid w:val="000D6EDB"/>
    <w:rsid w:val="000D6FEF"/>
    <w:rsid w:val="000D7024"/>
    <w:rsid w:val="000D7093"/>
    <w:rsid w:val="000D722E"/>
    <w:rsid w:val="000D74D8"/>
    <w:rsid w:val="000D74F5"/>
    <w:rsid w:val="000D7584"/>
    <w:rsid w:val="000D760D"/>
    <w:rsid w:val="000D77FC"/>
    <w:rsid w:val="000D7977"/>
    <w:rsid w:val="000D7A47"/>
    <w:rsid w:val="000D7E09"/>
    <w:rsid w:val="000D7FD5"/>
    <w:rsid w:val="000E0057"/>
    <w:rsid w:val="000E0191"/>
    <w:rsid w:val="000E01F6"/>
    <w:rsid w:val="000E0787"/>
    <w:rsid w:val="000E0EB6"/>
    <w:rsid w:val="000E160B"/>
    <w:rsid w:val="000E19C9"/>
    <w:rsid w:val="000E1D20"/>
    <w:rsid w:val="000E1E5B"/>
    <w:rsid w:val="000E2318"/>
    <w:rsid w:val="000E2511"/>
    <w:rsid w:val="000E2552"/>
    <w:rsid w:val="000E2957"/>
    <w:rsid w:val="000E29F4"/>
    <w:rsid w:val="000E2C28"/>
    <w:rsid w:val="000E2C76"/>
    <w:rsid w:val="000E2EC3"/>
    <w:rsid w:val="000E2F52"/>
    <w:rsid w:val="000E2FA5"/>
    <w:rsid w:val="000E3024"/>
    <w:rsid w:val="000E30A4"/>
    <w:rsid w:val="000E31E4"/>
    <w:rsid w:val="000E32B7"/>
    <w:rsid w:val="000E32F5"/>
    <w:rsid w:val="000E3469"/>
    <w:rsid w:val="000E3A1B"/>
    <w:rsid w:val="000E3A7E"/>
    <w:rsid w:val="000E3ED1"/>
    <w:rsid w:val="000E4B0B"/>
    <w:rsid w:val="000E4B9F"/>
    <w:rsid w:val="000E4BDC"/>
    <w:rsid w:val="000E50C5"/>
    <w:rsid w:val="000E533D"/>
    <w:rsid w:val="000E552E"/>
    <w:rsid w:val="000E5664"/>
    <w:rsid w:val="000E589C"/>
    <w:rsid w:val="000E59BC"/>
    <w:rsid w:val="000E5A84"/>
    <w:rsid w:val="000E5C52"/>
    <w:rsid w:val="000E5CBD"/>
    <w:rsid w:val="000E5CE9"/>
    <w:rsid w:val="000E5D24"/>
    <w:rsid w:val="000E652F"/>
    <w:rsid w:val="000E674F"/>
    <w:rsid w:val="000E6FE3"/>
    <w:rsid w:val="000E70A1"/>
    <w:rsid w:val="000E712C"/>
    <w:rsid w:val="000E7527"/>
    <w:rsid w:val="000E77E7"/>
    <w:rsid w:val="000E789E"/>
    <w:rsid w:val="000E7A4E"/>
    <w:rsid w:val="000E7A9D"/>
    <w:rsid w:val="000E7B43"/>
    <w:rsid w:val="000E7DB1"/>
    <w:rsid w:val="000F0200"/>
    <w:rsid w:val="000F0230"/>
    <w:rsid w:val="000F02C4"/>
    <w:rsid w:val="000F03D1"/>
    <w:rsid w:val="000F0406"/>
    <w:rsid w:val="000F0587"/>
    <w:rsid w:val="000F0777"/>
    <w:rsid w:val="000F0899"/>
    <w:rsid w:val="000F0A7F"/>
    <w:rsid w:val="000F0AB6"/>
    <w:rsid w:val="000F0B86"/>
    <w:rsid w:val="000F0E53"/>
    <w:rsid w:val="000F1187"/>
    <w:rsid w:val="000F13A6"/>
    <w:rsid w:val="000F15F1"/>
    <w:rsid w:val="000F1719"/>
    <w:rsid w:val="000F1772"/>
    <w:rsid w:val="000F183F"/>
    <w:rsid w:val="000F1876"/>
    <w:rsid w:val="000F1C23"/>
    <w:rsid w:val="000F1EC7"/>
    <w:rsid w:val="000F205A"/>
    <w:rsid w:val="000F21C9"/>
    <w:rsid w:val="000F27F6"/>
    <w:rsid w:val="000F2A50"/>
    <w:rsid w:val="000F2BE9"/>
    <w:rsid w:val="000F2C55"/>
    <w:rsid w:val="000F2D33"/>
    <w:rsid w:val="000F337F"/>
    <w:rsid w:val="000F33FD"/>
    <w:rsid w:val="000F3433"/>
    <w:rsid w:val="000F34F9"/>
    <w:rsid w:val="000F37BF"/>
    <w:rsid w:val="000F3B1D"/>
    <w:rsid w:val="000F3D93"/>
    <w:rsid w:val="000F3DE0"/>
    <w:rsid w:val="000F3E03"/>
    <w:rsid w:val="000F3F4D"/>
    <w:rsid w:val="000F40DF"/>
    <w:rsid w:val="000F4160"/>
    <w:rsid w:val="000F42BD"/>
    <w:rsid w:val="000F4609"/>
    <w:rsid w:val="000F4979"/>
    <w:rsid w:val="000F4BD3"/>
    <w:rsid w:val="000F50BC"/>
    <w:rsid w:val="000F52A5"/>
    <w:rsid w:val="000F5996"/>
    <w:rsid w:val="000F63F6"/>
    <w:rsid w:val="000F66FE"/>
    <w:rsid w:val="000F6744"/>
    <w:rsid w:val="000F6760"/>
    <w:rsid w:val="000F6BE7"/>
    <w:rsid w:val="000F6F11"/>
    <w:rsid w:val="000F6F22"/>
    <w:rsid w:val="000F7089"/>
    <w:rsid w:val="000F728E"/>
    <w:rsid w:val="000F76A4"/>
    <w:rsid w:val="000F77FC"/>
    <w:rsid w:val="000F7A5D"/>
    <w:rsid w:val="000F7A79"/>
    <w:rsid w:val="000F7B8C"/>
    <w:rsid w:val="000F7E50"/>
    <w:rsid w:val="000F7FD6"/>
    <w:rsid w:val="00100636"/>
    <w:rsid w:val="0010075C"/>
    <w:rsid w:val="00100773"/>
    <w:rsid w:val="0010087F"/>
    <w:rsid w:val="00100B64"/>
    <w:rsid w:val="00101045"/>
    <w:rsid w:val="001012BF"/>
    <w:rsid w:val="0010137E"/>
    <w:rsid w:val="001014E6"/>
    <w:rsid w:val="001018D6"/>
    <w:rsid w:val="0010190F"/>
    <w:rsid w:val="00101B9B"/>
    <w:rsid w:val="00101C50"/>
    <w:rsid w:val="00101D96"/>
    <w:rsid w:val="0010228A"/>
    <w:rsid w:val="001026BC"/>
    <w:rsid w:val="001028F3"/>
    <w:rsid w:val="0010298E"/>
    <w:rsid w:val="00102CC1"/>
    <w:rsid w:val="00102E45"/>
    <w:rsid w:val="00103021"/>
    <w:rsid w:val="00103042"/>
    <w:rsid w:val="001032AE"/>
    <w:rsid w:val="001032B9"/>
    <w:rsid w:val="00103395"/>
    <w:rsid w:val="0010349D"/>
    <w:rsid w:val="00103596"/>
    <w:rsid w:val="001035EC"/>
    <w:rsid w:val="00103D5E"/>
    <w:rsid w:val="001040E8"/>
    <w:rsid w:val="001040EE"/>
    <w:rsid w:val="00104167"/>
    <w:rsid w:val="001047EC"/>
    <w:rsid w:val="00104812"/>
    <w:rsid w:val="00104906"/>
    <w:rsid w:val="00104B35"/>
    <w:rsid w:val="00104F72"/>
    <w:rsid w:val="00105037"/>
    <w:rsid w:val="00105225"/>
    <w:rsid w:val="0010522E"/>
    <w:rsid w:val="00105244"/>
    <w:rsid w:val="0010531E"/>
    <w:rsid w:val="00105676"/>
    <w:rsid w:val="0010573E"/>
    <w:rsid w:val="00105839"/>
    <w:rsid w:val="0010597D"/>
    <w:rsid w:val="00105A61"/>
    <w:rsid w:val="00105C49"/>
    <w:rsid w:val="00105D1B"/>
    <w:rsid w:val="00105EA6"/>
    <w:rsid w:val="00105EFE"/>
    <w:rsid w:val="00106251"/>
    <w:rsid w:val="0010634B"/>
    <w:rsid w:val="001063BC"/>
    <w:rsid w:val="001065D0"/>
    <w:rsid w:val="001065FE"/>
    <w:rsid w:val="00106692"/>
    <w:rsid w:val="00106C1F"/>
    <w:rsid w:val="00106C36"/>
    <w:rsid w:val="00106D77"/>
    <w:rsid w:val="00106EB5"/>
    <w:rsid w:val="001070FD"/>
    <w:rsid w:val="0010738E"/>
    <w:rsid w:val="001074D7"/>
    <w:rsid w:val="001075A9"/>
    <w:rsid w:val="0010783E"/>
    <w:rsid w:val="00107855"/>
    <w:rsid w:val="001078B3"/>
    <w:rsid w:val="001078BC"/>
    <w:rsid w:val="00107BA5"/>
    <w:rsid w:val="001102AE"/>
    <w:rsid w:val="00110372"/>
    <w:rsid w:val="0011039D"/>
    <w:rsid w:val="001103F1"/>
    <w:rsid w:val="00110712"/>
    <w:rsid w:val="0011072F"/>
    <w:rsid w:val="00110C2D"/>
    <w:rsid w:val="00110CF9"/>
    <w:rsid w:val="00110E4C"/>
    <w:rsid w:val="00110EA9"/>
    <w:rsid w:val="00110F83"/>
    <w:rsid w:val="00111686"/>
    <w:rsid w:val="00111AF9"/>
    <w:rsid w:val="00111C1F"/>
    <w:rsid w:val="0011264D"/>
    <w:rsid w:val="0011284E"/>
    <w:rsid w:val="00112AF2"/>
    <w:rsid w:val="00112D98"/>
    <w:rsid w:val="00112E52"/>
    <w:rsid w:val="00112F2C"/>
    <w:rsid w:val="00112F4F"/>
    <w:rsid w:val="00112FB7"/>
    <w:rsid w:val="00112FEB"/>
    <w:rsid w:val="00113473"/>
    <w:rsid w:val="0011365F"/>
    <w:rsid w:val="0011384F"/>
    <w:rsid w:val="00113899"/>
    <w:rsid w:val="001138A8"/>
    <w:rsid w:val="001138C5"/>
    <w:rsid w:val="0011395D"/>
    <w:rsid w:val="00113BA6"/>
    <w:rsid w:val="00113BD1"/>
    <w:rsid w:val="00113CFB"/>
    <w:rsid w:val="00113E39"/>
    <w:rsid w:val="0011403E"/>
    <w:rsid w:val="001140CC"/>
    <w:rsid w:val="00114273"/>
    <w:rsid w:val="00114809"/>
    <w:rsid w:val="00114AA3"/>
    <w:rsid w:val="00114AC7"/>
    <w:rsid w:val="00114C12"/>
    <w:rsid w:val="00114C2A"/>
    <w:rsid w:val="00114D70"/>
    <w:rsid w:val="00114F2D"/>
    <w:rsid w:val="00114F40"/>
    <w:rsid w:val="001153F3"/>
    <w:rsid w:val="0011563C"/>
    <w:rsid w:val="001156EE"/>
    <w:rsid w:val="0011582D"/>
    <w:rsid w:val="00115A52"/>
    <w:rsid w:val="00115D4B"/>
    <w:rsid w:val="00115DB7"/>
    <w:rsid w:val="00116378"/>
    <w:rsid w:val="00116541"/>
    <w:rsid w:val="001166E5"/>
    <w:rsid w:val="001169C8"/>
    <w:rsid w:val="00116ACC"/>
    <w:rsid w:val="00116B43"/>
    <w:rsid w:val="00116F46"/>
    <w:rsid w:val="001175A4"/>
    <w:rsid w:val="001175B5"/>
    <w:rsid w:val="0011761C"/>
    <w:rsid w:val="001179D6"/>
    <w:rsid w:val="00117A9F"/>
    <w:rsid w:val="00117C99"/>
    <w:rsid w:val="00117DFF"/>
    <w:rsid w:val="00117F6B"/>
    <w:rsid w:val="001201C3"/>
    <w:rsid w:val="001202C6"/>
    <w:rsid w:val="001209F2"/>
    <w:rsid w:val="00120EE6"/>
    <w:rsid w:val="0012101C"/>
    <w:rsid w:val="00121192"/>
    <w:rsid w:val="0012121E"/>
    <w:rsid w:val="0012131D"/>
    <w:rsid w:val="001218C7"/>
    <w:rsid w:val="00121ADE"/>
    <w:rsid w:val="00121B86"/>
    <w:rsid w:val="00121C5C"/>
    <w:rsid w:val="00121E02"/>
    <w:rsid w:val="00122168"/>
    <w:rsid w:val="001222E7"/>
    <w:rsid w:val="00122338"/>
    <w:rsid w:val="001224CE"/>
    <w:rsid w:val="00122888"/>
    <w:rsid w:val="00122B90"/>
    <w:rsid w:val="00122EC5"/>
    <w:rsid w:val="00122FDB"/>
    <w:rsid w:val="001230A5"/>
    <w:rsid w:val="001230F7"/>
    <w:rsid w:val="00123102"/>
    <w:rsid w:val="00123154"/>
    <w:rsid w:val="001232C5"/>
    <w:rsid w:val="0012334D"/>
    <w:rsid w:val="00123492"/>
    <w:rsid w:val="00123DD4"/>
    <w:rsid w:val="00123E36"/>
    <w:rsid w:val="00123FE1"/>
    <w:rsid w:val="00124015"/>
    <w:rsid w:val="001240DF"/>
    <w:rsid w:val="0012413C"/>
    <w:rsid w:val="00124436"/>
    <w:rsid w:val="001247DC"/>
    <w:rsid w:val="00124A2A"/>
    <w:rsid w:val="00124B6C"/>
    <w:rsid w:val="00125015"/>
    <w:rsid w:val="00125122"/>
    <w:rsid w:val="00125523"/>
    <w:rsid w:val="0012579A"/>
    <w:rsid w:val="001257F1"/>
    <w:rsid w:val="001259B2"/>
    <w:rsid w:val="00125A45"/>
    <w:rsid w:val="00125E5E"/>
    <w:rsid w:val="00125F67"/>
    <w:rsid w:val="00126051"/>
    <w:rsid w:val="001261F3"/>
    <w:rsid w:val="001264AD"/>
    <w:rsid w:val="001264C9"/>
    <w:rsid w:val="0012665B"/>
    <w:rsid w:val="00126681"/>
    <w:rsid w:val="00126877"/>
    <w:rsid w:val="001269D6"/>
    <w:rsid w:val="00126A8E"/>
    <w:rsid w:val="00126AAC"/>
    <w:rsid w:val="00126DEA"/>
    <w:rsid w:val="00126E26"/>
    <w:rsid w:val="00126FDA"/>
    <w:rsid w:val="001271C8"/>
    <w:rsid w:val="0012767A"/>
    <w:rsid w:val="001276D4"/>
    <w:rsid w:val="00127745"/>
    <w:rsid w:val="001278CB"/>
    <w:rsid w:val="001279F1"/>
    <w:rsid w:val="00127C58"/>
    <w:rsid w:val="00127C9C"/>
    <w:rsid w:val="00127CF1"/>
    <w:rsid w:val="00127E25"/>
    <w:rsid w:val="00127F6F"/>
    <w:rsid w:val="00130049"/>
    <w:rsid w:val="001300F2"/>
    <w:rsid w:val="001301AB"/>
    <w:rsid w:val="001302EF"/>
    <w:rsid w:val="00130BE9"/>
    <w:rsid w:val="00130C77"/>
    <w:rsid w:val="00130EAC"/>
    <w:rsid w:val="00130ECC"/>
    <w:rsid w:val="001310BA"/>
    <w:rsid w:val="001312C4"/>
    <w:rsid w:val="001313FF"/>
    <w:rsid w:val="001315BE"/>
    <w:rsid w:val="001316A5"/>
    <w:rsid w:val="0013173E"/>
    <w:rsid w:val="0013186B"/>
    <w:rsid w:val="001318BA"/>
    <w:rsid w:val="00131B8F"/>
    <w:rsid w:val="00131F4F"/>
    <w:rsid w:val="001321B1"/>
    <w:rsid w:val="001322E8"/>
    <w:rsid w:val="001325EF"/>
    <w:rsid w:val="0013283B"/>
    <w:rsid w:val="00132A4F"/>
    <w:rsid w:val="00132CED"/>
    <w:rsid w:val="00132D0C"/>
    <w:rsid w:val="00132EDB"/>
    <w:rsid w:val="00133147"/>
    <w:rsid w:val="00133510"/>
    <w:rsid w:val="00133660"/>
    <w:rsid w:val="001336E1"/>
    <w:rsid w:val="00133D30"/>
    <w:rsid w:val="00133D84"/>
    <w:rsid w:val="0013406C"/>
    <w:rsid w:val="0013407E"/>
    <w:rsid w:val="00134239"/>
    <w:rsid w:val="00134483"/>
    <w:rsid w:val="00134AD3"/>
    <w:rsid w:val="00134CF4"/>
    <w:rsid w:val="00134E0E"/>
    <w:rsid w:val="00134E13"/>
    <w:rsid w:val="00134F28"/>
    <w:rsid w:val="00135039"/>
    <w:rsid w:val="001350D6"/>
    <w:rsid w:val="0013521D"/>
    <w:rsid w:val="0013557B"/>
    <w:rsid w:val="00135BE7"/>
    <w:rsid w:val="00135CF8"/>
    <w:rsid w:val="00135D26"/>
    <w:rsid w:val="00135DEE"/>
    <w:rsid w:val="00135F1E"/>
    <w:rsid w:val="001361F2"/>
    <w:rsid w:val="0013635A"/>
    <w:rsid w:val="00136B14"/>
    <w:rsid w:val="00136C23"/>
    <w:rsid w:val="00136CBC"/>
    <w:rsid w:val="00136DA2"/>
    <w:rsid w:val="00136E4B"/>
    <w:rsid w:val="00136FDE"/>
    <w:rsid w:val="001371ED"/>
    <w:rsid w:val="001374D6"/>
    <w:rsid w:val="00137544"/>
    <w:rsid w:val="0013770C"/>
    <w:rsid w:val="0013771A"/>
    <w:rsid w:val="00137920"/>
    <w:rsid w:val="00137B2F"/>
    <w:rsid w:val="00137B32"/>
    <w:rsid w:val="00137C9E"/>
    <w:rsid w:val="00137FDC"/>
    <w:rsid w:val="00140312"/>
    <w:rsid w:val="00140671"/>
    <w:rsid w:val="0014094F"/>
    <w:rsid w:val="00140AF1"/>
    <w:rsid w:val="00140B30"/>
    <w:rsid w:val="00140CF3"/>
    <w:rsid w:val="00140E6F"/>
    <w:rsid w:val="00140EF7"/>
    <w:rsid w:val="001410FD"/>
    <w:rsid w:val="00141502"/>
    <w:rsid w:val="00141781"/>
    <w:rsid w:val="00141910"/>
    <w:rsid w:val="00141B26"/>
    <w:rsid w:val="00141B2C"/>
    <w:rsid w:val="00141DD4"/>
    <w:rsid w:val="00141FD0"/>
    <w:rsid w:val="001420E4"/>
    <w:rsid w:val="00142175"/>
    <w:rsid w:val="00142354"/>
    <w:rsid w:val="00142446"/>
    <w:rsid w:val="001429CD"/>
    <w:rsid w:val="00142A45"/>
    <w:rsid w:val="00142B9B"/>
    <w:rsid w:val="00142C47"/>
    <w:rsid w:val="00142DED"/>
    <w:rsid w:val="00142E1E"/>
    <w:rsid w:val="001434FA"/>
    <w:rsid w:val="00143719"/>
    <w:rsid w:val="00143AD6"/>
    <w:rsid w:val="00143D23"/>
    <w:rsid w:val="00143F0A"/>
    <w:rsid w:val="00143FF6"/>
    <w:rsid w:val="00144491"/>
    <w:rsid w:val="001444CE"/>
    <w:rsid w:val="001448F2"/>
    <w:rsid w:val="001448F8"/>
    <w:rsid w:val="00144A58"/>
    <w:rsid w:val="00144CAC"/>
    <w:rsid w:val="00144CF7"/>
    <w:rsid w:val="00144D99"/>
    <w:rsid w:val="00144F80"/>
    <w:rsid w:val="0014504E"/>
    <w:rsid w:val="001450F1"/>
    <w:rsid w:val="001451F8"/>
    <w:rsid w:val="00145337"/>
    <w:rsid w:val="001453D2"/>
    <w:rsid w:val="0014558A"/>
    <w:rsid w:val="00145772"/>
    <w:rsid w:val="00145CA1"/>
    <w:rsid w:val="00145CF3"/>
    <w:rsid w:val="00145E0C"/>
    <w:rsid w:val="00145E0E"/>
    <w:rsid w:val="00145ED1"/>
    <w:rsid w:val="001461C5"/>
    <w:rsid w:val="001461EE"/>
    <w:rsid w:val="0014650A"/>
    <w:rsid w:val="00146592"/>
    <w:rsid w:val="0014661D"/>
    <w:rsid w:val="00146B0B"/>
    <w:rsid w:val="00146B5E"/>
    <w:rsid w:val="00147007"/>
    <w:rsid w:val="00147403"/>
    <w:rsid w:val="00147B19"/>
    <w:rsid w:val="00150153"/>
    <w:rsid w:val="0015020B"/>
    <w:rsid w:val="00150529"/>
    <w:rsid w:val="00150717"/>
    <w:rsid w:val="00150A57"/>
    <w:rsid w:val="00150AD4"/>
    <w:rsid w:val="00150EBE"/>
    <w:rsid w:val="00150ED3"/>
    <w:rsid w:val="00150F4C"/>
    <w:rsid w:val="00151363"/>
    <w:rsid w:val="001515DE"/>
    <w:rsid w:val="00151777"/>
    <w:rsid w:val="00151957"/>
    <w:rsid w:val="00151AEB"/>
    <w:rsid w:val="00151BBE"/>
    <w:rsid w:val="00151C1D"/>
    <w:rsid w:val="00151D23"/>
    <w:rsid w:val="00151EAE"/>
    <w:rsid w:val="0015227F"/>
    <w:rsid w:val="001526B5"/>
    <w:rsid w:val="001527B5"/>
    <w:rsid w:val="00152968"/>
    <w:rsid w:val="00152EB0"/>
    <w:rsid w:val="00153336"/>
    <w:rsid w:val="0015344B"/>
    <w:rsid w:val="001534BC"/>
    <w:rsid w:val="001534E8"/>
    <w:rsid w:val="0015390D"/>
    <w:rsid w:val="00153B1E"/>
    <w:rsid w:val="00153B31"/>
    <w:rsid w:val="00153DB4"/>
    <w:rsid w:val="00153F0A"/>
    <w:rsid w:val="0015409A"/>
    <w:rsid w:val="00154338"/>
    <w:rsid w:val="001545A9"/>
    <w:rsid w:val="00154D12"/>
    <w:rsid w:val="00154D68"/>
    <w:rsid w:val="00154D7C"/>
    <w:rsid w:val="00154E33"/>
    <w:rsid w:val="00154E81"/>
    <w:rsid w:val="00154EF2"/>
    <w:rsid w:val="001553D0"/>
    <w:rsid w:val="00155B24"/>
    <w:rsid w:val="00155BC6"/>
    <w:rsid w:val="00155D0A"/>
    <w:rsid w:val="00155E93"/>
    <w:rsid w:val="00155E96"/>
    <w:rsid w:val="00156019"/>
    <w:rsid w:val="001560F1"/>
    <w:rsid w:val="00156111"/>
    <w:rsid w:val="0015623D"/>
    <w:rsid w:val="00156263"/>
    <w:rsid w:val="00156594"/>
    <w:rsid w:val="0015670C"/>
    <w:rsid w:val="00156892"/>
    <w:rsid w:val="00156ABF"/>
    <w:rsid w:val="00156CFB"/>
    <w:rsid w:val="00157132"/>
    <w:rsid w:val="00157414"/>
    <w:rsid w:val="001574F1"/>
    <w:rsid w:val="0015757E"/>
    <w:rsid w:val="001575DE"/>
    <w:rsid w:val="00157622"/>
    <w:rsid w:val="001576F4"/>
    <w:rsid w:val="00157A9F"/>
    <w:rsid w:val="00157BD9"/>
    <w:rsid w:val="00157DBE"/>
    <w:rsid w:val="001600EF"/>
    <w:rsid w:val="0016024B"/>
    <w:rsid w:val="001603DB"/>
    <w:rsid w:val="00160530"/>
    <w:rsid w:val="0016053B"/>
    <w:rsid w:val="00160747"/>
    <w:rsid w:val="00160919"/>
    <w:rsid w:val="00160EE6"/>
    <w:rsid w:val="0016124B"/>
    <w:rsid w:val="0016173B"/>
    <w:rsid w:val="0016181D"/>
    <w:rsid w:val="00161A51"/>
    <w:rsid w:val="00161B5B"/>
    <w:rsid w:val="00161D07"/>
    <w:rsid w:val="00161F27"/>
    <w:rsid w:val="00162003"/>
    <w:rsid w:val="00162083"/>
    <w:rsid w:val="0016216A"/>
    <w:rsid w:val="00162228"/>
    <w:rsid w:val="001622D5"/>
    <w:rsid w:val="001625DF"/>
    <w:rsid w:val="0016263E"/>
    <w:rsid w:val="001628E6"/>
    <w:rsid w:val="00162A8F"/>
    <w:rsid w:val="00162ACF"/>
    <w:rsid w:val="00162D02"/>
    <w:rsid w:val="00162D4F"/>
    <w:rsid w:val="00162DEB"/>
    <w:rsid w:val="00162F15"/>
    <w:rsid w:val="00162F53"/>
    <w:rsid w:val="00163335"/>
    <w:rsid w:val="001635D5"/>
    <w:rsid w:val="001637D9"/>
    <w:rsid w:val="00163955"/>
    <w:rsid w:val="0016396E"/>
    <w:rsid w:val="00163A15"/>
    <w:rsid w:val="00163A43"/>
    <w:rsid w:val="00163F2B"/>
    <w:rsid w:val="00164025"/>
    <w:rsid w:val="0016420F"/>
    <w:rsid w:val="00164459"/>
    <w:rsid w:val="0016468D"/>
    <w:rsid w:val="00164943"/>
    <w:rsid w:val="00164A9F"/>
    <w:rsid w:val="00164BE1"/>
    <w:rsid w:val="00164DAE"/>
    <w:rsid w:val="00164E8A"/>
    <w:rsid w:val="00164F99"/>
    <w:rsid w:val="0016516B"/>
    <w:rsid w:val="0016542B"/>
    <w:rsid w:val="0016545B"/>
    <w:rsid w:val="001655B5"/>
    <w:rsid w:val="00165724"/>
    <w:rsid w:val="001658AE"/>
    <w:rsid w:val="00165901"/>
    <w:rsid w:val="00165982"/>
    <w:rsid w:val="00165DEA"/>
    <w:rsid w:val="00165EC0"/>
    <w:rsid w:val="00166339"/>
    <w:rsid w:val="001663E2"/>
    <w:rsid w:val="0016649F"/>
    <w:rsid w:val="0016658C"/>
    <w:rsid w:val="00166863"/>
    <w:rsid w:val="0016693E"/>
    <w:rsid w:val="001669BC"/>
    <w:rsid w:val="00166C67"/>
    <w:rsid w:val="00166D3D"/>
    <w:rsid w:val="00166E1E"/>
    <w:rsid w:val="001675E5"/>
    <w:rsid w:val="0016773F"/>
    <w:rsid w:val="001677F4"/>
    <w:rsid w:val="00170223"/>
    <w:rsid w:val="00170602"/>
    <w:rsid w:val="00170736"/>
    <w:rsid w:val="00170757"/>
    <w:rsid w:val="00170B68"/>
    <w:rsid w:val="00170BAE"/>
    <w:rsid w:val="00170CFD"/>
    <w:rsid w:val="00170E70"/>
    <w:rsid w:val="00170FCC"/>
    <w:rsid w:val="00171302"/>
    <w:rsid w:val="0017139A"/>
    <w:rsid w:val="001713E1"/>
    <w:rsid w:val="00171534"/>
    <w:rsid w:val="00171E8D"/>
    <w:rsid w:val="00171EE3"/>
    <w:rsid w:val="0017221D"/>
    <w:rsid w:val="0017223C"/>
    <w:rsid w:val="00172258"/>
    <w:rsid w:val="0017231B"/>
    <w:rsid w:val="0017249D"/>
    <w:rsid w:val="001725C2"/>
    <w:rsid w:val="00172605"/>
    <w:rsid w:val="0017293C"/>
    <w:rsid w:val="00172C63"/>
    <w:rsid w:val="00173248"/>
    <w:rsid w:val="0017324E"/>
    <w:rsid w:val="00173262"/>
    <w:rsid w:val="00173293"/>
    <w:rsid w:val="00173372"/>
    <w:rsid w:val="001736E6"/>
    <w:rsid w:val="00173A85"/>
    <w:rsid w:val="00173B00"/>
    <w:rsid w:val="00174012"/>
    <w:rsid w:val="001742A4"/>
    <w:rsid w:val="001745F6"/>
    <w:rsid w:val="00174A4E"/>
    <w:rsid w:val="00174C67"/>
    <w:rsid w:val="00174D31"/>
    <w:rsid w:val="001750B7"/>
    <w:rsid w:val="0017587D"/>
    <w:rsid w:val="00175BAD"/>
    <w:rsid w:val="00175C16"/>
    <w:rsid w:val="00175F76"/>
    <w:rsid w:val="001760F5"/>
    <w:rsid w:val="001761D0"/>
    <w:rsid w:val="001762D5"/>
    <w:rsid w:val="001762E5"/>
    <w:rsid w:val="001763E1"/>
    <w:rsid w:val="001767A6"/>
    <w:rsid w:val="001769AB"/>
    <w:rsid w:val="00176A11"/>
    <w:rsid w:val="00176EED"/>
    <w:rsid w:val="0017751A"/>
    <w:rsid w:val="0017756D"/>
    <w:rsid w:val="00177590"/>
    <w:rsid w:val="001775CE"/>
    <w:rsid w:val="001776FE"/>
    <w:rsid w:val="00177946"/>
    <w:rsid w:val="00177948"/>
    <w:rsid w:val="00177A52"/>
    <w:rsid w:val="00177ACB"/>
    <w:rsid w:val="00177B43"/>
    <w:rsid w:val="00177C55"/>
    <w:rsid w:val="00177FA3"/>
    <w:rsid w:val="00180046"/>
    <w:rsid w:val="00180070"/>
    <w:rsid w:val="00180134"/>
    <w:rsid w:val="001801EE"/>
    <w:rsid w:val="00180291"/>
    <w:rsid w:val="00180443"/>
    <w:rsid w:val="001806E1"/>
    <w:rsid w:val="00180ACD"/>
    <w:rsid w:val="00180FF8"/>
    <w:rsid w:val="0018131D"/>
    <w:rsid w:val="001816D4"/>
    <w:rsid w:val="00181BE8"/>
    <w:rsid w:val="00181C73"/>
    <w:rsid w:val="00181FE9"/>
    <w:rsid w:val="001820C3"/>
    <w:rsid w:val="0018220F"/>
    <w:rsid w:val="00182330"/>
    <w:rsid w:val="00182401"/>
    <w:rsid w:val="001824C5"/>
    <w:rsid w:val="001825C3"/>
    <w:rsid w:val="00182779"/>
    <w:rsid w:val="00182966"/>
    <w:rsid w:val="00182C54"/>
    <w:rsid w:val="00182D46"/>
    <w:rsid w:val="00182DB5"/>
    <w:rsid w:val="00182EDF"/>
    <w:rsid w:val="00182F09"/>
    <w:rsid w:val="00182F51"/>
    <w:rsid w:val="001831E5"/>
    <w:rsid w:val="00183237"/>
    <w:rsid w:val="001832E1"/>
    <w:rsid w:val="0018335F"/>
    <w:rsid w:val="0018341F"/>
    <w:rsid w:val="00183724"/>
    <w:rsid w:val="00183A61"/>
    <w:rsid w:val="00183EF7"/>
    <w:rsid w:val="00183F4F"/>
    <w:rsid w:val="00183F85"/>
    <w:rsid w:val="00184287"/>
    <w:rsid w:val="001842B7"/>
    <w:rsid w:val="00184335"/>
    <w:rsid w:val="001845C6"/>
    <w:rsid w:val="0018469B"/>
    <w:rsid w:val="0018478A"/>
    <w:rsid w:val="00184894"/>
    <w:rsid w:val="00184928"/>
    <w:rsid w:val="00184B32"/>
    <w:rsid w:val="00184BEF"/>
    <w:rsid w:val="00184C0F"/>
    <w:rsid w:val="00184C42"/>
    <w:rsid w:val="00185046"/>
    <w:rsid w:val="001850E4"/>
    <w:rsid w:val="001852CB"/>
    <w:rsid w:val="001852FC"/>
    <w:rsid w:val="00185304"/>
    <w:rsid w:val="001853B1"/>
    <w:rsid w:val="00185743"/>
    <w:rsid w:val="0018580C"/>
    <w:rsid w:val="00185899"/>
    <w:rsid w:val="00185DEC"/>
    <w:rsid w:val="00185E14"/>
    <w:rsid w:val="00185EEB"/>
    <w:rsid w:val="00186287"/>
    <w:rsid w:val="001868A6"/>
    <w:rsid w:val="001869C4"/>
    <w:rsid w:val="001869C6"/>
    <w:rsid w:val="00186AB8"/>
    <w:rsid w:val="00186C40"/>
    <w:rsid w:val="00186D1F"/>
    <w:rsid w:val="00187443"/>
    <w:rsid w:val="001875B1"/>
    <w:rsid w:val="00187731"/>
    <w:rsid w:val="001878C4"/>
    <w:rsid w:val="00187AE9"/>
    <w:rsid w:val="00190064"/>
    <w:rsid w:val="0019006F"/>
    <w:rsid w:val="0019041D"/>
    <w:rsid w:val="0019051D"/>
    <w:rsid w:val="0019068E"/>
    <w:rsid w:val="00190815"/>
    <w:rsid w:val="00190824"/>
    <w:rsid w:val="0019087E"/>
    <w:rsid w:val="00190A00"/>
    <w:rsid w:val="00190B6B"/>
    <w:rsid w:val="00190E5A"/>
    <w:rsid w:val="00190EAB"/>
    <w:rsid w:val="00190F29"/>
    <w:rsid w:val="0019105B"/>
    <w:rsid w:val="00191107"/>
    <w:rsid w:val="00191121"/>
    <w:rsid w:val="00191642"/>
    <w:rsid w:val="001917FA"/>
    <w:rsid w:val="0019189C"/>
    <w:rsid w:val="001918C3"/>
    <w:rsid w:val="00191993"/>
    <w:rsid w:val="001919F5"/>
    <w:rsid w:val="001919F6"/>
    <w:rsid w:val="00191BEF"/>
    <w:rsid w:val="00191CB5"/>
    <w:rsid w:val="00191E32"/>
    <w:rsid w:val="00191EAF"/>
    <w:rsid w:val="00191FCF"/>
    <w:rsid w:val="00192939"/>
    <w:rsid w:val="00192A70"/>
    <w:rsid w:val="00192D98"/>
    <w:rsid w:val="00192DF4"/>
    <w:rsid w:val="00192DFE"/>
    <w:rsid w:val="00192E3D"/>
    <w:rsid w:val="00192F0A"/>
    <w:rsid w:val="001930B3"/>
    <w:rsid w:val="001932D4"/>
    <w:rsid w:val="001934CA"/>
    <w:rsid w:val="001935CB"/>
    <w:rsid w:val="00193AB9"/>
    <w:rsid w:val="00193E13"/>
    <w:rsid w:val="001941D1"/>
    <w:rsid w:val="0019439F"/>
    <w:rsid w:val="001945B8"/>
    <w:rsid w:val="00194A30"/>
    <w:rsid w:val="00194B9A"/>
    <w:rsid w:val="00194CFC"/>
    <w:rsid w:val="00195023"/>
    <w:rsid w:val="001951BF"/>
    <w:rsid w:val="001953B7"/>
    <w:rsid w:val="00195ADD"/>
    <w:rsid w:val="00195B69"/>
    <w:rsid w:val="00195C40"/>
    <w:rsid w:val="00195E96"/>
    <w:rsid w:val="00196018"/>
    <w:rsid w:val="00196238"/>
    <w:rsid w:val="001963D6"/>
    <w:rsid w:val="001965FF"/>
    <w:rsid w:val="00196698"/>
    <w:rsid w:val="00196925"/>
    <w:rsid w:val="00196929"/>
    <w:rsid w:val="00196A3A"/>
    <w:rsid w:val="00196C1F"/>
    <w:rsid w:val="00196D5E"/>
    <w:rsid w:val="00196D70"/>
    <w:rsid w:val="00196E55"/>
    <w:rsid w:val="001970AC"/>
    <w:rsid w:val="00197395"/>
    <w:rsid w:val="0019778B"/>
    <w:rsid w:val="00197A45"/>
    <w:rsid w:val="00197CBE"/>
    <w:rsid w:val="001A04F1"/>
    <w:rsid w:val="001A07E4"/>
    <w:rsid w:val="001A0836"/>
    <w:rsid w:val="001A0921"/>
    <w:rsid w:val="001A0A69"/>
    <w:rsid w:val="001A0C85"/>
    <w:rsid w:val="001A0D48"/>
    <w:rsid w:val="001A0E03"/>
    <w:rsid w:val="001A10E2"/>
    <w:rsid w:val="001A1371"/>
    <w:rsid w:val="001A1430"/>
    <w:rsid w:val="001A14C5"/>
    <w:rsid w:val="001A15C9"/>
    <w:rsid w:val="001A1D33"/>
    <w:rsid w:val="001A1D90"/>
    <w:rsid w:val="001A1E26"/>
    <w:rsid w:val="001A1F22"/>
    <w:rsid w:val="001A20AF"/>
    <w:rsid w:val="001A223F"/>
    <w:rsid w:val="001A2633"/>
    <w:rsid w:val="001A2726"/>
    <w:rsid w:val="001A29D8"/>
    <w:rsid w:val="001A2A6C"/>
    <w:rsid w:val="001A2AAB"/>
    <w:rsid w:val="001A2F2B"/>
    <w:rsid w:val="001A2FA1"/>
    <w:rsid w:val="001A322B"/>
    <w:rsid w:val="001A35A0"/>
    <w:rsid w:val="001A3601"/>
    <w:rsid w:val="001A3763"/>
    <w:rsid w:val="001A3809"/>
    <w:rsid w:val="001A38AA"/>
    <w:rsid w:val="001A38F9"/>
    <w:rsid w:val="001A399E"/>
    <w:rsid w:val="001A3AF7"/>
    <w:rsid w:val="001A3C6D"/>
    <w:rsid w:val="001A3CB3"/>
    <w:rsid w:val="001A3D21"/>
    <w:rsid w:val="001A4320"/>
    <w:rsid w:val="001A4578"/>
    <w:rsid w:val="001A4645"/>
    <w:rsid w:val="001A4A89"/>
    <w:rsid w:val="001A4AEC"/>
    <w:rsid w:val="001A4C4C"/>
    <w:rsid w:val="001A4D3B"/>
    <w:rsid w:val="001A4E4C"/>
    <w:rsid w:val="001A4F94"/>
    <w:rsid w:val="001A5388"/>
    <w:rsid w:val="001A59EA"/>
    <w:rsid w:val="001A5BBD"/>
    <w:rsid w:val="001A5C41"/>
    <w:rsid w:val="001A5E97"/>
    <w:rsid w:val="001A60EC"/>
    <w:rsid w:val="001A60FC"/>
    <w:rsid w:val="001A611E"/>
    <w:rsid w:val="001A61FB"/>
    <w:rsid w:val="001A6CD9"/>
    <w:rsid w:val="001A701B"/>
    <w:rsid w:val="001A7358"/>
    <w:rsid w:val="001A7399"/>
    <w:rsid w:val="001A7815"/>
    <w:rsid w:val="001A783E"/>
    <w:rsid w:val="001A7844"/>
    <w:rsid w:val="001A7B66"/>
    <w:rsid w:val="001A7CC9"/>
    <w:rsid w:val="001A7F0E"/>
    <w:rsid w:val="001B003D"/>
    <w:rsid w:val="001B0251"/>
    <w:rsid w:val="001B02DE"/>
    <w:rsid w:val="001B09B1"/>
    <w:rsid w:val="001B0B4C"/>
    <w:rsid w:val="001B0BE6"/>
    <w:rsid w:val="001B0E09"/>
    <w:rsid w:val="001B0E7A"/>
    <w:rsid w:val="001B0ED0"/>
    <w:rsid w:val="001B1114"/>
    <w:rsid w:val="001B13B7"/>
    <w:rsid w:val="001B151A"/>
    <w:rsid w:val="001B154B"/>
    <w:rsid w:val="001B161F"/>
    <w:rsid w:val="001B16ED"/>
    <w:rsid w:val="001B17F2"/>
    <w:rsid w:val="001B1882"/>
    <w:rsid w:val="001B1EBF"/>
    <w:rsid w:val="001B2329"/>
    <w:rsid w:val="001B2352"/>
    <w:rsid w:val="001B23F5"/>
    <w:rsid w:val="001B253D"/>
    <w:rsid w:val="001B2653"/>
    <w:rsid w:val="001B27BB"/>
    <w:rsid w:val="001B282D"/>
    <w:rsid w:val="001B2854"/>
    <w:rsid w:val="001B2ADC"/>
    <w:rsid w:val="001B2B67"/>
    <w:rsid w:val="001B2D8A"/>
    <w:rsid w:val="001B3363"/>
    <w:rsid w:val="001B33E9"/>
    <w:rsid w:val="001B34EF"/>
    <w:rsid w:val="001B3666"/>
    <w:rsid w:val="001B378E"/>
    <w:rsid w:val="001B385E"/>
    <w:rsid w:val="001B391F"/>
    <w:rsid w:val="001B3986"/>
    <w:rsid w:val="001B3CEA"/>
    <w:rsid w:val="001B3F12"/>
    <w:rsid w:val="001B42B5"/>
    <w:rsid w:val="001B43F4"/>
    <w:rsid w:val="001B45DF"/>
    <w:rsid w:val="001B4A6C"/>
    <w:rsid w:val="001B4C1E"/>
    <w:rsid w:val="001B4CF2"/>
    <w:rsid w:val="001B5138"/>
    <w:rsid w:val="001B5261"/>
    <w:rsid w:val="001B5461"/>
    <w:rsid w:val="001B5868"/>
    <w:rsid w:val="001B5911"/>
    <w:rsid w:val="001B5C9A"/>
    <w:rsid w:val="001B6296"/>
    <w:rsid w:val="001B639C"/>
    <w:rsid w:val="001B6477"/>
    <w:rsid w:val="001B6591"/>
    <w:rsid w:val="001B65D7"/>
    <w:rsid w:val="001B67C2"/>
    <w:rsid w:val="001B68F0"/>
    <w:rsid w:val="001B6BC3"/>
    <w:rsid w:val="001B6DA4"/>
    <w:rsid w:val="001B6F98"/>
    <w:rsid w:val="001B729E"/>
    <w:rsid w:val="001B7525"/>
    <w:rsid w:val="001B76D7"/>
    <w:rsid w:val="001B77DB"/>
    <w:rsid w:val="001B78E3"/>
    <w:rsid w:val="001B79A3"/>
    <w:rsid w:val="001B7DB6"/>
    <w:rsid w:val="001C0157"/>
    <w:rsid w:val="001C031A"/>
    <w:rsid w:val="001C042B"/>
    <w:rsid w:val="001C045C"/>
    <w:rsid w:val="001C0569"/>
    <w:rsid w:val="001C07CE"/>
    <w:rsid w:val="001C07DE"/>
    <w:rsid w:val="001C07F4"/>
    <w:rsid w:val="001C08BF"/>
    <w:rsid w:val="001C0A97"/>
    <w:rsid w:val="001C1003"/>
    <w:rsid w:val="001C142B"/>
    <w:rsid w:val="001C1568"/>
    <w:rsid w:val="001C1597"/>
    <w:rsid w:val="001C1675"/>
    <w:rsid w:val="001C1737"/>
    <w:rsid w:val="001C19CC"/>
    <w:rsid w:val="001C19DF"/>
    <w:rsid w:val="001C1A4C"/>
    <w:rsid w:val="001C1AFA"/>
    <w:rsid w:val="001C1EC7"/>
    <w:rsid w:val="001C1EE0"/>
    <w:rsid w:val="001C1FB1"/>
    <w:rsid w:val="001C1FB2"/>
    <w:rsid w:val="001C2099"/>
    <w:rsid w:val="001C21B2"/>
    <w:rsid w:val="001C22E0"/>
    <w:rsid w:val="001C230E"/>
    <w:rsid w:val="001C24FA"/>
    <w:rsid w:val="001C25BC"/>
    <w:rsid w:val="001C2A03"/>
    <w:rsid w:val="001C2B84"/>
    <w:rsid w:val="001C2D86"/>
    <w:rsid w:val="001C3033"/>
    <w:rsid w:val="001C344F"/>
    <w:rsid w:val="001C3501"/>
    <w:rsid w:val="001C3778"/>
    <w:rsid w:val="001C380B"/>
    <w:rsid w:val="001C397E"/>
    <w:rsid w:val="001C3EFA"/>
    <w:rsid w:val="001C4191"/>
    <w:rsid w:val="001C41A9"/>
    <w:rsid w:val="001C45E1"/>
    <w:rsid w:val="001C48C6"/>
    <w:rsid w:val="001C4900"/>
    <w:rsid w:val="001C4C32"/>
    <w:rsid w:val="001C4CA0"/>
    <w:rsid w:val="001C4CEA"/>
    <w:rsid w:val="001C4D14"/>
    <w:rsid w:val="001C501F"/>
    <w:rsid w:val="001C5051"/>
    <w:rsid w:val="001C54A7"/>
    <w:rsid w:val="001C564F"/>
    <w:rsid w:val="001C5963"/>
    <w:rsid w:val="001C59BE"/>
    <w:rsid w:val="001C5AA7"/>
    <w:rsid w:val="001C5CEF"/>
    <w:rsid w:val="001C5CF3"/>
    <w:rsid w:val="001C6205"/>
    <w:rsid w:val="001C63A3"/>
    <w:rsid w:val="001C67B8"/>
    <w:rsid w:val="001C69F5"/>
    <w:rsid w:val="001C6A18"/>
    <w:rsid w:val="001C6AE5"/>
    <w:rsid w:val="001C6B9D"/>
    <w:rsid w:val="001C6C33"/>
    <w:rsid w:val="001C6E8B"/>
    <w:rsid w:val="001C6F42"/>
    <w:rsid w:val="001C6F64"/>
    <w:rsid w:val="001C6FD8"/>
    <w:rsid w:val="001C706C"/>
    <w:rsid w:val="001C7246"/>
    <w:rsid w:val="001C739F"/>
    <w:rsid w:val="001C7461"/>
    <w:rsid w:val="001C7570"/>
    <w:rsid w:val="001C78E1"/>
    <w:rsid w:val="001D0311"/>
    <w:rsid w:val="001D037F"/>
    <w:rsid w:val="001D03E2"/>
    <w:rsid w:val="001D07AC"/>
    <w:rsid w:val="001D0A8E"/>
    <w:rsid w:val="001D0B3F"/>
    <w:rsid w:val="001D0B4C"/>
    <w:rsid w:val="001D0B86"/>
    <w:rsid w:val="001D0CFF"/>
    <w:rsid w:val="001D0D49"/>
    <w:rsid w:val="001D1127"/>
    <w:rsid w:val="001D126B"/>
    <w:rsid w:val="001D13C6"/>
    <w:rsid w:val="001D1421"/>
    <w:rsid w:val="001D1605"/>
    <w:rsid w:val="001D18C4"/>
    <w:rsid w:val="001D18F5"/>
    <w:rsid w:val="001D1E7F"/>
    <w:rsid w:val="001D1F82"/>
    <w:rsid w:val="001D218E"/>
    <w:rsid w:val="001D265B"/>
    <w:rsid w:val="001D2800"/>
    <w:rsid w:val="001D28DF"/>
    <w:rsid w:val="001D2A05"/>
    <w:rsid w:val="001D2B49"/>
    <w:rsid w:val="001D2B62"/>
    <w:rsid w:val="001D2D4E"/>
    <w:rsid w:val="001D2F66"/>
    <w:rsid w:val="001D309C"/>
    <w:rsid w:val="001D3124"/>
    <w:rsid w:val="001D31F9"/>
    <w:rsid w:val="001D363D"/>
    <w:rsid w:val="001D380E"/>
    <w:rsid w:val="001D38D6"/>
    <w:rsid w:val="001D38E4"/>
    <w:rsid w:val="001D397F"/>
    <w:rsid w:val="001D3D28"/>
    <w:rsid w:val="001D3DC2"/>
    <w:rsid w:val="001D4080"/>
    <w:rsid w:val="001D44F1"/>
    <w:rsid w:val="001D453E"/>
    <w:rsid w:val="001D483D"/>
    <w:rsid w:val="001D49D4"/>
    <w:rsid w:val="001D4CE8"/>
    <w:rsid w:val="001D4E85"/>
    <w:rsid w:val="001D5198"/>
    <w:rsid w:val="001D51A3"/>
    <w:rsid w:val="001D52E7"/>
    <w:rsid w:val="001D54D9"/>
    <w:rsid w:val="001D5818"/>
    <w:rsid w:val="001D5908"/>
    <w:rsid w:val="001D5D41"/>
    <w:rsid w:val="001D5E72"/>
    <w:rsid w:val="001D601A"/>
    <w:rsid w:val="001D60D9"/>
    <w:rsid w:val="001D647C"/>
    <w:rsid w:val="001D656A"/>
    <w:rsid w:val="001D65E3"/>
    <w:rsid w:val="001D6600"/>
    <w:rsid w:val="001D663F"/>
    <w:rsid w:val="001D6921"/>
    <w:rsid w:val="001D69EC"/>
    <w:rsid w:val="001D69F4"/>
    <w:rsid w:val="001D6CE3"/>
    <w:rsid w:val="001D74A2"/>
    <w:rsid w:val="001D74A3"/>
    <w:rsid w:val="001D76D2"/>
    <w:rsid w:val="001D7760"/>
    <w:rsid w:val="001D7783"/>
    <w:rsid w:val="001D7797"/>
    <w:rsid w:val="001D7B31"/>
    <w:rsid w:val="001D7CAB"/>
    <w:rsid w:val="001D7FA5"/>
    <w:rsid w:val="001E0034"/>
    <w:rsid w:val="001E0042"/>
    <w:rsid w:val="001E0048"/>
    <w:rsid w:val="001E0134"/>
    <w:rsid w:val="001E0173"/>
    <w:rsid w:val="001E023C"/>
    <w:rsid w:val="001E039C"/>
    <w:rsid w:val="001E04AB"/>
    <w:rsid w:val="001E0670"/>
    <w:rsid w:val="001E0909"/>
    <w:rsid w:val="001E1178"/>
    <w:rsid w:val="001E12AC"/>
    <w:rsid w:val="001E154F"/>
    <w:rsid w:val="001E1623"/>
    <w:rsid w:val="001E1981"/>
    <w:rsid w:val="001E1AA5"/>
    <w:rsid w:val="001E1DDB"/>
    <w:rsid w:val="001E1DFE"/>
    <w:rsid w:val="001E1FDC"/>
    <w:rsid w:val="001E1FEA"/>
    <w:rsid w:val="001E204B"/>
    <w:rsid w:val="001E2227"/>
    <w:rsid w:val="001E26BE"/>
    <w:rsid w:val="001E2704"/>
    <w:rsid w:val="001E285A"/>
    <w:rsid w:val="001E28BA"/>
    <w:rsid w:val="001E2979"/>
    <w:rsid w:val="001E2AB1"/>
    <w:rsid w:val="001E2AC3"/>
    <w:rsid w:val="001E34AF"/>
    <w:rsid w:val="001E37AF"/>
    <w:rsid w:val="001E3866"/>
    <w:rsid w:val="001E39C1"/>
    <w:rsid w:val="001E3AD2"/>
    <w:rsid w:val="001E3B09"/>
    <w:rsid w:val="001E3BD9"/>
    <w:rsid w:val="001E3CD2"/>
    <w:rsid w:val="001E3E1E"/>
    <w:rsid w:val="001E40AA"/>
    <w:rsid w:val="001E40BA"/>
    <w:rsid w:val="001E4336"/>
    <w:rsid w:val="001E4344"/>
    <w:rsid w:val="001E46E9"/>
    <w:rsid w:val="001E4844"/>
    <w:rsid w:val="001E4856"/>
    <w:rsid w:val="001E498F"/>
    <w:rsid w:val="001E4AC2"/>
    <w:rsid w:val="001E4BC7"/>
    <w:rsid w:val="001E4C4E"/>
    <w:rsid w:val="001E4CEE"/>
    <w:rsid w:val="001E4DFD"/>
    <w:rsid w:val="001E5111"/>
    <w:rsid w:val="001E523B"/>
    <w:rsid w:val="001E5568"/>
    <w:rsid w:val="001E5621"/>
    <w:rsid w:val="001E56D3"/>
    <w:rsid w:val="001E5887"/>
    <w:rsid w:val="001E5C9E"/>
    <w:rsid w:val="001E5F3C"/>
    <w:rsid w:val="001E623C"/>
    <w:rsid w:val="001E6379"/>
    <w:rsid w:val="001E67E6"/>
    <w:rsid w:val="001E688D"/>
    <w:rsid w:val="001E6964"/>
    <w:rsid w:val="001E696E"/>
    <w:rsid w:val="001E697A"/>
    <w:rsid w:val="001E69E4"/>
    <w:rsid w:val="001E6C02"/>
    <w:rsid w:val="001E6CF9"/>
    <w:rsid w:val="001E6DAA"/>
    <w:rsid w:val="001E6E96"/>
    <w:rsid w:val="001E732C"/>
    <w:rsid w:val="001E757D"/>
    <w:rsid w:val="001E75A2"/>
    <w:rsid w:val="001E7764"/>
    <w:rsid w:val="001E7775"/>
    <w:rsid w:val="001E77B7"/>
    <w:rsid w:val="001E77EE"/>
    <w:rsid w:val="001E7A79"/>
    <w:rsid w:val="001E7D27"/>
    <w:rsid w:val="001E7E0E"/>
    <w:rsid w:val="001E7E2F"/>
    <w:rsid w:val="001E7FCC"/>
    <w:rsid w:val="001F01B3"/>
    <w:rsid w:val="001F01F8"/>
    <w:rsid w:val="001F0484"/>
    <w:rsid w:val="001F094F"/>
    <w:rsid w:val="001F0A3A"/>
    <w:rsid w:val="001F0B8D"/>
    <w:rsid w:val="001F0C8C"/>
    <w:rsid w:val="001F0CC7"/>
    <w:rsid w:val="001F0E34"/>
    <w:rsid w:val="001F102B"/>
    <w:rsid w:val="001F11BE"/>
    <w:rsid w:val="001F166C"/>
    <w:rsid w:val="001F1887"/>
    <w:rsid w:val="001F1928"/>
    <w:rsid w:val="001F1B48"/>
    <w:rsid w:val="001F1CE2"/>
    <w:rsid w:val="001F1DB5"/>
    <w:rsid w:val="001F1F94"/>
    <w:rsid w:val="001F22E1"/>
    <w:rsid w:val="001F255E"/>
    <w:rsid w:val="001F27CF"/>
    <w:rsid w:val="001F280B"/>
    <w:rsid w:val="001F28AB"/>
    <w:rsid w:val="001F293B"/>
    <w:rsid w:val="001F2A8D"/>
    <w:rsid w:val="001F2BBA"/>
    <w:rsid w:val="001F30D6"/>
    <w:rsid w:val="001F328E"/>
    <w:rsid w:val="001F33A8"/>
    <w:rsid w:val="001F33FC"/>
    <w:rsid w:val="001F364D"/>
    <w:rsid w:val="001F3829"/>
    <w:rsid w:val="001F3B1B"/>
    <w:rsid w:val="001F3BD5"/>
    <w:rsid w:val="001F3C71"/>
    <w:rsid w:val="001F3D3F"/>
    <w:rsid w:val="001F3D70"/>
    <w:rsid w:val="001F3DCE"/>
    <w:rsid w:val="001F42BA"/>
    <w:rsid w:val="001F42D6"/>
    <w:rsid w:val="001F44F1"/>
    <w:rsid w:val="001F4548"/>
    <w:rsid w:val="001F4677"/>
    <w:rsid w:val="001F48B0"/>
    <w:rsid w:val="001F4A17"/>
    <w:rsid w:val="001F4A63"/>
    <w:rsid w:val="001F4B23"/>
    <w:rsid w:val="001F4E69"/>
    <w:rsid w:val="001F4FF3"/>
    <w:rsid w:val="001F50A1"/>
    <w:rsid w:val="001F51AA"/>
    <w:rsid w:val="001F51C5"/>
    <w:rsid w:val="001F52AA"/>
    <w:rsid w:val="001F5336"/>
    <w:rsid w:val="001F57CE"/>
    <w:rsid w:val="001F5C7A"/>
    <w:rsid w:val="001F5C8E"/>
    <w:rsid w:val="001F6575"/>
    <w:rsid w:val="001F6D62"/>
    <w:rsid w:val="001F7181"/>
    <w:rsid w:val="001F73F8"/>
    <w:rsid w:val="001F743D"/>
    <w:rsid w:val="001F7457"/>
    <w:rsid w:val="001F758B"/>
    <w:rsid w:val="001F7736"/>
    <w:rsid w:val="001F79F4"/>
    <w:rsid w:val="001F7D27"/>
    <w:rsid w:val="0020004E"/>
    <w:rsid w:val="00200077"/>
    <w:rsid w:val="00200342"/>
    <w:rsid w:val="002004DE"/>
    <w:rsid w:val="0020058B"/>
    <w:rsid w:val="002005C6"/>
    <w:rsid w:val="00200614"/>
    <w:rsid w:val="0020063D"/>
    <w:rsid w:val="00200652"/>
    <w:rsid w:val="002009DF"/>
    <w:rsid w:val="00200A9C"/>
    <w:rsid w:val="00200AAC"/>
    <w:rsid w:val="00200EC7"/>
    <w:rsid w:val="00200FC3"/>
    <w:rsid w:val="002014E0"/>
    <w:rsid w:val="0020157E"/>
    <w:rsid w:val="002019AF"/>
    <w:rsid w:val="00201BFC"/>
    <w:rsid w:val="00202012"/>
    <w:rsid w:val="00202356"/>
    <w:rsid w:val="0020247E"/>
    <w:rsid w:val="002024E2"/>
    <w:rsid w:val="002028F3"/>
    <w:rsid w:val="00202921"/>
    <w:rsid w:val="00202A6A"/>
    <w:rsid w:val="00202C87"/>
    <w:rsid w:val="00202D0B"/>
    <w:rsid w:val="00202E70"/>
    <w:rsid w:val="00203123"/>
    <w:rsid w:val="0020339E"/>
    <w:rsid w:val="0020371C"/>
    <w:rsid w:val="00203989"/>
    <w:rsid w:val="00203CC6"/>
    <w:rsid w:val="00203EB9"/>
    <w:rsid w:val="00203F9E"/>
    <w:rsid w:val="00203FE3"/>
    <w:rsid w:val="0020427F"/>
    <w:rsid w:val="0020433A"/>
    <w:rsid w:val="002043BD"/>
    <w:rsid w:val="0020440A"/>
    <w:rsid w:val="00204603"/>
    <w:rsid w:val="0020462D"/>
    <w:rsid w:val="002046AE"/>
    <w:rsid w:val="002048F3"/>
    <w:rsid w:val="002049BB"/>
    <w:rsid w:val="002049DB"/>
    <w:rsid w:val="00204AFB"/>
    <w:rsid w:val="00204B59"/>
    <w:rsid w:val="00204D19"/>
    <w:rsid w:val="00204FB5"/>
    <w:rsid w:val="00205014"/>
    <w:rsid w:val="0020523C"/>
    <w:rsid w:val="0020531D"/>
    <w:rsid w:val="00205349"/>
    <w:rsid w:val="00205365"/>
    <w:rsid w:val="00205376"/>
    <w:rsid w:val="002053A4"/>
    <w:rsid w:val="00205521"/>
    <w:rsid w:val="00205525"/>
    <w:rsid w:val="0020577A"/>
    <w:rsid w:val="00205A47"/>
    <w:rsid w:val="00205F76"/>
    <w:rsid w:val="00205FE6"/>
    <w:rsid w:val="00205FEC"/>
    <w:rsid w:val="0020600A"/>
    <w:rsid w:val="00206279"/>
    <w:rsid w:val="002064C0"/>
    <w:rsid w:val="00206537"/>
    <w:rsid w:val="00206652"/>
    <w:rsid w:val="0020673C"/>
    <w:rsid w:val="00206977"/>
    <w:rsid w:val="00206A7C"/>
    <w:rsid w:val="00206B65"/>
    <w:rsid w:val="00206F18"/>
    <w:rsid w:val="002075D0"/>
    <w:rsid w:val="0020771A"/>
    <w:rsid w:val="0020777A"/>
    <w:rsid w:val="00207854"/>
    <w:rsid w:val="00207E9B"/>
    <w:rsid w:val="00210094"/>
    <w:rsid w:val="0021018A"/>
    <w:rsid w:val="002101A5"/>
    <w:rsid w:val="0021060A"/>
    <w:rsid w:val="002108FC"/>
    <w:rsid w:val="00210994"/>
    <w:rsid w:val="00210995"/>
    <w:rsid w:val="00210AED"/>
    <w:rsid w:val="00210C2F"/>
    <w:rsid w:val="00210CC9"/>
    <w:rsid w:val="00210CF8"/>
    <w:rsid w:val="00210DC8"/>
    <w:rsid w:val="00210DE7"/>
    <w:rsid w:val="00210E57"/>
    <w:rsid w:val="00210F9F"/>
    <w:rsid w:val="002112A3"/>
    <w:rsid w:val="0021135E"/>
    <w:rsid w:val="002113BA"/>
    <w:rsid w:val="002113E8"/>
    <w:rsid w:val="002114EA"/>
    <w:rsid w:val="00211641"/>
    <w:rsid w:val="00211645"/>
    <w:rsid w:val="002119D9"/>
    <w:rsid w:val="00211B6B"/>
    <w:rsid w:val="00211D8C"/>
    <w:rsid w:val="00211EF6"/>
    <w:rsid w:val="002121B8"/>
    <w:rsid w:val="0021233F"/>
    <w:rsid w:val="0021241B"/>
    <w:rsid w:val="002125F7"/>
    <w:rsid w:val="002126E3"/>
    <w:rsid w:val="0021273E"/>
    <w:rsid w:val="002128DE"/>
    <w:rsid w:val="00212DBC"/>
    <w:rsid w:val="00212E78"/>
    <w:rsid w:val="00212EC6"/>
    <w:rsid w:val="0021313A"/>
    <w:rsid w:val="002131D9"/>
    <w:rsid w:val="002132FB"/>
    <w:rsid w:val="00213301"/>
    <w:rsid w:val="002134BE"/>
    <w:rsid w:val="0021352F"/>
    <w:rsid w:val="00213567"/>
    <w:rsid w:val="00213AF0"/>
    <w:rsid w:val="00213D40"/>
    <w:rsid w:val="002144EE"/>
    <w:rsid w:val="00214817"/>
    <w:rsid w:val="00214937"/>
    <w:rsid w:val="00214A8D"/>
    <w:rsid w:val="00214B04"/>
    <w:rsid w:val="00214B3C"/>
    <w:rsid w:val="00214C31"/>
    <w:rsid w:val="00214D24"/>
    <w:rsid w:val="00214D7E"/>
    <w:rsid w:val="00214ED0"/>
    <w:rsid w:val="00214FDE"/>
    <w:rsid w:val="00214FF4"/>
    <w:rsid w:val="002153B4"/>
    <w:rsid w:val="00215408"/>
    <w:rsid w:val="00215468"/>
    <w:rsid w:val="0021560B"/>
    <w:rsid w:val="00215EF0"/>
    <w:rsid w:val="00215F3F"/>
    <w:rsid w:val="00216016"/>
    <w:rsid w:val="00216097"/>
    <w:rsid w:val="002162DC"/>
    <w:rsid w:val="0021640F"/>
    <w:rsid w:val="002165F7"/>
    <w:rsid w:val="0021667B"/>
    <w:rsid w:val="0021715E"/>
    <w:rsid w:val="00217170"/>
    <w:rsid w:val="00217354"/>
    <w:rsid w:val="0021785D"/>
    <w:rsid w:val="00217866"/>
    <w:rsid w:val="00217C0D"/>
    <w:rsid w:val="00217C37"/>
    <w:rsid w:val="00217CD9"/>
    <w:rsid w:val="00220342"/>
    <w:rsid w:val="0022054B"/>
    <w:rsid w:val="002206EA"/>
    <w:rsid w:val="0022092E"/>
    <w:rsid w:val="00220C7C"/>
    <w:rsid w:val="00220DDF"/>
    <w:rsid w:val="002212E8"/>
    <w:rsid w:val="00221495"/>
    <w:rsid w:val="0022150D"/>
    <w:rsid w:val="00221677"/>
    <w:rsid w:val="0022173D"/>
    <w:rsid w:val="002218AA"/>
    <w:rsid w:val="002218B7"/>
    <w:rsid w:val="00221AA6"/>
    <w:rsid w:val="00222109"/>
    <w:rsid w:val="0022219F"/>
    <w:rsid w:val="00222331"/>
    <w:rsid w:val="002224B2"/>
    <w:rsid w:val="00222711"/>
    <w:rsid w:val="002227A7"/>
    <w:rsid w:val="002227ED"/>
    <w:rsid w:val="00222815"/>
    <w:rsid w:val="00222C85"/>
    <w:rsid w:val="00222CB9"/>
    <w:rsid w:val="00222FBB"/>
    <w:rsid w:val="00223088"/>
    <w:rsid w:val="0022327B"/>
    <w:rsid w:val="002232ED"/>
    <w:rsid w:val="00223338"/>
    <w:rsid w:val="00223544"/>
    <w:rsid w:val="00223A72"/>
    <w:rsid w:val="00223D3B"/>
    <w:rsid w:val="00223EE7"/>
    <w:rsid w:val="00223FD3"/>
    <w:rsid w:val="00224147"/>
    <w:rsid w:val="0022429B"/>
    <w:rsid w:val="0022452A"/>
    <w:rsid w:val="00224789"/>
    <w:rsid w:val="002248CE"/>
    <w:rsid w:val="00224A6F"/>
    <w:rsid w:val="00224B54"/>
    <w:rsid w:val="0022501E"/>
    <w:rsid w:val="00225069"/>
    <w:rsid w:val="00225168"/>
    <w:rsid w:val="0022528A"/>
    <w:rsid w:val="002252F5"/>
    <w:rsid w:val="00225356"/>
    <w:rsid w:val="002255C5"/>
    <w:rsid w:val="00225604"/>
    <w:rsid w:val="00225748"/>
    <w:rsid w:val="002257B4"/>
    <w:rsid w:val="00225AD6"/>
    <w:rsid w:val="00225C2C"/>
    <w:rsid w:val="00225D02"/>
    <w:rsid w:val="00225F25"/>
    <w:rsid w:val="0022611D"/>
    <w:rsid w:val="0022619D"/>
    <w:rsid w:val="002263F6"/>
    <w:rsid w:val="0022648B"/>
    <w:rsid w:val="00226707"/>
    <w:rsid w:val="00226712"/>
    <w:rsid w:val="00226A30"/>
    <w:rsid w:val="00226D0E"/>
    <w:rsid w:val="00226E16"/>
    <w:rsid w:val="00227093"/>
    <w:rsid w:val="00227160"/>
    <w:rsid w:val="002271DD"/>
    <w:rsid w:val="00227234"/>
    <w:rsid w:val="002273CA"/>
    <w:rsid w:val="002276EA"/>
    <w:rsid w:val="00227974"/>
    <w:rsid w:val="00227E55"/>
    <w:rsid w:val="00227F2E"/>
    <w:rsid w:val="00227F58"/>
    <w:rsid w:val="0023018F"/>
    <w:rsid w:val="002303F0"/>
    <w:rsid w:val="00230C55"/>
    <w:rsid w:val="00231332"/>
    <w:rsid w:val="002313EB"/>
    <w:rsid w:val="00231641"/>
    <w:rsid w:val="0023185E"/>
    <w:rsid w:val="00231958"/>
    <w:rsid w:val="0023196A"/>
    <w:rsid w:val="00231D3C"/>
    <w:rsid w:val="00232173"/>
    <w:rsid w:val="0023226A"/>
    <w:rsid w:val="00232339"/>
    <w:rsid w:val="00232409"/>
    <w:rsid w:val="0023249C"/>
    <w:rsid w:val="0023263F"/>
    <w:rsid w:val="00232931"/>
    <w:rsid w:val="0023297F"/>
    <w:rsid w:val="00232C3B"/>
    <w:rsid w:val="00232D55"/>
    <w:rsid w:val="00232E43"/>
    <w:rsid w:val="0023303A"/>
    <w:rsid w:val="002330E9"/>
    <w:rsid w:val="00233116"/>
    <w:rsid w:val="00233588"/>
    <w:rsid w:val="00233695"/>
    <w:rsid w:val="00233A9F"/>
    <w:rsid w:val="00233ECA"/>
    <w:rsid w:val="00233F41"/>
    <w:rsid w:val="00234358"/>
    <w:rsid w:val="0023440F"/>
    <w:rsid w:val="002345B5"/>
    <w:rsid w:val="002347C5"/>
    <w:rsid w:val="00234A8B"/>
    <w:rsid w:val="002351B0"/>
    <w:rsid w:val="00235234"/>
    <w:rsid w:val="0023523B"/>
    <w:rsid w:val="002353E3"/>
    <w:rsid w:val="00235E5B"/>
    <w:rsid w:val="0023605C"/>
    <w:rsid w:val="00236C1D"/>
    <w:rsid w:val="00236CD6"/>
    <w:rsid w:val="00237375"/>
    <w:rsid w:val="002375C1"/>
    <w:rsid w:val="0023773B"/>
    <w:rsid w:val="002378CE"/>
    <w:rsid w:val="00237A39"/>
    <w:rsid w:val="00237E45"/>
    <w:rsid w:val="00237F63"/>
    <w:rsid w:val="00237FDB"/>
    <w:rsid w:val="00240218"/>
    <w:rsid w:val="002403C3"/>
    <w:rsid w:val="002404B9"/>
    <w:rsid w:val="002405E8"/>
    <w:rsid w:val="002406AC"/>
    <w:rsid w:val="0024089C"/>
    <w:rsid w:val="00240D33"/>
    <w:rsid w:val="002410F6"/>
    <w:rsid w:val="0024114B"/>
    <w:rsid w:val="00241378"/>
    <w:rsid w:val="00241B56"/>
    <w:rsid w:val="00241FAB"/>
    <w:rsid w:val="0024200D"/>
    <w:rsid w:val="0024204E"/>
    <w:rsid w:val="0024244E"/>
    <w:rsid w:val="002426A5"/>
    <w:rsid w:val="0024289C"/>
    <w:rsid w:val="00242A6D"/>
    <w:rsid w:val="00242AE3"/>
    <w:rsid w:val="00242E0A"/>
    <w:rsid w:val="00243559"/>
    <w:rsid w:val="002439A8"/>
    <w:rsid w:val="00243A20"/>
    <w:rsid w:val="00243D9D"/>
    <w:rsid w:val="00243FB0"/>
    <w:rsid w:val="002442AE"/>
    <w:rsid w:val="00244438"/>
    <w:rsid w:val="002445C0"/>
    <w:rsid w:val="002447B6"/>
    <w:rsid w:val="00244832"/>
    <w:rsid w:val="00244A2F"/>
    <w:rsid w:val="00244AA7"/>
    <w:rsid w:val="00244E43"/>
    <w:rsid w:val="00244ECC"/>
    <w:rsid w:val="002450D0"/>
    <w:rsid w:val="002451A9"/>
    <w:rsid w:val="0024529F"/>
    <w:rsid w:val="002454C7"/>
    <w:rsid w:val="0024560F"/>
    <w:rsid w:val="00245802"/>
    <w:rsid w:val="002459BD"/>
    <w:rsid w:val="00245A52"/>
    <w:rsid w:val="00245C9E"/>
    <w:rsid w:val="00245E22"/>
    <w:rsid w:val="002462BB"/>
    <w:rsid w:val="0024635A"/>
    <w:rsid w:val="002464CC"/>
    <w:rsid w:val="00246603"/>
    <w:rsid w:val="00246A85"/>
    <w:rsid w:val="00246BDC"/>
    <w:rsid w:val="00246F8B"/>
    <w:rsid w:val="0024705B"/>
    <w:rsid w:val="00247252"/>
    <w:rsid w:val="002473F5"/>
    <w:rsid w:val="00247554"/>
    <w:rsid w:val="00247750"/>
    <w:rsid w:val="002478F9"/>
    <w:rsid w:val="00247CE9"/>
    <w:rsid w:val="00247D6C"/>
    <w:rsid w:val="00247FE7"/>
    <w:rsid w:val="00250160"/>
    <w:rsid w:val="00250251"/>
    <w:rsid w:val="002504F0"/>
    <w:rsid w:val="002506A6"/>
    <w:rsid w:val="0025080C"/>
    <w:rsid w:val="002508CC"/>
    <w:rsid w:val="00250B66"/>
    <w:rsid w:val="00251239"/>
    <w:rsid w:val="002512AB"/>
    <w:rsid w:val="0025136D"/>
    <w:rsid w:val="00251432"/>
    <w:rsid w:val="002515EC"/>
    <w:rsid w:val="002515F8"/>
    <w:rsid w:val="002518EE"/>
    <w:rsid w:val="00251AD5"/>
    <w:rsid w:val="00252007"/>
    <w:rsid w:val="002520B7"/>
    <w:rsid w:val="0025267B"/>
    <w:rsid w:val="00252974"/>
    <w:rsid w:val="00252B14"/>
    <w:rsid w:val="00252CF8"/>
    <w:rsid w:val="00252D6D"/>
    <w:rsid w:val="00252DB2"/>
    <w:rsid w:val="00253180"/>
    <w:rsid w:val="00253355"/>
    <w:rsid w:val="002535C1"/>
    <w:rsid w:val="002537F4"/>
    <w:rsid w:val="00253B70"/>
    <w:rsid w:val="00253B7A"/>
    <w:rsid w:val="00253C18"/>
    <w:rsid w:val="00253D19"/>
    <w:rsid w:val="00253F6D"/>
    <w:rsid w:val="00254A57"/>
    <w:rsid w:val="00254AB1"/>
    <w:rsid w:val="00254ABE"/>
    <w:rsid w:val="00254DE4"/>
    <w:rsid w:val="00254F0B"/>
    <w:rsid w:val="00254F20"/>
    <w:rsid w:val="002554A1"/>
    <w:rsid w:val="0025564C"/>
    <w:rsid w:val="00255B4A"/>
    <w:rsid w:val="00256031"/>
    <w:rsid w:val="002562A2"/>
    <w:rsid w:val="002564DA"/>
    <w:rsid w:val="0025674A"/>
    <w:rsid w:val="00256792"/>
    <w:rsid w:val="0025692D"/>
    <w:rsid w:val="00256B1A"/>
    <w:rsid w:val="00256C3F"/>
    <w:rsid w:val="00256C78"/>
    <w:rsid w:val="00256D8B"/>
    <w:rsid w:val="002571C1"/>
    <w:rsid w:val="0025743D"/>
    <w:rsid w:val="002576DD"/>
    <w:rsid w:val="00257890"/>
    <w:rsid w:val="002579D3"/>
    <w:rsid w:val="002579DD"/>
    <w:rsid w:val="00257A92"/>
    <w:rsid w:val="00257E98"/>
    <w:rsid w:val="002605BF"/>
    <w:rsid w:val="00260774"/>
    <w:rsid w:val="002608EB"/>
    <w:rsid w:val="00260CA3"/>
    <w:rsid w:val="00260F1F"/>
    <w:rsid w:val="002611C7"/>
    <w:rsid w:val="00261716"/>
    <w:rsid w:val="002617B8"/>
    <w:rsid w:val="0026195A"/>
    <w:rsid w:val="00261B08"/>
    <w:rsid w:val="00261D76"/>
    <w:rsid w:val="00261DD8"/>
    <w:rsid w:val="00261EB9"/>
    <w:rsid w:val="0026212E"/>
    <w:rsid w:val="002621B1"/>
    <w:rsid w:val="00262216"/>
    <w:rsid w:val="00262285"/>
    <w:rsid w:val="002629C4"/>
    <w:rsid w:val="00262B6C"/>
    <w:rsid w:val="00262F68"/>
    <w:rsid w:val="00262FC4"/>
    <w:rsid w:val="00263014"/>
    <w:rsid w:val="0026302A"/>
    <w:rsid w:val="00263112"/>
    <w:rsid w:val="0026316C"/>
    <w:rsid w:val="002633BB"/>
    <w:rsid w:val="002635BD"/>
    <w:rsid w:val="00263634"/>
    <w:rsid w:val="002636C3"/>
    <w:rsid w:val="00263B27"/>
    <w:rsid w:val="00263BAC"/>
    <w:rsid w:val="00263BE2"/>
    <w:rsid w:val="00263D8F"/>
    <w:rsid w:val="0026411D"/>
    <w:rsid w:val="0026412E"/>
    <w:rsid w:val="0026419E"/>
    <w:rsid w:val="00264204"/>
    <w:rsid w:val="00264211"/>
    <w:rsid w:val="002642EB"/>
    <w:rsid w:val="002642FB"/>
    <w:rsid w:val="00264303"/>
    <w:rsid w:val="00264507"/>
    <w:rsid w:val="00264638"/>
    <w:rsid w:val="002646C7"/>
    <w:rsid w:val="002646D8"/>
    <w:rsid w:val="00264B25"/>
    <w:rsid w:val="002653BC"/>
    <w:rsid w:val="0026544B"/>
    <w:rsid w:val="0026577F"/>
    <w:rsid w:val="002657B1"/>
    <w:rsid w:val="002659CB"/>
    <w:rsid w:val="002659E0"/>
    <w:rsid w:val="00265AF9"/>
    <w:rsid w:val="00265E56"/>
    <w:rsid w:val="00265E7C"/>
    <w:rsid w:val="00265ED3"/>
    <w:rsid w:val="00265FAE"/>
    <w:rsid w:val="002661CF"/>
    <w:rsid w:val="00266418"/>
    <w:rsid w:val="00266651"/>
    <w:rsid w:val="002667FA"/>
    <w:rsid w:val="0026688F"/>
    <w:rsid w:val="00266A7A"/>
    <w:rsid w:val="00266BC8"/>
    <w:rsid w:val="002674F4"/>
    <w:rsid w:val="002675E2"/>
    <w:rsid w:val="00267ACC"/>
    <w:rsid w:val="00267AD2"/>
    <w:rsid w:val="00267AE6"/>
    <w:rsid w:val="00267F6F"/>
    <w:rsid w:val="002700F2"/>
    <w:rsid w:val="00270182"/>
    <w:rsid w:val="0027034D"/>
    <w:rsid w:val="0027048D"/>
    <w:rsid w:val="002704A5"/>
    <w:rsid w:val="002707A7"/>
    <w:rsid w:val="0027083F"/>
    <w:rsid w:val="0027092A"/>
    <w:rsid w:val="00270B2D"/>
    <w:rsid w:val="00270B3D"/>
    <w:rsid w:val="00270FC8"/>
    <w:rsid w:val="00271354"/>
    <w:rsid w:val="00271597"/>
    <w:rsid w:val="002716C6"/>
    <w:rsid w:val="00271D9C"/>
    <w:rsid w:val="00271F78"/>
    <w:rsid w:val="002720BF"/>
    <w:rsid w:val="002722CA"/>
    <w:rsid w:val="00272750"/>
    <w:rsid w:val="0027277E"/>
    <w:rsid w:val="0027285C"/>
    <w:rsid w:val="00272B82"/>
    <w:rsid w:val="00272DC8"/>
    <w:rsid w:val="00272E10"/>
    <w:rsid w:val="0027305B"/>
    <w:rsid w:val="00273090"/>
    <w:rsid w:val="002730C6"/>
    <w:rsid w:val="00273127"/>
    <w:rsid w:val="00273176"/>
    <w:rsid w:val="002731B8"/>
    <w:rsid w:val="0027335E"/>
    <w:rsid w:val="0027353B"/>
    <w:rsid w:val="00273561"/>
    <w:rsid w:val="002739A4"/>
    <w:rsid w:val="00273CB1"/>
    <w:rsid w:val="00273EEE"/>
    <w:rsid w:val="002740DE"/>
    <w:rsid w:val="00274300"/>
    <w:rsid w:val="0027445D"/>
    <w:rsid w:val="00274AF0"/>
    <w:rsid w:val="00275117"/>
    <w:rsid w:val="0027539B"/>
    <w:rsid w:val="00275735"/>
    <w:rsid w:val="00275A2A"/>
    <w:rsid w:val="00275B11"/>
    <w:rsid w:val="00275BEB"/>
    <w:rsid w:val="00275CAA"/>
    <w:rsid w:val="00276019"/>
    <w:rsid w:val="00276153"/>
    <w:rsid w:val="002765C8"/>
    <w:rsid w:val="0027685C"/>
    <w:rsid w:val="00276B8D"/>
    <w:rsid w:val="00276DA7"/>
    <w:rsid w:val="00276FA7"/>
    <w:rsid w:val="00277266"/>
    <w:rsid w:val="002773F0"/>
    <w:rsid w:val="002773FD"/>
    <w:rsid w:val="0027752B"/>
    <w:rsid w:val="00277552"/>
    <w:rsid w:val="0027762C"/>
    <w:rsid w:val="00277815"/>
    <w:rsid w:val="00277B2D"/>
    <w:rsid w:val="00277B3F"/>
    <w:rsid w:val="00277BED"/>
    <w:rsid w:val="00277CBD"/>
    <w:rsid w:val="00277D8A"/>
    <w:rsid w:val="00277E53"/>
    <w:rsid w:val="00277E8D"/>
    <w:rsid w:val="00280082"/>
    <w:rsid w:val="002802E2"/>
    <w:rsid w:val="002806F8"/>
    <w:rsid w:val="00280921"/>
    <w:rsid w:val="00280A8C"/>
    <w:rsid w:val="00280B55"/>
    <w:rsid w:val="00280F2B"/>
    <w:rsid w:val="00281004"/>
    <w:rsid w:val="00281172"/>
    <w:rsid w:val="0028123A"/>
    <w:rsid w:val="002812EE"/>
    <w:rsid w:val="00281703"/>
    <w:rsid w:val="00281817"/>
    <w:rsid w:val="00281B7D"/>
    <w:rsid w:val="002820B2"/>
    <w:rsid w:val="0028258C"/>
    <w:rsid w:val="002825EE"/>
    <w:rsid w:val="00282619"/>
    <w:rsid w:val="002826C6"/>
    <w:rsid w:val="0028272B"/>
    <w:rsid w:val="00282BB8"/>
    <w:rsid w:val="002830CF"/>
    <w:rsid w:val="0028322D"/>
    <w:rsid w:val="00283796"/>
    <w:rsid w:val="002837E9"/>
    <w:rsid w:val="00283808"/>
    <w:rsid w:val="00283887"/>
    <w:rsid w:val="0028399E"/>
    <w:rsid w:val="00283A1F"/>
    <w:rsid w:val="00283BAB"/>
    <w:rsid w:val="002841FF"/>
    <w:rsid w:val="00284372"/>
    <w:rsid w:val="002846B8"/>
    <w:rsid w:val="0028482D"/>
    <w:rsid w:val="00284D22"/>
    <w:rsid w:val="00284D9B"/>
    <w:rsid w:val="00284E01"/>
    <w:rsid w:val="002856A0"/>
    <w:rsid w:val="00285770"/>
    <w:rsid w:val="00285B6F"/>
    <w:rsid w:val="00285D09"/>
    <w:rsid w:val="00285D68"/>
    <w:rsid w:val="00285EFD"/>
    <w:rsid w:val="00285FFC"/>
    <w:rsid w:val="002861A0"/>
    <w:rsid w:val="0028625B"/>
    <w:rsid w:val="00286756"/>
    <w:rsid w:val="00286821"/>
    <w:rsid w:val="002868ED"/>
    <w:rsid w:val="002869D8"/>
    <w:rsid w:val="00286B67"/>
    <w:rsid w:val="00286D58"/>
    <w:rsid w:val="00286E4C"/>
    <w:rsid w:val="00286F33"/>
    <w:rsid w:val="00287110"/>
    <w:rsid w:val="002871BC"/>
    <w:rsid w:val="00287461"/>
    <w:rsid w:val="0028761A"/>
    <w:rsid w:val="00287686"/>
    <w:rsid w:val="002876C9"/>
    <w:rsid w:val="002878CA"/>
    <w:rsid w:val="0028791B"/>
    <w:rsid w:val="002879C1"/>
    <w:rsid w:val="00287B59"/>
    <w:rsid w:val="00287D37"/>
    <w:rsid w:val="00287DF4"/>
    <w:rsid w:val="00287FD0"/>
    <w:rsid w:val="00290050"/>
    <w:rsid w:val="00290083"/>
    <w:rsid w:val="002900A5"/>
    <w:rsid w:val="002901B1"/>
    <w:rsid w:val="002903D4"/>
    <w:rsid w:val="002904AB"/>
    <w:rsid w:val="00290806"/>
    <w:rsid w:val="002908DF"/>
    <w:rsid w:val="00290B1A"/>
    <w:rsid w:val="00290B53"/>
    <w:rsid w:val="00290C43"/>
    <w:rsid w:val="00290CFA"/>
    <w:rsid w:val="002915B6"/>
    <w:rsid w:val="00291796"/>
    <w:rsid w:val="00291851"/>
    <w:rsid w:val="00291B0C"/>
    <w:rsid w:val="00291C9E"/>
    <w:rsid w:val="00291D70"/>
    <w:rsid w:val="00291D86"/>
    <w:rsid w:val="00291E85"/>
    <w:rsid w:val="0029201D"/>
    <w:rsid w:val="00292259"/>
    <w:rsid w:val="00292491"/>
    <w:rsid w:val="00292524"/>
    <w:rsid w:val="00292553"/>
    <w:rsid w:val="00292637"/>
    <w:rsid w:val="002926B3"/>
    <w:rsid w:val="00292B6A"/>
    <w:rsid w:val="00292BBF"/>
    <w:rsid w:val="00292C35"/>
    <w:rsid w:val="00292FA6"/>
    <w:rsid w:val="00293005"/>
    <w:rsid w:val="002931D9"/>
    <w:rsid w:val="00293483"/>
    <w:rsid w:val="002935A4"/>
    <w:rsid w:val="00293663"/>
    <w:rsid w:val="0029375C"/>
    <w:rsid w:val="00293967"/>
    <w:rsid w:val="00293AAC"/>
    <w:rsid w:val="00293CCA"/>
    <w:rsid w:val="00293FED"/>
    <w:rsid w:val="002941C9"/>
    <w:rsid w:val="00294316"/>
    <w:rsid w:val="00294324"/>
    <w:rsid w:val="00294616"/>
    <w:rsid w:val="00294B61"/>
    <w:rsid w:val="00294BF9"/>
    <w:rsid w:val="00294C11"/>
    <w:rsid w:val="00294C6B"/>
    <w:rsid w:val="00294E1A"/>
    <w:rsid w:val="00294EE3"/>
    <w:rsid w:val="00294F71"/>
    <w:rsid w:val="00294FCD"/>
    <w:rsid w:val="00295102"/>
    <w:rsid w:val="002952E2"/>
    <w:rsid w:val="002956AD"/>
    <w:rsid w:val="00295703"/>
    <w:rsid w:val="0029580D"/>
    <w:rsid w:val="002958D0"/>
    <w:rsid w:val="0029593F"/>
    <w:rsid w:val="00295C45"/>
    <w:rsid w:val="00295EF6"/>
    <w:rsid w:val="0029617B"/>
    <w:rsid w:val="00296287"/>
    <w:rsid w:val="00296951"/>
    <w:rsid w:val="00296B0F"/>
    <w:rsid w:val="00296CCD"/>
    <w:rsid w:val="00296CE6"/>
    <w:rsid w:val="0029707A"/>
    <w:rsid w:val="0029726F"/>
    <w:rsid w:val="00297526"/>
    <w:rsid w:val="002975FB"/>
    <w:rsid w:val="00297657"/>
    <w:rsid w:val="00297709"/>
    <w:rsid w:val="00297AB7"/>
    <w:rsid w:val="00297B6C"/>
    <w:rsid w:val="00297DA8"/>
    <w:rsid w:val="00297E83"/>
    <w:rsid w:val="00297EA9"/>
    <w:rsid w:val="00297EF7"/>
    <w:rsid w:val="00297F21"/>
    <w:rsid w:val="00297F9F"/>
    <w:rsid w:val="00297FD7"/>
    <w:rsid w:val="002A012F"/>
    <w:rsid w:val="002A02B7"/>
    <w:rsid w:val="002A03E8"/>
    <w:rsid w:val="002A055D"/>
    <w:rsid w:val="002A08D8"/>
    <w:rsid w:val="002A098A"/>
    <w:rsid w:val="002A09B2"/>
    <w:rsid w:val="002A09CC"/>
    <w:rsid w:val="002A0B79"/>
    <w:rsid w:val="002A11DA"/>
    <w:rsid w:val="002A1301"/>
    <w:rsid w:val="002A1F98"/>
    <w:rsid w:val="002A2075"/>
    <w:rsid w:val="002A2134"/>
    <w:rsid w:val="002A220E"/>
    <w:rsid w:val="002A2278"/>
    <w:rsid w:val="002A2594"/>
    <w:rsid w:val="002A2D19"/>
    <w:rsid w:val="002A32E5"/>
    <w:rsid w:val="002A3869"/>
    <w:rsid w:val="002A3C88"/>
    <w:rsid w:val="002A3E05"/>
    <w:rsid w:val="002A3E49"/>
    <w:rsid w:val="002A3FA3"/>
    <w:rsid w:val="002A4267"/>
    <w:rsid w:val="002A427C"/>
    <w:rsid w:val="002A4473"/>
    <w:rsid w:val="002A44A2"/>
    <w:rsid w:val="002A474A"/>
    <w:rsid w:val="002A49B2"/>
    <w:rsid w:val="002A4A45"/>
    <w:rsid w:val="002A4A75"/>
    <w:rsid w:val="002A4A89"/>
    <w:rsid w:val="002A4ABA"/>
    <w:rsid w:val="002A4B42"/>
    <w:rsid w:val="002A4DE0"/>
    <w:rsid w:val="002A4E00"/>
    <w:rsid w:val="002A4EA9"/>
    <w:rsid w:val="002A4FDB"/>
    <w:rsid w:val="002A532C"/>
    <w:rsid w:val="002A5344"/>
    <w:rsid w:val="002A5366"/>
    <w:rsid w:val="002A53D3"/>
    <w:rsid w:val="002A540A"/>
    <w:rsid w:val="002A568B"/>
    <w:rsid w:val="002A6063"/>
    <w:rsid w:val="002A6124"/>
    <w:rsid w:val="002A62B6"/>
    <w:rsid w:val="002A62B8"/>
    <w:rsid w:val="002A639D"/>
    <w:rsid w:val="002A63B3"/>
    <w:rsid w:val="002A64C1"/>
    <w:rsid w:val="002A65F4"/>
    <w:rsid w:val="002A6831"/>
    <w:rsid w:val="002A6C87"/>
    <w:rsid w:val="002A6E0B"/>
    <w:rsid w:val="002A73E8"/>
    <w:rsid w:val="002A7503"/>
    <w:rsid w:val="002A774F"/>
    <w:rsid w:val="002A777B"/>
    <w:rsid w:val="002A779D"/>
    <w:rsid w:val="002A79B1"/>
    <w:rsid w:val="002A7E91"/>
    <w:rsid w:val="002B00DB"/>
    <w:rsid w:val="002B01DF"/>
    <w:rsid w:val="002B01E9"/>
    <w:rsid w:val="002B0436"/>
    <w:rsid w:val="002B0762"/>
    <w:rsid w:val="002B07C9"/>
    <w:rsid w:val="002B0B09"/>
    <w:rsid w:val="002B0BF5"/>
    <w:rsid w:val="002B0CC5"/>
    <w:rsid w:val="002B1049"/>
    <w:rsid w:val="002B13CC"/>
    <w:rsid w:val="002B155D"/>
    <w:rsid w:val="002B1576"/>
    <w:rsid w:val="002B1A88"/>
    <w:rsid w:val="002B1FA4"/>
    <w:rsid w:val="002B2442"/>
    <w:rsid w:val="002B2615"/>
    <w:rsid w:val="002B277E"/>
    <w:rsid w:val="002B29FD"/>
    <w:rsid w:val="002B2D03"/>
    <w:rsid w:val="002B2DAE"/>
    <w:rsid w:val="002B2F03"/>
    <w:rsid w:val="002B3009"/>
    <w:rsid w:val="002B342C"/>
    <w:rsid w:val="002B35CB"/>
    <w:rsid w:val="002B3636"/>
    <w:rsid w:val="002B388B"/>
    <w:rsid w:val="002B3902"/>
    <w:rsid w:val="002B3C66"/>
    <w:rsid w:val="002B3F83"/>
    <w:rsid w:val="002B4071"/>
    <w:rsid w:val="002B417A"/>
    <w:rsid w:val="002B4191"/>
    <w:rsid w:val="002B43AD"/>
    <w:rsid w:val="002B4B41"/>
    <w:rsid w:val="002B4D25"/>
    <w:rsid w:val="002B4F67"/>
    <w:rsid w:val="002B4FF9"/>
    <w:rsid w:val="002B5325"/>
    <w:rsid w:val="002B5658"/>
    <w:rsid w:val="002B56F9"/>
    <w:rsid w:val="002B58E1"/>
    <w:rsid w:val="002B5A13"/>
    <w:rsid w:val="002B5B1D"/>
    <w:rsid w:val="002B5C50"/>
    <w:rsid w:val="002B5C7A"/>
    <w:rsid w:val="002B5FAA"/>
    <w:rsid w:val="002B62CE"/>
    <w:rsid w:val="002B6361"/>
    <w:rsid w:val="002B64D6"/>
    <w:rsid w:val="002B65B3"/>
    <w:rsid w:val="002B660A"/>
    <w:rsid w:val="002B6B32"/>
    <w:rsid w:val="002B6BEB"/>
    <w:rsid w:val="002B70F7"/>
    <w:rsid w:val="002B730A"/>
    <w:rsid w:val="002B78E1"/>
    <w:rsid w:val="002B7972"/>
    <w:rsid w:val="002B7B08"/>
    <w:rsid w:val="002B7BD9"/>
    <w:rsid w:val="002B7D7F"/>
    <w:rsid w:val="002B7F3E"/>
    <w:rsid w:val="002C0256"/>
    <w:rsid w:val="002C03E5"/>
    <w:rsid w:val="002C08EC"/>
    <w:rsid w:val="002C09F7"/>
    <w:rsid w:val="002C0A02"/>
    <w:rsid w:val="002C0AAC"/>
    <w:rsid w:val="002C0E1B"/>
    <w:rsid w:val="002C0FA9"/>
    <w:rsid w:val="002C10D1"/>
    <w:rsid w:val="002C1200"/>
    <w:rsid w:val="002C139C"/>
    <w:rsid w:val="002C13A7"/>
    <w:rsid w:val="002C15BC"/>
    <w:rsid w:val="002C1829"/>
    <w:rsid w:val="002C1B31"/>
    <w:rsid w:val="002C1C33"/>
    <w:rsid w:val="002C1DFB"/>
    <w:rsid w:val="002C1E2D"/>
    <w:rsid w:val="002C213E"/>
    <w:rsid w:val="002C2246"/>
    <w:rsid w:val="002C22E3"/>
    <w:rsid w:val="002C22FA"/>
    <w:rsid w:val="002C2315"/>
    <w:rsid w:val="002C2326"/>
    <w:rsid w:val="002C248C"/>
    <w:rsid w:val="002C27D2"/>
    <w:rsid w:val="002C2A1C"/>
    <w:rsid w:val="002C2E46"/>
    <w:rsid w:val="002C2EDB"/>
    <w:rsid w:val="002C338F"/>
    <w:rsid w:val="002C33C6"/>
    <w:rsid w:val="002C353F"/>
    <w:rsid w:val="002C3681"/>
    <w:rsid w:val="002C36C2"/>
    <w:rsid w:val="002C3AA8"/>
    <w:rsid w:val="002C3D0E"/>
    <w:rsid w:val="002C401C"/>
    <w:rsid w:val="002C42B7"/>
    <w:rsid w:val="002C442D"/>
    <w:rsid w:val="002C45D5"/>
    <w:rsid w:val="002C47D7"/>
    <w:rsid w:val="002C48C2"/>
    <w:rsid w:val="002C4E3E"/>
    <w:rsid w:val="002C4E5B"/>
    <w:rsid w:val="002C515C"/>
    <w:rsid w:val="002C5178"/>
    <w:rsid w:val="002C51A1"/>
    <w:rsid w:val="002C5390"/>
    <w:rsid w:val="002C579A"/>
    <w:rsid w:val="002C5CAD"/>
    <w:rsid w:val="002C624D"/>
    <w:rsid w:val="002C6315"/>
    <w:rsid w:val="002C67C3"/>
    <w:rsid w:val="002C6982"/>
    <w:rsid w:val="002C69AD"/>
    <w:rsid w:val="002C6B4B"/>
    <w:rsid w:val="002C6C7E"/>
    <w:rsid w:val="002C6E6B"/>
    <w:rsid w:val="002C718E"/>
    <w:rsid w:val="002C7756"/>
    <w:rsid w:val="002C7775"/>
    <w:rsid w:val="002C78E6"/>
    <w:rsid w:val="002C7997"/>
    <w:rsid w:val="002C7A24"/>
    <w:rsid w:val="002D0450"/>
    <w:rsid w:val="002D04A0"/>
    <w:rsid w:val="002D05B9"/>
    <w:rsid w:val="002D0603"/>
    <w:rsid w:val="002D0618"/>
    <w:rsid w:val="002D066F"/>
    <w:rsid w:val="002D068F"/>
    <w:rsid w:val="002D07B0"/>
    <w:rsid w:val="002D080B"/>
    <w:rsid w:val="002D0ABB"/>
    <w:rsid w:val="002D0B8D"/>
    <w:rsid w:val="002D0BF3"/>
    <w:rsid w:val="002D0C37"/>
    <w:rsid w:val="002D0D02"/>
    <w:rsid w:val="002D0D99"/>
    <w:rsid w:val="002D0ED1"/>
    <w:rsid w:val="002D0FCB"/>
    <w:rsid w:val="002D1244"/>
    <w:rsid w:val="002D1557"/>
    <w:rsid w:val="002D167D"/>
    <w:rsid w:val="002D17EE"/>
    <w:rsid w:val="002D1873"/>
    <w:rsid w:val="002D2172"/>
    <w:rsid w:val="002D224D"/>
    <w:rsid w:val="002D2259"/>
    <w:rsid w:val="002D23FB"/>
    <w:rsid w:val="002D2A16"/>
    <w:rsid w:val="002D2A9A"/>
    <w:rsid w:val="002D2CC1"/>
    <w:rsid w:val="002D2CC3"/>
    <w:rsid w:val="002D2DE5"/>
    <w:rsid w:val="002D2E81"/>
    <w:rsid w:val="002D2FDA"/>
    <w:rsid w:val="002D327E"/>
    <w:rsid w:val="002D34D2"/>
    <w:rsid w:val="002D36BE"/>
    <w:rsid w:val="002D38B0"/>
    <w:rsid w:val="002D3CD0"/>
    <w:rsid w:val="002D3ED5"/>
    <w:rsid w:val="002D3FF4"/>
    <w:rsid w:val="002D4012"/>
    <w:rsid w:val="002D4267"/>
    <w:rsid w:val="002D439D"/>
    <w:rsid w:val="002D4438"/>
    <w:rsid w:val="002D4445"/>
    <w:rsid w:val="002D45BE"/>
    <w:rsid w:val="002D498C"/>
    <w:rsid w:val="002D4A00"/>
    <w:rsid w:val="002D4AB4"/>
    <w:rsid w:val="002D4C0A"/>
    <w:rsid w:val="002D4C2B"/>
    <w:rsid w:val="002D4C30"/>
    <w:rsid w:val="002D50B1"/>
    <w:rsid w:val="002D5159"/>
    <w:rsid w:val="002D5391"/>
    <w:rsid w:val="002D57C1"/>
    <w:rsid w:val="002D5802"/>
    <w:rsid w:val="002D58C5"/>
    <w:rsid w:val="002D5C79"/>
    <w:rsid w:val="002D5CA2"/>
    <w:rsid w:val="002D5DF7"/>
    <w:rsid w:val="002D646D"/>
    <w:rsid w:val="002D6513"/>
    <w:rsid w:val="002D688F"/>
    <w:rsid w:val="002D6A30"/>
    <w:rsid w:val="002D6A7E"/>
    <w:rsid w:val="002D6B1B"/>
    <w:rsid w:val="002D6BB1"/>
    <w:rsid w:val="002D6D35"/>
    <w:rsid w:val="002D6D87"/>
    <w:rsid w:val="002D6EFB"/>
    <w:rsid w:val="002D7026"/>
    <w:rsid w:val="002D72D9"/>
    <w:rsid w:val="002D73EB"/>
    <w:rsid w:val="002D7434"/>
    <w:rsid w:val="002D775F"/>
    <w:rsid w:val="002D7797"/>
    <w:rsid w:val="002D79C3"/>
    <w:rsid w:val="002D7E73"/>
    <w:rsid w:val="002D7E8C"/>
    <w:rsid w:val="002E00D3"/>
    <w:rsid w:val="002E0539"/>
    <w:rsid w:val="002E0687"/>
    <w:rsid w:val="002E06C6"/>
    <w:rsid w:val="002E092C"/>
    <w:rsid w:val="002E0AEE"/>
    <w:rsid w:val="002E0BA9"/>
    <w:rsid w:val="002E0D82"/>
    <w:rsid w:val="002E0F1E"/>
    <w:rsid w:val="002E10F1"/>
    <w:rsid w:val="002E1749"/>
    <w:rsid w:val="002E174E"/>
    <w:rsid w:val="002E1917"/>
    <w:rsid w:val="002E1C29"/>
    <w:rsid w:val="002E1D6B"/>
    <w:rsid w:val="002E1DCD"/>
    <w:rsid w:val="002E1EA5"/>
    <w:rsid w:val="002E1FEA"/>
    <w:rsid w:val="002E2025"/>
    <w:rsid w:val="002E2054"/>
    <w:rsid w:val="002E21CE"/>
    <w:rsid w:val="002E22BD"/>
    <w:rsid w:val="002E2466"/>
    <w:rsid w:val="002E269F"/>
    <w:rsid w:val="002E271A"/>
    <w:rsid w:val="002E2B3F"/>
    <w:rsid w:val="002E2C0B"/>
    <w:rsid w:val="002E2C50"/>
    <w:rsid w:val="002E2C7C"/>
    <w:rsid w:val="002E2E33"/>
    <w:rsid w:val="002E2E99"/>
    <w:rsid w:val="002E337B"/>
    <w:rsid w:val="002E338E"/>
    <w:rsid w:val="002E34FF"/>
    <w:rsid w:val="002E350B"/>
    <w:rsid w:val="002E36ED"/>
    <w:rsid w:val="002E3AF1"/>
    <w:rsid w:val="002E3F8A"/>
    <w:rsid w:val="002E3FD8"/>
    <w:rsid w:val="002E4123"/>
    <w:rsid w:val="002E422E"/>
    <w:rsid w:val="002E438B"/>
    <w:rsid w:val="002E4423"/>
    <w:rsid w:val="002E4429"/>
    <w:rsid w:val="002E45D1"/>
    <w:rsid w:val="002E4AD8"/>
    <w:rsid w:val="002E4AE6"/>
    <w:rsid w:val="002E4E19"/>
    <w:rsid w:val="002E5019"/>
    <w:rsid w:val="002E54E7"/>
    <w:rsid w:val="002E56F1"/>
    <w:rsid w:val="002E576C"/>
    <w:rsid w:val="002E5BBB"/>
    <w:rsid w:val="002E5F75"/>
    <w:rsid w:val="002E64F6"/>
    <w:rsid w:val="002E6577"/>
    <w:rsid w:val="002E6691"/>
    <w:rsid w:val="002E6712"/>
    <w:rsid w:val="002E678B"/>
    <w:rsid w:val="002E6801"/>
    <w:rsid w:val="002E6954"/>
    <w:rsid w:val="002E6FA7"/>
    <w:rsid w:val="002E7236"/>
    <w:rsid w:val="002E7389"/>
    <w:rsid w:val="002E7CEF"/>
    <w:rsid w:val="002E7D88"/>
    <w:rsid w:val="002F0390"/>
    <w:rsid w:val="002F06FF"/>
    <w:rsid w:val="002F0A3C"/>
    <w:rsid w:val="002F10DD"/>
    <w:rsid w:val="002F1128"/>
    <w:rsid w:val="002F11B7"/>
    <w:rsid w:val="002F1497"/>
    <w:rsid w:val="002F14BF"/>
    <w:rsid w:val="002F1555"/>
    <w:rsid w:val="002F183E"/>
    <w:rsid w:val="002F18EF"/>
    <w:rsid w:val="002F1A86"/>
    <w:rsid w:val="002F1CBC"/>
    <w:rsid w:val="002F1E84"/>
    <w:rsid w:val="002F1FFA"/>
    <w:rsid w:val="002F2418"/>
    <w:rsid w:val="002F268E"/>
    <w:rsid w:val="002F27AB"/>
    <w:rsid w:val="002F2A60"/>
    <w:rsid w:val="002F3114"/>
    <w:rsid w:val="002F3326"/>
    <w:rsid w:val="002F34B9"/>
    <w:rsid w:val="002F363B"/>
    <w:rsid w:val="002F366F"/>
    <w:rsid w:val="002F3AEE"/>
    <w:rsid w:val="002F3B7F"/>
    <w:rsid w:val="002F3CBF"/>
    <w:rsid w:val="002F3CE0"/>
    <w:rsid w:val="002F3F17"/>
    <w:rsid w:val="002F3F5A"/>
    <w:rsid w:val="002F3F8C"/>
    <w:rsid w:val="002F4152"/>
    <w:rsid w:val="002F43F1"/>
    <w:rsid w:val="002F44CD"/>
    <w:rsid w:val="002F45F4"/>
    <w:rsid w:val="002F4660"/>
    <w:rsid w:val="002F46DF"/>
    <w:rsid w:val="002F4815"/>
    <w:rsid w:val="002F4B6B"/>
    <w:rsid w:val="002F4D28"/>
    <w:rsid w:val="002F5637"/>
    <w:rsid w:val="002F5A71"/>
    <w:rsid w:val="002F5B5C"/>
    <w:rsid w:val="002F5BA2"/>
    <w:rsid w:val="002F5BEF"/>
    <w:rsid w:val="002F5FCD"/>
    <w:rsid w:val="002F61D8"/>
    <w:rsid w:val="002F6551"/>
    <w:rsid w:val="002F696E"/>
    <w:rsid w:val="002F6C56"/>
    <w:rsid w:val="002F6D3E"/>
    <w:rsid w:val="002F7099"/>
    <w:rsid w:val="002F719B"/>
    <w:rsid w:val="002F71C6"/>
    <w:rsid w:val="002F7392"/>
    <w:rsid w:val="002F769C"/>
    <w:rsid w:val="002F7754"/>
    <w:rsid w:val="002F77BC"/>
    <w:rsid w:val="002F78F8"/>
    <w:rsid w:val="002F7933"/>
    <w:rsid w:val="002F797F"/>
    <w:rsid w:val="002F7AAF"/>
    <w:rsid w:val="002F7B14"/>
    <w:rsid w:val="002F7CF3"/>
    <w:rsid w:val="00300308"/>
    <w:rsid w:val="00300350"/>
    <w:rsid w:val="003004E4"/>
    <w:rsid w:val="003005B9"/>
    <w:rsid w:val="00300659"/>
    <w:rsid w:val="00300A7F"/>
    <w:rsid w:val="00300AAC"/>
    <w:rsid w:val="00300DB7"/>
    <w:rsid w:val="00300F51"/>
    <w:rsid w:val="003010CB"/>
    <w:rsid w:val="00301228"/>
    <w:rsid w:val="00301488"/>
    <w:rsid w:val="003015B2"/>
    <w:rsid w:val="003015E8"/>
    <w:rsid w:val="00301677"/>
    <w:rsid w:val="0030175E"/>
    <w:rsid w:val="0030181A"/>
    <w:rsid w:val="003019B1"/>
    <w:rsid w:val="00301A51"/>
    <w:rsid w:val="00301AD2"/>
    <w:rsid w:val="00301D0F"/>
    <w:rsid w:val="00301EC9"/>
    <w:rsid w:val="00301FE2"/>
    <w:rsid w:val="00302241"/>
    <w:rsid w:val="00302417"/>
    <w:rsid w:val="003026D3"/>
    <w:rsid w:val="0030286A"/>
    <w:rsid w:val="00302A31"/>
    <w:rsid w:val="00302BE8"/>
    <w:rsid w:val="00302C72"/>
    <w:rsid w:val="00302D19"/>
    <w:rsid w:val="00302E3D"/>
    <w:rsid w:val="0030315B"/>
    <w:rsid w:val="00303696"/>
    <w:rsid w:val="003038B6"/>
    <w:rsid w:val="00303BF9"/>
    <w:rsid w:val="00303C94"/>
    <w:rsid w:val="00303CE2"/>
    <w:rsid w:val="00303CFB"/>
    <w:rsid w:val="00303D7B"/>
    <w:rsid w:val="00303DA2"/>
    <w:rsid w:val="00303FC7"/>
    <w:rsid w:val="00304029"/>
    <w:rsid w:val="0030435C"/>
    <w:rsid w:val="003046FE"/>
    <w:rsid w:val="00304D46"/>
    <w:rsid w:val="00304DF8"/>
    <w:rsid w:val="0030502B"/>
    <w:rsid w:val="0030506A"/>
    <w:rsid w:val="003056DC"/>
    <w:rsid w:val="003058D8"/>
    <w:rsid w:val="00305B26"/>
    <w:rsid w:val="00305C33"/>
    <w:rsid w:val="00305DA0"/>
    <w:rsid w:val="00306459"/>
    <w:rsid w:val="003064E2"/>
    <w:rsid w:val="00306529"/>
    <w:rsid w:val="0030687D"/>
    <w:rsid w:val="0030689D"/>
    <w:rsid w:val="00306B29"/>
    <w:rsid w:val="00306D24"/>
    <w:rsid w:val="00306E54"/>
    <w:rsid w:val="00306EBD"/>
    <w:rsid w:val="003070A9"/>
    <w:rsid w:val="0030751B"/>
    <w:rsid w:val="0030775D"/>
    <w:rsid w:val="0030778E"/>
    <w:rsid w:val="00307951"/>
    <w:rsid w:val="00307959"/>
    <w:rsid w:val="00307A38"/>
    <w:rsid w:val="00307E74"/>
    <w:rsid w:val="00310173"/>
    <w:rsid w:val="0031018F"/>
    <w:rsid w:val="003101A1"/>
    <w:rsid w:val="003101EF"/>
    <w:rsid w:val="003104D9"/>
    <w:rsid w:val="00310767"/>
    <w:rsid w:val="00310C36"/>
    <w:rsid w:val="00310F5A"/>
    <w:rsid w:val="00311213"/>
    <w:rsid w:val="003112BE"/>
    <w:rsid w:val="003115C5"/>
    <w:rsid w:val="003116B9"/>
    <w:rsid w:val="003116F1"/>
    <w:rsid w:val="00311731"/>
    <w:rsid w:val="00311B3A"/>
    <w:rsid w:val="00311BE9"/>
    <w:rsid w:val="00311BF1"/>
    <w:rsid w:val="00311E73"/>
    <w:rsid w:val="00312229"/>
    <w:rsid w:val="003123B3"/>
    <w:rsid w:val="0031257D"/>
    <w:rsid w:val="0031265E"/>
    <w:rsid w:val="003128FE"/>
    <w:rsid w:val="00312CCC"/>
    <w:rsid w:val="00312EB6"/>
    <w:rsid w:val="00312FE2"/>
    <w:rsid w:val="003132AD"/>
    <w:rsid w:val="0031378D"/>
    <w:rsid w:val="00313869"/>
    <w:rsid w:val="0031389A"/>
    <w:rsid w:val="00313BB8"/>
    <w:rsid w:val="00313BC7"/>
    <w:rsid w:val="00313F7D"/>
    <w:rsid w:val="003140E2"/>
    <w:rsid w:val="00314432"/>
    <w:rsid w:val="00314656"/>
    <w:rsid w:val="00314A09"/>
    <w:rsid w:val="00314ACF"/>
    <w:rsid w:val="00314B3F"/>
    <w:rsid w:val="00314FEB"/>
    <w:rsid w:val="0031533C"/>
    <w:rsid w:val="003153FC"/>
    <w:rsid w:val="003154AE"/>
    <w:rsid w:val="003154E3"/>
    <w:rsid w:val="00315579"/>
    <w:rsid w:val="00315BA7"/>
    <w:rsid w:val="00315F84"/>
    <w:rsid w:val="00316279"/>
    <w:rsid w:val="00316769"/>
    <w:rsid w:val="003168E7"/>
    <w:rsid w:val="0031690A"/>
    <w:rsid w:val="00316D14"/>
    <w:rsid w:val="00316F46"/>
    <w:rsid w:val="00316FA8"/>
    <w:rsid w:val="0031720C"/>
    <w:rsid w:val="003172BB"/>
    <w:rsid w:val="00317352"/>
    <w:rsid w:val="0031737D"/>
    <w:rsid w:val="00317655"/>
    <w:rsid w:val="003178A2"/>
    <w:rsid w:val="00317A8B"/>
    <w:rsid w:val="00317B3C"/>
    <w:rsid w:val="00317BFA"/>
    <w:rsid w:val="00317CDB"/>
    <w:rsid w:val="00317E8B"/>
    <w:rsid w:val="00317F0F"/>
    <w:rsid w:val="00320020"/>
    <w:rsid w:val="003200B3"/>
    <w:rsid w:val="0032033A"/>
    <w:rsid w:val="003203C3"/>
    <w:rsid w:val="00320568"/>
    <w:rsid w:val="00320720"/>
    <w:rsid w:val="00320960"/>
    <w:rsid w:val="00320A9A"/>
    <w:rsid w:val="0032128A"/>
    <w:rsid w:val="003213FE"/>
    <w:rsid w:val="00321417"/>
    <w:rsid w:val="00321475"/>
    <w:rsid w:val="00321B47"/>
    <w:rsid w:val="00321B64"/>
    <w:rsid w:val="00321BE3"/>
    <w:rsid w:val="00321C9B"/>
    <w:rsid w:val="00321F97"/>
    <w:rsid w:val="003221AC"/>
    <w:rsid w:val="00322540"/>
    <w:rsid w:val="0032269F"/>
    <w:rsid w:val="00322C67"/>
    <w:rsid w:val="00323658"/>
    <w:rsid w:val="003236FB"/>
    <w:rsid w:val="0032389F"/>
    <w:rsid w:val="00323A45"/>
    <w:rsid w:val="00323D37"/>
    <w:rsid w:val="00323EE6"/>
    <w:rsid w:val="003240BE"/>
    <w:rsid w:val="00324697"/>
    <w:rsid w:val="003246E7"/>
    <w:rsid w:val="0032476E"/>
    <w:rsid w:val="003248C5"/>
    <w:rsid w:val="00324F02"/>
    <w:rsid w:val="00325205"/>
    <w:rsid w:val="0032562F"/>
    <w:rsid w:val="0032564A"/>
    <w:rsid w:val="00325A2D"/>
    <w:rsid w:val="00325A9A"/>
    <w:rsid w:val="00325D95"/>
    <w:rsid w:val="0032633E"/>
    <w:rsid w:val="003264A9"/>
    <w:rsid w:val="0032669A"/>
    <w:rsid w:val="00326AAA"/>
    <w:rsid w:val="00326BCD"/>
    <w:rsid w:val="00326C4C"/>
    <w:rsid w:val="00326CB6"/>
    <w:rsid w:val="00326F1F"/>
    <w:rsid w:val="00327064"/>
    <w:rsid w:val="0032711A"/>
    <w:rsid w:val="0032726B"/>
    <w:rsid w:val="00327370"/>
    <w:rsid w:val="0032737F"/>
    <w:rsid w:val="003278B9"/>
    <w:rsid w:val="00327C8F"/>
    <w:rsid w:val="00327CA6"/>
    <w:rsid w:val="00327D78"/>
    <w:rsid w:val="00327D7E"/>
    <w:rsid w:val="003302B2"/>
    <w:rsid w:val="0033031D"/>
    <w:rsid w:val="0033033B"/>
    <w:rsid w:val="00330464"/>
    <w:rsid w:val="003304F2"/>
    <w:rsid w:val="00330770"/>
    <w:rsid w:val="00330852"/>
    <w:rsid w:val="0033088A"/>
    <w:rsid w:val="0033092E"/>
    <w:rsid w:val="00330C2C"/>
    <w:rsid w:val="00330D49"/>
    <w:rsid w:val="00330D58"/>
    <w:rsid w:val="003311F4"/>
    <w:rsid w:val="00331623"/>
    <w:rsid w:val="00331839"/>
    <w:rsid w:val="00331A1B"/>
    <w:rsid w:val="00331D46"/>
    <w:rsid w:val="003324F8"/>
    <w:rsid w:val="00332532"/>
    <w:rsid w:val="00332577"/>
    <w:rsid w:val="0033259A"/>
    <w:rsid w:val="0033274A"/>
    <w:rsid w:val="0033277E"/>
    <w:rsid w:val="003327AD"/>
    <w:rsid w:val="003329D4"/>
    <w:rsid w:val="00332CDB"/>
    <w:rsid w:val="00332D1C"/>
    <w:rsid w:val="00332D33"/>
    <w:rsid w:val="00332DA2"/>
    <w:rsid w:val="00332DB9"/>
    <w:rsid w:val="0033302B"/>
    <w:rsid w:val="003330EF"/>
    <w:rsid w:val="003331B3"/>
    <w:rsid w:val="00333228"/>
    <w:rsid w:val="00333D34"/>
    <w:rsid w:val="00333EBA"/>
    <w:rsid w:val="00333F28"/>
    <w:rsid w:val="00333F33"/>
    <w:rsid w:val="0033411C"/>
    <w:rsid w:val="0033425A"/>
    <w:rsid w:val="00334764"/>
    <w:rsid w:val="00334877"/>
    <w:rsid w:val="0033492C"/>
    <w:rsid w:val="00334CE4"/>
    <w:rsid w:val="00334F80"/>
    <w:rsid w:val="00335192"/>
    <w:rsid w:val="00335193"/>
    <w:rsid w:val="003352C8"/>
    <w:rsid w:val="00335401"/>
    <w:rsid w:val="003356C6"/>
    <w:rsid w:val="003359C2"/>
    <w:rsid w:val="00335AD9"/>
    <w:rsid w:val="00335BB0"/>
    <w:rsid w:val="00335BDC"/>
    <w:rsid w:val="00335CA1"/>
    <w:rsid w:val="0033676B"/>
    <w:rsid w:val="0033678D"/>
    <w:rsid w:val="00336961"/>
    <w:rsid w:val="003369F7"/>
    <w:rsid w:val="00336D3F"/>
    <w:rsid w:val="00337091"/>
    <w:rsid w:val="003370F5"/>
    <w:rsid w:val="00337352"/>
    <w:rsid w:val="003373FA"/>
    <w:rsid w:val="00337998"/>
    <w:rsid w:val="003379F5"/>
    <w:rsid w:val="00337AE1"/>
    <w:rsid w:val="00337E64"/>
    <w:rsid w:val="00337FEA"/>
    <w:rsid w:val="0034029B"/>
    <w:rsid w:val="0034062F"/>
    <w:rsid w:val="0034094D"/>
    <w:rsid w:val="003409B9"/>
    <w:rsid w:val="00340B07"/>
    <w:rsid w:val="00340B28"/>
    <w:rsid w:val="00340DBC"/>
    <w:rsid w:val="00340E15"/>
    <w:rsid w:val="00341253"/>
    <w:rsid w:val="0034137E"/>
    <w:rsid w:val="00341412"/>
    <w:rsid w:val="00341790"/>
    <w:rsid w:val="003417D9"/>
    <w:rsid w:val="003417E2"/>
    <w:rsid w:val="00341809"/>
    <w:rsid w:val="00341854"/>
    <w:rsid w:val="00341958"/>
    <w:rsid w:val="00341AB7"/>
    <w:rsid w:val="00341DB1"/>
    <w:rsid w:val="00342041"/>
    <w:rsid w:val="0034209C"/>
    <w:rsid w:val="00342214"/>
    <w:rsid w:val="003422EC"/>
    <w:rsid w:val="00342421"/>
    <w:rsid w:val="003425D8"/>
    <w:rsid w:val="00342687"/>
    <w:rsid w:val="003426AB"/>
    <w:rsid w:val="0034270D"/>
    <w:rsid w:val="00342798"/>
    <w:rsid w:val="00342BC0"/>
    <w:rsid w:val="00342D1B"/>
    <w:rsid w:val="003433FA"/>
    <w:rsid w:val="003436CE"/>
    <w:rsid w:val="00343D5B"/>
    <w:rsid w:val="00343E54"/>
    <w:rsid w:val="00343E60"/>
    <w:rsid w:val="00343F1E"/>
    <w:rsid w:val="003441E5"/>
    <w:rsid w:val="003441F5"/>
    <w:rsid w:val="003447D7"/>
    <w:rsid w:val="0034483C"/>
    <w:rsid w:val="00344868"/>
    <w:rsid w:val="003448F2"/>
    <w:rsid w:val="00344900"/>
    <w:rsid w:val="0034490D"/>
    <w:rsid w:val="00344EE7"/>
    <w:rsid w:val="003450CC"/>
    <w:rsid w:val="003453C3"/>
    <w:rsid w:val="003453F9"/>
    <w:rsid w:val="0034558A"/>
    <w:rsid w:val="003455A8"/>
    <w:rsid w:val="00345830"/>
    <w:rsid w:val="0034595C"/>
    <w:rsid w:val="00345AA9"/>
    <w:rsid w:val="00345AB3"/>
    <w:rsid w:val="00345B4D"/>
    <w:rsid w:val="00345DCE"/>
    <w:rsid w:val="00345EF3"/>
    <w:rsid w:val="00346345"/>
    <w:rsid w:val="003464E7"/>
    <w:rsid w:val="003467C7"/>
    <w:rsid w:val="00346979"/>
    <w:rsid w:val="00346B89"/>
    <w:rsid w:val="00346F99"/>
    <w:rsid w:val="00347014"/>
    <w:rsid w:val="00347222"/>
    <w:rsid w:val="00347348"/>
    <w:rsid w:val="003476A5"/>
    <w:rsid w:val="003476DE"/>
    <w:rsid w:val="00347842"/>
    <w:rsid w:val="003478AC"/>
    <w:rsid w:val="00347E44"/>
    <w:rsid w:val="003500D0"/>
    <w:rsid w:val="00350178"/>
    <w:rsid w:val="0035018E"/>
    <w:rsid w:val="00350281"/>
    <w:rsid w:val="003502E3"/>
    <w:rsid w:val="0035032F"/>
    <w:rsid w:val="0035043D"/>
    <w:rsid w:val="003504BC"/>
    <w:rsid w:val="003504EA"/>
    <w:rsid w:val="003507C1"/>
    <w:rsid w:val="00350C29"/>
    <w:rsid w:val="00350C2A"/>
    <w:rsid w:val="00350D1E"/>
    <w:rsid w:val="00350E06"/>
    <w:rsid w:val="003511A4"/>
    <w:rsid w:val="0035130B"/>
    <w:rsid w:val="003513B7"/>
    <w:rsid w:val="00351512"/>
    <w:rsid w:val="00351697"/>
    <w:rsid w:val="00351727"/>
    <w:rsid w:val="003518C7"/>
    <w:rsid w:val="00351941"/>
    <w:rsid w:val="00351AB2"/>
    <w:rsid w:val="00351AD0"/>
    <w:rsid w:val="00351C94"/>
    <w:rsid w:val="00351CDE"/>
    <w:rsid w:val="00352156"/>
    <w:rsid w:val="00352187"/>
    <w:rsid w:val="00352278"/>
    <w:rsid w:val="003523B5"/>
    <w:rsid w:val="00352432"/>
    <w:rsid w:val="00352666"/>
    <w:rsid w:val="0035266F"/>
    <w:rsid w:val="003527F5"/>
    <w:rsid w:val="00352CA6"/>
    <w:rsid w:val="00353002"/>
    <w:rsid w:val="003532F4"/>
    <w:rsid w:val="0035345B"/>
    <w:rsid w:val="003539C4"/>
    <w:rsid w:val="00354261"/>
    <w:rsid w:val="00354452"/>
    <w:rsid w:val="00354C63"/>
    <w:rsid w:val="00354C72"/>
    <w:rsid w:val="00354E9E"/>
    <w:rsid w:val="003553FF"/>
    <w:rsid w:val="00355572"/>
    <w:rsid w:val="00355580"/>
    <w:rsid w:val="00355C18"/>
    <w:rsid w:val="00356281"/>
    <w:rsid w:val="003564A8"/>
    <w:rsid w:val="003565F0"/>
    <w:rsid w:val="00356702"/>
    <w:rsid w:val="0035685A"/>
    <w:rsid w:val="00356B01"/>
    <w:rsid w:val="00356D45"/>
    <w:rsid w:val="00356E2B"/>
    <w:rsid w:val="00356EFF"/>
    <w:rsid w:val="0035709B"/>
    <w:rsid w:val="0035711C"/>
    <w:rsid w:val="003571A2"/>
    <w:rsid w:val="003572CC"/>
    <w:rsid w:val="0035741E"/>
    <w:rsid w:val="00357468"/>
    <w:rsid w:val="003574B7"/>
    <w:rsid w:val="003574C7"/>
    <w:rsid w:val="00357649"/>
    <w:rsid w:val="003577DA"/>
    <w:rsid w:val="00357862"/>
    <w:rsid w:val="00357A4A"/>
    <w:rsid w:val="00357B50"/>
    <w:rsid w:val="00357BD2"/>
    <w:rsid w:val="00357DDA"/>
    <w:rsid w:val="00357E43"/>
    <w:rsid w:val="00357F40"/>
    <w:rsid w:val="00360652"/>
    <w:rsid w:val="003606EE"/>
    <w:rsid w:val="0036096D"/>
    <w:rsid w:val="00360C5A"/>
    <w:rsid w:val="003610AD"/>
    <w:rsid w:val="003611A1"/>
    <w:rsid w:val="0036133D"/>
    <w:rsid w:val="003613CF"/>
    <w:rsid w:val="00361686"/>
    <w:rsid w:val="00361AFE"/>
    <w:rsid w:val="00361FEF"/>
    <w:rsid w:val="0036204E"/>
    <w:rsid w:val="00362204"/>
    <w:rsid w:val="0036224E"/>
    <w:rsid w:val="00362698"/>
    <w:rsid w:val="0036271D"/>
    <w:rsid w:val="00362B06"/>
    <w:rsid w:val="003631E4"/>
    <w:rsid w:val="0036336A"/>
    <w:rsid w:val="0036351F"/>
    <w:rsid w:val="00363769"/>
    <w:rsid w:val="00363935"/>
    <w:rsid w:val="00363D35"/>
    <w:rsid w:val="00363D70"/>
    <w:rsid w:val="00363DCB"/>
    <w:rsid w:val="00363E06"/>
    <w:rsid w:val="00363E59"/>
    <w:rsid w:val="00363E67"/>
    <w:rsid w:val="003641AA"/>
    <w:rsid w:val="00364341"/>
    <w:rsid w:val="003645C2"/>
    <w:rsid w:val="00364695"/>
    <w:rsid w:val="00364890"/>
    <w:rsid w:val="00364AA0"/>
    <w:rsid w:val="00364DDA"/>
    <w:rsid w:val="00364EED"/>
    <w:rsid w:val="00364F35"/>
    <w:rsid w:val="00364F4B"/>
    <w:rsid w:val="003652AF"/>
    <w:rsid w:val="003653C1"/>
    <w:rsid w:val="00365447"/>
    <w:rsid w:val="00365AC3"/>
    <w:rsid w:val="00365AF9"/>
    <w:rsid w:val="00365C6E"/>
    <w:rsid w:val="00365FDC"/>
    <w:rsid w:val="003661E2"/>
    <w:rsid w:val="00366226"/>
    <w:rsid w:val="003662B1"/>
    <w:rsid w:val="00366690"/>
    <w:rsid w:val="003667CE"/>
    <w:rsid w:val="0036680F"/>
    <w:rsid w:val="00366C59"/>
    <w:rsid w:val="00366E59"/>
    <w:rsid w:val="00366FFA"/>
    <w:rsid w:val="0036745D"/>
    <w:rsid w:val="003677EA"/>
    <w:rsid w:val="003678C6"/>
    <w:rsid w:val="0036795F"/>
    <w:rsid w:val="00367DFD"/>
    <w:rsid w:val="003703FC"/>
    <w:rsid w:val="00370543"/>
    <w:rsid w:val="00370BD4"/>
    <w:rsid w:val="00370FC7"/>
    <w:rsid w:val="003711B3"/>
    <w:rsid w:val="0037179B"/>
    <w:rsid w:val="00371B5E"/>
    <w:rsid w:val="00371D3B"/>
    <w:rsid w:val="00371F87"/>
    <w:rsid w:val="00372169"/>
    <w:rsid w:val="00372241"/>
    <w:rsid w:val="003729C6"/>
    <w:rsid w:val="00372A52"/>
    <w:rsid w:val="00372CBA"/>
    <w:rsid w:val="00372E9B"/>
    <w:rsid w:val="00372EE4"/>
    <w:rsid w:val="00373090"/>
    <w:rsid w:val="003732F7"/>
    <w:rsid w:val="00373376"/>
    <w:rsid w:val="003735EA"/>
    <w:rsid w:val="00373D18"/>
    <w:rsid w:val="00373E17"/>
    <w:rsid w:val="0037406D"/>
    <w:rsid w:val="003741FE"/>
    <w:rsid w:val="003742C7"/>
    <w:rsid w:val="0037448F"/>
    <w:rsid w:val="0037490F"/>
    <w:rsid w:val="00374CF8"/>
    <w:rsid w:val="00374D3C"/>
    <w:rsid w:val="00374EC7"/>
    <w:rsid w:val="003753FC"/>
    <w:rsid w:val="00375568"/>
    <w:rsid w:val="003758D6"/>
    <w:rsid w:val="00375A7D"/>
    <w:rsid w:val="00375E80"/>
    <w:rsid w:val="00375F23"/>
    <w:rsid w:val="00375FBB"/>
    <w:rsid w:val="00376194"/>
    <w:rsid w:val="0037623E"/>
    <w:rsid w:val="00376267"/>
    <w:rsid w:val="0037643A"/>
    <w:rsid w:val="00376497"/>
    <w:rsid w:val="0037698E"/>
    <w:rsid w:val="00376B2D"/>
    <w:rsid w:val="00376CF0"/>
    <w:rsid w:val="00377706"/>
    <w:rsid w:val="0037772D"/>
    <w:rsid w:val="003777FA"/>
    <w:rsid w:val="00377B15"/>
    <w:rsid w:val="00377CA2"/>
    <w:rsid w:val="00377CE2"/>
    <w:rsid w:val="00377DD2"/>
    <w:rsid w:val="00377E36"/>
    <w:rsid w:val="00377F76"/>
    <w:rsid w:val="0038023A"/>
    <w:rsid w:val="0038027C"/>
    <w:rsid w:val="003803F9"/>
    <w:rsid w:val="00380550"/>
    <w:rsid w:val="003807F7"/>
    <w:rsid w:val="00380B16"/>
    <w:rsid w:val="00380C36"/>
    <w:rsid w:val="00380E03"/>
    <w:rsid w:val="00381179"/>
    <w:rsid w:val="0038148E"/>
    <w:rsid w:val="003817F7"/>
    <w:rsid w:val="00381B47"/>
    <w:rsid w:val="00381B6F"/>
    <w:rsid w:val="003820B3"/>
    <w:rsid w:val="003821DC"/>
    <w:rsid w:val="00382669"/>
    <w:rsid w:val="00382677"/>
    <w:rsid w:val="00382907"/>
    <w:rsid w:val="00382C61"/>
    <w:rsid w:val="00382D22"/>
    <w:rsid w:val="00382DD7"/>
    <w:rsid w:val="00382DD9"/>
    <w:rsid w:val="00383275"/>
    <w:rsid w:val="003836F0"/>
    <w:rsid w:val="00383A67"/>
    <w:rsid w:val="00383D96"/>
    <w:rsid w:val="00383E9E"/>
    <w:rsid w:val="0038413B"/>
    <w:rsid w:val="00384690"/>
    <w:rsid w:val="00384790"/>
    <w:rsid w:val="00384828"/>
    <w:rsid w:val="00384917"/>
    <w:rsid w:val="0038498D"/>
    <w:rsid w:val="00384F03"/>
    <w:rsid w:val="003850FB"/>
    <w:rsid w:val="00385433"/>
    <w:rsid w:val="0038556B"/>
    <w:rsid w:val="00385790"/>
    <w:rsid w:val="0038587A"/>
    <w:rsid w:val="00385921"/>
    <w:rsid w:val="003859D3"/>
    <w:rsid w:val="003859E8"/>
    <w:rsid w:val="00385AE8"/>
    <w:rsid w:val="00385B7B"/>
    <w:rsid w:val="00385CBF"/>
    <w:rsid w:val="00386187"/>
    <w:rsid w:val="003864E4"/>
    <w:rsid w:val="0038657F"/>
    <w:rsid w:val="00386709"/>
    <w:rsid w:val="0038674E"/>
    <w:rsid w:val="0038685D"/>
    <w:rsid w:val="00386A12"/>
    <w:rsid w:val="00386A6C"/>
    <w:rsid w:val="00386CF4"/>
    <w:rsid w:val="00386F4B"/>
    <w:rsid w:val="003876EE"/>
    <w:rsid w:val="00387869"/>
    <w:rsid w:val="00387897"/>
    <w:rsid w:val="00387AE8"/>
    <w:rsid w:val="00387BFD"/>
    <w:rsid w:val="00387EE0"/>
    <w:rsid w:val="003900B8"/>
    <w:rsid w:val="003900FD"/>
    <w:rsid w:val="00390153"/>
    <w:rsid w:val="003901CB"/>
    <w:rsid w:val="003901E5"/>
    <w:rsid w:val="00390391"/>
    <w:rsid w:val="003904C4"/>
    <w:rsid w:val="003904CE"/>
    <w:rsid w:val="00390523"/>
    <w:rsid w:val="0039073C"/>
    <w:rsid w:val="003907A6"/>
    <w:rsid w:val="00390998"/>
    <w:rsid w:val="003909D6"/>
    <w:rsid w:val="00390A4C"/>
    <w:rsid w:val="00390A5C"/>
    <w:rsid w:val="00390BE0"/>
    <w:rsid w:val="00391060"/>
    <w:rsid w:val="00391213"/>
    <w:rsid w:val="00391708"/>
    <w:rsid w:val="00391993"/>
    <w:rsid w:val="00391C4F"/>
    <w:rsid w:val="00391CC8"/>
    <w:rsid w:val="00391D0E"/>
    <w:rsid w:val="00391D4E"/>
    <w:rsid w:val="003921C2"/>
    <w:rsid w:val="003925E7"/>
    <w:rsid w:val="0039280E"/>
    <w:rsid w:val="00392C7A"/>
    <w:rsid w:val="00392CBE"/>
    <w:rsid w:val="00392E8A"/>
    <w:rsid w:val="00392EF0"/>
    <w:rsid w:val="00393357"/>
    <w:rsid w:val="0039387C"/>
    <w:rsid w:val="003938B0"/>
    <w:rsid w:val="00393B0E"/>
    <w:rsid w:val="00393BA5"/>
    <w:rsid w:val="00393D42"/>
    <w:rsid w:val="00393DE2"/>
    <w:rsid w:val="00393DEA"/>
    <w:rsid w:val="003940CD"/>
    <w:rsid w:val="003940F3"/>
    <w:rsid w:val="003941AE"/>
    <w:rsid w:val="00394241"/>
    <w:rsid w:val="00394257"/>
    <w:rsid w:val="0039428E"/>
    <w:rsid w:val="00394366"/>
    <w:rsid w:val="003944ED"/>
    <w:rsid w:val="00394518"/>
    <w:rsid w:val="003945BA"/>
    <w:rsid w:val="00394769"/>
    <w:rsid w:val="00394989"/>
    <w:rsid w:val="00394CBE"/>
    <w:rsid w:val="00394DC9"/>
    <w:rsid w:val="0039553A"/>
    <w:rsid w:val="003957B7"/>
    <w:rsid w:val="003959B6"/>
    <w:rsid w:val="00396316"/>
    <w:rsid w:val="003963D9"/>
    <w:rsid w:val="003964E8"/>
    <w:rsid w:val="00396575"/>
    <w:rsid w:val="0039661D"/>
    <w:rsid w:val="00396994"/>
    <w:rsid w:val="00396E08"/>
    <w:rsid w:val="0039728D"/>
    <w:rsid w:val="003975CD"/>
    <w:rsid w:val="003976E6"/>
    <w:rsid w:val="003976E9"/>
    <w:rsid w:val="0039775B"/>
    <w:rsid w:val="003979E7"/>
    <w:rsid w:val="00397C31"/>
    <w:rsid w:val="00397D6C"/>
    <w:rsid w:val="00397F39"/>
    <w:rsid w:val="003A0037"/>
    <w:rsid w:val="003A00C2"/>
    <w:rsid w:val="003A0251"/>
    <w:rsid w:val="003A0729"/>
    <w:rsid w:val="003A09E2"/>
    <w:rsid w:val="003A0EFB"/>
    <w:rsid w:val="003A14B2"/>
    <w:rsid w:val="003A151C"/>
    <w:rsid w:val="003A159A"/>
    <w:rsid w:val="003A159B"/>
    <w:rsid w:val="003A16CE"/>
    <w:rsid w:val="003A1AA6"/>
    <w:rsid w:val="003A1EDA"/>
    <w:rsid w:val="003A1F07"/>
    <w:rsid w:val="003A2094"/>
    <w:rsid w:val="003A27E9"/>
    <w:rsid w:val="003A2829"/>
    <w:rsid w:val="003A2D49"/>
    <w:rsid w:val="003A2F6D"/>
    <w:rsid w:val="003A2F8E"/>
    <w:rsid w:val="003A30B0"/>
    <w:rsid w:val="003A3449"/>
    <w:rsid w:val="003A351C"/>
    <w:rsid w:val="003A374C"/>
    <w:rsid w:val="003A3AD1"/>
    <w:rsid w:val="003A3E78"/>
    <w:rsid w:val="003A42B7"/>
    <w:rsid w:val="003A4933"/>
    <w:rsid w:val="003A4C6F"/>
    <w:rsid w:val="003A4D1C"/>
    <w:rsid w:val="003A4F25"/>
    <w:rsid w:val="003A5078"/>
    <w:rsid w:val="003A524D"/>
    <w:rsid w:val="003A53B4"/>
    <w:rsid w:val="003A54CA"/>
    <w:rsid w:val="003A5791"/>
    <w:rsid w:val="003A5A7E"/>
    <w:rsid w:val="003A5D25"/>
    <w:rsid w:val="003A5DEB"/>
    <w:rsid w:val="003A60C1"/>
    <w:rsid w:val="003A640D"/>
    <w:rsid w:val="003A65C0"/>
    <w:rsid w:val="003A661F"/>
    <w:rsid w:val="003A6640"/>
    <w:rsid w:val="003A687D"/>
    <w:rsid w:val="003A6A49"/>
    <w:rsid w:val="003A71FB"/>
    <w:rsid w:val="003A7440"/>
    <w:rsid w:val="003A7615"/>
    <w:rsid w:val="003A7641"/>
    <w:rsid w:val="003A76D6"/>
    <w:rsid w:val="003A780F"/>
    <w:rsid w:val="003A78F1"/>
    <w:rsid w:val="003A7948"/>
    <w:rsid w:val="003A7A0A"/>
    <w:rsid w:val="003A7A98"/>
    <w:rsid w:val="003A7E8E"/>
    <w:rsid w:val="003A7FBA"/>
    <w:rsid w:val="003B03EC"/>
    <w:rsid w:val="003B041C"/>
    <w:rsid w:val="003B06A3"/>
    <w:rsid w:val="003B06CA"/>
    <w:rsid w:val="003B0716"/>
    <w:rsid w:val="003B0931"/>
    <w:rsid w:val="003B0AA3"/>
    <w:rsid w:val="003B0B28"/>
    <w:rsid w:val="003B0E9A"/>
    <w:rsid w:val="003B0EBA"/>
    <w:rsid w:val="003B0EBD"/>
    <w:rsid w:val="003B1086"/>
    <w:rsid w:val="003B11AB"/>
    <w:rsid w:val="003B188A"/>
    <w:rsid w:val="003B18D2"/>
    <w:rsid w:val="003B1CCC"/>
    <w:rsid w:val="003B1F75"/>
    <w:rsid w:val="003B1FF7"/>
    <w:rsid w:val="003B2333"/>
    <w:rsid w:val="003B2401"/>
    <w:rsid w:val="003B2664"/>
    <w:rsid w:val="003B26C8"/>
    <w:rsid w:val="003B28A3"/>
    <w:rsid w:val="003B2B23"/>
    <w:rsid w:val="003B2C2D"/>
    <w:rsid w:val="003B2E4C"/>
    <w:rsid w:val="003B2EAF"/>
    <w:rsid w:val="003B2EB8"/>
    <w:rsid w:val="003B3572"/>
    <w:rsid w:val="003B3600"/>
    <w:rsid w:val="003B389A"/>
    <w:rsid w:val="003B397C"/>
    <w:rsid w:val="003B39FC"/>
    <w:rsid w:val="003B3C41"/>
    <w:rsid w:val="003B3DD7"/>
    <w:rsid w:val="003B3F4A"/>
    <w:rsid w:val="003B456A"/>
    <w:rsid w:val="003B48A5"/>
    <w:rsid w:val="003B48C1"/>
    <w:rsid w:val="003B49C0"/>
    <w:rsid w:val="003B4CF2"/>
    <w:rsid w:val="003B4F43"/>
    <w:rsid w:val="003B4FE5"/>
    <w:rsid w:val="003B4FF5"/>
    <w:rsid w:val="003B5014"/>
    <w:rsid w:val="003B51AC"/>
    <w:rsid w:val="003B5761"/>
    <w:rsid w:val="003B5B22"/>
    <w:rsid w:val="003B5F7F"/>
    <w:rsid w:val="003B60BA"/>
    <w:rsid w:val="003B619E"/>
    <w:rsid w:val="003B6296"/>
    <w:rsid w:val="003B636B"/>
    <w:rsid w:val="003B654F"/>
    <w:rsid w:val="003B66B8"/>
    <w:rsid w:val="003B6755"/>
    <w:rsid w:val="003B67AF"/>
    <w:rsid w:val="003B698D"/>
    <w:rsid w:val="003B6A28"/>
    <w:rsid w:val="003B6A4E"/>
    <w:rsid w:val="003B6B98"/>
    <w:rsid w:val="003B6BB9"/>
    <w:rsid w:val="003B6F64"/>
    <w:rsid w:val="003B720C"/>
    <w:rsid w:val="003B7252"/>
    <w:rsid w:val="003B74B8"/>
    <w:rsid w:val="003B74D7"/>
    <w:rsid w:val="003B7C01"/>
    <w:rsid w:val="003B7C3E"/>
    <w:rsid w:val="003B7E18"/>
    <w:rsid w:val="003C008A"/>
    <w:rsid w:val="003C019C"/>
    <w:rsid w:val="003C031C"/>
    <w:rsid w:val="003C056B"/>
    <w:rsid w:val="003C06A2"/>
    <w:rsid w:val="003C089B"/>
    <w:rsid w:val="003C0945"/>
    <w:rsid w:val="003C0952"/>
    <w:rsid w:val="003C0EF8"/>
    <w:rsid w:val="003C1196"/>
    <w:rsid w:val="003C127D"/>
    <w:rsid w:val="003C15CA"/>
    <w:rsid w:val="003C1682"/>
    <w:rsid w:val="003C1684"/>
    <w:rsid w:val="003C1A3C"/>
    <w:rsid w:val="003C1B57"/>
    <w:rsid w:val="003C1E09"/>
    <w:rsid w:val="003C20E8"/>
    <w:rsid w:val="003C284B"/>
    <w:rsid w:val="003C2BF5"/>
    <w:rsid w:val="003C2C09"/>
    <w:rsid w:val="003C2D8C"/>
    <w:rsid w:val="003C328D"/>
    <w:rsid w:val="003C32AD"/>
    <w:rsid w:val="003C335B"/>
    <w:rsid w:val="003C3473"/>
    <w:rsid w:val="003C3A8A"/>
    <w:rsid w:val="003C3BF4"/>
    <w:rsid w:val="003C3DD8"/>
    <w:rsid w:val="003C3E91"/>
    <w:rsid w:val="003C3FB2"/>
    <w:rsid w:val="003C4641"/>
    <w:rsid w:val="003C4858"/>
    <w:rsid w:val="003C48BC"/>
    <w:rsid w:val="003C4BAB"/>
    <w:rsid w:val="003C4C9C"/>
    <w:rsid w:val="003C4F60"/>
    <w:rsid w:val="003C504B"/>
    <w:rsid w:val="003C51AB"/>
    <w:rsid w:val="003C5606"/>
    <w:rsid w:val="003C5900"/>
    <w:rsid w:val="003C59AA"/>
    <w:rsid w:val="003C5A6A"/>
    <w:rsid w:val="003C5ADB"/>
    <w:rsid w:val="003C5AF2"/>
    <w:rsid w:val="003C5CBF"/>
    <w:rsid w:val="003C6166"/>
    <w:rsid w:val="003C62CB"/>
    <w:rsid w:val="003C6559"/>
    <w:rsid w:val="003C66F8"/>
    <w:rsid w:val="003C6B99"/>
    <w:rsid w:val="003C6CC8"/>
    <w:rsid w:val="003C6E70"/>
    <w:rsid w:val="003C6F11"/>
    <w:rsid w:val="003C721A"/>
    <w:rsid w:val="003C7895"/>
    <w:rsid w:val="003C78A9"/>
    <w:rsid w:val="003C7915"/>
    <w:rsid w:val="003C7A64"/>
    <w:rsid w:val="003C7A80"/>
    <w:rsid w:val="003D0213"/>
    <w:rsid w:val="003D0276"/>
    <w:rsid w:val="003D02B6"/>
    <w:rsid w:val="003D04CC"/>
    <w:rsid w:val="003D0522"/>
    <w:rsid w:val="003D05C1"/>
    <w:rsid w:val="003D0665"/>
    <w:rsid w:val="003D08A6"/>
    <w:rsid w:val="003D0A74"/>
    <w:rsid w:val="003D0B70"/>
    <w:rsid w:val="003D0D36"/>
    <w:rsid w:val="003D0FA6"/>
    <w:rsid w:val="003D106D"/>
    <w:rsid w:val="003D167A"/>
    <w:rsid w:val="003D17A3"/>
    <w:rsid w:val="003D1894"/>
    <w:rsid w:val="003D1F5D"/>
    <w:rsid w:val="003D2270"/>
    <w:rsid w:val="003D24C4"/>
    <w:rsid w:val="003D253F"/>
    <w:rsid w:val="003D297C"/>
    <w:rsid w:val="003D2B6E"/>
    <w:rsid w:val="003D2DB2"/>
    <w:rsid w:val="003D2DE4"/>
    <w:rsid w:val="003D2E35"/>
    <w:rsid w:val="003D2F0F"/>
    <w:rsid w:val="003D328E"/>
    <w:rsid w:val="003D3604"/>
    <w:rsid w:val="003D3766"/>
    <w:rsid w:val="003D38C4"/>
    <w:rsid w:val="003D3B05"/>
    <w:rsid w:val="003D3CE8"/>
    <w:rsid w:val="003D40E2"/>
    <w:rsid w:val="003D4120"/>
    <w:rsid w:val="003D4137"/>
    <w:rsid w:val="003D4138"/>
    <w:rsid w:val="003D419F"/>
    <w:rsid w:val="003D4237"/>
    <w:rsid w:val="003D42FE"/>
    <w:rsid w:val="003D43B7"/>
    <w:rsid w:val="003D45F7"/>
    <w:rsid w:val="003D4712"/>
    <w:rsid w:val="003D4E9C"/>
    <w:rsid w:val="003D557D"/>
    <w:rsid w:val="003D58A0"/>
    <w:rsid w:val="003D5A10"/>
    <w:rsid w:val="003D5A49"/>
    <w:rsid w:val="003D5A96"/>
    <w:rsid w:val="003D5B43"/>
    <w:rsid w:val="003D5BD4"/>
    <w:rsid w:val="003D6101"/>
    <w:rsid w:val="003D64B2"/>
    <w:rsid w:val="003D67E1"/>
    <w:rsid w:val="003D68FE"/>
    <w:rsid w:val="003D6972"/>
    <w:rsid w:val="003D6C0E"/>
    <w:rsid w:val="003D6E72"/>
    <w:rsid w:val="003D6E99"/>
    <w:rsid w:val="003D72E4"/>
    <w:rsid w:val="003D736B"/>
    <w:rsid w:val="003D73BD"/>
    <w:rsid w:val="003D774E"/>
    <w:rsid w:val="003D782E"/>
    <w:rsid w:val="003D7BBA"/>
    <w:rsid w:val="003D7C50"/>
    <w:rsid w:val="003D7E17"/>
    <w:rsid w:val="003E0164"/>
    <w:rsid w:val="003E0CCA"/>
    <w:rsid w:val="003E0DCF"/>
    <w:rsid w:val="003E0F37"/>
    <w:rsid w:val="003E0F81"/>
    <w:rsid w:val="003E11D7"/>
    <w:rsid w:val="003E1403"/>
    <w:rsid w:val="003E1640"/>
    <w:rsid w:val="003E18AD"/>
    <w:rsid w:val="003E1D62"/>
    <w:rsid w:val="003E1D98"/>
    <w:rsid w:val="003E2199"/>
    <w:rsid w:val="003E2253"/>
    <w:rsid w:val="003E2445"/>
    <w:rsid w:val="003E276A"/>
    <w:rsid w:val="003E28F9"/>
    <w:rsid w:val="003E2C37"/>
    <w:rsid w:val="003E2E16"/>
    <w:rsid w:val="003E2E59"/>
    <w:rsid w:val="003E2F3D"/>
    <w:rsid w:val="003E31A7"/>
    <w:rsid w:val="003E3523"/>
    <w:rsid w:val="003E36A5"/>
    <w:rsid w:val="003E3875"/>
    <w:rsid w:val="003E3A51"/>
    <w:rsid w:val="003E3DE1"/>
    <w:rsid w:val="003E3E79"/>
    <w:rsid w:val="003E3F99"/>
    <w:rsid w:val="003E402A"/>
    <w:rsid w:val="003E478C"/>
    <w:rsid w:val="003E4954"/>
    <w:rsid w:val="003E4FBE"/>
    <w:rsid w:val="003E5140"/>
    <w:rsid w:val="003E5190"/>
    <w:rsid w:val="003E5237"/>
    <w:rsid w:val="003E53A7"/>
    <w:rsid w:val="003E53F0"/>
    <w:rsid w:val="003E540E"/>
    <w:rsid w:val="003E5B98"/>
    <w:rsid w:val="003E5DE1"/>
    <w:rsid w:val="003E5E38"/>
    <w:rsid w:val="003E6316"/>
    <w:rsid w:val="003E6376"/>
    <w:rsid w:val="003E637B"/>
    <w:rsid w:val="003E654A"/>
    <w:rsid w:val="003E658E"/>
    <w:rsid w:val="003E660D"/>
    <w:rsid w:val="003E6753"/>
    <w:rsid w:val="003E6827"/>
    <w:rsid w:val="003E68BF"/>
    <w:rsid w:val="003E68F8"/>
    <w:rsid w:val="003E6F05"/>
    <w:rsid w:val="003E70A9"/>
    <w:rsid w:val="003E723A"/>
    <w:rsid w:val="003E74F4"/>
    <w:rsid w:val="003E76D9"/>
    <w:rsid w:val="003E7B0B"/>
    <w:rsid w:val="003E7BBD"/>
    <w:rsid w:val="003E7C44"/>
    <w:rsid w:val="003E7CDF"/>
    <w:rsid w:val="003E7FE0"/>
    <w:rsid w:val="003F0350"/>
    <w:rsid w:val="003F0746"/>
    <w:rsid w:val="003F0B17"/>
    <w:rsid w:val="003F0B52"/>
    <w:rsid w:val="003F0D68"/>
    <w:rsid w:val="003F0E71"/>
    <w:rsid w:val="003F110F"/>
    <w:rsid w:val="003F152A"/>
    <w:rsid w:val="003F1D5A"/>
    <w:rsid w:val="003F223D"/>
    <w:rsid w:val="003F2307"/>
    <w:rsid w:val="003F23C2"/>
    <w:rsid w:val="003F23E3"/>
    <w:rsid w:val="003F256D"/>
    <w:rsid w:val="003F2913"/>
    <w:rsid w:val="003F2C49"/>
    <w:rsid w:val="003F2CB8"/>
    <w:rsid w:val="003F2F32"/>
    <w:rsid w:val="003F33D5"/>
    <w:rsid w:val="003F33F9"/>
    <w:rsid w:val="003F3616"/>
    <w:rsid w:val="003F37AD"/>
    <w:rsid w:val="003F3C61"/>
    <w:rsid w:val="003F3CBA"/>
    <w:rsid w:val="003F3EAB"/>
    <w:rsid w:val="003F3F96"/>
    <w:rsid w:val="003F41E8"/>
    <w:rsid w:val="003F422B"/>
    <w:rsid w:val="003F42DE"/>
    <w:rsid w:val="003F443D"/>
    <w:rsid w:val="003F443F"/>
    <w:rsid w:val="003F4560"/>
    <w:rsid w:val="003F46AA"/>
    <w:rsid w:val="003F53D4"/>
    <w:rsid w:val="003F53F7"/>
    <w:rsid w:val="003F583E"/>
    <w:rsid w:val="003F58F1"/>
    <w:rsid w:val="003F5AD1"/>
    <w:rsid w:val="003F5C08"/>
    <w:rsid w:val="003F5CB6"/>
    <w:rsid w:val="003F5CC4"/>
    <w:rsid w:val="003F5E34"/>
    <w:rsid w:val="003F60DD"/>
    <w:rsid w:val="003F63B9"/>
    <w:rsid w:val="003F63D9"/>
    <w:rsid w:val="003F67AC"/>
    <w:rsid w:val="003F69E0"/>
    <w:rsid w:val="003F6D1E"/>
    <w:rsid w:val="003F6F71"/>
    <w:rsid w:val="003F715E"/>
    <w:rsid w:val="003F73D8"/>
    <w:rsid w:val="003F73DF"/>
    <w:rsid w:val="003F7629"/>
    <w:rsid w:val="003F76CE"/>
    <w:rsid w:val="003F79B9"/>
    <w:rsid w:val="003F7B1E"/>
    <w:rsid w:val="003F7C5D"/>
    <w:rsid w:val="003F7E73"/>
    <w:rsid w:val="004000B3"/>
    <w:rsid w:val="004003BE"/>
    <w:rsid w:val="00400482"/>
    <w:rsid w:val="00400985"/>
    <w:rsid w:val="00400C0D"/>
    <w:rsid w:val="00400CC7"/>
    <w:rsid w:val="00400D42"/>
    <w:rsid w:val="004010FA"/>
    <w:rsid w:val="00401230"/>
    <w:rsid w:val="004015A0"/>
    <w:rsid w:val="00401853"/>
    <w:rsid w:val="00401B9C"/>
    <w:rsid w:val="00401D86"/>
    <w:rsid w:val="00401DFD"/>
    <w:rsid w:val="00401E6D"/>
    <w:rsid w:val="0040205C"/>
    <w:rsid w:val="0040227D"/>
    <w:rsid w:val="004024B4"/>
    <w:rsid w:val="004027AC"/>
    <w:rsid w:val="004027D4"/>
    <w:rsid w:val="00402B41"/>
    <w:rsid w:val="00402C05"/>
    <w:rsid w:val="00402E13"/>
    <w:rsid w:val="00402E93"/>
    <w:rsid w:val="0040306B"/>
    <w:rsid w:val="004030F3"/>
    <w:rsid w:val="00403708"/>
    <w:rsid w:val="00403D8F"/>
    <w:rsid w:val="00404251"/>
    <w:rsid w:val="00404435"/>
    <w:rsid w:val="004046CB"/>
    <w:rsid w:val="0040496A"/>
    <w:rsid w:val="00404D3C"/>
    <w:rsid w:val="00404E57"/>
    <w:rsid w:val="00404F77"/>
    <w:rsid w:val="00405761"/>
    <w:rsid w:val="004057A2"/>
    <w:rsid w:val="0040581E"/>
    <w:rsid w:val="0040582A"/>
    <w:rsid w:val="00405920"/>
    <w:rsid w:val="00405D0A"/>
    <w:rsid w:val="00405EE7"/>
    <w:rsid w:val="00405FE0"/>
    <w:rsid w:val="004061E0"/>
    <w:rsid w:val="004064BB"/>
    <w:rsid w:val="00406609"/>
    <w:rsid w:val="00406832"/>
    <w:rsid w:val="00406D43"/>
    <w:rsid w:val="00406EA4"/>
    <w:rsid w:val="004070C6"/>
    <w:rsid w:val="00407AF6"/>
    <w:rsid w:val="00407C5A"/>
    <w:rsid w:val="00407F05"/>
    <w:rsid w:val="00407F17"/>
    <w:rsid w:val="00407FE3"/>
    <w:rsid w:val="004100EF"/>
    <w:rsid w:val="0041015A"/>
    <w:rsid w:val="00410485"/>
    <w:rsid w:val="004105BE"/>
    <w:rsid w:val="0041064B"/>
    <w:rsid w:val="00410830"/>
    <w:rsid w:val="00410A07"/>
    <w:rsid w:val="00410C47"/>
    <w:rsid w:val="00410C4F"/>
    <w:rsid w:val="00410F53"/>
    <w:rsid w:val="004111B0"/>
    <w:rsid w:val="00411241"/>
    <w:rsid w:val="00411247"/>
    <w:rsid w:val="004112A1"/>
    <w:rsid w:val="004112CB"/>
    <w:rsid w:val="004113D7"/>
    <w:rsid w:val="004116F7"/>
    <w:rsid w:val="004117A6"/>
    <w:rsid w:val="004118BC"/>
    <w:rsid w:val="00411EC7"/>
    <w:rsid w:val="00412248"/>
    <w:rsid w:val="00412344"/>
    <w:rsid w:val="004124A6"/>
    <w:rsid w:val="00412512"/>
    <w:rsid w:val="00412914"/>
    <w:rsid w:val="00412B36"/>
    <w:rsid w:val="00412FFC"/>
    <w:rsid w:val="004130DD"/>
    <w:rsid w:val="00413311"/>
    <w:rsid w:val="0041367D"/>
    <w:rsid w:val="004136C3"/>
    <w:rsid w:val="00413A8F"/>
    <w:rsid w:val="00413AB8"/>
    <w:rsid w:val="00413AE1"/>
    <w:rsid w:val="00413B97"/>
    <w:rsid w:val="00413D3D"/>
    <w:rsid w:val="00413F27"/>
    <w:rsid w:val="00413F9C"/>
    <w:rsid w:val="00413FB1"/>
    <w:rsid w:val="004142BC"/>
    <w:rsid w:val="00414300"/>
    <w:rsid w:val="0041430E"/>
    <w:rsid w:val="00414752"/>
    <w:rsid w:val="00414B9F"/>
    <w:rsid w:val="00414C68"/>
    <w:rsid w:val="00415010"/>
    <w:rsid w:val="004150AA"/>
    <w:rsid w:val="00415130"/>
    <w:rsid w:val="00415482"/>
    <w:rsid w:val="00415626"/>
    <w:rsid w:val="0041566D"/>
    <w:rsid w:val="004156B6"/>
    <w:rsid w:val="0041582B"/>
    <w:rsid w:val="0041594B"/>
    <w:rsid w:val="004159F2"/>
    <w:rsid w:val="00415BA0"/>
    <w:rsid w:val="00415D0B"/>
    <w:rsid w:val="00415DE6"/>
    <w:rsid w:val="00415FFE"/>
    <w:rsid w:val="0041625D"/>
    <w:rsid w:val="0041633E"/>
    <w:rsid w:val="00416577"/>
    <w:rsid w:val="004167A9"/>
    <w:rsid w:val="00416947"/>
    <w:rsid w:val="00416A7C"/>
    <w:rsid w:val="00416FBE"/>
    <w:rsid w:val="0041719C"/>
    <w:rsid w:val="004171D2"/>
    <w:rsid w:val="00417430"/>
    <w:rsid w:val="004175C6"/>
    <w:rsid w:val="004176AE"/>
    <w:rsid w:val="00417755"/>
    <w:rsid w:val="00417981"/>
    <w:rsid w:val="00417ABD"/>
    <w:rsid w:val="00417B0A"/>
    <w:rsid w:val="00417C1E"/>
    <w:rsid w:val="00417DF7"/>
    <w:rsid w:val="00417EB3"/>
    <w:rsid w:val="00420081"/>
    <w:rsid w:val="004200B4"/>
    <w:rsid w:val="0042011D"/>
    <w:rsid w:val="004204D2"/>
    <w:rsid w:val="0042059C"/>
    <w:rsid w:val="004207F5"/>
    <w:rsid w:val="00420848"/>
    <w:rsid w:val="004209CA"/>
    <w:rsid w:val="00420DF9"/>
    <w:rsid w:val="00420F5B"/>
    <w:rsid w:val="00420FFD"/>
    <w:rsid w:val="0042148C"/>
    <w:rsid w:val="0042198D"/>
    <w:rsid w:val="00421B12"/>
    <w:rsid w:val="00421B65"/>
    <w:rsid w:val="00421C24"/>
    <w:rsid w:val="00421C9E"/>
    <w:rsid w:val="00421E00"/>
    <w:rsid w:val="00421E14"/>
    <w:rsid w:val="00421FA7"/>
    <w:rsid w:val="0042213D"/>
    <w:rsid w:val="0042224B"/>
    <w:rsid w:val="004223BB"/>
    <w:rsid w:val="00422495"/>
    <w:rsid w:val="00422863"/>
    <w:rsid w:val="004228BA"/>
    <w:rsid w:val="004229E4"/>
    <w:rsid w:val="00422D1B"/>
    <w:rsid w:val="00422D91"/>
    <w:rsid w:val="00423242"/>
    <w:rsid w:val="00423873"/>
    <w:rsid w:val="00423882"/>
    <w:rsid w:val="004239C9"/>
    <w:rsid w:val="00423D4D"/>
    <w:rsid w:val="00423E0C"/>
    <w:rsid w:val="00423FAF"/>
    <w:rsid w:val="004241F1"/>
    <w:rsid w:val="00424268"/>
    <w:rsid w:val="0042428E"/>
    <w:rsid w:val="0042489C"/>
    <w:rsid w:val="00424994"/>
    <w:rsid w:val="00424A2A"/>
    <w:rsid w:val="00424A90"/>
    <w:rsid w:val="00424AE8"/>
    <w:rsid w:val="00424C08"/>
    <w:rsid w:val="00424C33"/>
    <w:rsid w:val="004251D2"/>
    <w:rsid w:val="004253EB"/>
    <w:rsid w:val="004255A9"/>
    <w:rsid w:val="0042599E"/>
    <w:rsid w:val="00425B21"/>
    <w:rsid w:val="00425CAB"/>
    <w:rsid w:val="00425D5A"/>
    <w:rsid w:val="00425D72"/>
    <w:rsid w:val="00425F18"/>
    <w:rsid w:val="00426003"/>
    <w:rsid w:val="0042620C"/>
    <w:rsid w:val="00426283"/>
    <w:rsid w:val="00426631"/>
    <w:rsid w:val="004266DF"/>
    <w:rsid w:val="00426A0B"/>
    <w:rsid w:val="00426B0F"/>
    <w:rsid w:val="00426BB6"/>
    <w:rsid w:val="00426D70"/>
    <w:rsid w:val="0042728B"/>
    <w:rsid w:val="004275BB"/>
    <w:rsid w:val="00427612"/>
    <w:rsid w:val="00427699"/>
    <w:rsid w:val="0042774D"/>
    <w:rsid w:val="00427E92"/>
    <w:rsid w:val="00427EC9"/>
    <w:rsid w:val="00427F36"/>
    <w:rsid w:val="004301E6"/>
    <w:rsid w:val="004304BA"/>
    <w:rsid w:val="0043050D"/>
    <w:rsid w:val="004305A8"/>
    <w:rsid w:val="00430920"/>
    <w:rsid w:val="0043092A"/>
    <w:rsid w:val="00430B44"/>
    <w:rsid w:val="00430F03"/>
    <w:rsid w:val="0043105F"/>
    <w:rsid w:val="0043119E"/>
    <w:rsid w:val="004311AF"/>
    <w:rsid w:val="004311B1"/>
    <w:rsid w:val="00431407"/>
    <w:rsid w:val="0043141F"/>
    <w:rsid w:val="00431585"/>
    <w:rsid w:val="0043162A"/>
    <w:rsid w:val="00431A81"/>
    <w:rsid w:val="00431B7A"/>
    <w:rsid w:val="00431CF7"/>
    <w:rsid w:val="00431ED1"/>
    <w:rsid w:val="0043212F"/>
    <w:rsid w:val="00432157"/>
    <w:rsid w:val="00432299"/>
    <w:rsid w:val="00432528"/>
    <w:rsid w:val="00432561"/>
    <w:rsid w:val="004325E6"/>
    <w:rsid w:val="00432D09"/>
    <w:rsid w:val="00433003"/>
    <w:rsid w:val="0043317B"/>
    <w:rsid w:val="00433589"/>
    <w:rsid w:val="0043381F"/>
    <w:rsid w:val="00433A0F"/>
    <w:rsid w:val="00433BAD"/>
    <w:rsid w:val="00433BC1"/>
    <w:rsid w:val="00433E16"/>
    <w:rsid w:val="00433F1F"/>
    <w:rsid w:val="0043420D"/>
    <w:rsid w:val="00434459"/>
    <w:rsid w:val="0043449C"/>
    <w:rsid w:val="004344D1"/>
    <w:rsid w:val="00434656"/>
    <w:rsid w:val="00434B57"/>
    <w:rsid w:val="00434CE8"/>
    <w:rsid w:val="00434EF7"/>
    <w:rsid w:val="00435007"/>
    <w:rsid w:val="0043519C"/>
    <w:rsid w:val="00435360"/>
    <w:rsid w:val="004357E9"/>
    <w:rsid w:val="004358FA"/>
    <w:rsid w:val="00435A01"/>
    <w:rsid w:val="00435A8F"/>
    <w:rsid w:val="00435B26"/>
    <w:rsid w:val="00435C2B"/>
    <w:rsid w:val="00435C4E"/>
    <w:rsid w:val="00435F59"/>
    <w:rsid w:val="00435FED"/>
    <w:rsid w:val="00436147"/>
    <w:rsid w:val="00436159"/>
    <w:rsid w:val="00436178"/>
    <w:rsid w:val="004366CB"/>
    <w:rsid w:val="0043674E"/>
    <w:rsid w:val="00436823"/>
    <w:rsid w:val="00436846"/>
    <w:rsid w:val="004369B0"/>
    <w:rsid w:val="00436ADB"/>
    <w:rsid w:val="00436B5A"/>
    <w:rsid w:val="00436CC0"/>
    <w:rsid w:val="00436CDB"/>
    <w:rsid w:val="00437008"/>
    <w:rsid w:val="004370A9"/>
    <w:rsid w:val="0043725A"/>
    <w:rsid w:val="00437260"/>
    <w:rsid w:val="00437331"/>
    <w:rsid w:val="004374BE"/>
    <w:rsid w:val="0043754A"/>
    <w:rsid w:val="00437572"/>
    <w:rsid w:val="004378F4"/>
    <w:rsid w:val="00437BEB"/>
    <w:rsid w:val="00437FA2"/>
    <w:rsid w:val="00440279"/>
    <w:rsid w:val="004403CB"/>
    <w:rsid w:val="00440B28"/>
    <w:rsid w:val="00440BBF"/>
    <w:rsid w:val="00440C02"/>
    <w:rsid w:val="00440F85"/>
    <w:rsid w:val="00440FF5"/>
    <w:rsid w:val="00441164"/>
    <w:rsid w:val="004413F5"/>
    <w:rsid w:val="004415AB"/>
    <w:rsid w:val="004416C5"/>
    <w:rsid w:val="00441749"/>
    <w:rsid w:val="004417A5"/>
    <w:rsid w:val="00441853"/>
    <w:rsid w:val="00441C7D"/>
    <w:rsid w:val="00441D9C"/>
    <w:rsid w:val="00441E3B"/>
    <w:rsid w:val="00442066"/>
    <w:rsid w:val="004422BB"/>
    <w:rsid w:val="0044238A"/>
    <w:rsid w:val="00442736"/>
    <w:rsid w:val="004427D0"/>
    <w:rsid w:val="0044281B"/>
    <w:rsid w:val="00442824"/>
    <w:rsid w:val="0044282C"/>
    <w:rsid w:val="00442991"/>
    <w:rsid w:val="004429F6"/>
    <w:rsid w:val="00442B55"/>
    <w:rsid w:val="00442C76"/>
    <w:rsid w:val="00442E23"/>
    <w:rsid w:val="004430BC"/>
    <w:rsid w:val="004433CE"/>
    <w:rsid w:val="004434C7"/>
    <w:rsid w:val="0044398A"/>
    <w:rsid w:val="00443A06"/>
    <w:rsid w:val="00443A9A"/>
    <w:rsid w:val="00443FCE"/>
    <w:rsid w:val="00444077"/>
    <w:rsid w:val="00444122"/>
    <w:rsid w:val="00444357"/>
    <w:rsid w:val="0044443D"/>
    <w:rsid w:val="00444514"/>
    <w:rsid w:val="0044477E"/>
    <w:rsid w:val="004448F8"/>
    <w:rsid w:val="00444C0D"/>
    <w:rsid w:val="00444CEB"/>
    <w:rsid w:val="00444D59"/>
    <w:rsid w:val="00444D95"/>
    <w:rsid w:val="00444DDB"/>
    <w:rsid w:val="0044515A"/>
    <w:rsid w:val="00445647"/>
    <w:rsid w:val="00445660"/>
    <w:rsid w:val="004456F4"/>
    <w:rsid w:val="0044582E"/>
    <w:rsid w:val="0044590C"/>
    <w:rsid w:val="0044593E"/>
    <w:rsid w:val="00445AD7"/>
    <w:rsid w:val="00445B58"/>
    <w:rsid w:val="00445FD1"/>
    <w:rsid w:val="00446018"/>
    <w:rsid w:val="0044610C"/>
    <w:rsid w:val="00446157"/>
    <w:rsid w:val="0044629C"/>
    <w:rsid w:val="004462D2"/>
    <w:rsid w:val="0044666F"/>
    <w:rsid w:val="0044674F"/>
    <w:rsid w:val="004467C1"/>
    <w:rsid w:val="00446844"/>
    <w:rsid w:val="004468EF"/>
    <w:rsid w:val="00446A17"/>
    <w:rsid w:val="00446B54"/>
    <w:rsid w:val="00446C27"/>
    <w:rsid w:val="00446DC0"/>
    <w:rsid w:val="004473C6"/>
    <w:rsid w:val="00447582"/>
    <w:rsid w:val="00447641"/>
    <w:rsid w:val="00447748"/>
    <w:rsid w:val="004477B6"/>
    <w:rsid w:val="004477C7"/>
    <w:rsid w:val="00447818"/>
    <w:rsid w:val="004478D9"/>
    <w:rsid w:val="00447919"/>
    <w:rsid w:val="004479F1"/>
    <w:rsid w:val="00447A67"/>
    <w:rsid w:val="00447D58"/>
    <w:rsid w:val="00450215"/>
    <w:rsid w:val="004508C7"/>
    <w:rsid w:val="00450B73"/>
    <w:rsid w:val="00450E1F"/>
    <w:rsid w:val="00451088"/>
    <w:rsid w:val="00451225"/>
    <w:rsid w:val="0045133D"/>
    <w:rsid w:val="00451340"/>
    <w:rsid w:val="004513C2"/>
    <w:rsid w:val="0045152A"/>
    <w:rsid w:val="00451539"/>
    <w:rsid w:val="0045155D"/>
    <w:rsid w:val="004519ED"/>
    <w:rsid w:val="00451AAC"/>
    <w:rsid w:val="00451DCC"/>
    <w:rsid w:val="00452249"/>
    <w:rsid w:val="0045256C"/>
    <w:rsid w:val="00452574"/>
    <w:rsid w:val="00452617"/>
    <w:rsid w:val="00452668"/>
    <w:rsid w:val="00452774"/>
    <w:rsid w:val="004528F8"/>
    <w:rsid w:val="00452BE7"/>
    <w:rsid w:val="00452C0D"/>
    <w:rsid w:val="00452CEB"/>
    <w:rsid w:val="00452E56"/>
    <w:rsid w:val="00452E99"/>
    <w:rsid w:val="00453026"/>
    <w:rsid w:val="004535B0"/>
    <w:rsid w:val="00453793"/>
    <w:rsid w:val="00453852"/>
    <w:rsid w:val="00453A40"/>
    <w:rsid w:val="00453A80"/>
    <w:rsid w:val="00453A94"/>
    <w:rsid w:val="00453BC0"/>
    <w:rsid w:val="00453CC3"/>
    <w:rsid w:val="00453F42"/>
    <w:rsid w:val="0045411B"/>
    <w:rsid w:val="004542CA"/>
    <w:rsid w:val="00454316"/>
    <w:rsid w:val="00454655"/>
    <w:rsid w:val="004549F7"/>
    <w:rsid w:val="00454A03"/>
    <w:rsid w:val="00454B82"/>
    <w:rsid w:val="00454BA0"/>
    <w:rsid w:val="00454BC6"/>
    <w:rsid w:val="00454F1E"/>
    <w:rsid w:val="004550FB"/>
    <w:rsid w:val="004553A1"/>
    <w:rsid w:val="00455651"/>
    <w:rsid w:val="00455776"/>
    <w:rsid w:val="00455F6B"/>
    <w:rsid w:val="00456024"/>
    <w:rsid w:val="00456194"/>
    <w:rsid w:val="00456331"/>
    <w:rsid w:val="004566E1"/>
    <w:rsid w:val="004567B5"/>
    <w:rsid w:val="0045684E"/>
    <w:rsid w:val="004568FD"/>
    <w:rsid w:val="00456C7B"/>
    <w:rsid w:val="00456CE6"/>
    <w:rsid w:val="004573C9"/>
    <w:rsid w:val="0045758C"/>
    <w:rsid w:val="004575DE"/>
    <w:rsid w:val="00457A8E"/>
    <w:rsid w:val="00457E51"/>
    <w:rsid w:val="0046028F"/>
    <w:rsid w:val="0046039C"/>
    <w:rsid w:val="00460C27"/>
    <w:rsid w:val="00460CA0"/>
    <w:rsid w:val="00460CE7"/>
    <w:rsid w:val="0046147D"/>
    <w:rsid w:val="004618C9"/>
    <w:rsid w:val="00461ADB"/>
    <w:rsid w:val="00461B63"/>
    <w:rsid w:val="00461E1D"/>
    <w:rsid w:val="00461EC8"/>
    <w:rsid w:val="00461FAC"/>
    <w:rsid w:val="00462023"/>
    <w:rsid w:val="00462112"/>
    <w:rsid w:val="0046248B"/>
    <w:rsid w:val="004625FD"/>
    <w:rsid w:val="00462758"/>
    <w:rsid w:val="004627A8"/>
    <w:rsid w:val="004627B9"/>
    <w:rsid w:val="00462855"/>
    <w:rsid w:val="00462D04"/>
    <w:rsid w:val="00462DE3"/>
    <w:rsid w:val="00462FDA"/>
    <w:rsid w:val="00463126"/>
    <w:rsid w:val="004631CB"/>
    <w:rsid w:val="00463767"/>
    <w:rsid w:val="00463897"/>
    <w:rsid w:val="00463BD7"/>
    <w:rsid w:val="00463C22"/>
    <w:rsid w:val="00463E3E"/>
    <w:rsid w:val="00463ECF"/>
    <w:rsid w:val="00464096"/>
    <w:rsid w:val="004647F9"/>
    <w:rsid w:val="00464884"/>
    <w:rsid w:val="00464E0B"/>
    <w:rsid w:val="00464EED"/>
    <w:rsid w:val="00465049"/>
    <w:rsid w:val="0046518A"/>
    <w:rsid w:val="0046538D"/>
    <w:rsid w:val="00465403"/>
    <w:rsid w:val="00465458"/>
    <w:rsid w:val="00465AC1"/>
    <w:rsid w:val="00465B68"/>
    <w:rsid w:val="00465B92"/>
    <w:rsid w:val="00465BBB"/>
    <w:rsid w:val="00465F13"/>
    <w:rsid w:val="00466295"/>
    <w:rsid w:val="00466426"/>
    <w:rsid w:val="0046654F"/>
    <w:rsid w:val="004665E2"/>
    <w:rsid w:val="00466864"/>
    <w:rsid w:val="00466945"/>
    <w:rsid w:val="0046730B"/>
    <w:rsid w:val="00467328"/>
    <w:rsid w:val="004673A3"/>
    <w:rsid w:val="00467532"/>
    <w:rsid w:val="00467976"/>
    <w:rsid w:val="004679F5"/>
    <w:rsid w:val="00467B76"/>
    <w:rsid w:val="00467D08"/>
    <w:rsid w:val="00467E18"/>
    <w:rsid w:val="0047001B"/>
    <w:rsid w:val="0047021E"/>
    <w:rsid w:val="004703AB"/>
    <w:rsid w:val="0047064A"/>
    <w:rsid w:val="00470858"/>
    <w:rsid w:val="004708E1"/>
    <w:rsid w:val="004708FA"/>
    <w:rsid w:val="00470B13"/>
    <w:rsid w:val="00470FB1"/>
    <w:rsid w:val="0047100F"/>
    <w:rsid w:val="00471040"/>
    <w:rsid w:val="004711AE"/>
    <w:rsid w:val="0047121F"/>
    <w:rsid w:val="004712BC"/>
    <w:rsid w:val="00471585"/>
    <w:rsid w:val="004715AF"/>
    <w:rsid w:val="004715CF"/>
    <w:rsid w:val="004716F8"/>
    <w:rsid w:val="0047172A"/>
    <w:rsid w:val="0047199F"/>
    <w:rsid w:val="004719D1"/>
    <w:rsid w:val="00471CF6"/>
    <w:rsid w:val="00471D13"/>
    <w:rsid w:val="00471D6E"/>
    <w:rsid w:val="00471E0A"/>
    <w:rsid w:val="00471E5B"/>
    <w:rsid w:val="00471EF3"/>
    <w:rsid w:val="00471F71"/>
    <w:rsid w:val="00471F87"/>
    <w:rsid w:val="00471FC6"/>
    <w:rsid w:val="0047204B"/>
    <w:rsid w:val="00472143"/>
    <w:rsid w:val="00472207"/>
    <w:rsid w:val="00472274"/>
    <w:rsid w:val="004723F2"/>
    <w:rsid w:val="0047261A"/>
    <w:rsid w:val="00472620"/>
    <w:rsid w:val="004729DB"/>
    <w:rsid w:val="00472A86"/>
    <w:rsid w:val="00473443"/>
    <w:rsid w:val="004735BD"/>
    <w:rsid w:val="00473659"/>
    <w:rsid w:val="0047382F"/>
    <w:rsid w:val="00473879"/>
    <w:rsid w:val="00473D74"/>
    <w:rsid w:val="00474034"/>
    <w:rsid w:val="004741FD"/>
    <w:rsid w:val="0047422A"/>
    <w:rsid w:val="004742E4"/>
    <w:rsid w:val="00474943"/>
    <w:rsid w:val="00474A3A"/>
    <w:rsid w:val="00474B3A"/>
    <w:rsid w:val="00474BBB"/>
    <w:rsid w:val="00474C20"/>
    <w:rsid w:val="00474F5D"/>
    <w:rsid w:val="00475069"/>
    <w:rsid w:val="0047537B"/>
    <w:rsid w:val="004753D6"/>
    <w:rsid w:val="00475EEA"/>
    <w:rsid w:val="00475F16"/>
    <w:rsid w:val="0047622C"/>
    <w:rsid w:val="00476307"/>
    <w:rsid w:val="0047637C"/>
    <w:rsid w:val="00476738"/>
    <w:rsid w:val="00476B1D"/>
    <w:rsid w:val="00476C9E"/>
    <w:rsid w:val="00476CDF"/>
    <w:rsid w:val="00476E13"/>
    <w:rsid w:val="00476F92"/>
    <w:rsid w:val="00477090"/>
    <w:rsid w:val="004773B8"/>
    <w:rsid w:val="004775E0"/>
    <w:rsid w:val="0047767A"/>
    <w:rsid w:val="004777FC"/>
    <w:rsid w:val="004778E8"/>
    <w:rsid w:val="00477C96"/>
    <w:rsid w:val="00477D46"/>
    <w:rsid w:val="00477D6F"/>
    <w:rsid w:val="004800E5"/>
    <w:rsid w:val="004801B6"/>
    <w:rsid w:val="0048029E"/>
    <w:rsid w:val="00480308"/>
    <w:rsid w:val="00480A29"/>
    <w:rsid w:val="00480DD9"/>
    <w:rsid w:val="00481213"/>
    <w:rsid w:val="004814DC"/>
    <w:rsid w:val="00481603"/>
    <w:rsid w:val="004817FA"/>
    <w:rsid w:val="00481878"/>
    <w:rsid w:val="004819B5"/>
    <w:rsid w:val="004819CB"/>
    <w:rsid w:val="00481F7C"/>
    <w:rsid w:val="00482090"/>
    <w:rsid w:val="00482262"/>
    <w:rsid w:val="00482410"/>
    <w:rsid w:val="00482691"/>
    <w:rsid w:val="004829F6"/>
    <w:rsid w:val="00482C1B"/>
    <w:rsid w:val="00482C78"/>
    <w:rsid w:val="00482E37"/>
    <w:rsid w:val="00482ED8"/>
    <w:rsid w:val="00482F0F"/>
    <w:rsid w:val="00483018"/>
    <w:rsid w:val="004833B3"/>
    <w:rsid w:val="0048340A"/>
    <w:rsid w:val="0048348C"/>
    <w:rsid w:val="00483516"/>
    <w:rsid w:val="00483DC4"/>
    <w:rsid w:val="00483DFA"/>
    <w:rsid w:val="00483E3B"/>
    <w:rsid w:val="00483E4A"/>
    <w:rsid w:val="00483EE7"/>
    <w:rsid w:val="004845ED"/>
    <w:rsid w:val="0048463C"/>
    <w:rsid w:val="00484991"/>
    <w:rsid w:val="00484B55"/>
    <w:rsid w:val="00484D6F"/>
    <w:rsid w:val="00484E9A"/>
    <w:rsid w:val="00484EAA"/>
    <w:rsid w:val="00484F64"/>
    <w:rsid w:val="00485098"/>
    <w:rsid w:val="00485162"/>
    <w:rsid w:val="0048530D"/>
    <w:rsid w:val="00485336"/>
    <w:rsid w:val="00485374"/>
    <w:rsid w:val="0048541D"/>
    <w:rsid w:val="0048543D"/>
    <w:rsid w:val="0048559A"/>
    <w:rsid w:val="004855A1"/>
    <w:rsid w:val="00485673"/>
    <w:rsid w:val="00485BAA"/>
    <w:rsid w:val="00485DCB"/>
    <w:rsid w:val="00485E8F"/>
    <w:rsid w:val="00485EBE"/>
    <w:rsid w:val="00485F7F"/>
    <w:rsid w:val="00486624"/>
    <w:rsid w:val="004867A9"/>
    <w:rsid w:val="004867E2"/>
    <w:rsid w:val="004868F2"/>
    <w:rsid w:val="0048696F"/>
    <w:rsid w:val="00486AC3"/>
    <w:rsid w:val="00486D3B"/>
    <w:rsid w:val="00486E4F"/>
    <w:rsid w:val="00487416"/>
    <w:rsid w:val="004875BD"/>
    <w:rsid w:val="00487ACF"/>
    <w:rsid w:val="00487E72"/>
    <w:rsid w:val="00487EFA"/>
    <w:rsid w:val="00490362"/>
    <w:rsid w:val="004903D0"/>
    <w:rsid w:val="00490A22"/>
    <w:rsid w:val="00490BF8"/>
    <w:rsid w:val="00490C7D"/>
    <w:rsid w:val="00490D6C"/>
    <w:rsid w:val="00491292"/>
    <w:rsid w:val="004914E0"/>
    <w:rsid w:val="00491626"/>
    <w:rsid w:val="00491910"/>
    <w:rsid w:val="0049192B"/>
    <w:rsid w:val="00491A34"/>
    <w:rsid w:val="00491BCA"/>
    <w:rsid w:val="00491D9B"/>
    <w:rsid w:val="00491E88"/>
    <w:rsid w:val="00491F82"/>
    <w:rsid w:val="00492052"/>
    <w:rsid w:val="00492215"/>
    <w:rsid w:val="0049233B"/>
    <w:rsid w:val="00492376"/>
    <w:rsid w:val="004925C4"/>
    <w:rsid w:val="004929C1"/>
    <w:rsid w:val="00492B11"/>
    <w:rsid w:val="00492CE0"/>
    <w:rsid w:val="00492FED"/>
    <w:rsid w:val="004931FC"/>
    <w:rsid w:val="004934DE"/>
    <w:rsid w:val="00493953"/>
    <w:rsid w:val="00493B5D"/>
    <w:rsid w:val="00493BDA"/>
    <w:rsid w:val="00493FBD"/>
    <w:rsid w:val="00494056"/>
    <w:rsid w:val="00494074"/>
    <w:rsid w:val="004941D0"/>
    <w:rsid w:val="00494235"/>
    <w:rsid w:val="00494292"/>
    <w:rsid w:val="0049451A"/>
    <w:rsid w:val="0049452F"/>
    <w:rsid w:val="00494594"/>
    <w:rsid w:val="004947AA"/>
    <w:rsid w:val="004949D9"/>
    <w:rsid w:val="00494A6E"/>
    <w:rsid w:val="00494C66"/>
    <w:rsid w:val="00494FEF"/>
    <w:rsid w:val="0049500B"/>
    <w:rsid w:val="004951CF"/>
    <w:rsid w:val="0049527D"/>
    <w:rsid w:val="00495293"/>
    <w:rsid w:val="004953A1"/>
    <w:rsid w:val="00495514"/>
    <w:rsid w:val="004955A8"/>
    <w:rsid w:val="00495661"/>
    <w:rsid w:val="004958CE"/>
    <w:rsid w:val="00495BBF"/>
    <w:rsid w:val="00495C29"/>
    <w:rsid w:val="00495D6C"/>
    <w:rsid w:val="00495E2A"/>
    <w:rsid w:val="00495E63"/>
    <w:rsid w:val="00496710"/>
    <w:rsid w:val="00496964"/>
    <w:rsid w:val="004969D9"/>
    <w:rsid w:val="00496A63"/>
    <w:rsid w:val="00496DC9"/>
    <w:rsid w:val="00496F2C"/>
    <w:rsid w:val="00496F65"/>
    <w:rsid w:val="00496FDC"/>
    <w:rsid w:val="0049718F"/>
    <w:rsid w:val="004971F6"/>
    <w:rsid w:val="00497457"/>
    <w:rsid w:val="0049770B"/>
    <w:rsid w:val="00497879"/>
    <w:rsid w:val="00497A2E"/>
    <w:rsid w:val="00497AC3"/>
    <w:rsid w:val="00497C02"/>
    <w:rsid w:val="00497C55"/>
    <w:rsid w:val="00497CA0"/>
    <w:rsid w:val="00497CBC"/>
    <w:rsid w:val="00497DE6"/>
    <w:rsid w:val="00497E98"/>
    <w:rsid w:val="004A0184"/>
    <w:rsid w:val="004A04BD"/>
    <w:rsid w:val="004A056B"/>
    <w:rsid w:val="004A056E"/>
    <w:rsid w:val="004A0803"/>
    <w:rsid w:val="004A0B56"/>
    <w:rsid w:val="004A0CA6"/>
    <w:rsid w:val="004A0D94"/>
    <w:rsid w:val="004A0DA0"/>
    <w:rsid w:val="004A0E78"/>
    <w:rsid w:val="004A0EF7"/>
    <w:rsid w:val="004A1008"/>
    <w:rsid w:val="004A11ED"/>
    <w:rsid w:val="004A129C"/>
    <w:rsid w:val="004A1315"/>
    <w:rsid w:val="004A1423"/>
    <w:rsid w:val="004A14DA"/>
    <w:rsid w:val="004A15E7"/>
    <w:rsid w:val="004A19E0"/>
    <w:rsid w:val="004A1BCC"/>
    <w:rsid w:val="004A1DB6"/>
    <w:rsid w:val="004A1DD1"/>
    <w:rsid w:val="004A1E11"/>
    <w:rsid w:val="004A2099"/>
    <w:rsid w:val="004A2145"/>
    <w:rsid w:val="004A25CA"/>
    <w:rsid w:val="004A2922"/>
    <w:rsid w:val="004A2A28"/>
    <w:rsid w:val="004A2BFC"/>
    <w:rsid w:val="004A2C6F"/>
    <w:rsid w:val="004A2D53"/>
    <w:rsid w:val="004A2E04"/>
    <w:rsid w:val="004A2F3B"/>
    <w:rsid w:val="004A3243"/>
    <w:rsid w:val="004A339F"/>
    <w:rsid w:val="004A33E2"/>
    <w:rsid w:val="004A3489"/>
    <w:rsid w:val="004A34C2"/>
    <w:rsid w:val="004A3631"/>
    <w:rsid w:val="004A36CD"/>
    <w:rsid w:val="004A38BF"/>
    <w:rsid w:val="004A3D6E"/>
    <w:rsid w:val="004A3F5F"/>
    <w:rsid w:val="004A41D5"/>
    <w:rsid w:val="004A43CC"/>
    <w:rsid w:val="004A4766"/>
    <w:rsid w:val="004A498E"/>
    <w:rsid w:val="004A4A4E"/>
    <w:rsid w:val="004A4A70"/>
    <w:rsid w:val="004A4CFF"/>
    <w:rsid w:val="004A4FBF"/>
    <w:rsid w:val="004A5021"/>
    <w:rsid w:val="004A5303"/>
    <w:rsid w:val="004A5822"/>
    <w:rsid w:val="004A59F3"/>
    <w:rsid w:val="004A5B57"/>
    <w:rsid w:val="004A5D0F"/>
    <w:rsid w:val="004A5ED3"/>
    <w:rsid w:val="004A5F40"/>
    <w:rsid w:val="004A6157"/>
    <w:rsid w:val="004A6169"/>
    <w:rsid w:val="004A629D"/>
    <w:rsid w:val="004A62C1"/>
    <w:rsid w:val="004A6492"/>
    <w:rsid w:val="004A6636"/>
    <w:rsid w:val="004A66A6"/>
    <w:rsid w:val="004A674F"/>
    <w:rsid w:val="004A6A00"/>
    <w:rsid w:val="004A6B56"/>
    <w:rsid w:val="004A6BD4"/>
    <w:rsid w:val="004A7073"/>
    <w:rsid w:val="004A7572"/>
    <w:rsid w:val="004A7620"/>
    <w:rsid w:val="004A77AF"/>
    <w:rsid w:val="004A78CC"/>
    <w:rsid w:val="004A7DF9"/>
    <w:rsid w:val="004B000A"/>
    <w:rsid w:val="004B0188"/>
    <w:rsid w:val="004B0281"/>
    <w:rsid w:val="004B02BF"/>
    <w:rsid w:val="004B02E7"/>
    <w:rsid w:val="004B0849"/>
    <w:rsid w:val="004B0CC6"/>
    <w:rsid w:val="004B0D3F"/>
    <w:rsid w:val="004B0D68"/>
    <w:rsid w:val="004B0DFC"/>
    <w:rsid w:val="004B1271"/>
    <w:rsid w:val="004B1324"/>
    <w:rsid w:val="004B137A"/>
    <w:rsid w:val="004B1552"/>
    <w:rsid w:val="004B16B8"/>
    <w:rsid w:val="004B1B9B"/>
    <w:rsid w:val="004B1C56"/>
    <w:rsid w:val="004B1DF9"/>
    <w:rsid w:val="004B1EAA"/>
    <w:rsid w:val="004B23D0"/>
    <w:rsid w:val="004B25D9"/>
    <w:rsid w:val="004B2833"/>
    <w:rsid w:val="004B29C4"/>
    <w:rsid w:val="004B2BD5"/>
    <w:rsid w:val="004B2D7C"/>
    <w:rsid w:val="004B32C0"/>
    <w:rsid w:val="004B3586"/>
    <w:rsid w:val="004B35D8"/>
    <w:rsid w:val="004B392A"/>
    <w:rsid w:val="004B4140"/>
    <w:rsid w:val="004B4247"/>
    <w:rsid w:val="004B431C"/>
    <w:rsid w:val="004B485A"/>
    <w:rsid w:val="004B4A14"/>
    <w:rsid w:val="004B4A3C"/>
    <w:rsid w:val="004B4AA1"/>
    <w:rsid w:val="004B4C3B"/>
    <w:rsid w:val="004B4CC1"/>
    <w:rsid w:val="004B4E14"/>
    <w:rsid w:val="004B4F2C"/>
    <w:rsid w:val="004B5110"/>
    <w:rsid w:val="004B57EC"/>
    <w:rsid w:val="004B58EB"/>
    <w:rsid w:val="004B5B73"/>
    <w:rsid w:val="004B5BF6"/>
    <w:rsid w:val="004B5D35"/>
    <w:rsid w:val="004B6190"/>
    <w:rsid w:val="004B63EA"/>
    <w:rsid w:val="004B63FC"/>
    <w:rsid w:val="004B64FC"/>
    <w:rsid w:val="004B65C9"/>
    <w:rsid w:val="004B6975"/>
    <w:rsid w:val="004B6AAD"/>
    <w:rsid w:val="004B6B32"/>
    <w:rsid w:val="004B6BD9"/>
    <w:rsid w:val="004B7064"/>
    <w:rsid w:val="004B724B"/>
    <w:rsid w:val="004B7282"/>
    <w:rsid w:val="004B7320"/>
    <w:rsid w:val="004B7360"/>
    <w:rsid w:val="004B7401"/>
    <w:rsid w:val="004B74CE"/>
    <w:rsid w:val="004B75F2"/>
    <w:rsid w:val="004B761F"/>
    <w:rsid w:val="004B7655"/>
    <w:rsid w:val="004B76E7"/>
    <w:rsid w:val="004B77A7"/>
    <w:rsid w:val="004B7A0A"/>
    <w:rsid w:val="004B7AAA"/>
    <w:rsid w:val="004B7BDF"/>
    <w:rsid w:val="004B7C3B"/>
    <w:rsid w:val="004B7E78"/>
    <w:rsid w:val="004B7F8D"/>
    <w:rsid w:val="004C0177"/>
    <w:rsid w:val="004C01C6"/>
    <w:rsid w:val="004C0485"/>
    <w:rsid w:val="004C0754"/>
    <w:rsid w:val="004C0BED"/>
    <w:rsid w:val="004C102C"/>
    <w:rsid w:val="004C1125"/>
    <w:rsid w:val="004C1129"/>
    <w:rsid w:val="004C1533"/>
    <w:rsid w:val="004C1605"/>
    <w:rsid w:val="004C16A8"/>
    <w:rsid w:val="004C18DD"/>
    <w:rsid w:val="004C1D1B"/>
    <w:rsid w:val="004C1F66"/>
    <w:rsid w:val="004C201A"/>
    <w:rsid w:val="004C214F"/>
    <w:rsid w:val="004C22B0"/>
    <w:rsid w:val="004C234C"/>
    <w:rsid w:val="004C2354"/>
    <w:rsid w:val="004C2592"/>
    <w:rsid w:val="004C2685"/>
    <w:rsid w:val="004C26FF"/>
    <w:rsid w:val="004C27D9"/>
    <w:rsid w:val="004C28D1"/>
    <w:rsid w:val="004C2ABB"/>
    <w:rsid w:val="004C2C12"/>
    <w:rsid w:val="004C2F5B"/>
    <w:rsid w:val="004C3288"/>
    <w:rsid w:val="004C3E9C"/>
    <w:rsid w:val="004C456F"/>
    <w:rsid w:val="004C45CA"/>
    <w:rsid w:val="004C47DE"/>
    <w:rsid w:val="004C4A84"/>
    <w:rsid w:val="004C4E40"/>
    <w:rsid w:val="004C4EF2"/>
    <w:rsid w:val="004C4F2D"/>
    <w:rsid w:val="004C4F90"/>
    <w:rsid w:val="004C4F96"/>
    <w:rsid w:val="004C5055"/>
    <w:rsid w:val="004C50B5"/>
    <w:rsid w:val="004C510D"/>
    <w:rsid w:val="004C5193"/>
    <w:rsid w:val="004C5401"/>
    <w:rsid w:val="004C5590"/>
    <w:rsid w:val="004C57E6"/>
    <w:rsid w:val="004C59CB"/>
    <w:rsid w:val="004C5AE1"/>
    <w:rsid w:val="004C64C3"/>
    <w:rsid w:val="004C695F"/>
    <w:rsid w:val="004C69C9"/>
    <w:rsid w:val="004C69CB"/>
    <w:rsid w:val="004C6A2A"/>
    <w:rsid w:val="004C6B1F"/>
    <w:rsid w:val="004C6EAC"/>
    <w:rsid w:val="004C70A0"/>
    <w:rsid w:val="004C70B8"/>
    <w:rsid w:val="004C7729"/>
    <w:rsid w:val="004C7B01"/>
    <w:rsid w:val="004C7C09"/>
    <w:rsid w:val="004C7CDA"/>
    <w:rsid w:val="004C7F79"/>
    <w:rsid w:val="004C7FD0"/>
    <w:rsid w:val="004C7FEF"/>
    <w:rsid w:val="004D0136"/>
    <w:rsid w:val="004D0189"/>
    <w:rsid w:val="004D0315"/>
    <w:rsid w:val="004D0590"/>
    <w:rsid w:val="004D076A"/>
    <w:rsid w:val="004D0963"/>
    <w:rsid w:val="004D0AD2"/>
    <w:rsid w:val="004D0E9F"/>
    <w:rsid w:val="004D0F36"/>
    <w:rsid w:val="004D1038"/>
    <w:rsid w:val="004D1251"/>
    <w:rsid w:val="004D16EB"/>
    <w:rsid w:val="004D19E8"/>
    <w:rsid w:val="004D1D1A"/>
    <w:rsid w:val="004D1EA3"/>
    <w:rsid w:val="004D2026"/>
    <w:rsid w:val="004D2164"/>
    <w:rsid w:val="004D241E"/>
    <w:rsid w:val="004D244F"/>
    <w:rsid w:val="004D26C7"/>
    <w:rsid w:val="004D2733"/>
    <w:rsid w:val="004D2767"/>
    <w:rsid w:val="004D278E"/>
    <w:rsid w:val="004D27D3"/>
    <w:rsid w:val="004D2ADD"/>
    <w:rsid w:val="004D2B87"/>
    <w:rsid w:val="004D2E06"/>
    <w:rsid w:val="004D2F1D"/>
    <w:rsid w:val="004D309A"/>
    <w:rsid w:val="004D319E"/>
    <w:rsid w:val="004D3315"/>
    <w:rsid w:val="004D3463"/>
    <w:rsid w:val="004D388D"/>
    <w:rsid w:val="004D395F"/>
    <w:rsid w:val="004D397B"/>
    <w:rsid w:val="004D3A9B"/>
    <w:rsid w:val="004D3BE9"/>
    <w:rsid w:val="004D3C8E"/>
    <w:rsid w:val="004D3D1E"/>
    <w:rsid w:val="004D425C"/>
    <w:rsid w:val="004D4430"/>
    <w:rsid w:val="004D46E8"/>
    <w:rsid w:val="004D4780"/>
    <w:rsid w:val="004D49AC"/>
    <w:rsid w:val="004D4AC8"/>
    <w:rsid w:val="004D4E8C"/>
    <w:rsid w:val="004D52BD"/>
    <w:rsid w:val="004D53E6"/>
    <w:rsid w:val="004D5677"/>
    <w:rsid w:val="004D56C3"/>
    <w:rsid w:val="004D5C37"/>
    <w:rsid w:val="004D5D23"/>
    <w:rsid w:val="004D5EFA"/>
    <w:rsid w:val="004D6318"/>
    <w:rsid w:val="004D63EB"/>
    <w:rsid w:val="004D65D2"/>
    <w:rsid w:val="004D670C"/>
    <w:rsid w:val="004D6790"/>
    <w:rsid w:val="004D685F"/>
    <w:rsid w:val="004D6894"/>
    <w:rsid w:val="004D6951"/>
    <w:rsid w:val="004D6FEA"/>
    <w:rsid w:val="004D7226"/>
    <w:rsid w:val="004D7499"/>
    <w:rsid w:val="004D74A6"/>
    <w:rsid w:val="004D7508"/>
    <w:rsid w:val="004D756A"/>
    <w:rsid w:val="004D769B"/>
    <w:rsid w:val="004D76EC"/>
    <w:rsid w:val="004D7878"/>
    <w:rsid w:val="004D79FC"/>
    <w:rsid w:val="004D7A70"/>
    <w:rsid w:val="004D7B19"/>
    <w:rsid w:val="004D7D6C"/>
    <w:rsid w:val="004D7EF8"/>
    <w:rsid w:val="004E018F"/>
    <w:rsid w:val="004E024D"/>
    <w:rsid w:val="004E02AF"/>
    <w:rsid w:val="004E0665"/>
    <w:rsid w:val="004E067F"/>
    <w:rsid w:val="004E0693"/>
    <w:rsid w:val="004E0807"/>
    <w:rsid w:val="004E0B02"/>
    <w:rsid w:val="004E0BF4"/>
    <w:rsid w:val="004E0CCB"/>
    <w:rsid w:val="004E10CD"/>
    <w:rsid w:val="004E112D"/>
    <w:rsid w:val="004E15D4"/>
    <w:rsid w:val="004E15E8"/>
    <w:rsid w:val="004E160E"/>
    <w:rsid w:val="004E1686"/>
    <w:rsid w:val="004E18D0"/>
    <w:rsid w:val="004E1C71"/>
    <w:rsid w:val="004E1D33"/>
    <w:rsid w:val="004E1DB4"/>
    <w:rsid w:val="004E1E95"/>
    <w:rsid w:val="004E210D"/>
    <w:rsid w:val="004E2274"/>
    <w:rsid w:val="004E24DB"/>
    <w:rsid w:val="004E2613"/>
    <w:rsid w:val="004E271D"/>
    <w:rsid w:val="004E2920"/>
    <w:rsid w:val="004E29E6"/>
    <w:rsid w:val="004E2AC3"/>
    <w:rsid w:val="004E2C50"/>
    <w:rsid w:val="004E2C9A"/>
    <w:rsid w:val="004E2DE9"/>
    <w:rsid w:val="004E2E19"/>
    <w:rsid w:val="004E2F37"/>
    <w:rsid w:val="004E2F92"/>
    <w:rsid w:val="004E32ED"/>
    <w:rsid w:val="004E32F9"/>
    <w:rsid w:val="004E3528"/>
    <w:rsid w:val="004E36BB"/>
    <w:rsid w:val="004E3781"/>
    <w:rsid w:val="004E3996"/>
    <w:rsid w:val="004E39E1"/>
    <w:rsid w:val="004E3A02"/>
    <w:rsid w:val="004E3A66"/>
    <w:rsid w:val="004E3ADA"/>
    <w:rsid w:val="004E3C25"/>
    <w:rsid w:val="004E3DF8"/>
    <w:rsid w:val="004E3E14"/>
    <w:rsid w:val="004E3F6B"/>
    <w:rsid w:val="004E4001"/>
    <w:rsid w:val="004E44C4"/>
    <w:rsid w:val="004E456F"/>
    <w:rsid w:val="004E4613"/>
    <w:rsid w:val="004E46DC"/>
    <w:rsid w:val="004E4952"/>
    <w:rsid w:val="004E4994"/>
    <w:rsid w:val="004E4C83"/>
    <w:rsid w:val="004E4E2D"/>
    <w:rsid w:val="004E4E60"/>
    <w:rsid w:val="004E4EA6"/>
    <w:rsid w:val="004E4EF2"/>
    <w:rsid w:val="004E5001"/>
    <w:rsid w:val="004E5201"/>
    <w:rsid w:val="004E52B5"/>
    <w:rsid w:val="004E5453"/>
    <w:rsid w:val="004E54AE"/>
    <w:rsid w:val="004E564A"/>
    <w:rsid w:val="004E5806"/>
    <w:rsid w:val="004E5C0B"/>
    <w:rsid w:val="004E5FC5"/>
    <w:rsid w:val="004E6185"/>
    <w:rsid w:val="004E62E2"/>
    <w:rsid w:val="004E62F3"/>
    <w:rsid w:val="004E66DF"/>
    <w:rsid w:val="004E68B5"/>
    <w:rsid w:val="004E6977"/>
    <w:rsid w:val="004E6DED"/>
    <w:rsid w:val="004E6E10"/>
    <w:rsid w:val="004E767F"/>
    <w:rsid w:val="004E7733"/>
    <w:rsid w:val="004E7971"/>
    <w:rsid w:val="004E7DF2"/>
    <w:rsid w:val="004E7E35"/>
    <w:rsid w:val="004F045D"/>
    <w:rsid w:val="004F058A"/>
    <w:rsid w:val="004F064F"/>
    <w:rsid w:val="004F06DE"/>
    <w:rsid w:val="004F073A"/>
    <w:rsid w:val="004F08C5"/>
    <w:rsid w:val="004F0A4C"/>
    <w:rsid w:val="004F0E3F"/>
    <w:rsid w:val="004F108E"/>
    <w:rsid w:val="004F11A7"/>
    <w:rsid w:val="004F136E"/>
    <w:rsid w:val="004F13DC"/>
    <w:rsid w:val="004F17DD"/>
    <w:rsid w:val="004F18FE"/>
    <w:rsid w:val="004F194E"/>
    <w:rsid w:val="004F1A01"/>
    <w:rsid w:val="004F1A4F"/>
    <w:rsid w:val="004F1B74"/>
    <w:rsid w:val="004F1C6E"/>
    <w:rsid w:val="004F1C92"/>
    <w:rsid w:val="004F2017"/>
    <w:rsid w:val="004F22B3"/>
    <w:rsid w:val="004F236F"/>
    <w:rsid w:val="004F23F6"/>
    <w:rsid w:val="004F2445"/>
    <w:rsid w:val="004F2555"/>
    <w:rsid w:val="004F26F8"/>
    <w:rsid w:val="004F279A"/>
    <w:rsid w:val="004F27EA"/>
    <w:rsid w:val="004F2953"/>
    <w:rsid w:val="004F29F0"/>
    <w:rsid w:val="004F2BE8"/>
    <w:rsid w:val="004F2D5E"/>
    <w:rsid w:val="004F3468"/>
    <w:rsid w:val="004F3597"/>
    <w:rsid w:val="004F3B8D"/>
    <w:rsid w:val="004F3C26"/>
    <w:rsid w:val="004F3CC6"/>
    <w:rsid w:val="004F3D54"/>
    <w:rsid w:val="004F3FBD"/>
    <w:rsid w:val="004F4132"/>
    <w:rsid w:val="004F4224"/>
    <w:rsid w:val="004F4376"/>
    <w:rsid w:val="004F437D"/>
    <w:rsid w:val="004F46D9"/>
    <w:rsid w:val="004F4753"/>
    <w:rsid w:val="004F4908"/>
    <w:rsid w:val="004F4A2B"/>
    <w:rsid w:val="004F4ADE"/>
    <w:rsid w:val="004F4E7E"/>
    <w:rsid w:val="004F4EC4"/>
    <w:rsid w:val="004F4F21"/>
    <w:rsid w:val="004F5404"/>
    <w:rsid w:val="004F56B5"/>
    <w:rsid w:val="004F588F"/>
    <w:rsid w:val="004F58C6"/>
    <w:rsid w:val="004F59B9"/>
    <w:rsid w:val="004F59CD"/>
    <w:rsid w:val="004F59E3"/>
    <w:rsid w:val="004F5CFC"/>
    <w:rsid w:val="004F5E35"/>
    <w:rsid w:val="004F5E53"/>
    <w:rsid w:val="004F5FC0"/>
    <w:rsid w:val="004F626B"/>
    <w:rsid w:val="004F634C"/>
    <w:rsid w:val="004F6380"/>
    <w:rsid w:val="004F67E3"/>
    <w:rsid w:val="004F684E"/>
    <w:rsid w:val="004F6945"/>
    <w:rsid w:val="004F695B"/>
    <w:rsid w:val="004F6994"/>
    <w:rsid w:val="004F6ACC"/>
    <w:rsid w:val="004F6BDE"/>
    <w:rsid w:val="004F6C1E"/>
    <w:rsid w:val="004F6C27"/>
    <w:rsid w:val="004F6EEC"/>
    <w:rsid w:val="004F7134"/>
    <w:rsid w:val="004F7290"/>
    <w:rsid w:val="004F7326"/>
    <w:rsid w:val="004F73C6"/>
    <w:rsid w:val="004F74B2"/>
    <w:rsid w:val="004F7660"/>
    <w:rsid w:val="004F7AEE"/>
    <w:rsid w:val="004F7D71"/>
    <w:rsid w:val="0050001D"/>
    <w:rsid w:val="00500096"/>
    <w:rsid w:val="0050027D"/>
    <w:rsid w:val="005006DA"/>
    <w:rsid w:val="005007A2"/>
    <w:rsid w:val="005007D5"/>
    <w:rsid w:val="005007D8"/>
    <w:rsid w:val="00500832"/>
    <w:rsid w:val="0050084A"/>
    <w:rsid w:val="0050091D"/>
    <w:rsid w:val="005009B1"/>
    <w:rsid w:val="00500B19"/>
    <w:rsid w:val="00500CB7"/>
    <w:rsid w:val="00500E16"/>
    <w:rsid w:val="00500EA2"/>
    <w:rsid w:val="00500F93"/>
    <w:rsid w:val="005013B3"/>
    <w:rsid w:val="00501471"/>
    <w:rsid w:val="0050154F"/>
    <w:rsid w:val="00501570"/>
    <w:rsid w:val="00501594"/>
    <w:rsid w:val="00501688"/>
    <w:rsid w:val="005016B3"/>
    <w:rsid w:val="005018D0"/>
    <w:rsid w:val="005019A7"/>
    <w:rsid w:val="00501B7E"/>
    <w:rsid w:val="00501BD0"/>
    <w:rsid w:val="00501E57"/>
    <w:rsid w:val="00502245"/>
    <w:rsid w:val="00502C04"/>
    <w:rsid w:val="00502CB7"/>
    <w:rsid w:val="00502ECF"/>
    <w:rsid w:val="0050304A"/>
    <w:rsid w:val="0050327D"/>
    <w:rsid w:val="005032CD"/>
    <w:rsid w:val="00503D7F"/>
    <w:rsid w:val="00503DB8"/>
    <w:rsid w:val="00503F51"/>
    <w:rsid w:val="0050414C"/>
    <w:rsid w:val="005041E2"/>
    <w:rsid w:val="00504214"/>
    <w:rsid w:val="0050460D"/>
    <w:rsid w:val="00504776"/>
    <w:rsid w:val="00504885"/>
    <w:rsid w:val="00504B49"/>
    <w:rsid w:val="00504BF5"/>
    <w:rsid w:val="00504C63"/>
    <w:rsid w:val="00504D60"/>
    <w:rsid w:val="00504EC5"/>
    <w:rsid w:val="0050509C"/>
    <w:rsid w:val="005050FD"/>
    <w:rsid w:val="0050542E"/>
    <w:rsid w:val="005054D6"/>
    <w:rsid w:val="005054E9"/>
    <w:rsid w:val="005056C7"/>
    <w:rsid w:val="005057A7"/>
    <w:rsid w:val="005059E5"/>
    <w:rsid w:val="00505B61"/>
    <w:rsid w:val="00505B91"/>
    <w:rsid w:val="00505BE5"/>
    <w:rsid w:val="00505CB5"/>
    <w:rsid w:val="00505D66"/>
    <w:rsid w:val="0050638D"/>
    <w:rsid w:val="005065D3"/>
    <w:rsid w:val="00506DE8"/>
    <w:rsid w:val="00506E1B"/>
    <w:rsid w:val="00506E3E"/>
    <w:rsid w:val="00506E65"/>
    <w:rsid w:val="00506F4D"/>
    <w:rsid w:val="00506F7A"/>
    <w:rsid w:val="00507246"/>
    <w:rsid w:val="00507416"/>
    <w:rsid w:val="00507439"/>
    <w:rsid w:val="00507753"/>
    <w:rsid w:val="00507841"/>
    <w:rsid w:val="005078C5"/>
    <w:rsid w:val="00507A65"/>
    <w:rsid w:val="00507B3D"/>
    <w:rsid w:val="00507B5D"/>
    <w:rsid w:val="00507C57"/>
    <w:rsid w:val="00507D68"/>
    <w:rsid w:val="0051020B"/>
    <w:rsid w:val="00510530"/>
    <w:rsid w:val="005108C9"/>
    <w:rsid w:val="00510B51"/>
    <w:rsid w:val="00510BF2"/>
    <w:rsid w:val="00510DD1"/>
    <w:rsid w:val="00510E93"/>
    <w:rsid w:val="00510EF5"/>
    <w:rsid w:val="0051141D"/>
    <w:rsid w:val="0051180F"/>
    <w:rsid w:val="00511AE9"/>
    <w:rsid w:val="00511DA6"/>
    <w:rsid w:val="00511F8F"/>
    <w:rsid w:val="005120DE"/>
    <w:rsid w:val="005121D2"/>
    <w:rsid w:val="0051254D"/>
    <w:rsid w:val="0051271E"/>
    <w:rsid w:val="005128E8"/>
    <w:rsid w:val="00512921"/>
    <w:rsid w:val="00512A70"/>
    <w:rsid w:val="00512AAF"/>
    <w:rsid w:val="00512C09"/>
    <w:rsid w:val="00512C68"/>
    <w:rsid w:val="00512CBF"/>
    <w:rsid w:val="00512F3E"/>
    <w:rsid w:val="005134E8"/>
    <w:rsid w:val="0051368A"/>
    <w:rsid w:val="005136FE"/>
    <w:rsid w:val="00513985"/>
    <w:rsid w:val="00513BEF"/>
    <w:rsid w:val="00513E40"/>
    <w:rsid w:val="00513F7A"/>
    <w:rsid w:val="00514177"/>
    <w:rsid w:val="00514411"/>
    <w:rsid w:val="005146D9"/>
    <w:rsid w:val="0051480E"/>
    <w:rsid w:val="00514891"/>
    <w:rsid w:val="005149CE"/>
    <w:rsid w:val="00514A9A"/>
    <w:rsid w:val="00514B23"/>
    <w:rsid w:val="00514B67"/>
    <w:rsid w:val="00514C10"/>
    <w:rsid w:val="00514C55"/>
    <w:rsid w:val="005150F9"/>
    <w:rsid w:val="00515250"/>
    <w:rsid w:val="00515348"/>
    <w:rsid w:val="005156D5"/>
    <w:rsid w:val="005158B6"/>
    <w:rsid w:val="00515982"/>
    <w:rsid w:val="0051599D"/>
    <w:rsid w:val="00515ADF"/>
    <w:rsid w:val="005163CF"/>
    <w:rsid w:val="005165A3"/>
    <w:rsid w:val="00516698"/>
    <w:rsid w:val="0051680D"/>
    <w:rsid w:val="0051688F"/>
    <w:rsid w:val="005168AE"/>
    <w:rsid w:val="0051697D"/>
    <w:rsid w:val="00516999"/>
    <w:rsid w:val="00516A25"/>
    <w:rsid w:val="00516AFF"/>
    <w:rsid w:val="005170F4"/>
    <w:rsid w:val="00517136"/>
    <w:rsid w:val="0051717B"/>
    <w:rsid w:val="005171A9"/>
    <w:rsid w:val="0051721D"/>
    <w:rsid w:val="0051748C"/>
    <w:rsid w:val="005174FE"/>
    <w:rsid w:val="00517671"/>
    <w:rsid w:val="0051793D"/>
    <w:rsid w:val="00517EF9"/>
    <w:rsid w:val="0052004D"/>
    <w:rsid w:val="00520222"/>
    <w:rsid w:val="0052037A"/>
    <w:rsid w:val="0052044E"/>
    <w:rsid w:val="00520473"/>
    <w:rsid w:val="00520951"/>
    <w:rsid w:val="005210AB"/>
    <w:rsid w:val="005214BD"/>
    <w:rsid w:val="00521779"/>
    <w:rsid w:val="005218C4"/>
    <w:rsid w:val="00521F77"/>
    <w:rsid w:val="00521FD7"/>
    <w:rsid w:val="0052202C"/>
    <w:rsid w:val="005220F6"/>
    <w:rsid w:val="00522370"/>
    <w:rsid w:val="00522487"/>
    <w:rsid w:val="0052278D"/>
    <w:rsid w:val="00522892"/>
    <w:rsid w:val="005228A5"/>
    <w:rsid w:val="00522998"/>
    <w:rsid w:val="00522D3B"/>
    <w:rsid w:val="00522F73"/>
    <w:rsid w:val="00522FF9"/>
    <w:rsid w:val="005230D1"/>
    <w:rsid w:val="0052311F"/>
    <w:rsid w:val="00523288"/>
    <w:rsid w:val="005238F9"/>
    <w:rsid w:val="00523FE2"/>
    <w:rsid w:val="00524025"/>
    <w:rsid w:val="0052406D"/>
    <w:rsid w:val="00524327"/>
    <w:rsid w:val="00524514"/>
    <w:rsid w:val="00524576"/>
    <w:rsid w:val="0052493C"/>
    <w:rsid w:val="00524C22"/>
    <w:rsid w:val="00524D8E"/>
    <w:rsid w:val="00524E29"/>
    <w:rsid w:val="00524FEE"/>
    <w:rsid w:val="005254BF"/>
    <w:rsid w:val="0052555A"/>
    <w:rsid w:val="005255B2"/>
    <w:rsid w:val="00525A81"/>
    <w:rsid w:val="00525D82"/>
    <w:rsid w:val="00525E2F"/>
    <w:rsid w:val="00525E5B"/>
    <w:rsid w:val="00525E5F"/>
    <w:rsid w:val="00526187"/>
    <w:rsid w:val="0052653E"/>
    <w:rsid w:val="005265B8"/>
    <w:rsid w:val="005269E0"/>
    <w:rsid w:val="00526B70"/>
    <w:rsid w:val="00526F3C"/>
    <w:rsid w:val="00526F74"/>
    <w:rsid w:val="0052705D"/>
    <w:rsid w:val="005270DA"/>
    <w:rsid w:val="0052713C"/>
    <w:rsid w:val="005271AD"/>
    <w:rsid w:val="0052722F"/>
    <w:rsid w:val="0052737E"/>
    <w:rsid w:val="00527484"/>
    <w:rsid w:val="005274AE"/>
    <w:rsid w:val="00527594"/>
    <w:rsid w:val="00527767"/>
    <w:rsid w:val="0052788B"/>
    <w:rsid w:val="0052790B"/>
    <w:rsid w:val="00527C96"/>
    <w:rsid w:val="00527C9E"/>
    <w:rsid w:val="00527D29"/>
    <w:rsid w:val="00527FFC"/>
    <w:rsid w:val="0053000B"/>
    <w:rsid w:val="00530025"/>
    <w:rsid w:val="005302CE"/>
    <w:rsid w:val="00530304"/>
    <w:rsid w:val="0053031E"/>
    <w:rsid w:val="0053033E"/>
    <w:rsid w:val="0053039B"/>
    <w:rsid w:val="0053048E"/>
    <w:rsid w:val="0053085B"/>
    <w:rsid w:val="00531432"/>
    <w:rsid w:val="005317EF"/>
    <w:rsid w:val="005319A5"/>
    <w:rsid w:val="00531A9B"/>
    <w:rsid w:val="00531D4C"/>
    <w:rsid w:val="00531DCE"/>
    <w:rsid w:val="00531DD8"/>
    <w:rsid w:val="00531E35"/>
    <w:rsid w:val="00531E47"/>
    <w:rsid w:val="00531FF0"/>
    <w:rsid w:val="005324F4"/>
    <w:rsid w:val="005326D1"/>
    <w:rsid w:val="00532880"/>
    <w:rsid w:val="00532A7A"/>
    <w:rsid w:val="00532AB0"/>
    <w:rsid w:val="00532B89"/>
    <w:rsid w:val="00532C85"/>
    <w:rsid w:val="00532E46"/>
    <w:rsid w:val="00532FFE"/>
    <w:rsid w:val="005338BA"/>
    <w:rsid w:val="00533C1E"/>
    <w:rsid w:val="00533EE7"/>
    <w:rsid w:val="005340F3"/>
    <w:rsid w:val="00534284"/>
    <w:rsid w:val="005342EF"/>
    <w:rsid w:val="0053440D"/>
    <w:rsid w:val="00534443"/>
    <w:rsid w:val="00534613"/>
    <w:rsid w:val="00534933"/>
    <w:rsid w:val="00534950"/>
    <w:rsid w:val="005349DB"/>
    <w:rsid w:val="00534C82"/>
    <w:rsid w:val="00534DC4"/>
    <w:rsid w:val="00534E83"/>
    <w:rsid w:val="00535192"/>
    <w:rsid w:val="005353BF"/>
    <w:rsid w:val="005356C3"/>
    <w:rsid w:val="00535779"/>
    <w:rsid w:val="0053592F"/>
    <w:rsid w:val="00535A4F"/>
    <w:rsid w:val="00535A8E"/>
    <w:rsid w:val="005361F6"/>
    <w:rsid w:val="005362E4"/>
    <w:rsid w:val="00536355"/>
    <w:rsid w:val="00536389"/>
    <w:rsid w:val="00536965"/>
    <w:rsid w:val="005369FC"/>
    <w:rsid w:val="00536E01"/>
    <w:rsid w:val="00536E51"/>
    <w:rsid w:val="005370ED"/>
    <w:rsid w:val="0053712E"/>
    <w:rsid w:val="00537378"/>
    <w:rsid w:val="005375D8"/>
    <w:rsid w:val="005377F4"/>
    <w:rsid w:val="00537B17"/>
    <w:rsid w:val="00537F12"/>
    <w:rsid w:val="005400A8"/>
    <w:rsid w:val="005404FC"/>
    <w:rsid w:val="005405E4"/>
    <w:rsid w:val="005405F5"/>
    <w:rsid w:val="00540872"/>
    <w:rsid w:val="00540976"/>
    <w:rsid w:val="00540A72"/>
    <w:rsid w:val="00540B7A"/>
    <w:rsid w:val="00540DCD"/>
    <w:rsid w:val="00540E9C"/>
    <w:rsid w:val="005413B5"/>
    <w:rsid w:val="00541442"/>
    <w:rsid w:val="005414DD"/>
    <w:rsid w:val="00541800"/>
    <w:rsid w:val="00541A4C"/>
    <w:rsid w:val="00541DAF"/>
    <w:rsid w:val="00541F56"/>
    <w:rsid w:val="0054219F"/>
    <w:rsid w:val="0054237D"/>
    <w:rsid w:val="005423AB"/>
    <w:rsid w:val="005423C3"/>
    <w:rsid w:val="00542583"/>
    <w:rsid w:val="00542878"/>
    <w:rsid w:val="0054293C"/>
    <w:rsid w:val="005429CF"/>
    <w:rsid w:val="00542C47"/>
    <w:rsid w:val="00542C85"/>
    <w:rsid w:val="00542D60"/>
    <w:rsid w:val="00542FAD"/>
    <w:rsid w:val="00542FE7"/>
    <w:rsid w:val="00543163"/>
    <w:rsid w:val="00543233"/>
    <w:rsid w:val="00543695"/>
    <w:rsid w:val="00543854"/>
    <w:rsid w:val="00543E4C"/>
    <w:rsid w:val="00544057"/>
    <w:rsid w:val="005441A5"/>
    <w:rsid w:val="00544221"/>
    <w:rsid w:val="00544530"/>
    <w:rsid w:val="00544863"/>
    <w:rsid w:val="00544B30"/>
    <w:rsid w:val="00544CE0"/>
    <w:rsid w:val="00545075"/>
    <w:rsid w:val="005450B8"/>
    <w:rsid w:val="00545167"/>
    <w:rsid w:val="00545673"/>
    <w:rsid w:val="00545735"/>
    <w:rsid w:val="00545A0D"/>
    <w:rsid w:val="00545A14"/>
    <w:rsid w:val="00545BEB"/>
    <w:rsid w:val="00545EF9"/>
    <w:rsid w:val="00545F4C"/>
    <w:rsid w:val="00545F92"/>
    <w:rsid w:val="00545FF6"/>
    <w:rsid w:val="00546125"/>
    <w:rsid w:val="005462A5"/>
    <w:rsid w:val="0054657A"/>
    <w:rsid w:val="00546A4B"/>
    <w:rsid w:val="00546B47"/>
    <w:rsid w:val="00546D46"/>
    <w:rsid w:val="00547047"/>
    <w:rsid w:val="00547050"/>
    <w:rsid w:val="0054711D"/>
    <w:rsid w:val="005471E5"/>
    <w:rsid w:val="00547716"/>
    <w:rsid w:val="00547A0B"/>
    <w:rsid w:val="00547AB0"/>
    <w:rsid w:val="00547B2C"/>
    <w:rsid w:val="005502CF"/>
    <w:rsid w:val="0055072A"/>
    <w:rsid w:val="0055082C"/>
    <w:rsid w:val="00550F05"/>
    <w:rsid w:val="0055114B"/>
    <w:rsid w:val="005512A0"/>
    <w:rsid w:val="0055136B"/>
    <w:rsid w:val="005514D1"/>
    <w:rsid w:val="005515C2"/>
    <w:rsid w:val="00551627"/>
    <w:rsid w:val="005516DF"/>
    <w:rsid w:val="0055172B"/>
    <w:rsid w:val="00551D24"/>
    <w:rsid w:val="00551EA5"/>
    <w:rsid w:val="00551F33"/>
    <w:rsid w:val="00552235"/>
    <w:rsid w:val="00552399"/>
    <w:rsid w:val="005525F9"/>
    <w:rsid w:val="005526E7"/>
    <w:rsid w:val="00552799"/>
    <w:rsid w:val="00552A7D"/>
    <w:rsid w:val="00552B31"/>
    <w:rsid w:val="005531F1"/>
    <w:rsid w:val="00553242"/>
    <w:rsid w:val="00553324"/>
    <w:rsid w:val="00553481"/>
    <w:rsid w:val="005537E0"/>
    <w:rsid w:val="00553BC9"/>
    <w:rsid w:val="00553C55"/>
    <w:rsid w:val="00553D68"/>
    <w:rsid w:val="00553DA3"/>
    <w:rsid w:val="00553F34"/>
    <w:rsid w:val="005540AA"/>
    <w:rsid w:val="00554320"/>
    <w:rsid w:val="00554703"/>
    <w:rsid w:val="00554A5A"/>
    <w:rsid w:val="00554E90"/>
    <w:rsid w:val="005553A9"/>
    <w:rsid w:val="0055570C"/>
    <w:rsid w:val="005557DE"/>
    <w:rsid w:val="0055587D"/>
    <w:rsid w:val="00555BE5"/>
    <w:rsid w:val="00555EA0"/>
    <w:rsid w:val="00556206"/>
    <w:rsid w:val="005562BE"/>
    <w:rsid w:val="0055651E"/>
    <w:rsid w:val="00556538"/>
    <w:rsid w:val="00556586"/>
    <w:rsid w:val="00556651"/>
    <w:rsid w:val="00556669"/>
    <w:rsid w:val="005567E2"/>
    <w:rsid w:val="00556942"/>
    <w:rsid w:val="00556A0B"/>
    <w:rsid w:val="00556A98"/>
    <w:rsid w:val="00556DC1"/>
    <w:rsid w:val="00556F71"/>
    <w:rsid w:val="00556F86"/>
    <w:rsid w:val="00557112"/>
    <w:rsid w:val="005572B1"/>
    <w:rsid w:val="0055731B"/>
    <w:rsid w:val="005573AC"/>
    <w:rsid w:val="005575B6"/>
    <w:rsid w:val="005575C8"/>
    <w:rsid w:val="00557748"/>
    <w:rsid w:val="0055782B"/>
    <w:rsid w:val="00557DE7"/>
    <w:rsid w:val="00560076"/>
    <w:rsid w:val="00560331"/>
    <w:rsid w:val="0056044F"/>
    <w:rsid w:val="005605D4"/>
    <w:rsid w:val="00560711"/>
    <w:rsid w:val="00560846"/>
    <w:rsid w:val="005608FB"/>
    <w:rsid w:val="0056090A"/>
    <w:rsid w:val="00560D47"/>
    <w:rsid w:val="00560E90"/>
    <w:rsid w:val="00561184"/>
    <w:rsid w:val="0056124E"/>
    <w:rsid w:val="00561460"/>
    <w:rsid w:val="00561891"/>
    <w:rsid w:val="0056192A"/>
    <w:rsid w:val="0056198C"/>
    <w:rsid w:val="00561C95"/>
    <w:rsid w:val="00561CB7"/>
    <w:rsid w:val="00561CDB"/>
    <w:rsid w:val="00561ED0"/>
    <w:rsid w:val="0056210B"/>
    <w:rsid w:val="005622C1"/>
    <w:rsid w:val="005622D5"/>
    <w:rsid w:val="00562671"/>
    <w:rsid w:val="00562767"/>
    <w:rsid w:val="00562A3F"/>
    <w:rsid w:val="00562F00"/>
    <w:rsid w:val="00562F62"/>
    <w:rsid w:val="00563066"/>
    <w:rsid w:val="00563223"/>
    <w:rsid w:val="00563409"/>
    <w:rsid w:val="00563CB0"/>
    <w:rsid w:val="0056417E"/>
    <w:rsid w:val="00564290"/>
    <w:rsid w:val="00564A14"/>
    <w:rsid w:val="00564A51"/>
    <w:rsid w:val="00564B55"/>
    <w:rsid w:val="00564C1C"/>
    <w:rsid w:val="00564E24"/>
    <w:rsid w:val="00564EEE"/>
    <w:rsid w:val="00564FCD"/>
    <w:rsid w:val="00565269"/>
    <w:rsid w:val="00565352"/>
    <w:rsid w:val="005654F1"/>
    <w:rsid w:val="005655D3"/>
    <w:rsid w:val="005656C4"/>
    <w:rsid w:val="00565720"/>
    <w:rsid w:val="005657BA"/>
    <w:rsid w:val="00565A7B"/>
    <w:rsid w:val="00565C67"/>
    <w:rsid w:val="00565E5F"/>
    <w:rsid w:val="00565FC7"/>
    <w:rsid w:val="00565FF2"/>
    <w:rsid w:val="005664D4"/>
    <w:rsid w:val="00566647"/>
    <w:rsid w:val="00566B3E"/>
    <w:rsid w:val="00566BCA"/>
    <w:rsid w:val="00567276"/>
    <w:rsid w:val="0056740A"/>
    <w:rsid w:val="00567478"/>
    <w:rsid w:val="00567610"/>
    <w:rsid w:val="00567636"/>
    <w:rsid w:val="00567AA5"/>
    <w:rsid w:val="00567AEF"/>
    <w:rsid w:val="00567E02"/>
    <w:rsid w:val="00567EAD"/>
    <w:rsid w:val="00567F1B"/>
    <w:rsid w:val="0057021C"/>
    <w:rsid w:val="005704E7"/>
    <w:rsid w:val="0057052D"/>
    <w:rsid w:val="00570BF7"/>
    <w:rsid w:val="00570D81"/>
    <w:rsid w:val="00570E5E"/>
    <w:rsid w:val="005710ED"/>
    <w:rsid w:val="0057121F"/>
    <w:rsid w:val="00571604"/>
    <w:rsid w:val="005716FE"/>
    <w:rsid w:val="0057179C"/>
    <w:rsid w:val="00571893"/>
    <w:rsid w:val="0057194F"/>
    <w:rsid w:val="00571A8C"/>
    <w:rsid w:val="00571CA1"/>
    <w:rsid w:val="005720B5"/>
    <w:rsid w:val="0057212A"/>
    <w:rsid w:val="005724FA"/>
    <w:rsid w:val="0057251E"/>
    <w:rsid w:val="0057283B"/>
    <w:rsid w:val="00572852"/>
    <w:rsid w:val="0057285B"/>
    <w:rsid w:val="00572B72"/>
    <w:rsid w:val="00572BB8"/>
    <w:rsid w:val="00572D58"/>
    <w:rsid w:val="00572EC2"/>
    <w:rsid w:val="00572F31"/>
    <w:rsid w:val="0057318C"/>
    <w:rsid w:val="00573858"/>
    <w:rsid w:val="00573D87"/>
    <w:rsid w:val="00573D8B"/>
    <w:rsid w:val="00574035"/>
    <w:rsid w:val="00574334"/>
    <w:rsid w:val="005743FD"/>
    <w:rsid w:val="005744E3"/>
    <w:rsid w:val="0057451C"/>
    <w:rsid w:val="00574734"/>
    <w:rsid w:val="0057480B"/>
    <w:rsid w:val="00574904"/>
    <w:rsid w:val="00574A04"/>
    <w:rsid w:val="00574C04"/>
    <w:rsid w:val="00574CB1"/>
    <w:rsid w:val="0057522F"/>
    <w:rsid w:val="00575743"/>
    <w:rsid w:val="00575805"/>
    <w:rsid w:val="00575AF9"/>
    <w:rsid w:val="00575C0A"/>
    <w:rsid w:val="00575C37"/>
    <w:rsid w:val="00575C4A"/>
    <w:rsid w:val="00575CA3"/>
    <w:rsid w:val="00575E01"/>
    <w:rsid w:val="00575ED1"/>
    <w:rsid w:val="00575EF8"/>
    <w:rsid w:val="00576268"/>
    <w:rsid w:val="0057643B"/>
    <w:rsid w:val="005765FC"/>
    <w:rsid w:val="005769B6"/>
    <w:rsid w:val="005769B7"/>
    <w:rsid w:val="00577283"/>
    <w:rsid w:val="005773F0"/>
    <w:rsid w:val="0057745A"/>
    <w:rsid w:val="00577623"/>
    <w:rsid w:val="005776DA"/>
    <w:rsid w:val="0057771E"/>
    <w:rsid w:val="00577878"/>
    <w:rsid w:val="005778B3"/>
    <w:rsid w:val="0057799A"/>
    <w:rsid w:val="00577E63"/>
    <w:rsid w:val="00577F4E"/>
    <w:rsid w:val="005801B8"/>
    <w:rsid w:val="00580398"/>
    <w:rsid w:val="005803DC"/>
    <w:rsid w:val="00580857"/>
    <w:rsid w:val="00580A75"/>
    <w:rsid w:val="00580CAE"/>
    <w:rsid w:val="00580DAF"/>
    <w:rsid w:val="00580EEE"/>
    <w:rsid w:val="00581174"/>
    <w:rsid w:val="00581716"/>
    <w:rsid w:val="00581769"/>
    <w:rsid w:val="0058183A"/>
    <w:rsid w:val="00581CB4"/>
    <w:rsid w:val="00581E6F"/>
    <w:rsid w:val="0058262C"/>
    <w:rsid w:val="00582817"/>
    <w:rsid w:val="00582861"/>
    <w:rsid w:val="0058289C"/>
    <w:rsid w:val="00582E65"/>
    <w:rsid w:val="00583266"/>
    <w:rsid w:val="005832D1"/>
    <w:rsid w:val="00583447"/>
    <w:rsid w:val="005836D1"/>
    <w:rsid w:val="00583AFC"/>
    <w:rsid w:val="00583BC1"/>
    <w:rsid w:val="00583BD2"/>
    <w:rsid w:val="00583BE5"/>
    <w:rsid w:val="00583CA0"/>
    <w:rsid w:val="00583D74"/>
    <w:rsid w:val="00584039"/>
    <w:rsid w:val="00584121"/>
    <w:rsid w:val="00584488"/>
    <w:rsid w:val="0058469E"/>
    <w:rsid w:val="00584700"/>
    <w:rsid w:val="0058481B"/>
    <w:rsid w:val="005848FD"/>
    <w:rsid w:val="0058494E"/>
    <w:rsid w:val="00584B96"/>
    <w:rsid w:val="00584C6D"/>
    <w:rsid w:val="00584EB2"/>
    <w:rsid w:val="0058502B"/>
    <w:rsid w:val="005851E1"/>
    <w:rsid w:val="00585260"/>
    <w:rsid w:val="00585373"/>
    <w:rsid w:val="00585488"/>
    <w:rsid w:val="00585496"/>
    <w:rsid w:val="00585663"/>
    <w:rsid w:val="00585739"/>
    <w:rsid w:val="00585DF9"/>
    <w:rsid w:val="00586041"/>
    <w:rsid w:val="005861A6"/>
    <w:rsid w:val="00586352"/>
    <w:rsid w:val="00586756"/>
    <w:rsid w:val="00586B17"/>
    <w:rsid w:val="00586B31"/>
    <w:rsid w:val="00586BC6"/>
    <w:rsid w:val="00586E55"/>
    <w:rsid w:val="00586E69"/>
    <w:rsid w:val="00587038"/>
    <w:rsid w:val="00587543"/>
    <w:rsid w:val="00587583"/>
    <w:rsid w:val="005879BC"/>
    <w:rsid w:val="00587F69"/>
    <w:rsid w:val="00590196"/>
    <w:rsid w:val="005907F1"/>
    <w:rsid w:val="00590818"/>
    <w:rsid w:val="005908B5"/>
    <w:rsid w:val="00590B80"/>
    <w:rsid w:val="00590C6C"/>
    <w:rsid w:val="00590D68"/>
    <w:rsid w:val="00590EC7"/>
    <w:rsid w:val="0059178B"/>
    <w:rsid w:val="005919BF"/>
    <w:rsid w:val="00591B87"/>
    <w:rsid w:val="00591CFE"/>
    <w:rsid w:val="00591E5F"/>
    <w:rsid w:val="00591EC0"/>
    <w:rsid w:val="00592042"/>
    <w:rsid w:val="005923D3"/>
    <w:rsid w:val="005925EB"/>
    <w:rsid w:val="005927FB"/>
    <w:rsid w:val="00592876"/>
    <w:rsid w:val="00592D41"/>
    <w:rsid w:val="00592E1B"/>
    <w:rsid w:val="00592E44"/>
    <w:rsid w:val="00592FDE"/>
    <w:rsid w:val="00592FE7"/>
    <w:rsid w:val="00593175"/>
    <w:rsid w:val="00593191"/>
    <w:rsid w:val="00593194"/>
    <w:rsid w:val="00593574"/>
    <w:rsid w:val="00593863"/>
    <w:rsid w:val="00593AC1"/>
    <w:rsid w:val="00593E2C"/>
    <w:rsid w:val="00593E68"/>
    <w:rsid w:val="00594644"/>
    <w:rsid w:val="005946C2"/>
    <w:rsid w:val="005946C7"/>
    <w:rsid w:val="005946DC"/>
    <w:rsid w:val="00594813"/>
    <w:rsid w:val="00595036"/>
    <w:rsid w:val="005953CC"/>
    <w:rsid w:val="00595629"/>
    <w:rsid w:val="00595746"/>
    <w:rsid w:val="005957A3"/>
    <w:rsid w:val="00595864"/>
    <w:rsid w:val="00595935"/>
    <w:rsid w:val="00595959"/>
    <w:rsid w:val="005959B4"/>
    <w:rsid w:val="00595EC1"/>
    <w:rsid w:val="00596076"/>
    <w:rsid w:val="005962C0"/>
    <w:rsid w:val="005964D1"/>
    <w:rsid w:val="00596A30"/>
    <w:rsid w:val="00596B07"/>
    <w:rsid w:val="00596BA4"/>
    <w:rsid w:val="00596BF9"/>
    <w:rsid w:val="00596D2A"/>
    <w:rsid w:val="00596EB5"/>
    <w:rsid w:val="00596F79"/>
    <w:rsid w:val="00596FDA"/>
    <w:rsid w:val="005970A9"/>
    <w:rsid w:val="0059713C"/>
    <w:rsid w:val="00597361"/>
    <w:rsid w:val="00597406"/>
    <w:rsid w:val="00597744"/>
    <w:rsid w:val="005977AA"/>
    <w:rsid w:val="005977FF"/>
    <w:rsid w:val="00597B96"/>
    <w:rsid w:val="00597BB6"/>
    <w:rsid w:val="00597C9B"/>
    <w:rsid w:val="00597CA3"/>
    <w:rsid w:val="00597CC3"/>
    <w:rsid w:val="00597DAC"/>
    <w:rsid w:val="005A00E8"/>
    <w:rsid w:val="005A0239"/>
    <w:rsid w:val="005A0524"/>
    <w:rsid w:val="005A065D"/>
    <w:rsid w:val="005A0809"/>
    <w:rsid w:val="005A0A82"/>
    <w:rsid w:val="005A0B74"/>
    <w:rsid w:val="005A0C4B"/>
    <w:rsid w:val="005A104E"/>
    <w:rsid w:val="005A1234"/>
    <w:rsid w:val="005A14ED"/>
    <w:rsid w:val="005A1535"/>
    <w:rsid w:val="005A1995"/>
    <w:rsid w:val="005A1B73"/>
    <w:rsid w:val="005A1F66"/>
    <w:rsid w:val="005A2029"/>
    <w:rsid w:val="005A2405"/>
    <w:rsid w:val="005A254E"/>
    <w:rsid w:val="005A25D4"/>
    <w:rsid w:val="005A2697"/>
    <w:rsid w:val="005A26E3"/>
    <w:rsid w:val="005A2868"/>
    <w:rsid w:val="005A2AB8"/>
    <w:rsid w:val="005A2B1F"/>
    <w:rsid w:val="005A2F15"/>
    <w:rsid w:val="005A308F"/>
    <w:rsid w:val="005A31F2"/>
    <w:rsid w:val="005A32A6"/>
    <w:rsid w:val="005A342B"/>
    <w:rsid w:val="005A3679"/>
    <w:rsid w:val="005A36B2"/>
    <w:rsid w:val="005A3823"/>
    <w:rsid w:val="005A3AEF"/>
    <w:rsid w:val="005A3C81"/>
    <w:rsid w:val="005A3D59"/>
    <w:rsid w:val="005A3F4C"/>
    <w:rsid w:val="005A407E"/>
    <w:rsid w:val="005A4247"/>
    <w:rsid w:val="005A432D"/>
    <w:rsid w:val="005A47D7"/>
    <w:rsid w:val="005A4A71"/>
    <w:rsid w:val="005A4A9B"/>
    <w:rsid w:val="005A4F72"/>
    <w:rsid w:val="005A4FE8"/>
    <w:rsid w:val="005A500B"/>
    <w:rsid w:val="005A508F"/>
    <w:rsid w:val="005A51E0"/>
    <w:rsid w:val="005A5344"/>
    <w:rsid w:val="005A53FC"/>
    <w:rsid w:val="005A55F8"/>
    <w:rsid w:val="005A5851"/>
    <w:rsid w:val="005A5AFA"/>
    <w:rsid w:val="005A5C3B"/>
    <w:rsid w:val="005A5C40"/>
    <w:rsid w:val="005A5DB7"/>
    <w:rsid w:val="005A6290"/>
    <w:rsid w:val="005A65A5"/>
    <w:rsid w:val="005A6611"/>
    <w:rsid w:val="005A6631"/>
    <w:rsid w:val="005A6780"/>
    <w:rsid w:val="005A67D0"/>
    <w:rsid w:val="005A69BC"/>
    <w:rsid w:val="005A69FC"/>
    <w:rsid w:val="005A6CC6"/>
    <w:rsid w:val="005A6DC8"/>
    <w:rsid w:val="005A6DEC"/>
    <w:rsid w:val="005A6E79"/>
    <w:rsid w:val="005A7588"/>
    <w:rsid w:val="005A7662"/>
    <w:rsid w:val="005A7D34"/>
    <w:rsid w:val="005A7DE3"/>
    <w:rsid w:val="005A7DFB"/>
    <w:rsid w:val="005B017D"/>
    <w:rsid w:val="005B07DF"/>
    <w:rsid w:val="005B08EC"/>
    <w:rsid w:val="005B090F"/>
    <w:rsid w:val="005B0A6E"/>
    <w:rsid w:val="005B0AB0"/>
    <w:rsid w:val="005B0BDF"/>
    <w:rsid w:val="005B0DA4"/>
    <w:rsid w:val="005B0F66"/>
    <w:rsid w:val="005B11AD"/>
    <w:rsid w:val="005B13FA"/>
    <w:rsid w:val="005B1CF4"/>
    <w:rsid w:val="005B1D4D"/>
    <w:rsid w:val="005B2170"/>
    <w:rsid w:val="005B23ED"/>
    <w:rsid w:val="005B2612"/>
    <w:rsid w:val="005B2650"/>
    <w:rsid w:val="005B26CC"/>
    <w:rsid w:val="005B26FA"/>
    <w:rsid w:val="005B2779"/>
    <w:rsid w:val="005B28FC"/>
    <w:rsid w:val="005B2962"/>
    <w:rsid w:val="005B2AA1"/>
    <w:rsid w:val="005B2B6C"/>
    <w:rsid w:val="005B2BB2"/>
    <w:rsid w:val="005B2C2E"/>
    <w:rsid w:val="005B30BC"/>
    <w:rsid w:val="005B3204"/>
    <w:rsid w:val="005B32D1"/>
    <w:rsid w:val="005B338C"/>
    <w:rsid w:val="005B33A3"/>
    <w:rsid w:val="005B3408"/>
    <w:rsid w:val="005B34AB"/>
    <w:rsid w:val="005B384D"/>
    <w:rsid w:val="005B38D0"/>
    <w:rsid w:val="005B3971"/>
    <w:rsid w:val="005B3AA3"/>
    <w:rsid w:val="005B41B9"/>
    <w:rsid w:val="005B4632"/>
    <w:rsid w:val="005B4656"/>
    <w:rsid w:val="005B47B4"/>
    <w:rsid w:val="005B4868"/>
    <w:rsid w:val="005B4889"/>
    <w:rsid w:val="005B48C0"/>
    <w:rsid w:val="005B4D07"/>
    <w:rsid w:val="005B4F0E"/>
    <w:rsid w:val="005B525D"/>
    <w:rsid w:val="005B531E"/>
    <w:rsid w:val="005B54CC"/>
    <w:rsid w:val="005B5B19"/>
    <w:rsid w:val="005B5CEA"/>
    <w:rsid w:val="005B5EE8"/>
    <w:rsid w:val="005B5FDA"/>
    <w:rsid w:val="005B604E"/>
    <w:rsid w:val="005B6088"/>
    <w:rsid w:val="005B64B3"/>
    <w:rsid w:val="005B64CC"/>
    <w:rsid w:val="005B6919"/>
    <w:rsid w:val="005B6F02"/>
    <w:rsid w:val="005B6FB3"/>
    <w:rsid w:val="005B74E7"/>
    <w:rsid w:val="005B7698"/>
    <w:rsid w:val="005B76C2"/>
    <w:rsid w:val="005B7721"/>
    <w:rsid w:val="005B7740"/>
    <w:rsid w:val="005B77F4"/>
    <w:rsid w:val="005B7831"/>
    <w:rsid w:val="005B7A19"/>
    <w:rsid w:val="005B7CF6"/>
    <w:rsid w:val="005B7D98"/>
    <w:rsid w:val="005B7EF8"/>
    <w:rsid w:val="005B7F88"/>
    <w:rsid w:val="005C0392"/>
    <w:rsid w:val="005C0A05"/>
    <w:rsid w:val="005C0A88"/>
    <w:rsid w:val="005C0BB5"/>
    <w:rsid w:val="005C0C2A"/>
    <w:rsid w:val="005C0CC3"/>
    <w:rsid w:val="005C14D8"/>
    <w:rsid w:val="005C1A30"/>
    <w:rsid w:val="005C1B8B"/>
    <w:rsid w:val="005C2280"/>
    <w:rsid w:val="005C22D0"/>
    <w:rsid w:val="005C23CD"/>
    <w:rsid w:val="005C256C"/>
    <w:rsid w:val="005C269E"/>
    <w:rsid w:val="005C26C3"/>
    <w:rsid w:val="005C26FF"/>
    <w:rsid w:val="005C294F"/>
    <w:rsid w:val="005C2BB8"/>
    <w:rsid w:val="005C30DB"/>
    <w:rsid w:val="005C3545"/>
    <w:rsid w:val="005C3856"/>
    <w:rsid w:val="005C3B89"/>
    <w:rsid w:val="005C3EF3"/>
    <w:rsid w:val="005C3FCE"/>
    <w:rsid w:val="005C4089"/>
    <w:rsid w:val="005C41D1"/>
    <w:rsid w:val="005C4240"/>
    <w:rsid w:val="005C433F"/>
    <w:rsid w:val="005C44C2"/>
    <w:rsid w:val="005C4785"/>
    <w:rsid w:val="005C49CD"/>
    <w:rsid w:val="005C4A60"/>
    <w:rsid w:val="005C4CFE"/>
    <w:rsid w:val="005C4E86"/>
    <w:rsid w:val="005C4F12"/>
    <w:rsid w:val="005C4F86"/>
    <w:rsid w:val="005C5012"/>
    <w:rsid w:val="005C535B"/>
    <w:rsid w:val="005C5490"/>
    <w:rsid w:val="005C570F"/>
    <w:rsid w:val="005C573C"/>
    <w:rsid w:val="005C5DC1"/>
    <w:rsid w:val="005C5E6E"/>
    <w:rsid w:val="005C5F9D"/>
    <w:rsid w:val="005C5FD1"/>
    <w:rsid w:val="005C5FD8"/>
    <w:rsid w:val="005C62C6"/>
    <w:rsid w:val="005C6415"/>
    <w:rsid w:val="005C650E"/>
    <w:rsid w:val="005C6676"/>
    <w:rsid w:val="005C671F"/>
    <w:rsid w:val="005C685F"/>
    <w:rsid w:val="005C68E3"/>
    <w:rsid w:val="005C6C69"/>
    <w:rsid w:val="005C6E01"/>
    <w:rsid w:val="005C6E28"/>
    <w:rsid w:val="005C6E7C"/>
    <w:rsid w:val="005C7106"/>
    <w:rsid w:val="005C711C"/>
    <w:rsid w:val="005C718F"/>
    <w:rsid w:val="005C756D"/>
    <w:rsid w:val="005C762E"/>
    <w:rsid w:val="005C7668"/>
    <w:rsid w:val="005C76C7"/>
    <w:rsid w:val="005C77B8"/>
    <w:rsid w:val="005C79A9"/>
    <w:rsid w:val="005C7ACD"/>
    <w:rsid w:val="005C7D91"/>
    <w:rsid w:val="005C7F21"/>
    <w:rsid w:val="005C7F38"/>
    <w:rsid w:val="005D004D"/>
    <w:rsid w:val="005D0097"/>
    <w:rsid w:val="005D0149"/>
    <w:rsid w:val="005D0157"/>
    <w:rsid w:val="005D03B7"/>
    <w:rsid w:val="005D04EF"/>
    <w:rsid w:val="005D0512"/>
    <w:rsid w:val="005D0584"/>
    <w:rsid w:val="005D0745"/>
    <w:rsid w:val="005D0AE6"/>
    <w:rsid w:val="005D0DE9"/>
    <w:rsid w:val="005D14FB"/>
    <w:rsid w:val="005D16AD"/>
    <w:rsid w:val="005D1FB7"/>
    <w:rsid w:val="005D1FF7"/>
    <w:rsid w:val="005D1FFC"/>
    <w:rsid w:val="005D24A6"/>
    <w:rsid w:val="005D2687"/>
    <w:rsid w:val="005D2725"/>
    <w:rsid w:val="005D29BB"/>
    <w:rsid w:val="005D2D28"/>
    <w:rsid w:val="005D2DC5"/>
    <w:rsid w:val="005D2DFA"/>
    <w:rsid w:val="005D3057"/>
    <w:rsid w:val="005D30FA"/>
    <w:rsid w:val="005D32EB"/>
    <w:rsid w:val="005D3450"/>
    <w:rsid w:val="005D34C8"/>
    <w:rsid w:val="005D38B4"/>
    <w:rsid w:val="005D390A"/>
    <w:rsid w:val="005D3941"/>
    <w:rsid w:val="005D3F44"/>
    <w:rsid w:val="005D3FE4"/>
    <w:rsid w:val="005D40AE"/>
    <w:rsid w:val="005D4729"/>
    <w:rsid w:val="005D4832"/>
    <w:rsid w:val="005D48EF"/>
    <w:rsid w:val="005D491F"/>
    <w:rsid w:val="005D495B"/>
    <w:rsid w:val="005D4C7B"/>
    <w:rsid w:val="005D51AF"/>
    <w:rsid w:val="005D5485"/>
    <w:rsid w:val="005D5630"/>
    <w:rsid w:val="005D56F3"/>
    <w:rsid w:val="005D59C7"/>
    <w:rsid w:val="005D5AF6"/>
    <w:rsid w:val="005D5B24"/>
    <w:rsid w:val="005D5B76"/>
    <w:rsid w:val="005D5BA5"/>
    <w:rsid w:val="005D5BE4"/>
    <w:rsid w:val="005D5C71"/>
    <w:rsid w:val="005D5DFD"/>
    <w:rsid w:val="005D5FF1"/>
    <w:rsid w:val="005D6321"/>
    <w:rsid w:val="005D63A6"/>
    <w:rsid w:val="005D649D"/>
    <w:rsid w:val="005D6703"/>
    <w:rsid w:val="005D6B2C"/>
    <w:rsid w:val="005D6C06"/>
    <w:rsid w:val="005D6CB6"/>
    <w:rsid w:val="005D6D5B"/>
    <w:rsid w:val="005D6D7B"/>
    <w:rsid w:val="005D745E"/>
    <w:rsid w:val="005D75FE"/>
    <w:rsid w:val="005D7632"/>
    <w:rsid w:val="005D76C9"/>
    <w:rsid w:val="005D7A00"/>
    <w:rsid w:val="005D7DE2"/>
    <w:rsid w:val="005E0026"/>
    <w:rsid w:val="005E0648"/>
    <w:rsid w:val="005E07DF"/>
    <w:rsid w:val="005E097D"/>
    <w:rsid w:val="005E097F"/>
    <w:rsid w:val="005E0CFA"/>
    <w:rsid w:val="005E0E15"/>
    <w:rsid w:val="005E0F1F"/>
    <w:rsid w:val="005E12E9"/>
    <w:rsid w:val="005E14F3"/>
    <w:rsid w:val="005E1B36"/>
    <w:rsid w:val="005E1B5E"/>
    <w:rsid w:val="005E20E5"/>
    <w:rsid w:val="005E2265"/>
    <w:rsid w:val="005E2583"/>
    <w:rsid w:val="005E2BE3"/>
    <w:rsid w:val="005E2C9B"/>
    <w:rsid w:val="005E2C9E"/>
    <w:rsid w:val="005E2DAD"/>
    <w:rsid w:val="005E2DF8"/>
    <w:rsid w:val="005E2E58"/>
    <w:rsid w:val="005E2EF2"/>
    <w:rsid w:val="005E30E1"/>
    <w:rsid w:val="005E34B4"/>
    <w:rsid w:val="005E3AC3"/>
    <w:rsid w:val="005E3E1B"/>
    <w:rsid w:val="005E3F61"/>
    <w:rsid w:val="005E3F71"/>
    <w:rsid w:val="005E3F7A"/>
    <w:rsid w:val="005E41C5"/>
    <w:rsid w:val="005E4244"/>
    <w:rsid w:val="005E4289"/>
    <w:rsid w:val="005E430E"/>
    <w:rsid w:val="005E43B7"/>
    <w:rsid w:val="005E46F0"/>
    <w:rsid w:val="005E4AB5"/>
    <w:rsid w:val="005E4CF7"/>
    <w:rsid w:val="005E4D62"/>
    <w:rsid w:val="005E53F2"/>
    <w:rsid w:val="005E5922"/>
    <w:rsid w:val="005E594E"/>
    <w:rsid w:val="005E599C"/>
    <w:rsid w:val="005E59C7"/>
    <w:rsid w:val="005E5BCB"/>
    <w:rsid w:val="005E5D60"/>
    <w:rsid w:val="005E5D8A"/>
    <w:rsid w:val="005E5E10"/>
    <w:rsid w:val="005E60EB"/>
    <w:rsid w:val="005E610E"/>
    <w:rsid w:val="005E61E8"/>
    <w:rsid w:val="005E62F7"/>
    <w:rsid w:val="005E64D0"/>
    <w:rsid w:val="005E6584"/>
    <w:rsid w:val="005E65D4"/>
    <w:rsid w:val="005E65DA"/>
    <w:rsid w:val="005E65F1"/>
    <w:rsid w:val="005E67DA"/>
    <w:rsid w:val="005E692E"/>
    <w:rsid w:val="005E69FD"/>
    <w:rsid w:val="005E6EC6"/>
    <w:rsid w:val="005E6F25"/>
    <w:rsid w:val="005E703C"/>
    <w:rsid w:val="005E722F"/>
    <w:rsid w:val="005E755E"/>
    <w:rsid w:val="005E790C"/>
    <w:rsid w:val="005E7A8E"/>
    <w:rsid w:val="005E7CAF"/>
    <w:rsid w:val="005F04A9"/>
    <w:rsid w:val="005F056C"/>
    <w:rsid w:val="005F0632"/>
    <w:rsid w:val="005F07A6"/>
    <w:rsid w:val="005F08C1"/>
    <w:rsid w:val="005F092B"/>
    <w:rsid w:val="005F0AF1"/>
    <w:rsid w:val="005F0E48"/>
    <w:rsid w:val="005F0EE1"/>
    <w:rsid w:val="005F1092"/>
    <w:rsid w:val="005F1420"/>
    <w:rsid w:val="005F14B2"/>
    <w:rsid w:val="005F1B4A"/>
    <w:rsid w:val="005F1C1F"/>
    <w:rsid w:val="005F1F4A"/>
    <w:rsid w:val="005F1F9E"/>
    <w:rsid w:val="005F1FB8"/>
    <w:rsid w:val="005F1FD3"/>
    <w:rsid w:val="005F216F"/>
    <w:rsid w:val="005F254F"/>
    <w:rsid w:val="005F26E3"/>
    <w:rsid w:val="005F26FE"/>
    <w:rsid w:val="005F278D"/>
    <w:rsid w:val="005F2840"/>
    <w:rsid w:val="005F28BA"/>
    <w:rsid w:val="005F2905"/>
    <w:rsid w:val="005F29A1"/>
    <w:rsid w:val="005F29A4"/>
    <w:rsid w:val="005F2C03"/>
    <w:rsid w:val="005F2F64"/>
    <w:rsid w:val="005F31E7"/>
    <w:rsid w:val="005F32F4"/>
    <w:rsid w:val="005F392E"/>
    <w:rsid w:val="005F3A03"/>
    <w:rsid w:val="005F3C98"/>
    <w:rsid w:val="005F3F7A"/>
    <w:rsid w:val="005F3FD5"/>
    <w:rsid w:val="005F40A5"/>
    <w:rsid w:val="005F4240"/>
    <w:rsid w:val="005F43B4"/>
    <w:rsid w:val="005F457B"/>
    <w:rsid w:val="005F4615"/>
    <w:rsid w:val="005F4816"/>
    <w:rsid w:val="005F4908"/>
    <w:rsid w:val="005F4A54"/>
    <w:rsid w:val="005F4CC6"/>
    <w:rsid w:val="005F4CC9"/>
    <w:rsid w:val="005F5053"/>
    <w:rsid w:val="005F533F"/>
    <w:rsid w:val="005F5762"/>
    <w:rsid w:val="005F5A6F"/>
    <w:rsid w:val="005F5AB8"/>
    <w:rsid w:val="005F5AEA"/>
    <w:rsid w:val="005F5B2E"/>
    <w:rsid w:val="005F5D70"/>
    <w:rsid w:val="005F5FB4"/>
    <w:rsid w:val="005F6228"/>
    <w:rsid w:val="005F6750"/>
    <w:rsid w:val="005F67E3"/>
    <w:rsid w:val="005F6ABE"/>
    <w:rsid w:val="005F7305"/>
    <w:rsid w:val="005F7571"/>
    <w:rsid w:val="005F757F"/>
    <w:rsid w:val="005F7675"/>
    <w:rsid w:val="005F79DD"/>
    <w:rsid w:val="005F7F45"/>
    <w:rsid w:val="0060007B"/>
    <w:rsid w:val="006001EC"/>
    <w:rsid w:val="0060027D"/>
    <w:rsid w:val="0060033E"/>
    <w:rsid w:val="00600477"/>
    <w:rsid w:val="006004E9"/>
    <w:rsid w:val="006005CC"/>
    <w:rsid w:val="00600634"/>
    <w:rsid w:val="0060063F"/>
    <w:rsid w:val="00600822"/>
    <w:rsid w:val="006008A3"/>
    <w:rsid w:val="00600A2B"/>
    <w:rsid w:val="00600B8B"/>
    <w:rsid w:val="00600CF5"/>
    <w:rsid w:val="00600FEF"/>
    <w:rsid w:val="00601115"/>
    <w:rsid w:val="006014E1"/>
    <w:rsid w:val="00601633"/>
    <w:rsid w:val="00601752"/>
    <w:rsid w:val="0060186D"/>
    <w:rsid w:val="00601930"/>
    <w:rsid w:val="00601D88"/>
    <w:rsid w:val="00602204"/>
    <w:rsid w:val="0060231D"/>
    <w:rsid w:val="006023B5"/>
    <w:rsid w:val="00602506"/>
    <w:rsid w:val="006025ED"/>
    <w:rsid w:val="00602BCF"/>
    <w:rsid w:val="00602CE7"/>
    <w:rsid w:val="00602E36"/>
    <w:rsid w:val="00602E93"/>
    <w:rsid w:val="00602E94"/>
    <w:rsid w:val="00603401"/>
    <w:rsid w:val="00603659"/>
    <w:rsid w:val="0060385B"/>
    <w:rsid w:val="00603864"/>
    <w:rsid w:val="006038AB"/>
    <w:rsid w:val="00603B79"/>
    <w:rsid w:val="00603C65"/>
    <w:rsid w:val="0060400B"/>
    <w:rsid w:val="0060403B"/>
    <w:rsid w:val="006041F1"/>
    <w:rsid w:val="00604459"/>
    <w:rsid w:val="0060452B"/>
    <w:rsid w:val="00604592"/>
    <w:rsid w:val="00604594"/>
    <w:rsid w:val="00604883"/>
    <w:rsid w:val="006048D1"/>
    <w:rsid w:val="00604979"/>
    <w:rsid w:val="00604E8B"/>
    <w:rsid w:val="00604EE3"/>
    <w:rsid w:val="00604FF5"/>
    <w:rsid w:val="00605178"/>
    <w:rsid w:val="00605555"/>
    <w:rsid w:val="0060557C"/>
    <w:rsid w:val="0060559E"/>
    <w:rsid w:val="006056BE"/>
    <w:rsid w:val="00605AE9"/>
    <w:rsid w:val="00605C08"/>
    <w:rsid w:val="00605C28"/>
    <w:rsid w:val="00605F9E"/>
    <w:rsid w:val="00606657"/>
    <w:rsid w:val="006068A2"/>
    <w:rsid w:val="00606A02"/>
    <w:rsid w:val="00606A84"/>
    <w:rsid w:val="00606CDD"/>
    <w:rsid w:val="00606D50"/>
    <w:rsid w:val="00606D6D"/>
    <w:rsid w:val="00606FBC"/>
    <w:rsid w:val="00607027"/>
    <w:rsid w:val="0060715F"/>
    <w:rsid w:val="00607312"/>
    <w:rsid w:val="0060755A"/>
    <w:rsid w:val="00607719"/>
    <w:rsid w:val="00607893"/>
    <w:rsid w:val="0060792A"/>
    <w:rsid w:val="0060793C"/>
    <w:rsid w:val="00607D6F"/>
    <w:rsid w:val="00607FB3"/>
    <w:rsid w:val="006102B5"/>
    <w:rsid w:val="006102C1"/>
    <w:rsid w:val="0061032E"/>
    <w:rsid w:val="006104BB"/>
    <w:rsid w:val="006106BF"/>
    <w:rsid w:val="00610786"/>
    <w:rsid w:val="0061084A"/>
    <w:rsid w:val="00610919"/>
    <w:rsid w:val="00610DBB"/>
    <w:rsid w:val="00610EEF"/>
    <w:rsid w:val="00611041"/>
    <w:rsid w:val="00611054"/>
    <w:rsid w:val="0061132D"/>
    <w:rsid w:val="00611475"/>
    <w:rsid w:val="0061166A"/>
    <w:rsid w:val="00611A1C"/>
    <w:rsid w:val="00611D99"/>
    <w:rsid w:val="00611DDF"/>
    <w:rsid w:val="00611F8C"/>
    <w:rsid w:val="00611FAC"/>
    <w:rsid w:val="00611FC8"/>
    <w:rsid w:val="0061210D"/>
    <w:rsid w:val="006121AA"/>
    <w:rsid w:val="00612321"/>
    <w:rsid w:val="00612322"/>
    <w:rsid w:val="00612359"/>
    <w:rsid w:val="0061274D"/>
    <w:rsid w:val="00612841"/>
    <w:rsid w:val="00612859"/>
    <w:rsid w:val="006129A6"/>
    <w:rsid w:val="00612DFD"/>
    <w:rsid w:val="00612FAF"/>
    <w:rsid w:val="00613243"/>
    <w:rsid w:val="00613775"/>
    <w:rsid w:val="0061393D"/>
    <w:rsid w:val="00613C8B"/>
    <w:rsid w:val="00613EC2"/>
    <w:rsid w:val="00613EFC"/>
    <w:rsid w:val="006142DE"/>
    <w:rsid w:val="006144DA"/>
    <w:rsid w:val="00614521"/>
    <w:rsid w:val="006148D9"/>
    <w:rsid w:val="00614B9C"/>
    <w:rsid w:val="00614C0B"/>
    <w:rsid w:val="00614E82"/>
    <w:rsid w:val="006157F6"/>
    <w:rsid w:val="00615883"/>
    <w:rsid w:val="00615948"/>
    <w:rsid w:val="00615C9E"/>
    <w:rsid w:val="00615E1B"/>
    <w:rsid w:val="00615EBE"/>
    <w:rsid w:val="00615F97"/>
    <w:rsid w:val="00616018"/>
    <w:rsid w:val="00616122"/>
    <w:rsid w:val="006162DA"/>
    <w:rsid w:val="00616308"/>
    <w:rsid w:val="0061646F"/>
    <w:rsid w:val="00616717"/>
    <w:rsid w:val="006168B4"/>
    <w:rsid w:val="006169BC"/>
    <w:rsid w:val="006169F2"/>
    <w:rsid w:val="00616B18"/>
    <w:rsid w:val="00616E54"/>
    <w:rsid w:val="00616F57"/>
    <w:rsid w:val="0061707C"/>
    <w:rsid w:val="006172BD"/>
    <w:rsid w:val="00617489"/>
    <w:rsid w:val="00617613"/>
    <w:rsid w:val="00617AC2"/>
    <w:rsid w:val="00617B71"/>
    <w:rsid w:val="00617CFE"/>
    <w:rsid w:val="00617EC3"/>
    <w:rsid w:val="00617EF6"/>
    <w:rsid w:val="00617FD2"/>
    <w:rsid w:val="00620123"/>
    <w:rsid w:val="00620201"/>
    <w:rsid w:val="00620605"/>
    <w:rsid w:val="00620616"/>
    <w:rsid w:val="00620ACF"/>
    <w:rsid w:val="00620CB0"/>
    <w:rsid w:val="006210FD"/>
    <w:rsid w:val="006215E7"/>
    <w:rsid w:val="006216B6"/>
    <w:rsid w:val="00621983"/>
    <w:rsid w:val="00621DE9"/>
    <w:rsid w:val="00621E9D"/>
    <w:rsid w:val="00621F16"/>
    <w:rsid w:val="00622328"/>
    <w:rsid w:val="00622645"/>
    <w:rsid w:val="00622917"/>
    <w:rsid w:val="006229B2"/>
    <w:rsid w:val="00622C65"/>
    <w:rsid w:val="00622F55"/>
    <w:rsid w:val="006236D5"/>
    <w:rsid w:val="00623725"/>
    <w:rsid w:val="00623922"/>
    <w:rsid w:val="00623BF2"/>
    <w:rsid w:val="00623FC7"/>
    <w:rsid w:val="006249B0"/>
    <w:rsid w:val="00624A7D"/>
    <w:rsid w:val="00624C67"/>
    <w:rsid w:val="00624E22"/>
    <w:rsid w:val="00624EB2"/>
    <w:rsid w:val="00624F45"/>
    <w:rsid w:val="0062508C"/>
    <w:rsid w:val="006259CD"/>
    <w:rsid w:val="00625C95"/>
    <w:rsid w:val="0062685B"/>
    <w:rsid w:val="00626921"/>
    <w:rsid w:val="0062694D"/>
    <w:rsid w:val="00626951"/>
    <w:rsid w:val="00626A4B"/>
    <w:rsid w:val="00626AEF"/>
    <w:rsid w:val="00626B68"/>
    <w:rsid w:val="00626C30"/>
    <w:rsid w:val="00626E53"/>
    <w:rsid w:val="00627076"/>
    <w:rsid w:val="00627138"/>
    <w:rsid w:val="00627162"/>
    <w:rsid w:val="006272B3"/>
    <w:rsid w:val="00627492"/>
    <w:rsid w:val="006274D7"/>
    <w:rsid w:val="0062790E"/>
    <w:rsid w:val="00627ADE"/>
    <w:rsid w:val="00627CF5"/>
    <w:rsid w:val="00627E62"/>
    <w:rsid w:val="006301C1"/>
    <w:rsid w:val="00630270"/>
    <w:rsid w:val="006304B7"/>
    <w:rsid w:val="00630604"/>
    <w:rsid w:val="006307E7"/>
    <w:rsid w:val="00630815"/>
    <w:rsid w:val="00630876"/>
    <w:rsid w:val="006308F3"/>
    <w:rsid w:val="00630982"/>
    <w:rsid w:val="00630D8F"/>
    <w:rsid w:val="00630E9F"/>
    <w:rsid w:val="00630EC5"/>
    <w:rsid w:val="00631022"/>
    <w:rsid w:val="0063105B"/>
    <w:rsid w:val="00631199"/>
    <w:rsid w:val="00631269"/>
    <w:rsid w:val="006313A7"/>
    <w:rsid w:val="00631713"/>
    <w:rsid w:val="0063177C"/>
    <w:rsid w:val="0063182F"/>
    <w:rsid w:val="00631A19"/>
    <w:rsid w:val="00631AA4"/>
    <w:rsid w:val="00631B0C"/>
    <w:rsid w:val="00631CAC"/>
    <w:rsid w:val="00631DAF"/>
    <w:rsid w:val="00631FB7"/>
    <w:rsid w:val="0063231E"/>
    <w:rsid w:val="00632372"/>
    <w:rsid w:val="00632416"/>
    <w:rsid w:val="006325B5"/>
    <w:rsid w:val="00632714"/>
    <w:rsid w:val="00632774"/>
    <w:rsid w:val="00632C16"/>
    <w:rsid w:val="00632C4E"/>
    <w:rsid w:val="006330E4"/>
    <w:rsid w:val="00633312"/>
    <w:rsid w:val="006334A6"/>
    <w:rsid w:val="00633619"/>
    <w:rsid w:val="006336B5"/>
    <w:rsid w:val="00633956"/>
    <w:rsid w:val="00633CCB"/>
    <w:rsid w:val="00633CD2"/>
    <w:rsid w:val="00633D77"/>
    <w:rsid w:val="00634023"/>
    <w:rsid w:val="00634256"/>
    <w:rsid w:val="006342AB"/>
    <w:rsid w:val="006343C3"/>
    <w:rsid w:val="0063453E"/>
    <w:rsid w:val="0063480A"/>
    <w:rsid w:val="00634954"/>
    <w:rsid w:val="006349E2"/>
    <w:rsid w:val="00634A92"/>
    <w:rsid w:val="00634ADC"/>
    <w:rsid w:val="00634B19"/>
    <w:rsid w:val="00634B7F"/>
    <w:rsid w:val="00634CFD"/>
    <w:rsid w:val="00634EA8"/>
    <w:rsid w:val="006350BB"/>
    <w:rsid w:val="006354C4"/>
    <w:rsid w:val="0063559C"/>
    <w:rsid w:val="00635C6F"/>
    <w:rsid w:val="00635FD0"/>
    <w:rsid w:val="006363BD"/>
    <w:rsid w:val="006364FB"/>
    <w:rsid w:val="00636AB3"/>
    <w:rsid w:val="00636BA3"/>
    <w:rsid w:val="00637417"/>
    <w:rsid w:val="006378C7"/>
    <w:rsid w:val="00637962"/>
    <w:rsid w:val="00637A93"/>
    <w:rsid w:val="00637C7A"/>
    <w:rsid w:val="00637D72"/>
    <w:rsid w:val="00637DDF"/>
    <w:rsid w:val="00637F6F"/>
    <w:rsid w:val="006401C8"/>
    <w:rsid w:val="00640573"/>
    <w:rsid w:val="0064097A"/>
    <w:rsid w:val="00640989"/>
    <w:rsid w:val="006410E8"/>
    <w:rsid w:val="006410FB"/>
    <w:rsid w:val="00641685"/>
    <w:rsid w:val="00641710"/>
    <w:rsid w:val="00641711"/>
    <w:rsid w:val="00641874"/>
    <w:rsid w:val="00641903"/>
    <w:rsid w:val="0064203F"/>
    <w:rsid w:val="0064218D"/>
    <w:rsid w:val="0064224D"/>
    <w:rsid w:val="00642438"/>
    <w:rsid w:val="0064253F"/>
    <w:rsid w:val="006426FD"/>
    <w:rsid w:val="006428F8"/>
    <w:rsid w:val="00642978"/>
    <w:rsid w:val="00642F4C"/>
    <w:rsid w:val="00643289"/>
    <w:rsid w:val="006435E4"/>
    <w:rsid w:val="006435F8"/>
    <w:rsid w:val="00643964"/>
    <w:rsid w:val="00643996"/>
    <w:rsid w:val="00643BD2"/>
    <w:rsid w:val="00643C73"/>
    <w:rsid w:val="00643C8C"/>
    <w:rsid w:val="00643EEB"/>
    <w:rsid w:val="00644140"/>
    <w:rsid w:val="0064419D"/>
    <w:rsid w:val="00644362"/>
    <w:rsid w:val="006447BF"/>
    <w:rsid w:val="00644A68"/>
    <w:rsid w:val="00644B6B"/>
    <w:rsid w:val="00644CC2"/>
    <w:rsid w:val="00644D70"/>
    <w:rsid w:val="006450DE"/>
    <w:rsid w:val="00645157"/>
    <w:rsid w:val="006451B1"/>
    <w:rsid w:val="006453CE"/>
    <w:rsid w:val="006455E3"/>
    <w:rsid w:val="00645617"/>
    <w:rsid w:val="00645882"/>
    <w:rsid w:val="00645992"/>
    <w:rsid w:val="006460A6"/>
    <w:rsid w:val="0064644F"/>
    <w:rsid w:val="00646663"/>
    <w:rsid w:val="00646EF9"/>
    <w:rsid w:val="00646F7E"/>
    <w:rsid w:val="0064748C"/>
    <w:rsid w:val="0064754B"/>
    <w:rsid w:val="00647855"/>
    <w:rsid w:val="00647C18"/>
    <w:rsid w:val="00647F38"/>
    <w:rsid w:val="00647F45"/>
    <w:rsid w:val="006501D3"/>
    <w:rsid w:val="006504FD"/>
    <w:rsid w:val="00650574"/>
    <w:rsid w:val="00650619"/>
    <w:rsid w:val="006509F2"/>
    <w:rsid w:val="00650B33"/>
    <w:rsid w:val="00650B6F"/>
    <w:rsid w:val="00650C8E"/>
    <w:rsid w:val="00650EEA"/>
    <w:rsid w:val="00650F04"/>
    <w:rsid w:val="00650FB7"/>
    <w:rsid w:val="00650FC2"/>
    <w:rsid w:val="006512AF"/>
    <w:rsid w:val="006512EE"/>
    <w:rsid w:val="006513F5"/>
    <w:rsid w:val="00651431"/>
    <w:rsid w:val="006516F3"/>
    <w:rsid w:val="00651CBE"/>
    <w:rsid w:val="00651E96"/>
    <w:rsid w:val="00651F05"/>
    <w:rsid w:val="0065210A"/>
    <w:rsid w:val="0065220F"/>
    <w:rsid w:val="0065246F"/>
    <w:rsid w:val="006524BD"/>
    <w:rsid w:val="00652590"/>
    <w:rsid w:val="006528C4"/>
    <w:rsid w:val="0065299A"/>
    <w:rsid w:val="00652EB2"/>
    <w:rsid w:val="00652F06"/>
    <w:rsid w:val="00653192"/>
    <w:rsid w:val="00653245"/>
    <w:rsid w:val="006532CF"/>
    <w:rsid w:val="00653746"/>
    <w:rsid w:val="00653B70"/>
    <w:rsid w:val="00653CB1"/>
    <w:rsid w:val="00654042"/>
    <w:rsid w:val="006541C9"/>
    <w:rsid w:val="00654302"/>
    <w:rsid w:val="00654430"/>
    <w:rsid w:val="00654569"/>
    <w:rsid w:val="006545FB"/>
    <w:rsid w:val="0065495A"/>
    <w:rsid w:val="00654A6C"/>
    <w:rsid w:val="00654D29"/>
    <w:rsid w:val="0065555B"/>
    <w:rsid w:val="0065557D"/>
    <w:rsid w:val="00655B07"/>
    <w:rsid w:val="00655B9A"/>
    <w:rsid w:val="00655B9D"/>
    <w:rsid w:val="00655BC7"/>
    <w:rsid w:val="00655BDE"/>
    <w:rsid w:val="00655EA6"/>
    <w:rsid w:val="00656044"/>
    <w:rsid w:val="00656369"/>
    <w:rsid w:val="00656609"/>
    <w:rsid w:val="00656961"/>
    <w:rsid w:val="00656970"/>
    <w:rsid w:val="00656A6C"/>
    <w:rsid w:val="00656B3E"/>
    <w:rsid w:val="00656E33"/>
    <w:rsid w:val="00656FFF"/>
    <w:rsid w:val="006570FC"/>
    <w:rsid w:val="0065716B"/>
    <w:rsid w:val="00657208"/>
    <w:rsid w:val="00657370"/>
    <w:rsid w:val="00657418"/>
    <w:rsid w:val="00657468"/>
    <w:rsid w:val="006574E6"/>
    <w:rsid w:val="00657507"/>
    <w:rsid w:val="006577A5"/>
    <w:rsid w:val="00657F98"/>
    <w:rsid w:val="00660190"/>
    <w:rsid w:val="00660278"/>
    <w:rsid w:val="006606AD"/>
    <w:rsid w:val="006606C0"/>
    <w:rsid w:val="0066095B"/>
    <w:rsid w:val="00660A91"/>
    <w:rsid w:val="00660D0E"/>
    <w:rsid w:val="00660D5F"/>
    <w:rsid w:val="00660DFF"/>
    <w:rsid w:val="00660F0E"/>
    <w:rsid w:val="00661498"/>
    <w:rsid w:val="006614A9"/>
    <w:rsid w:val="006616A8"/>
    <w:rsid w:val="006616AA"/>
    <w:rsid w:val="006619FA"/>
    <w:rsid w:val="006620C4"/>
    <w:rsid w:val="006622C0"/>
    <w:rsid w:val="0066247E"/>
    <w:rsid w:val="006625B3"/>
    <w:rsid w:val="00662649"/>
    <w:rsid w:val="006628E6"/>
    <w:rsid w:val="00662AA8"/>
    <w:rsid w:val="00662C58"/>
    <w:rsid w:val="00662CA2"/>
    <w:rsid w:val="00662CF0"/>
    <w:rsid w:val="00662D3A"/>
    <w:rsid w:val="006632DD"/>
    <w:rsid w:val="006633B2"/>
    <w:rsid w:val="006634DF"/>
    <w:rsid w:val="006635A4"/>
    <w:rsid w:val="0066362B"/>
    <w:rsid w:val="0066369F"/>
    <w:rsid w:val="006637EB"/>
    <w:rsid w:val="0066390A"/>
    <w:rsid w:val="00663B48"/>
    <w:rsid w:val="00663BA3"/>
    <w:rsid w:val="00663CB9"/>
    <w:rsid w:val="00663E19"/>
    <w:rsid w:val="0066409B"/>
    <w:rsid w:val="006640FF"/>
    <w:rsid w:val="006641F2"/>
    <w:rsid w:val="006644F3"/>
    <w:rsid w:val="006647BA"/>
    <w:rsid w:val="006648C0"/>
    <w:rsid w:val="00664969"/>
    <w:rsid w:val="006649D8"/>
    <w:rsid w:val="00664F92"/>
    <w:rsid w:val="006652DE"/>
    <w:rsid w:val="00665578"/>
    <w:rsid w:val="006655B1"/>
    <w:rsid w:val="006656BE"/>
    <w:rsid w:val="00665738"/>
    <w:rsid w:val="00665973"/>
    <w:rsid w:val="00665A45"/>
    <w:rsid w:val="00665B28"/>
    <w:rsid w:val="00665C01"/>
    <w:rsid w:val="00665DF2"/>
    <w:rsid w:val="00665FD0"/>
    <w:rsid w:val="0066613C"/>
    <w:rsid w:val="006662A2"/>
    <w:rsid w:val="00666507"/>
    <w:rsid w:val="00666B1D"/>
    <w:rsid w:val="006670A2"/>
    <w:rsid w:val="00667513"/>
    <w:rsid w:val="006675D5"/>
    <w:rsid w:val="00667625"/>
    <w:rsid w:val="006676E9"/>
    <w:rsid w:val="0066782C"/>
    <w:rsid w:val="00667A7B"/>
    <w:rsid w:val="00667BB4"/>
    <w:rsid w:val="00670031"/>
    <w:rsid w:val="00670067"/>
    <w:rsid w:val="0067007D"/>
    <w:rsid w:val="00670232"/>
    <w:rsid w:val="00670532"/>
    <w:rsid w:val="00670643"/>
    <w:rsid w:val="00670907"/>
    <w:rsid w:val="006709D5"/>
    <w:rsid w:val="00670ED1"/>
    <w:rsid w:val="006714F3"/>
    <w:rsid w:val="006716EC"/>
    <w:rsid w:val="00671A9F"/>
    <w:rsid w:val="00671E43"/>
    <w:rsid w:val="00671F46"/>
    <w:rsid w:val="006721FF"/>
    <w:rsid w:val="0067248D"/>
    <w:rsid w:val="006726D3"/>
    <w:rsid w:val="0067270F"/>
    <w:rsid w:val="0067278B"/>
    <w:rsid w:val="00672826"/>
    <w:rsid w:val="0067299B"/>
    <w:rsid w:val="00672AE3"/>
    <w:rsid w:val="00672C2A"/>
    <w:rsid w:val="00672C5B"/>
    <w:rsid w:val="00672EC3"/>
    <w:rsid w:val="00672F78"/>
    <w:rsid w:val="0067316D"/>
    <w:rsid w:val="0067335D"/>
    <w:rsid w:val="00673384"/>
    <w:rsid w:val="006733B5"/>
    <w:rsid w:val="00673466"/>
    <w:rsid w:val="00673560"/>
    <w:rsid w:val="00673724"/>
    <w:rsid w:val="00673782"/>
    <w:rsid w:val="0067380F"/>
    <w:rsid w:val="006738D1"/>
    <w:rsid w:val="00673AA4"/>
    <w:rsid w:val="00673DD4"/>
    <w:rsid w:val="00673EA4"/>
    <w:rsid w:val="006740A3"/>
    <w:rsid w:val="00674247"/>
    <w:rsid w:val="0067429B"/>
    <w:rsid w:val="00674551"/>
    <w:rsid w:val="00674604"/>
    <w:rsid w:val="00674735"/>
    <w:rsid w:val="00674741"/>
    <w:rsid w:val="00674767"/>
    <w:rsid w:val="00674DA1"/>
    <w:rsid w:val="00674DDF"/>
    <w:rsid w:val="006750B1"/>
    <w:rsid w:val="00675448"/>
    <w:rsid w:val="00675770"/>
    <w:rsid w:val="006757CA"/>
    <w:rsid w:val="00675ABA"/>
    <w:rsid w:val="00675D1F"/>
    <w:rsid w:val="00675D56"/>
    <w:rsid w:val="006760B9"/>
    <w:rsid w:val="006760D3"/>
    <w:rsid w:val="00676232"/>
    <w:rsid w:val="0067649F"/>
    <w:rsid w:val="006766DC"/>
    <w:rsid w:val="00676FAC"/>
    <w:rsid w:val="00676FEA"/>
    <w:rsid w:val="006772A2"/>
    <w:rsid w:val="006773B5"/>
    <w:rsid w:val="0067762B"/>
    <w:rsid w:val="00677677"/>
    <w:rsid w:val="006776BB"/>
    <w:rsid w:val="0067786B"/>
    <w:rsid w:val="006778C1"/>
    <w:rsid w:val="006778FD"/>
    <w:rsid w:val="00677964"/>
    <w:rsid w:val="00677B66"/>
    <w:rsid w:val="00677CDD"/>
    <w:rsid w:val="00677D2F"/>
    <w:rsid w:val="00680549"/>
    <w:rsid w:val="00680882"/>
    <w:rsid w:val="00680921"/>
    <w:rsid w:val="006809C8"/>
    <w:rsid w:val="00680A8B"/>
    <w:rsid w:val="00681036"/>
    <w:rsid w:val="00681432"/>
    <w:rsid w:val="00681972"/>
    <w:rsid w:val="00681B23"/>
    <w:rsid w:val="00681B7F"/>
    <w:rsid w:val="00681B90"/>
    <w:rsid w:val="00681CCC"/>
    <w:rsid w:val="00682272"/>
    <w:rsid w:val="0068272C"/>
    <w:rsid w:val="006827CC"/>
    <w:rsid w:val="006827EC"/>
    <w:rsid w:val="00682A8D"/>
    <w:rsid w:val="00682DCD"/>
    <w:rsid w:val="00682DF3"/>
    <w:rsid w:val="00682E23"/>
    <w:rsid w:val="00682F6A"/>
    <w:rsid w:val="0068300D"/>
    <w:rsid w:val="0068301D"/>
    <w:rsid w:val="00683042"/>
    <w:rsid w:val="0068347F"/>
    <w:rsid w:val="00683512"/>
    <w:rsid w:val="00683824"/>
    <w:rsid w:val="00683A1B"/>
    <w:rsid w:val="00683D14"/>
    <w:rsid w:val="00683E1A"/>
    <w:rsid w:val="00683EA0"/>
    <w:rsid w:val="00683F17"/>
    <w:rsid w:val="006840D0"/>
    <w:rsid w:val="006840FC"/>
    <w:rsid w:val="00684359"/>
    <w:rsid w:val="006845CB"/>
    <w:rsid w:val="006848AB"/>
    <w:rsid w:val="0068492C"/>
    <w:rsid w:val="00684C98"/>
    <w:rsid w:val="00684D52"/>
    <w:rsid w:val="00684D58"/>
    <w:rsid w:val="00684ED1"/>
    <w:rsid w:val="006851A5"/>
    <w:rsid w:val="00685210"/>
    <w:rsid w:val="006852E2"/>
    <w:rsid w:val="006853FF"/>
    <w:rsid w:val="00685466"/>
    <w:rsid w:val="0068549F"/>
    <w:rsid w:val="006854AD"/>
    <w:rsid w:val="00685840"/>
    <w:rsid w:val="006858A2"/>
    <w:rsid w:val="00685979"/>
    <w:rsid w:val="00685BA3"/>
    <w:rsid w:val="00685DA7"/>
    <w:rsid w:val="0068614B"/>
    <w:rsid w:val="006861C8"/>
    <w:rsid w:val="0068684F"/>
    <w:rsid w:val="006869ED"/>
    <w:rsid w:val="00686B70"/>
    <w:rsid w:val="00686C44"/>
    <w:rsid w:val="00686CC7"/>
    <w:rsid w:val="00686D29"/>
    <w:rsid w:val="006871E9"/>
    <w:rsid w:val="0068740D"/>
    <w:rsid w:val="00687BAA"/>
    <w:rsid w:val="00687CBB"/>
    <w:rsid w:val="00687F7B"/>
    <w:rsid w:val="00690063"/>
    <w:rsid w:val="00690147"/>
    <w:rsid w:val="00690343"/>
    <w:rsid w:val="0069059A"/>
    <w:rsid w:val="0069086A"/>
    <w:rsid w:val="00690A63"/>
    <w:rsid w:val="00690BAA"/>
    <w:rsid w:val="00690DF2"/>
    <w:rsid w:val="00690F90"/>
    <w:rsid w:val="00690FFD"/>
    <w:rsid w:val="00691182"/>
    <w:rsid w:val="0069191A"/>
    <w:rsid w:val="00691D49"/>
    <w:rsid w:val="006924A4"/>
    <w:rsid w:val="006924FE"/>
    <w:rsid w:val="00693034"/>
    <w:rsid w:val="006932F5"/>
    <w:rsid w:val="006934AB"/>
    <w:rsid w:val="006935C6"/>
    <w:rsid w:val="006935E2"/>
    <w:rsid w:val="0069383D"/>
    <w:rsid w:val="00693992"/>
    <w:rsid w:val="00693C57"/>
    <w:rsid w:val="00693F6F"/>
    <w:rsid w:val="00693FC7"/>
    <w:rsid w:val="006944A4"/>
    <w:rsid w:val="006946AA"/>
    <w:rsid w:val="006946EA"/>
    <w:rsid w:val="006947EE"/>
    <w:rsid w:val="00694A21"/>
    <w:rsid w:val="00694C53"/>
    <w:rsid w:val="00694E45"/>
    <w:rsid w:val="00694FFF"/>
    <w:rsid w:val="006951DB"/>
    <w:rsid w:val="0069528A"/>
    <w:rsid w:val="0069544F"/>
    <w:rsid w:val="006954EA"/>
    <w:rsid w:val="00695690"/>
    <w:rsid w:val="006957EC"/>
    <w:rsid w:val="006959C5"/>
    <w:rsid w:val="006960F4"/>
    <w:rsid w:val="00696183"/>
    <w:rsid w:val="00696362"/>
    <w:rsid w:val="006964D0"/>
    <w:rsid w:val="006966F3"/>
    <w:rsid w:val="00696706"/>
    <w:rsid w:val="006969B7"/>
    <w:rsid w:val="00696AAC"/>
    <w:rsid w:val="00696BF5"/>
    <w:rsid w:val="00696CD1"/>
    <w:rsid w:val="00696F4F"/>
    <w:rsid w:val="0069732A"/>
    <w:rsid w:val="0069761D"/>
    <w:rsid w:val="00697913"/>
    <w:rsid w:val="006979D4"/>
    <w:rsid w:val="006979EE"/>
    <w:rsid w:val="00697A0B"/>
    <w:rsid w:val="00697A91"/>
    <w:rsid w:val="00697C5B"/>
    <w:rsid w:val="00697F97"/>
    <w:rsid w:val="006A02D4"/>
    <w:rsid w:val="006A074D"/>
    <w:rsid w:val="006A07F1"/>
    <w:rsid w:val="006A095D"/>
    <w:rsid w:val="006A0C48"/>
    <w:rsid w:val="006A0CDA"/>
    <w:rsid w:val="006A0F01"/>
    <w:rsid w:val="006A107B"/>
    <w:rsid w:val="006A125E"/>
    <w:rsid w:val="006A1398"/>
    <w:rsid w:val="006A1408"/>
    <w:rsid w:val="006A14F7"/>
    <w:rsid w:val="006A1775"/>
    <w:rsid w:val="006A1803"/>
    <w:rsid w:val="006A1955"/>
    <w:rsid w:val="006A1A6D"/>
    <w:rsid w:val="006A1ADC"/>
    <w:rsid w:val="006A1C84"/>
    <w:rsid w:val="006A1E6C"/>
    <w:rsid w:val="006A1FEB"/>
    <w:rsid w:val="006A2076"/>
    <w:rsid w:val="006A2382"/>
    <w:rsid w:val="006A2420"/>
    <w:rsid w:val="006A24E5"/>
    <w:rsid w:val="006A271E"/>
    <w:rsid w:val="006A2914"/>
    <w:rsid w:val="006A2CEA"/>
    <w:rsid w:val="006A30A5"/>
    <w:rsid w:val="006A3122"/>
    <w:rsid w:val="006A312F"/>
    <w:rsid w:val="006A32CF"/>
    <w:rsid w:val="006A3554"/>
    <w:rsid w:val="006A38EE"/>
    <w:rsid w:val="006A3D14"/>
    <w:rsid w:val="006A4249"/>
    <w:rsid w:val="006A4255"/>
    <w:rsid w:val="006A4680"/>
    <w:rsid w:val="006A489A"/>
    <w:rsid w:val="006A4FC4"/>
    <w:rsid w:val="006A50FB"/>
    <w:rsid w:val="006A50FF"/>
    <w:rsid w:val="006A51EC"/>
    <w:rsid w:val="006A5394"/>
    <w:rsid w:val="006A540B"/>
    <w:rsid w:val="006A567F"/>
    <w:rsid w:val="006A58AB"/>
    <w:rsid w:val="006A5B39"/>
    <w:rsid w:val="006A5BFC"/>
    <w:rsid w:val="006A5C5B"/>
    <w:rsid w:val="006A61CF"/>
    <w:rsid w:val="006A621D"/>
    <w:rsid w:val="006A6362"/>
    <w:rsid w:val="006A6515"/>
    <w:rsid w:val="006A657A"/>
    <w:rsid w:val="006A65F2"/>
    <w:rsid w:val="006A687A"/>
    <w:rsid w:val="006A6AC0"/>
    <w:rsid w:val="006A6AC5"/>
    <w:rsid w:val="006A6AF5"/>
    <w:rsid w:val="006A6D67"/>
    <w:rsid w:val="006A6ED4"/>
    <w:rsid w:val="006A707B"/>
    <w:rsid w:val="006A70E3"/>
    <w:rsid w:val="006A77BC"/>
    <w:rsid w:val="006A7868"/>
    <w:rsid w:val="006A7891"/>
    <w:rsid w:val="006A79FD"/>
    <w:rsid w:val="006A7DB0"/>
    <w:rsid w:val="006A7F05"/>
    <w:rsid w:val="006A7F09"/>
    <w:rsid w:val="006A7F37"/>
    <w:rsid w:val="006A7F9D"/>
    <w:rsid w:val="006B01C5"/>
    <w:rsid w:val="006B0527"/>
    <w:rsid w:val="006B058C"/>
    <w:rsid w:val="006B0838"/>
    <w:rsid w:val="006B08A9"/>
    <w:rsid w:val="006B0B73"/>
    <w:rsid w:val="006B0D12"/>
    <w:rsid w:val="006B0DC6"/>
    <w:rsid w:val="006B0E91"/>
    <w:rsid w:val="006B0F80"/>
    <w:rsid w:val="006B1396"/>
    <w:rsid w:val="006B148F"/>
    <w:rsid w:val="006B14A7"/>
    <w:rsid w:val="006B17A1"/>
    <w:rsid w:val="006B195A"/>
    <w:rsid w:val="006B1D95"/>
    <w:rsid w:val="006B1DBB"/>
    <w:rsid w:val="006B1EAC"/>
    <w:rsid w:val="006B2136"/>
    <w:rsid w:val="006B2242"/>
    <w:rsid w:val="006B23F8"/>
    <w:rsid w:val="006B25EA"/>
    <w:rsid w:val="006B2A41"/>
    <w:rsid w:val="006B2BED"/>
    <w:rsid w:val="006B2F79"/>
    <w:rsid w:val="006B3052"/>
    <w:rsid w:val="006B32FE"/>
    <w:rsid w:val="006B34FF"/>
    <w:rsid w:val="006B3686"/>
    <w:rsid w:val="006B3707"/>
    <w:rsid w:val="006B375E"/>
    <w:rsid w:val="006B3870"/>
    <w:rsid w:val="006B38ED"/>
    <w:rsid w:val="006B393C"/>
    <w:rsid w:val="006B393F"/>
    <w:rsid w:val="006B39A0"/>
    <w:rsid w:val="006B3ADF"/>
    <w:rsid w:val="006B3B0A"/>
    <w:rsid w:val="006B3C1C"/>
    <w:rsid w:val="006B3C39"/>
    <w:rsid w:val="006B3C99"/>
    <w:rsid w:val="006B3D2C"/>
    <w:rsid w:val="006B3D3B"/>
    <w:rsid w:val="006B3F23"/>
    <w:rsid w:val="006B3F29"/>
    <w:rsid w:val="006B3F3A"/>
    <w:rsid w:val="006B4027"/>
    <w:rsid w:val="006B4056"/>
    <w:rsid w:val="006B4437"/>
    <w:rsid w:val="006B4566"/>
    <w:rsid w:val="006B4640"/>
    <w:rsid w:val="006B4683"/>
    <w:rsid w:val="006B47A3"/>
    <w:rsid w:val="006B48F0"/>
    <w:rsid w:val="006B4A0C"/>
    <w:rsid w:val="006B4A45"/>
    <w:rsid w:val="006B4ABA"/>
    <w:rsid w:val="006B4B86"/>
    <w:rsid w:val="006B4C03"/>
    <w:rsid w:val="006B4CC0"/>
    <w:rsid w:val="006B4CC3"/>
    <w:rsid w:val="006B4F5D"/>
    <w:rsid w:val="006B5129"/>
    <w:rsid w:val="006B518F"/>
    <w:rsid w:val="006B577F"/>
    <w:rsid w:val="006B598D"/>
    <w:rsid w:val="006B5B44"/>
    <w:rsid w:val="006B5DD0"/>
    <w:rsid w:val="006B6120"/>
    <w:rsid w:val="006B64C9"/>
    <w:rsid w:val="006B66E0"/>
    <w:rsid w:val="006B6C68"/>
    <w:rsid w:val="006B713F"/>
    <w:rsid w:val="006B716C"/>
    <w:rsid w:val="006B71D2"/>
    <w:rsid w:val="006B7425"/>
    <w:rsid w:val="006B74D4"/>
    <w:rsid w:val="006B75A5"/>
    <w:rsid w:val="006B763D"/>
    <w:rsid w:val="006B7A4F"/>
    <w:rsid w:val="006B7AA9"/>
    <w:rsid w:val="006B7C8C"/>
    <w:rsid w:val="006B7CE2"/>
    <w:rsid w:val="006B7E56"/>
    <w:rsid w:val="006B7F8A"/>
    <w:rsid w:val="006B7FA6"/>
    <w:rsid w:val="006C0016"/>
    <w:rsid w:val="006C0230"/>
    <w:rsid w:val="006C0682"/>
    <w:rsid w:val="006C06B1"/>
    <w:rsid w:val="006C0988"/>
    <w:rsid w:val="006C0C6A"/>
    <w:rsid w:val="006C0D51"/>
    <w:rsid w:val="006C0E5E"/>
    <w:rsid w:val="006C0FBF"/>
    <w:rsid w:val="006C118F"/>
    <w:rsid w:val="006C1386"/>
    <w:rsid w:val="006C163C"/>
    <w:rsid w:val="006C16E5"/>
    <w:rsid w:val="006C195D"/>
    <w:rsid w:val="006C1AA0"/>
    <w:rsid w:val="006C1F88"/>
    <w:rsid w:val="006C2855"/>
    <w:rsid w:val="006C2AA6"/>
    <w:rsid w:val="006C2BF6"/>
    <w:rsid w:val="006C2C13"/>
    <w:rsid w:val="006C2E10"/>
    <w:rsid w:val="006C2E1C"/>
    <w:rsid w:val="006C2F86"/>
    <w:rsid w:val="006C2F99"/>
    <w:rsid w:val="006C34E0"/>
    <w:rsid w:val="006C3590"/>
    <w:rsid w:val="006C3893"/>
    <w:rsid w:val="006C3A66"/>
    <w:rsid w:val="006C3C09"/>
    <w:rsid w:val="006C3C13"/>
    <w:rsid w:val="006C3D3A"/>
    <w:rsid w:val="006C3D47"/>
    <w:rsid w:val="006C3D4F"/>
    <w:rsid w:val="006C3D8E"/>
    <w:rsid w:val="006C3FF2"/>
    <w:rsid w:val="006C4010"/>
    <w:rsid w:val="006C40A1"/>
    <w:rsid w:val="006C41BA"/>
    <w:rsid w:val="006C424D"/>
    <w:rsid w:val="006C439B"/>
    <w:rsid w:val="006C43B9"/>
    <w:rsid w:val="006C462E"/>
    <w:rsid w:val="006C49CC"/>
    <w:rsid w:val="006C5177"/>
    <w:rsid w:val="006C5233"/>
    <w:rsid w:val="006C5446"/>
    <w:rsid w:val="006C55B6"/>
    <w:rsid w:val="006C55B8"/>
    <w:rsid w:val="006C57AB"/>
    <w:rsid w:val="006C5E4A"/>
    <w:rsid w:val="006C6396"/>
    <w:rsid w:val="006C6652"/>
    <w:rsid w:val="006C6EBE"/>
    <w:rsid w:val="006C6F99"/>
    <w:rsid w:val="006C7321"/>
    <w:rsid w:val="006C7732"/>
    <w:rsid w:val="006C7764"/>
    <w:rsid w:val="006C78E6"/>
    <w:rsid w:val="006C7DC5"/>
    <w:rsid w:val="006D00FA"/>
    <w:rsid w:val="006D0239"/>
    <w:rsid w:val="006D0841"/>
    <w:rsid w:val="006D0D0B"/>
    <w:rsid w:val="006D0D98"/>
    <w:rsid w:val="006D0F12"/>
    <w:rsid w:val="006D163D"/>
    <w:rsid w:val="006D173D"/>
    <w:rsid w:val="006D19AA"/>
    <w:rsid w:val="006D1A0E"/>
    <w:rsid w:val="006D1A6A"/>
    <w:rsid w:val="006D1B96"/>
    <w:rsid w:val="006D1CD3"/>
    <w:rsid w:val="006D1DC2"/>
    <w:rsid w:val="006D20B4"/>
    <w:rsid w:val="006D20E8"/>
    <w:rsid w:val="006D2363"/>
    <w:rsid w:val="006D25A1"/>
    <w:rsid w:val="006D25F8"/>
    <w:rsid w:val="006D2788"/>
    <w:rsid w:val="006D2999"/>
    <w:rsid w:val="006D29D9"/>
    <w:rsid w:val="006D2A57"/>
    <w:rsid w:val="006D2B68"/>
    <w:rsid w:val="006D2D0C"/>
    <w:rsid w:val="006D2E0C"/>
    <w:rsid w:val="006D2E43"/>
    <w:rsid w:val="006D2E48"/>
    <w:rsid w:val="006D3385"/>
    <w:rsid w:val="006D34F8"/>
    <w:rsid w:val="006D36CE"/>
    <w:rsid w:val="006D3A5C"/>
    <w:rsid w:val="006D3D23"/>
    <w:rsid w:val="006D3D99"/>
    <w:rsid w:val="006D3DD1"/>
    <w:rsid w:val="006D3E06"/>
    <w:rsid w:val="006D3E7F"/>
    <w:rsid w:val="006D3F08"/>
    <w:rsid w:val="006D3F2A"/>
    <w:rsid w:val="006D4077"/>
    <w:rsid w:val="006D433C"/>
    <w:rsid w:val="006D438F"/>
    <w:rsid w:val="006D446E"/>
    <w:rsid w:val="006D45EE"/>
    <w:rsid w:val="006D468C"/>
    <w:rsid w:val="006D46E0"/>
    <w:rsid w:val="006D496D"/>
    <w:rsid w:val="006D4A0A"/>
    <w:rsid w:val="006D4C1D"/>
    <w:rsid w:val="006D4C23"/>
    <w:rsid w:val="006D4EE3"/>
    <w:rsid w:val="006D508F"/>
    <w:rsid w:val="006D5124"/>
    <w:rsid w:val="006D51A9"/>
    <w:rsid w:val="006D5247"/>
    <w:rsid w:val="006D5495"/>
    <w:rsid w:val="006D5A07"/>
    <w:rsid w:val="006D5BEA"/>
    <w:rsid w:val="006D61F0"/>
    <w:rsid w:val="006D6395"/>
    <w:rsid w:val="006D6689"/>
    <w:rsid w:val="006D679D"/>
    <w:rsid w:val="006D6816"/>
    <w:rsid w:val="006D6A46"/>
    <w:rsid w:val="006D6D3A"/>
    <w:rsid w:val="006D6DE8"/>
    <w:rsid w:val="006D72E0"/>
    <w:rsid w:val="006D73EF"/>
    <w:rsid w:val="006D79F6"/>
    <w:rsid w:val="006D7D8D"/>
    <w:rsid w:val="006D7E87"/>
    <w:rsid w:val="006E0449"/>
    <w:rsid w:val="006E05AE"/>
    <w:rsid w:val="006E0944"/>
    <w:rsid w:val="006E095F"/>
    <w:rsid w:val="006E0A2E"/>
    <w:rsid w:val="006E0EB8"/>
    <w:rsid w:val="006E1044"/>
    <w:rsid w:val="006E11BD"/>
    <w:rsid w:val="006E125A"/>
    <w:rsid w:val="006E12C9"/>
    <w:rsid w:val="006E1366"/>
    <w:rsid w:val="006E145F"/>
    <w:rsid w:val="006E1595"/>
    <w:rsid w:val="006E167C"/>
    <w:rsid w:val="006E19F6"/>
    <w:rsid w:val="006E1B40"/>
    <w:rsid w:val="006E1DA7"/>
    <w:rsid w:val="006E20F0"/>
    <w:rsid w:val="006E26B5"/>
    <w:rsid w:val="006E26E3"/>
    <w:rsid w:val="006E28A0"/>
    <w:rsid w:val="006E29F8"/>
    <w:rsid w:val="006E2CB9"/>
    <w:rsid w:val="006E2CDE"/>
    <w:rsid w:val="006E2FC3"/>
    <w:rsid w:val="006E304C"/>
    <w:rsid w:val="006E30AC"/>
    <w:rsid w:val="006E31F1"/>
    <w:rsid w:val="006E3420"/>
    <w:rsid w:val="006E3925"/>
    <w:rsid w:val="006E3CDD"/>
    <w:rsid w:val="006E3F9F"/>
    <w:rsid w:val="006E40B4"/>
    <w:rsid w:val="006E410C"/>
    <w:rsid w:val="006E41CA"/>
    <w:rsid w:val="006E42FF"/>
    <w:rsid w:val="006E4420"/>
    <w:rsid w:val="006E4422"/>
    <w:rsid w:val="006E4534"/>
    <w:rsid w:val="006E45A7"/>
    <w:rsid w:val="006E474F"/>
    <w:rsid w:val="006E488A"/>
    <w:rsid w:val="006E491D"/>
    <w:rsid w:val="006E49A6"/>
    <w:rsid w:val="006E4C11"/>
    <w:rsid w:val="006E4C44"/>
    <w:rsid w:val="006E4D35"/>
    <w:rsid w:val="006E4F3D"/>
    <w:rsid w:val="006E4F5C"/>
    <w:rsid w:val="006E5242"/>
    <w:rsid w:val="006E544A"/>
    <w:rsid w:val="006E574E"/>
    <w:rsid w:val="006E59BD"/>
    <w:rsid w:val="006E5A01"/>
    <w:rsid w:val="006E5EBD"/>
    <w:rsid w:val="006E61E1"/>
    <w:rsid w:val="006E631F"/>
    <w:rsid w:val="006E63D5"/>
    <w:rsid w:val="006E6567"/>
    <w:rsid w:val="006E6752"/>
    <w:rsid w:val="006E6798"/>
    <w:rsid w:val="006E679B"/>
    <w:rsid w:val="006E67B6"/>
    <w:rsid w:val="006E6982"/>
    <w:rsid w:val="006E699A"/>
    <w:rsid w:val="006E6C46"/>
    <w:rsid w:val="006E6CC7"/>
    <w:rsid w:val="006E6D27"/>
    <w:rsid w:val="006E6DDE"/>
    <w:rsid w:val="006E6E75"/>
    <w:rsid w:val="006E6EF0"/>
    <w:rsid w:val="006E6F37"/>
    <w:rsid w:val="006E782F"/>
    <w:rsid w:val="006E7900"/>
    <w:rsid w:val="006E7C0F"/>
    <w:rsid w:val="006E7FE5"/>
    <w:rsid w:val="006F0065"/>
    <w:rsid w:val="006F0069"/>
    <w:rsid w:val="006F06C3"/>
    <w:rsid w:val="006F091F"/>
    <w:rsid w:val="006F0B04"/>
    <w:rsid w:val="006F0C5B"/>
    <w:rsid w:val="006F0DB9"/>
    <w:rsid w:val="006F0F7D"/>
    <w:rsid w:val="006F1224"/>
    <w:rsid w:val="006F1300"/>
    <w:rsid w:val="006F13D3"/>
    <w:rsid w:val="006F1420"/>
    <w:rsid w:val="006F148C"/>
    <w:rsid w:val="006F1602"/>
    <w:rsid w:val="006F17CC"/>
    <w:rsid w:val="006F1808"/>
    <w:rsid w:val="006F18D2"/>
    <w:rsid w:val="006F1E72"/>
    <w:rsid w:val="006F204D"/>
    <w:rsid w:val="006F20B0"/>
    <w:rsid w:val="006F220E"/>
    <w:rsid w:val="006F2216"/>
    <w:rsid w:val="006F239D"/>
    <w:rsid w:val="006F246B"/>
    <w:rsid w:val="006F27B5"/>
    <w:rsid w:val="006F306A"/>
    <w:rsid w:val="006F3174"/>
    <w:rsid w:val="006F3613"/>
    <w:rsid w:val="006F386B"/>
    <w:rsid w:val="006F39A3"/>
    <w:rsid w:val="006F3CDA"/>
    <w:rsid w:val="006F3DBF"/>
    <w:rsid w:val="006F3EE2"/>
    <w:rsid w:val="006F3F8F"/>
    <w:rsid w:val="006F3FC1"/>
    <w:rsid w:val="006F415B"/>
    <w:rsid w:val="006F427C"/>
    <w:rsid w:val="006F4567"/>
    <w:rsid w:val="006F45E9"/>
    <w:rsid w:val="006F45EF"/>
    <w:rsid w:val="006F4665"/>
    <w:rsid w:val="006F4BE9"/>
    <w:rsid w:val="006F4D8D"/>
    <w:rsid w:val="006F4FC8"/>
    <w:rsid w:val="006F5332"/>
    <w:rsid w:val="006F551F"/>
    <w:rsid w:val="006F5574"/>
    <w:rsid w:val="006F561E"/>
    <w:rsid w:val="006F5B5C"/>
    <w:rsid w:val="006F5C15"/>
    <w:rsid w:val="006F5EFA"/>
    <w:rsid w:val="006F5FA6"/>
    <w:rsid w:val="006F644A"/>
    <w:rsid w:val="006F64C5"/>
    <w:rsid w:val="006F6700"/>
    <w:rsid w:val="006F6915"/>
    <w:rsid w:val="006F6B24"/>
    <w:rsid w:val="006F6C7F"/>
    <w:rsid w:val="006F6CEA"/>
    <w:rsid w:val="006F6EB0"/>
    <w:rsid w:val="006F7412"/>
    <w:rsid w:val="006F74AF"/>
    <w:rsid w:val="006F7785"/>
    <w:rsid w:val="006F7814"/>
    <w:rsid w:val="00700122"/>
    <w:rsid w:val="00700159"/>
    <w:rsid w:val="0070025C"/>
    <w:rsid w:val="007004C8"/>
    <w:rsid w:val="00700C39"/>
    <w:rsid w:val="00700D65"/>
    <w:rsid w:val="00700F2C"/>
    <w:rsid w:val="00701215"/>
    <w:rsid w:val="007013E1"/>
    <w:rsid w:val="0070159D"/>
    <w:rsid w:val="00701847"/>
    <w:rsid w:val="00701912"/>
    <w:rsid w:val="00701B96"/>
    <w:rsid w:val="00701E04"/>
    <w:rsid w:val="00701F53"/>
    <w:rsid w:val="007023FE"/>
    <w:rsid w:val="00702565"/>
    <w:rsid w:val="007028BF"/>
    <w:rsid w:val="00702C4D"/>
    <w:rsid w:val="00702CCA"/>
    <w:rsid w:val="00702D84"/>
    <w:rsid w:val="00702E98"/>
    <w:rsid w:val="00703198"/>
    <w:rsid w:val="00703608"/>
    <w:rsid w:val="00703691"/>
    <w:rsid w:val="0070382C"/>
    <w:rsid w:val="00703835"/>
    <w:rsid w:val="0070390F"/>
    <w:rsid w:val="00703AE8"/>
    <w:rsid w:val="00703B67"/>
    <w:rsid w:val="00703BD3"/>
    <w:rsid w:val="00703C4D"/>
    <w:rsid w:val="00703E61"/>
    <w:rsid w:val="00703E65"/>
    <w:rsid w:val="00703F00"/>
    <w:rsid w:val="0070409F"/>
    <w:rsid w:val="00704135"/>
    <w:rsid w:val="00704597"/>
    <w:rsid w:val="007045D1"/>
    <w:rsid w:val="007046D9"/>
    <w:rsid w:val="0070472E"/>
    <w:rsid w:val="00704856"/>
    <w:rsid w:val="00704AC7"/>
    <w:rsid w:val="00704CEA"/>
    <w:rsid w:val="00704D8D"/>
    <w:rsid w:val="00704DE6"/>
    <w:rsid w:val="00704E12"/>
    <w:rsid w:val="00704F6D"/>
    <w:rsid w:val="00704FA3"/>
    <w:rsid w:val="00705000"/>
    <w:rsid w:val="00705191"/>
    <w:rsid w:val="00705639"/>
    <w:rsid w:val="00705866"/>
    <w:rsid w:val="00705916"/>
    <w:rsid w:val="00705A1C"/>
    <w:rsid w:val="00705B94"/>
    <w:rsid w:val="00705F5D"/>
    <w:rsid w:val="007060A3"/>
    <w:rsid w:val="00706110"/>
    <w:rsid w:val="00706266"/>
    <w:rsid w:val="0070631B"/>
    <w:rsid w:val="007068B6"/>
    <w:rsid w:val="00706A99"/>
    <w:rsid w:val="00706B3F"/>
    <w:rsid w:val="00706D79"/>
    <w:rsid w:val="00707186"/>
    <w:rsid w:val="007071E1"/>
    <w:rsid w:val="00707241"/>
    <w:rsid w:val="00707759"/>
    <w:rsid w:val="00707C2E"/>
    <w:rsid w:val="00707EFD"/>
    <w:rsid w:val="00707F20"/>
    <w:rsid w:val="0071028F"/>
    <w:rsid w:val="00710533"/>
    <w:rsid w:val="007105B1"/>
    <w:rsid w:val="007105D8"/>
    <w:rsid w:val="0071070E"/>
    <w:rsid w:val="00710954"/>
    <w:rsid w:val="00710A3A"/>
    <w:rsid w:val="00710C93"/>
    <w:rsid w:val="00710CA8"/>
    <w:rsid w:val="00710EC2"/>
    <w:rsid w:val="00711390"/>
    <w:rsid w:val="0071159B"/>
    <w:rsid w:val="00711796"/>
    <w:rsid w:val="007118CF"/>
    <w:rsid w:val="007118E6"/>
    <w:rsid w:val="007118EE"/>
    <w:rsid w:val="00711A7A"/>
    <w:rsid w:val="00711AB7"/>
    <w:rsid w:val="00711B2D"/>
    <w:rsid w:val="00711BF3"/>
    <w:rsid w:val="00711C57"/>
    <w:rsid w:val="00711DF5"/>
    <w:rsid w:val="00711EE0"/>
    <w:rsid w:val="00711F97"/>
    <w:rsid w:val="0071206F"/>
    <w:rsid w:val="00712094"/>
    <w:rsid w:val="007120A1"/>
    <w:rsid w:val="0071222E"/>
    <w:rsid w:val="007123A9"/>
    <w:rsid w:val="007123AD"/>
    <w:rsid w:val="00712646"/>
    <w:rsid w:val="0071270A"/>
    <w:rsid w:val="00712818"/>
    <w:rsid w:val="00712D37"/>
    <w:rsid w:val="00712E14"/>
    <w:rsid w:val="00712FF3"/>
    <w:rsid w:val="007130CE"/>
    <w:rsid w:val="007133A2"/>
    <w:rsid w:val="00713580"/>
    <w:rsid w:val="007135B1"/>
    <w:rsid w:val="0071366C"/>
    <w:rsid w:val="007137F5"/>
    <w:rsid w:val="007137FA"/>
    <w:rsid w:val="0071389D"/>
    <w:rsid w:val="00713D76"/>
    <w:rsid w:val="00713D9A"/>
    <w:rsid w:val="00713FC2"/>
    <w:rsid w:val="0071409D"/>
    <w:rsid w:val="0071423D"/>
    <w:rsid w:val="007144E0"/>
    <w:rsid w:val="007151EF"/>
    <w:rsid w:val="007153E7"/>
    <w:rsid w:val="007154E7"/>
    <w:rsid w:val="007158CB"/>
    <w:rsid w:val="00715C2E"/>
    <w:rsid w:val="00715FB3"/>
    <w:rsid w:val="0071634C"/>
    <w:rsid w:val="0071685A"/>
    <w:rsid w:val="00716972"/>
    <w:rsid w:val="00716BC6"/>
    <w:rsid w:val="00716CA9"/>
    <w:rsid w:val="00716F44"/>
    <w:rsid w:val="00717068"/>
    <w:rsid w:val="0071730C"/>
    <w:rsid w:val="007177E9"/>
    <w:rsid w:val="00717B81"/>
    <w:rsid w:val="00717BF7"/>
    <w:rsid w:val="00717C2B"/>
    <w:rsid w:val="00717C8A"/>
    <w:rsid w:val="00717CF4"/>
    <w:rsid w:val="00717EF7"/>
    <w:rsid w:val="00720294"/>
    <w:rsid w:val="007203FD"/>
    <w:rsid w:val="0072042F"/>
    <w:rsid w:val="007204C5"/>
    <w:rsid w:val="007205E0"/>
    <w:rsid w:val="00720689"/>
    <w:rsid w:val="00720A21"/>
    <w:rsid w:val="00720A78"/>
    <w:rsid w:val="00720B20"/>
    <w:rsid w:val="00720B29"/>
    <w:rsid w:val="00720B79"/>
    <w:rsid w:val="00720E9A"/>
    <w:rsid w:val="00721092"/>
    <w:rsid w:val="0072142D"/>
    <w:rsid w:val="0072155C"/>
    <w:rsid w:val="0072174A"/>
    <w:rsid w:val="0072179F"/>
    <w:rsid w:val="00721D96"/>
    <w:rsid w:val="0072263B"/>
    <w:rsid w:val="0072268C"/>
    <w:rsid w:val="00722730"/>
    <w:rsid w:val="00722E1C"/>
    <w:rsid w:val="00722F8F"/>
    <w:rsid w:val="007231CD"/>
    <w:rsid w:val="0072343A"/>
    <w:rsid w:val="00723601"/>
    <w:rsid w:val="00723B34"/>
    <w:rsid w:val="00723E53"/>
    <w:rsid w:val="007240CA"/>
    <w:rsid w:val="00724763"/>
    <w:rsid w:val="0072479D"/>
    <w:rsid w:val="00724856"/>
    <w:rsid w:val="00724915"/>
    <w:rsid w:val="00724954"/>
    <w:rsid w:val="00724E79"/>
    <w:rsid w:val="00724EC5"/>
    <w:rsid w:val="00725037"/>
    <w:rsid w:val="00725154"/>
    <w:rsid w:val="007252DD"/>
    <w:rsid w:val="007253F6"/>
    <w:rsid w:val="007255C7"/>
    <w:rsid w:val="00725658"/>
    <w:rsid w:val="007257A3"/>
    <w:rsid w:val="00725811"/>
    <w:rsid w:val="00725BE7"/>
    <w:rsid w:val="00725DFD"/>
    <w:rsid w:val="007261C3"/>
    <w:rsid w:val="007262CD"/>
    <w:rsid w:val="0072632D"/>
    <w:rsid w:val="00726928"/>
    <w:rsid w:val="00726FCE"/>
    <w:rsid w:val="00726FEE"/>
    <w:rsid w:val="007273CA"/>
    <w:rsid w:val="007276EE"/>
    <w:rsid w:val="007277CD"/>
    <w:rsid w:val="0072785A"/>
    <w:rsid w:val="00727A32"/>
    <w:rsid w:val="00727D6F"/>
    <w:rsid w:val="00727EC0"/>
    <w:rsid w:val="00727EED"/>
    <w:rsid w:val="007300FA"/>
    <w:rsid w:val="0073036A"/>
    <w:rsid w:val="007303A1"/>
    <w:rsid w:val="007306D0"/>
    <w:rsid w:val="00730712"/>
    <w:rsid w:val="007309AD"/>
    <w:rsid w:val="00730BAD"/>
    <w:rsid w:val="00730C87"/>
    <w:rsid w:val="0073103F"/>
    <w:rsid w:val="007311C3"/>
    <w:rsid w:val="0073121A"/>
    <w:rsid w:val="00731250"/>
    <w:rsid w:val="00731375"/>
    <w:rsid w:val="0073137B"/>
    <w:rsid w:val="00731384"/>
    <w:rsid w:val="007313D0"/>
    <w:rsid w:val="00731466"/>
    <w:rsid w:val="0073149E"/>
    <w:rsid w:val="0073180D"/>
    <w:rsid w:val="00731D42"/>
    <w:rsid w:val="00731DD9"/>
    <w:rsid w:val="00731F61"/>
    <w:rsid w:val="0073201B"/>
    <w:rsid w:val="0073211C"/>
    <w:rsid w:val="007326E6"/>
    <w:rsid w:val="0073274B"/>
    <w:rsid w:val="00732AF8"/>
    <w:rsid w:val="00732B64"/>
    <w:rsid w:val="00732D4A"/>
    <w:rsid w:val="00732E62"/>
    <w:rsid w:val="00732EC9"/>
    <w:rsid w:val="00733012"/>
    <w:rsid w:val="00733187"/>
    <w:rsid w:val="0073318B"/>
    <w:rsid w:val="00733350"/>
    <w:rsid w:val="00733531"/>
    <w:rsid w:val="0073396A"/>
    <w:rsid w:val="00733AFB"/>
    <w:rsid w:val="00733BAC"/>
    <w:rsid w:val="00733CC3"/>
    <w:rsid w:val="00733F83"/>
    <w:rsid w:val="007340EB"/>
    <w:rsid w:val="00734197"/>
    <w:rsid w:val="0073425D"/>
    <w:rsid w:val="00734782"/>
    <w:rsid w:val="007349EA"/>
    <w:rsid w:val="007349FF"/>
    <w:rsid w:val="00734B04"/>
    <w:rsid w:val="00735205"/>
    <w:rsid w:val="0073572F"/>
    <w:rsid w:val="007357BF"/>
    <w:rsid w:val="00735A10"/>
    <w:rsid w:val="007360CA"/>
    <w:rsid w:val="00736212"/>
    <w:rsid w:val="007366D1"/>
    <w:rsid w:val="00736715"/>
    <w:rsid w:val="007368E8"/>
    <w:rsid w:val="00736F61"/>
    <w:rsid w:val="007370D7"/>
    <w:rsid w:val="0073730D"/>
    <w:rsid w:val="007374B6"/>
    <w:rsid w:val="0073785A"/>
    <w:rsid w:val="00737AF9"/>
    <w:rsid w:val="00737B1A"/>
    <w:rsid w:val="00737BE6"/>
    <w:rsid w:val="00737C40"/>
    <w:rsid w:val="00740132"/>
    <w:rsid w:val="007403ED"/>
    <w:rsid w:val="00740796"/>
    <w:rsid w:val="007408B9"/>
    <w:rsid w:val="00740967"/>
    <w:rsid w:val="00740B73"/>
    <w:rsid w:val="00740BED"/>
    <w:rsid w:val="00740DCE"/>
    <w:rsid w:val="00741082"/>
    <w:rsid w:val="00741105"/>
    <w:rsid w:val="007411CC"/>
    <w:rsid w:val="007412BE"/>
    <w:rsid w:val="00741328"/>
    <w:rsid w:val="007414B5"/>
    <w:rsid w:val="007416FC"/>
    <w:rsid w:val="00741751"/>
    <w:rsid w:val="0074183D"/>
    <w:rsid w:val="00741996"/>
    <w:rsid w:val="007419DA"/>
    <w:rsid w:val="00741AE4"/>
    <w:rsid w:val="00741C90"/>
    <w:rsid w:val="00741D6A"/>
    <w:rsid w:val="00741ED1"/>
    <w:rsid w:val="00742043"/>
    <w:rsid w:val="00742111"/>
    <w:rsid w:val="007423A8"/>
    <w:rsid w:val="00742411"/>
    <w:rsid w:val="007427F6"/>
    <w:rsid w:val="0074289A"/>
    <w:rsid w:val="00742A3B"/>
    <w:rsid w:val="00742D0E"/>
    <w:rsid w:val="00742DB8"/>
    <w:rsid w:val="007431D4"/>
    <w:rsid w:val="00743200"/>
    <w:rsid w:val="00743270"/>
    <w:rsid w:val="0074327A"/>
    <w:rsid w:val="0074339C"/>
    <w:rsid w:val="007434BF"/>
    <w:rsid w:val="007434F0"/>
    <w:rsid w:val="0074355A"/>
    <w:rsid w:val="0074364C"/>
    <w:rsid w:val="00743714"/>
    <w:rsid w:val="00743B2E"/>
    <w:rsid w:val="00743D6F"/>
    <w:rsid w:val="00744136"/>
    <w:rsid w:val="0074424C"/>
    <w:rsid w:val="007444B2"/>
    <w:rsid w:val="0074456C"/>
    <w:rsid w:val="0074476B"/>
    <w:rsid w:val="00744A91"/>
    <w:rsid w:val="00744C3A"/>
    <w:rsid w:val="00744CF2"/>
    <w:rsid w:val="00744D1D"/>
    <w:rsid w:val="00744F63"/>
    <w:rsid w:val="00744F9C"/>
    <w:rsid w:val="00745259"/>
    <w:rsid w:val="007452A5"/>
    <w:rsid w:val="007452D1"/>
    <w:rsid w:val="007453DE"/>
    <w:rsid w:val="00745692"/>
    <w:rsid w:val="00745792"/>
    <w:rsid w:val="00745810"/>
    <w:rsid w:val="007458B5"/>
    <w:rsid w:val="00745A22"/>
    <w:rsid w:val="00746237"/>
    <w:rsid w:val="0074625D"/>
    <w:rsid w:val="0074637A"/>
    <w:rsid w:val="007465CA"/>
    <w:rsid w:val="0074666D"/>
    <w:rsid w:val="007466C8"/>
    <w:rsid w:val="0074680A"/>
    <w:rsid w:val="00746861"/>
    <w:rsid w:val="00746CF5"/>
    <w:rsid w:val="00746DCB"/>
    <w:rsid w:val="00747087"/>
    <w:rsid w:val="007472C2"/>
    <w:rsid w:val="00747356"/>
    <w:rsid w:val="0074736A"/>
    <w:rsid w:val="007475D1"/>
    <w:rsid w:val="00747821"/>
    <w:rsid w:val="007478E0"/>
    <w:rsid w:val="007478FD"/>
    <w:rsid w:val="00747938"/>
    <w:rsid w:val="00750192"/>
    <w:rsid w:val="00750269"/>
    <w:rsid w:val="00750410"/>
    <w:rsid w:val="007506D4"/>
    <w:rsid w:val="00750B87"/>
    <w:rsid w:val="00750EFA"/>
    <w:rsid w:val="00750FD6"/>
    <w:rsid w:val="00751839"/>
    <w:rsid w:val="007518F1"/>
    <w:rsid w:val="00751925"/>
    <w:rsid w:val="00751BB0"/>
    <w:rsid w:val="00751C6A"/>
    <w:rsid w:val="00751CAF"/>
    <w:rsid w:val="00751CC4"/>
    <w:rsid w:val="00751CC6"/>
    <w:rsid w:val="00751E9B"/>
    <w:rsid w:val="00752122"/>
    <w:rsid w:val="00752266"/>
    <w:rsid w:val="00752637"/>
    <w:rsid w:val="0075282F"/>
    <w:rsid w:val="00752AC9"/>
    <w:rsid w:val="00752FD8"/>
    <w:rsid w:val="00753081"/>
    <w:rsid w:val="00753115"/>
    <w:rsid w:val="00753199"/>
    <w:rsid w:val="007533D2"/>
    <w:rsid w:val="007533DE"/>
    <w:rsid w:val="0075351D"/>
    <w:rsid w:val="00753801"/>
    <w:rsid w:val="00753CB0"/>
    <w:rsid w:val="00753CB1"/>
    <w:rsid w:val="00753E21"/>
    <w:rsid w:val="00753E32"/>
    <w:rsid w:val="00754092"/>
    <w:rsid w:val="007541C9"/>
    <w:rsid w:val="0075430E"/>
    <w:rsid w:val="00754791"/>
    <w:rsid w:val="0075482E"/>
    <w:rsid w:val="007549C7"/>
    <w:rsid w:val="00754C36"/>
    <w:rsid w:val="00754EBE"/>
    <w:rsid w:val="00754F6B"/>
    <w:rsid w:val="007551A6"/>
    <w:rsid w:val="007551F2"/>
    <w:rsid w:val="0075526C"/>
    <w:rsid w:val="007553CA"/>
    <w:rsid w:val="00755415"/>
    <w:rsid w:val="00755663"/>
    <w:rsid w:val="00755B46"/>
    <w:rsid w:val="00755FF7"/>
    <w:rsid w:val="0075609E"/>
    <w:rsid w:val="007561ED"/>
    <w:rsid w:val="007563FB"/>
    <w:rsid w:val="00756840"/>
    <w:rsid w:val="00756951"/>
    <w:rsid w:val="00756CFE"/>
    <w:rsid w:val="00756D12"/>
    <w:rsid w:val="00756DEB"/>
    <w:rsid w:val="00756E8C"/>
    <w:rsid w:val="007575DE"/>
    <w:rsid w:val="00757CDA"/>
    <w:rsid w:val="00757E75"/>
    <w:rsid w:val="00757F92"/>
    <w:rsid w:val="00760813"/>
    <w:rsid w:val="00760CAF"/>
    <w:rsid w:val="00760FE5"/>
    <w:rsid w:val="00761017"/>
    <w:rsid w:val="00761411"/>
    <w:rsid w:val="007615A1"/>
    <w:rsid w:val="00761662"/>
    <w:rsid w:val="00761985"/>
    <w:rsid w:val="00761A13"/>
    <w:rsid w:val="00761CD9"/>
    <w:rsid w:val="00762136"/>
    <w:rsid w:val="0076230C"/>
    <w:rsid w:val="00762370"/>
    <w:rsid w:val="00762384"/>
    <w:rsid w:val="00762449"/>
    <w:rsid w:val="00762582"/>
    <w:rsid w:val="007625C9"/>
    <w:rsid w:val="007628D3"/>
    <w:rsid w:val="00762A9F"/>
    <w:rsid w:val="00762B47"/>
    <w:rsid w:val="00763629"/>
    <w:rsid w:val="007636B1"/>
    <w:rsid w:val="0076372A"/>
    <w:rsid w:val="00763811"/>
    <w:rsid w:val="00763884"/>
    <w:rsid w:val="0076392D"/>
    <w:rsid w:val="00763BD6"/>
    <w:rsid w:val="00763C1E"/>
    <w:rsid w:val="00763E00"/>
    <w:rsid w:val="00763E07"/>
    <w:rsid w:val="00763E23"/>
    <w:rsid w:val="00763E6F"/>
    <w:rsid w:val="00763E9E"/>
    <w:rsid w:val="007640E1"/>
    <w:rsid w:val="0076443E"/>
    <w:rsid w:val="0076448E"/>
    <w:rsid w:val="007644A8"/>
    <w:rsid w:val="00764541"/>
    <w:rsid w:val="007649F8"/>
    <w:rsid w:val="00764B36"/>
    <w:rsid w:val="00764D9C"/>
    <w:rsid w:val="007650EA"/>
    <w:rsid w:val="0076522E"/>
    <w:rsid w:val="007652E6"/>
    <w:rsid w:val="007654A7"/>
    <w:rsid w:val="007655FB"/>
    <w:rsid w:val="00765626"/>
    <w:rsid w:val="00765677"/>
    <w:rsid w:val="00765E3C"/>
    <w:rsid w:val="00765EE3"/>
    <w:rsid w:val="0076606D"/>
    <w:rsid w:val="0076621E"/>
    <w:rsid w:val="00766395"/>
    <w:rsid w:val="00766473"/>
    <w:rsid w:val="00766596"/>
    <w:rsid w:val="007669A5"/>
    <w:rsid w:val="00766AD8"/>
    <w:rsid w:val="00766B18"/>
    <w:rsid w:val="00766C84"/>
    <w:rsid w:val="00766F72"/>
    <w:rsid w:val="00766FFE"/>
    <w:rsid w:val="007670E5"/>
    <w:rsid w:val="0076715A"/>
    <w:rsid w:val="007674D6"/>
    <w:rsid w:val="00767A59"/>
    <w:rsid w:val="00767B46"/>
    <w:rsid w:val="00767D32"/>
    <w:rsid w:val="00767FD5"/>
    <w:rsid w:val="00770037"/>
    <w:rsid w:val="007700F1"/>
    <w:rsid w:val="00770122"/>
    <w:rsid w:val="00770807"/>
    <w:rsid w:val="00770B27"/>
    <w:rsid w:val="00770BAD"/>
    <w:rsid w:val="00770CE5"/>
    <w:rsid w:val="00770FCF"/>
    <w:rsid w:val="00771051"/>
    <w:rsid w:val="007710D5"/>
    <w:rsid w:val="00771274"/>
    <w:rsid w:val="00771611"/>
    <w:rsid w:val="00771631"/>
    <w:rsid w:val="007719FC"/>
    <w:rsid w:val="00771A0D"/>
    <w:rsid w:val="00771B94"/>
    <w:rsid w:val="00771C27"/>
    <w:rsid w:val="00771CEA"/>
    <w:rsid w:val="00771DD2"/>
    <w:rsid w:val="00771EB0"/>
    <w:rsid w:val="00771F47"/>
    <w:rsid w:val="007720DB"/>
    <w:rsid w:val="007724A8"/>
    <w:rsid w:val="0077252F"/>
    <w:rsid w:val="0077274C"/>
    <w:rsid w:val="00772945"/>
    <w:rsid w:val="00772BC0"/>
    <w:rsid w:val="00773144"/>
    <w:rsid w:val="007732AD"/>
    <w:rsid w:val="007732C0"/>
    <w:rsid w:val="00773365"/>
    <w:rsid w:val="007734FB"/>
    <w:rsid w:val="00773684"/>
    <w:rsid w:val="0077376D"/>
    <w:rsid w:val="00773C17"/>
    <w:rsid w:val="00774039"/>
    <w:rsid w:val="007747F4"/>
    <w:rsid w:val="00774C80"/>
    <w:rsid w:val="00774F45"/>
    <w:rsid w:val="00774F8E"/>
    <w:rsid w:val="00775066"/>
    <w:rsid w:val="007750DC"/>
    <w:rsid w:val="00775259"/>
    <w:rsid w:val="007752CE"/>
    <w:rsid w:val="007753C1"/>
    <w:rsid w:val="007753CB"/>
    <w:rsid w:val="007755A2"/>
    <w:rsid w:val="0077580E"/>
    <w:rsid w:val="007759A7"/>
    <w:rsid w:val="00775C0C"/>
    <w:rsid w:val="0077625F"/>
    <w:rsid w:val="007762DD"/>
    <w:rsid w:val="00776477"/>
    <w:rsid w:val="00776810"/>
    <w:rsid w:val="0077695B"/>
    <w:rsid w:val="00776DD7"/>
    <w:rsid w:val="00776FC7"/>
    <w:rsid w:val="00776FFA"/>
    <w:rsid w:val="0077719D"/>
    <w:rsid w:val="0077750E"/>
    <w:rsid w:val="007777CC"/>
    <w:rsid w:val="0077784E"/>
    <w:rsid w:val="007779B6"/>
    <w:rsid w:val="00777B9E"/>
    <w:rsid w:val="00777DB4"/>
    <w:rsid w:val="00777ED2"/>
    <w:rsid w:val="007802B8"/>
    <w:rsid w:val="007802E9"/>
    <w:rsid w:val="0078031A"/>
    <w:rsid w:val="007804BE"/>
    <w:rsid w:val="007806B7"/>
    <w:rsid w:val="00780803"/>
    <w:rsid w:val="0078094C"/>
    <w:rsid w:val="00780AF4"/>
    <w:rsid w:val="00780D45"/>
    <w:rsid w:val="00780E9A"/>
    <w:rsid w:val="007813D9"/>
    <w:rsid w:val="007814F1"/>
    <w:rsid w:val="00781582"/>
    <w:rsid w:val="00781735"/>
    <w:rsid w:val="007819C2"/>
    <w:rsid w:val="00781AAA"/>
    <w:rsid w:val="00781AC2"/>
    <w:rsid w:val="00781BE1"/>
    <w:rsid w:val="00781D5C"/>
    <w:rsid w:val="007820C8"/>
    <w:rsid w:val="007821EB"/>
    <w:rsid w:val="0078260D"/>
    <w:rsid w:val="0078301E"/>
    <w:rsid w:val="0078303A"/>
    <w:rsid w:val="00783110"/>
    <w:rsid w:val="00783153"/>
    <w:rsid w:val="00783177"/>
    <w:rsid w:val="007831C5"/>
    <w:rsid w:val="00783288"/>
    <w:rsid w:val="00783630"/>
    <w:rsid w:val="007837F1"/>
    <w:rsid w:val="00783851"/>
    <w:rsid w:val="007839D8"/>
    <w:rsid w:val="00783CE3"/>
    <w:rsid w:val="00783DA7"/>
    <w:rsid w:val="00783EB3"/>
    <w:rsid w:val="00783F3E"/>
    <w:rsid w:val="007840C7"/>
    <w:rsid w:val="0078431F"/>
    <w:rsid w:val="0078439F"/>
    <w:rsid w:val="007844C5"/>
    <w:rsid w:val="00784610"/>
    <w:rsid w:val="007847BF"/>
    <w:rsid w:val="00784836"/>
    <w:rsid w:val="007849BC"/>
    <w:rsid w:val="00784C03"/>
    <w:rsid w:val="00784C75"/>
    <w:rsid w:val="00784F3A"/>
    <w:rsid w:val="0078504C"/>
    <w:rsid w:val="00785136"/>
    <w:rsid w:val="00785554"/>
    <w:rsid w:val="00785700"/>
    <w:rsid w:val="00785B34"/>
    <w:rsid w:val="00785D05"/>
    <w:rsid w:val="00785DFF"/>
    <w:rsid w:val="00785EC1"/>
    <w:rsid w:val="00785F7B"/>
    <w:rsid w:val="00786331"/>
    <w:rsid w:val="007863C8"/>
    <w:rsid w:val="00786630"/>
    <w:rsid w:val="007867AE"/>
    <w:rsid w:val="007867AF"/>
    <w:rsid w:val="007867C7"/>
    <w:rsid w:val="0078682A"/>
    <w:rsid w:val="007868F2"/>
    <w:rsid w:val="00786B1B"/>
    <w:rsid w:val="00786B4B"/>
    <w:rsid w:val="00786C6C"/>
    <w:rsid w:val="00786D75"/>
    <w:rsid w:val="00786EF5"/>
    <w:rsid w:val="0078709B"/>
    <w:rsid w:val="00787282"/>
    <w:rsid w:val="007874D0"/>
    <w:rsid w:val="007876EF"/>
    <w:rsid w:val="00787791"/>
    <w:rsid w:val="00787805"/>
    <w:rsid w:val="00787AC3"/>
    <w:rsid w:val="00787B0C"/>
    <w:rsid w:val="00787DC9"/>
    <w:rsid w:val="007903B6"/>
    <w:rsid w:val="0079058B"/>
    <w:rsid w:val="0079060A"/>
    <w:rsid w:val="007907F9"/>
    <w:rsid w:val="00791217"/>
    <w:rsid w:val="00791383"/>
    <w:rsid w:val="0079146D"/>
    <w:rsid w:val="007915D8"/>
    <w:rsid w:val="00791611"/>
    <w:rsid w:val="0079170B"/>
    <w:rsid w:val="00791805"/>
    <w:rsid w:val="00791878"/>
    <w:rsid w:val="007918F2"/>
    <w:rsid w:val="007918F7"/>
    <w:rsid w:val="00791AAF"/>
    <w:rsid w:val="00791B86"/>
    <w:rsid w:val="00791CDE"/>
    <w:rsid w:val="00791F4F"/>
    <w:rsid w:val="00791FBD"/>
    <w:rsid w:val="00792261"/>
    <w:rsid w:val="0079231A"/>
    <w:rsid w:val="0079263E"/>
    <w:rsid w:val="007927D6"/>
    <w:rsid w:val="007928B2"/>
    <w:rsid w:val="007928EE"/>
    <w:rsid w:val="0079294E"/>
    <w:rsid w:val="00792993"/>
    <w:rsid w:val="00792AEB"/>
    <w:rsid w:val="00792C5A"/>
    <w:rsid w:val="007930E5"/>
    <w:rsid w:val="0079325C"/>
    <w:rsid w:val="007935CA"/>
    <w:rsid w:val="0079399A"/>
    <w:rsid w:val="00793B54"/>
    <w:rsid w:val="00793CB6"/>
    <w:rsid w:val="00793F93"/>
    <w:rsid w:val="0079410B"/>
    <w:rsid w:val="0079410F"/>
    <w:rsid w:val="00794134"/>
    <w:rsid w:val="00794167"/>
    <w:rsid w:val="007941BF"/>
    <w:rsid w:val="00794347"/>
    <w:rsid w:val="00794790"/>
    <w:rsid w:val="0079487C"/>
    <w:rsid w:val="007949A5"/>
    <w:rsid w:val="00794F9B"/>
    <w:rsid w:val="007950DB"/>
    <w:rsid w:val="007952A5"/>
    <w:rsid w:val="007957D7"/>
    <w:rsid w:val="0079581D"/>
    <w:rsid w:val="00795955"/>
    <w:rsid w:val="00795976"/>
    <w:rsid w:val="007959D7"/>
    <w:rsid w:val="00795B00"/>
    <w:rsid w:val="00795B0B"/>
    <w:rsid w:val="00795CE6"/>
    <w:rsid w:val="00796058"/>
    <w:rsid w:val="00796075"/>
    <w:rsid w:val="007962BA"/>
    <w:rsid w:val="007962FF"/>
    <w:rsid w:val="00796363"/>
    <w:rsid w:val="007965FB"/>
    <w:rsid w:val="00796807"/>
    <w:rsid w:val="00796A78"/>
    <w:rsid w:val="00796EB7"/>
    <w:rsid w:val="00796FE3"/>
    <w:rsid w:val="00797065"/>
    <w:rsid w:val="00797220"/>
    <w:rsid w:val="00797290"/>
    <w:rsid w:val="007973DC"/>
    <w:rsid w:val="00797733"/>
    <w:rsid w:val="0079781A"/>
    <w:rsid w:val="007979A6"/>
    <w:rsid w:val="00797BB2"/>
    <w:rsid w:val="00797DB1"/>
    <w:rsid w:val="00797DEC"/>
    <w:rsid w:val="00797F29"/>
    <w:rsid w:val="007A00E1"/>
    <w:rsid w:val="007A01DA"/>
    <w:rsid w:val="007A03BF"/>
    <w:rsid w:val="007A0524"/>
    <w:rsid w:val="007A05CC"/>
    <w:rsid w:val="007A0651"/>
    <w:rsid w:val="007A083A"/>
    <w:rsid w:val="007A0C73"/>
    <w:rsid w:val="007A0E71"/>
    <w:rsid w:val="007A10D2"/>
    <w:rsid w:val="007A110A"/>
    <w:rsid w:val="007A140E"/>
    <w:rsid w:val="007A151E"/>
    <w:rsid w:val="007A17C3"/>
    <w:rsid w:val="007A1E36"/>
    <w:rsid w:val="007A2026"/>
    <w:rsid w:val="007A231F"/>
    <w:rsid w:val="007A2352"/>
    <w:rsid w:val="007A2402"/>
    <w:rsid w:val="007A2826"/>
    <w:rsid w:val="007A2A93"/>
    <w:rsid w:val="007A2D4E"/>
    <w:rsid w:val="007A3143"/>
    <w:rsid w:val="007A324A"/>
    <w:rsid w:val="007A3381"/>
    <w:rsid w:val="007A3511"/>
    <w:rsid w:val="007A3731"/>
    <w:rsid w:val="007A3870"/>
    <w:rsid w:val="007A391C"/>
    <w:rsid w:val="007A3C51"/>
    <w:rsid w:val="007A3C8E"/>
    <w:rsid w:val="007A3DBF"/>
    <w:rsid w:val="007A4058"/>
    <w:rsid w:val="007A4396"/>
    <w:rsid w:val="007A43A9"/>
    <w:rsid w:val="007A43DD"/>
    <w:rsid w:val="007A44AA"/>
    <w:rsid w:val="007A44C9"/>
    <w:rsid w:val="007A47CD"/>
    <w:rsid w:val="007A47CE"/>
    <w:rsid w:val="007A4842"/>
    <w:rsid w:val="007A48C1"/>
    <w:rsid w:val="007A4B0E"/>
    <w:rsid w:val="007A4D90"/>
    <w:rsid w:val="007A4EE7"/>
    <w:rsid w:val="007A5012"/>
    <w:rsid w:val="007A5110"/>
    <w:rsid w:val="007A5228"/>
    <w:rsid w:val="007A5566"/>
    <w:rsid w:val="007A5574"/>
    <w:rsid w:val="007A55DD"/>
    <w:rsid w:val="007A5854"/>
    <w:rsid w:val="007A5963"/>
    <w:rsid w:val="007A59F6"/>
    <w:rsid w:val="007A5A28"/>
    <w:rsid w:val="007A5A3A"/>
    <w:rsid w:val="007A5A44"/>
    <w:rsid w:val="007A5A65"/>
    <w:rsid w:val="007A5B29"/>
    <w:rsid w:val="007A5D55"/>
    <w:rsid w:val="007A60BC"/>
    <w:rsid w:val="007A6840"/>
    <w:rsid w:val="007A6A67"/>
    <w:rsid w:val="007A6B73"/>
    <w:rsid w:val="007A6CD1"/>
    <w:rsid w:val="007A6DFD"/>
    <w:rsid w:val="007A6E8C"/>
    <w:rsid w:val="007A6F4B"/>
    <w:rsid w:val="007A72F5"/>
    <w:rsid w:val="007A74D9"/>
    <w:rsid w:val="007A762C"/>
    <w:rsid w:val="007A78B4"/>
    <w:rsid w:val="007A795C"/>
    <w:rsid w:val="007A79FE"/>
    <w:rsid w:val="007A7A0D"/>
    <w:rsid w:val="007A7AB2"/>
    <w:rsid w:val="007A7B89"/>
    <w:rsid w:val="007A7C5E"/>
    <w:rsid w:val="007A7E33"/>
    <w:rsid w:val="007B00C0"/>
    <w:rsid w:val="007B0469"/>
    <w:rsid w:val="007B0551"/>
    <w:rsid w:val="007B063A"/>
    <w:rsid w:val="007B0646"/>
    <w:rsid w:val="007B0F09"/>
    <w:rsid w:val="007B11C8"/>
    <w:rsid w:val="007B15BA"/>
    <w:rsid w:val="007B166E"/>
    <w:rsid w:val="007B178E"/>
    <w:rsid w:val="007B18D7"/>
    <w:rsid w:val="007B1B34"/>
    <w:rsid w:val="007B1CA1"/>
    <w:rsid w:val="007B203F"/>
    <w:rsid w:val="007B21C6"/>
    <w:rsid w:val="007B242D"/>
    <w:rsid w:val="007B24DF"/>
    <w:rsid w:val="007B277A"/>
    <w:rsid w:val="007B27EB"/>
    <w:rsid w:val="007B2829"/>
    <w:rsid w:val="007B2DE4"/>
    <w:rsid w:val="007B2F65"/>
    <w:rsid w:val="007B2FA8"/>
    <w:rsid w:val="007B307E"/>
    <w:rsid w:val="007B30E4"/>
    <w:rsid w:val="007B3233"/>
    <w:rsid w:val="007B32D5"/>
    <w:rsid w:val="007B33D4"/>
    <w:rsid w:val="007B371F"/>
    <w:rsid w:val="007B380E"/>
    <w:rsid w:val="007B38CF"/>
    <w:rsid w:val="007B3A58"/>
    <w:rsid w:val="007B3B36"/>
    <w:rsid w:val="007B3F33"/>
    <w:rsid w:val="007B4436"/>
    <w:rsid w:val="007B4465"/>
    <w:rsid w:val="007B4558"/>
    <w:rsid w:val="007B4665"/>
    <w:rsid w:val="007B469B"/>
    <w:rsid w:val="007B49B8"/>
    <w:rsid w:val="007B4C27"/>
    <w:rsid w:val="007B4D7F"/>
    <w:rsid w:val="007B4DCD"/>
    <w:rsid w:val="007B4DE1"/>
    <w:rsid w:val="007B5013"/>
    <w:rsid w:val="007B536F"/>
    <w:rsid w:val="007B53BE"/>
    <w:rsid w:val="007B59B2"/>
    <w:rsid w:val="007B5D28"/>
    <w:rsid w:val="007B612D"/>
    <w:rsid w:val="007B61F5"/>
    <w:rsid w:val="007B6213"/>
    <w:rsid w:val="007B6323"/>
    <w:rsid w:val="007B6357"/>
    <w:rsid w:val="007B63B3"/>
    <w:rsid w:val="007B6493"/>
    <w:rsid w:val="007B6690"/>
    <w:rsid w:val="007B66B1"/>
    <w:rsid w:val="007B676E"/>
    <w:rsid w:val="007B6A0E"/>
    <w:rsid w:val="007B6C36"/>
    <w:rsid w:val="007B6CD8"/>
    <w:rsid w:val="007B6E11"/>
    <w:rsid w:val="007B6F2E"/>
    <w:rsid w:val="007B70EE"/>
    <w:rsid w:val="007B7444"/>
    <w:rsid w:val="007B763D"/>
    <w:rsid w:val="007B7D49"/>
    <w:rsid w:val="007C003A"/>
    <w:rsid w:val="007C00FC"/>
    <w:rsid w:val="007C0144"/>
    <w:rsid w:val="007C053C"/>
    <w:rsid w:val="007C0790"/>
    <w:rsid w:val="007C0823"/>
    <w:rsid w:val="007C08DD"/>
    <w:rsid w:val="007C090F"/>
    <w:rsid w:val="007C0A3C"/>
    <w:rsid w:val="007C0A87"/>
    <w:rsid w:val="007C0A8A"/>
    <w:rsid w:val="007C0AE8"/>
    <w:rsid w:val="007C0E50"/>
    <w:rsid w:val="007C102B"/>
    <w:rsid w:val="007C10EB"/>
    <w:rsid w:val="007C13D4"/>
    <w:rsid w:val="007C1485"/>
    <w:rsid w:val="007C14C5"/>
    <w:rsid w:val="007C18B8"/>
    <w:rsid w:val="007C1984"/>
    <w:rsid w:val="007C1A80"/>
    <w:rsid w:val="007C1CAF"/>
    <w:rsid w:val="007C1F6D"/>
    <w:rsid w:val="007C1FF9"/>
    <w:rsid w:val="007C2012"/>
    <w:rsid w:val="007C220A"/>
    <w:rsid w:val="007C232E"/>
    <w:rsid w:val="007C27B2"/>
    <w:rsid w:val="007C2C3A"/>
    <w:rsid w:val="007C2CBD"/>
    <w:rsid w:val="007C2D25"/>
    <w:rsid w:val="007C2FB2"/>
    <w:rsid w:val="007C3072"/>
    <w:rsid w:val="007C3367"/>
    <w:rsid w:val="007C3575"/>
    <w:rsid w:val="007C3749"/>
    <w:rsid w:val="007C38CD"/>
    <w:rsid w:val="007C391C"/>
    <w:rsid w:val="007C39F3"/>
    <w:rsid w:val="007C3ED5"/>
    <w:rsid w:val="007C4322"/>
    <w:rsid w:val="007C4398"/>
    <w:rsid w:val="007C43EE"/>
    <w:rsid w:val="007C467B"/>
    <w:rsid w:val="007C46AA"/>
    <w:rsid w:val="007C481E"/>
    <w:rsid w:val="007C4930"/>
    <w:rsid w:val="007C49D0"/>
    <w:rsid w:val="007C4E2E"/>
    <w:rsid w:val="007C52B7"/>
    <w:rsid w:val="007C5650"/>
    <w:rsid w:val="007C56CF"/>
    <w:rsid w:val="007C5A68"/>
    <w:rsid w:val="007C5AC9"/>
    <w:rsid w:val="007C5BAD"/>
    <w:rsid w:val="007C5F31"/>
    <w:rsid w:val="007C5F50"/>
    <w:rsid w:val="007C5F77"/>
    <w:rsid w:val="007C6125"/>
    <w:rsid w:val="007C6285"/>
    <w:rsid w:val="007C63A6"/>
    <w:rsid w:val="007C660E"/>
    <w:rsid w:val="007C6674"/>
    <w:rsid w:val="007C66E4"/>
    <w:rsid w:val="007C671B"/>
    <w:rsid w:val="007C6A08"/>
    <w:rsid w:val="007C6B61"/>
    <w:rsid w:val="007C6BC6"/>
    <w:rsid w:val="007C6DEB"/>
    <w:rsid w:val="007C6E3A"/>
    <w:rsid w:val="007C6FBD"/>
    <w:rsid w:val="007C7550"/>
    <w:rsid w:val="007C7B8A"/>
    <w:rsid w:val="007C7BEE"/>
    <w:rsid w:val="007C7E20"/>
    <w:rsid w:val="007D0182"/>
    <w:rsid w:val="007D0284"/>
    <w:rsid w:val="007D032D"/>
    <w:rsid w:val="007D0331"/>
    <w:rsid w:val="007D072B"/>
    <w:rsid w:val="007D0893"/>
    <w:rsid w:val="007D08FD"/>
    <w:rsid w:val="007D0E40"/>
    <w:rsid w:val="007D0E76"/>
    <w:rsid w:val="007D0ED8"/>
    <w:rsid w:val="007D0FAC"/>
    <w:rsid w:val="007D1113"/>
    <w:rsid w:val="007D13E2"/>
    <w:rsid w:val="007D17EE"/>
    <w:rsid w:val="007D184E"/>
    <w:rsid w:val="007D19C3"/>
    <w:rsid w:val="007D1A6E"/>
    <w:rsid w:val="007D1A93"/>
    <w:rsid w:val="007D1EB6"/>
    <w:rsid w:val="007D21BC"/>
    <w:rsid w:val="007D220D"/>
    <w:rsid w:val="007D222C"/>
    <w:rsid w:val="007D23D8"/>
    <w:rsid w:val="007D24B7"/>
    <w:rsid w:val="007D25D5"/>
    <w:rsid w:val="007D2CAA"/>
    <w:rsid w:val="007D2DBE"/>
    <w:rsid w:val="007D30CB"/>
    <w:rsid w:val="007D3289"/>
    <w:rsid w:val="007D35FC"/>
    <w:rsid w:val="007D37C5"/>
    <w:rsid w:val="007D3949"/>
    <w:rsid w:val="007D3B1B"/>
    <w:rsid w:val="007D3B4E"/>
    <w:rsid w:val="007D3B88"/>
    <w:rsid w:val="007D3BF1"/>
    <w:rsid w:val="007D3D6A"/>
    <w:rsid w:val="007D3E7B"/>
    <w:rsid w:val="007D40DC"/>
    <w:rsid w:val="007D4214"/>
    <w:rsid w:val="007D4268"/>
    <w:rsid w:val="007D4351"/>
    <w:rsid w:val="007D445C"/>
    <w:rsid w:val="007D4539"/>
    <w:rsid w:val="007D4980"/>
    <w:rsid w:val="007D4C7C"/>
    <w:rsid w:val="007D4DB3"/>
    <w:rsid w:val="007D52AD"/>
    <w:rsid w:val="007D539E"/>
    <w:rsid w:val="007D5541"/>
    <w:rsid w:val="007D57C4"/>
    <w:rsid w:val="007D5839"/>
    <w:rsid w:val="007D58CE"/>
    <w:rsid w:val="007D595C"/>
    <w:rsid w:val="007D5B5E"/>
    <w:rsid w:val="007D5B9F"/>
    <w:rsid w:val="007D60EC"/>
    <w:rsid w:val="007D60FF"/>
    <w:rsid w:val="007D621A"/>
    <w:rsid w:val="007D6484"/>
    <w:rsid w:val="007D64B9"/>
    <w:rsid w:val="007D6660"/>
    <w:rsid w:val="007D67D7"/>
    <w:rsid w:val="007D6933"/>
    <w:rsid w:val="007D6A5F"/>
    <w:rsid w:val="007D6B52"/>
    <w:rsid w:val="007D6C45"/>
    <w:rsid w:val="007D6C53"/>
    <w:rsid w:val="007D6D41"/>
    <w:rsid w:val="007D6DE3"/>
    <w:rsid w:val="007D70B1"/>
    <w:rsid w:val="007D73EF"/>
    <w:rsid w:val="007D742D"/>
    <w:rsid w:val="007D7642"/>
    <w:rsid w:val="007D776A"/>
    <w:rsid w:val="007D7874"/>
    <w:rsid w:val="007D79E4"/>
    <w:rsid w:val="007D7ED4"/>
    <w:rsid w:val="007E046B"/>
    <w:rsid w:val="007E0699"/>
    <w:rsid w:val="007E07D5"/>
    <w:rsid w:val="007E095D"/>
    <w:rsid w:val="007E0AA8"/>
    <w:rsid w:val="007E0DB4"/>
    <w:rsid w:val="007E0DC4"/>
    <w:rsid w:val="007E12EA"/>
    <w:rsid w:val="007E1470"/>
    <w:rsid w:val="007E14A8"/>
    <w:rsid w:val="007E1638"/>
    <w:rsid w:val="007E1776"/>
    <w:rsid w:val="007E180E"/>
    <w:rsid w:val="007E1A01"/>
    <w:rsid w:val="007E1A70"/>
    <w:rsid w:val="007E1ADB"/>
    <w:rsid w:val="007E1B4E"/>
    <w:rsid w:val="007E1B8B"/>
    <w:rsid w:val="007E1C7C"/>
    <w:rsid w:val="007E1F9A"/>
    <w:rsid w:val="007E205B"/>
    <w:rsid w:val="007E2101"/>
    <w:rsid w:val="007E22C9"/>
    <w:rsid w:val="007E24CD"/>
    <w:rsid w:val="007E25C3"/>
    <w:rsid w:val="007E260A"/>
    <w:rsid w:val="007E288B"/>
    <w:rsid w:val="007E28AF"/>
    <w:rsid w:val="007E293C"/>
    <w:rsid w:val="007E298D"/>
    <w:rsid w:val="007E2DEC"/>
    <w:rsid w:val="007E2FC7"/>
    <w:rsid w:val="007E354B"/>
    <w:rsid w:val="007E3755"/>
    <w:rsid w:val="007E3AE0"/>
    <w:rsid w:val="007E3BED"/>
    <w:rsid w:val="007E3D84"/>
    <w:rsid w:val="007E3FD7"/>
    <w:rsid w:val="007E42F6"/>
    <w:rsid w:val="007E464C"/>
    <w:rsid w:val="007E468A"/>
    <w:rsid w:val="007E472A"/>
    <w:rsid w:val="007E4756"/>
    <w:rsid w:val="007E4808"/>
    <w:rsid w:val="007E4EFB"/>
    <w:rsid w:val="007E4F1E"/>
    <w:rsid w:val="007E5019"/>
    <w:rsid w:val="007E50C0"/>
    <w:rsid w:val="007E53CA"/>
    <w:rsid w:val="007E5452"/>
    <w:rsid w:val="007E5589"/>
    <w:rsid w:val="007E5922"/>
    <w:rsid w:val="007E5B75"/>
    <w:rsid w:val="007E6243"/>
    <w:rsid w:val="007E6397"/>
    <w:rsid w:val="007E65F4"/>
    <w:rsid w:val="007E67E2"/>
    <w:rsid w:val="007E69D7"/>
    <w:rsid w:val="007E6AF0"/>
    <w:rsid w:val="007E6B39"/>
    <w:rsid w:val="007E6EA7"/>
    <w:rsid w:val="007E6F17"/>
    <w:rsid w:val="007E70C8"/>
    <w:rsid w:val="007E7119"/>
    <w:rsid w:val="007E7253"/>
    <w:rsid w:val="007E7452"/>
    <w:rsid w:val="007E7540"/>
    <w:rsid w:val="007E76A5"/>
    <w:rsid w:val="007E77C1"/>
    <w:rsid w:val="007E7960"/>
    <w:rsid w:val="007E79FC"/>
    <w:rsid w:val="007E7C38"/>
    <w:rsid w:val="007F02A0"/>
    <w:rsid w:val="007F03DD"/>
    <w:rsid w:val="007F0464"/>
    <w:rsid w:val="007F0493"/>
    <w:rsid w:val="007F0530"/>
    <w:rsid w:val="007F0576"/>
    <w:rsid w:val="007F0577"/>
    <w:rsid w:val="007F05E4"/>
    <w:rsid w:val="007F05FE"/>
    <w:rsid w:val="007F077F"/>
    <w:rsid w:val="007F082B"/>
    <w:rsid w:val="007F0BB7"/>
    <w:rsid w:val="007F0C7A"/>
    <w:rsid w:val="007F0CE8"/>
    <w:rsid w:val="007F0F59"/>
    <w:rsid w:val="007F1223"/>
    <w:rsid w:val="007F140B"/>
    <w:rsid w:val="007F1481"/>
    <w:rsid w:val="007F152B"/>
    <w:rsid w:val="007F155C"/>
    <w:rsid w:val="007F162A"/>
    <w:rsid w:val="007F17B6"/>
    <w:rsid w:val="007F180E"/>
    <w:rsid w:val="007F1A42"/>
    <w:rsid w:val="007F1BA2"/>
    <w:rsid w:val="007F1C22"/>
    <w:rsid w:val="007F1C61"/>
    <w:rsid w:val="007F1C6E"/>
    <w:rsid w:val="007F1CAF"/>
    <w:rsid w:val="007F1F89"/>
    <w:rsid w:val="007F2074"/>
    <w:rsid w:val="007F2304"/>
    <w:rsid w:val="007F23CC"/>
    <w:rsid w:val="007F24EE"/>
    <w:rsid w:val="007F2C33"/>
    <w:rsid w:val="007F2C96"/>
    <w:rsid w:val="007F2D91"/>
    <w:rsid w:val="007F2DC3"/>
    <w:rsid w:val="007F354C"/>
    <w:rsid w:val="007F379A"/>
    <w:rsid w:val="007F3BDF"/>
    <w:rsid w:val="007F3D74"/>
    <w:rsid w:val="007F3E10"/>
    <w:rsid w:val="007F3F62"/>
    <w:rsid w:val="007F42FB"/>
    <w:rsid w:val="007F454F"/>
    <w:rsid w:val="007F47EF"/>
    <w:rsid w:val="007F4E4C"/>
    <w:rsid w:val="007F4EE4"/>
    <w:rsid w:val="007F50BE"/>
    <w:rsid w:val="007F529F"/>
    <w:rsid w:val="007F52A8"/>
    <w:rsid w:val="007F52EE"/>
    <w:rsid w:val="007F5534"/>
    <w:rsid w:val="007F5B3D"/>
    <w:rsid w:val="007F5C09"/>
    <w:rsid w:val="007F5C4C"/>
    <w:rsid w:val="007F5DC1"/>
    <w:rsid w:val="007F5EC3"/>
    <w:rsid w:val="007F5F14"/>
    <w:rsid w:val="007F6016"/>
    <w:rsid w:val="007F61CD"/>
    <w:rsid w:val="007F6383"/>
    <w:rsid w:val="007F6424"/>
    <w:rsid w:val="007F6430"/>
    <w:rsid w:val="007F6575"/>
    <w:rsid w:val="007F68CA"/>
    <w:rsid w:val="007F6938"/>
    <w:rsid w:val="007F6B67"/>
    <w:rsid w:val="007F6C1B"/>
    <w:rsid w:val="007F710D"/>
    <w:rsid w:val="007F7304"/>
    <w:rsid w:val="007F7480"/>
    <w:rsid w:val="007F7555"/>
    <w:rsid w:val="007F7653"/>
    <w:rsid w:val="007F7B5F"/>
    <w:rsid w:val="007F7BE8"/>
    <w:rsid w:val="008000F6"/>
    <w:rsid w:val="0080041B"/>
    <w:rsid w:val="00800580"/>
    <w:rsid w:val="00800D6D"/>
    <w:rsid w:val="00800DDD"/>
    <w:rsid w:val="0080104B"/>
    <w:rsid w:val="008011EB"/>
    <w:rsid w:val="00801263"/>
    <w:rsid w:val="008012F9"/>
    <w:rsid w:val="008013B0"/>
    <w:rsid w:val="00801492"/>
    <w:rsid w:val="008016AC"/>
    <w:rsid w:val="0080177A"/>
    <w:rsid w:val="00801A15"/>
    <w:rsid w:val="00801B6C"/>
    <w:rsid w:val="00801CF6"/>
    <w:rsid w:val="00801D3A"/>
    <w:rsid w:val="00801E33"/>
    <w:rsid w:val="00802019"/>
    <w:rsid w:val="00802024"/>
    <w:rsid w:val="008021F7"/>
    <w:rsid w:val="008022C9"/>
    <w:rsid w:val="008023EF"/>
    <w:rsid w:val="00802420"/>
    <w:rsid w:val="0080263D"/>
    <w:rsid w:val="008027BB"/>
    <w:rsid w:val="008029B0"/>
    <w:rsid w:val="008029D2"/>
    <w:rsid w:val="00802A3C"/>
    <w:rsid w:val="008034B9"/>
    <w:rsid w:val="0080351A"/>
    <w:rsid w:val="008035EC"/>
    <w:rsid w:val="008039EF"/>
    <w:rsid w:val="008039F1"/>
    <w:rsid w:val="00803A72"/>
    <w:rsid w:val="00803FD3"/>
    <w:rsid w:val="00803FEF"/>
    <w:rsid w:val="00804143"/>
    <w:rsid w:val="00804179"/>
    <w:rsid w:val="0080437D"/>
    <w:rsid w:val="008044F5"/>
    <w:rsid w:val="0080452D"/>
    <w:rsid w:val="0080460E"/>
    <w:rsid w:val="008046D7"/>
    <w:rsid w:val="008047D4"/>
    <w:rsid w:val="00804A98"/>
    <w:rsid w:val="00804C36"/>
    <w:rsid w:val="00804DE9"/>
    <w:rsid w:val="00804F52"/>
    <w:rsid w:val="00805088"/>
    <w:rsid w:val="00805114"/>
    <w:rsid w:val="0080521C"/>
    <w:rsid w:val="008052F2"/>
    <w:rsid w:val="00805315"/>
    <w:rsid w:val="00805428"/>
    <w:rsid w:val="00805644"/>
    <w:rsid w:val="008056CD"/>
    <w:rsid w:val="008056FC"/>
    <w:rsid w:val="00805806"/>
    <w:rsid w:val="00805A0B"/>
    <w:rsid w:val="00805A1E"/>
    <w:rsid w:val="00805A73"/>
    <w:rsid w:val="00805A77"/>
    <w:rsid w:val="00805AF7"/>
    <w:rsid w:val="00805D61"/>
    <w:rsid w:val="00805E7B"/>
    <w:rsid w:val="00805EC8"/>
    <w:rsid w:val="00805FED"/>
    <w:rsid w:val="00806292"/>
    <w:rsid w:val="00806360"/>
    <w:rsid w:val="00806625"/>
    <w:rsid w:val="00806671"/>
    <w:rsid w:val="008066E2"/>
    <w:rsid w:val="00806961"/>
    <w:rsid w:val="00806DA5"/>
    <w:rsid w:val="00806F4C"/>
    <w:rsid w:val="00807381"/>
    <w:rsid w:val="008076CD"/>
    <w:rsid w:val="00807993"/>
    <w:rsid w:val="008079CA"/>
    <w:rsid w:val="008079E9"/>
    <w:rsid w:val="00807AA3"/>
    <w:rsid w:val="00807DAE"/>
    <w:rsid w:val="0081009A"/>
    <w:rsid w:val="008101C9"/>
    <w:rsid w:val="008101E9"/>
    <w:rsid w:val="0081025D"/>
    <w:rsid w:val="008106F0"/>
    <w:rsid w:val="008107A0"/>
    <w:rsid w:val="0081091B"/>
    <w:rsid w:val="00810AFC"/>
    <w:rsid w:val="00810B3B"/>
    <w:rsid w:val="00810C79"/>
    <w:rsid w:val="00810EF7"/>
    <w:rsid w:val="00810FF1"/>
    <w:rsid w:val="00811064"/>
    <w:rsid w:val="00811139"/>
    <w:rsid w:val="00811437"/>
    <w:rsid w:val="00811916"/>
    <w:rsid w:val="00811A31"/>
    <w:rsid w:val="00811A59"/>
    <w:rsid w:val="008121BB"/>
    <w:rsid w:val="008123DF"/>
    <w:rsid w:val="00812964"/>
    <w:rsid w:val="00812AC2"/>
    <w:rsid w:val="00812CF4"/>
    <w:rsid w:val="00812E1D"/>
    <w:rsid w:val="00812F4C"/>
    <w:rsid w:val="008131A6"/>
    <w:rsid w:val="0081326A"/>
    <w:rsid w:val="008136AC"/>
    <w:rsid w:val="0081379E"/>
    <w:rsid w:val="00813832"/>
    <w:rsid w:val="00813B04"/>
    <w:rsid w:val="00813B28"/>
    <w:rsid w:val="008146FD"/>
    <w:rsid w:val="0081481F"/>
    <w:rsid w:val="008148E0"/>
    <w:rsid w:val="00814E90"/>
    <w:rsid w:val="00815212"/>
    <w:rsid w:val="0081534C"/>
    <w:rsid w:val="008154ED"/>
    <w:rsid w:val="00815598"/>
    <w:rsid w:val="008156DD"/>
    <w:rsid w:val="0081570A"/>
    <w:rsid w:val="00815C17"/>
    <w:rsid w:val="00815C67"/>
    <w:rsid w:val="00815D42"/>
    <w:rsid w:val="00815D4C"/>
    <w:rsid w:val="00816068"/>
    <w:rsid w:val="008160EF"/>
    <w:rsid w:val="00816212"/>
    <w:rsid w:val="008164EA"/>
    <w:rsid w:val="00816517"/>
    <w:rsid w:val="00816707"/>
    <w:rsid w:val="0081671D"/>
    <w:rsid w:val="00816835"/>
    <w:rsid w:val="00816D3D"/>
    <w:rsid w:val="008172BB"/>
    <w:rsid w:val="00817385"/>
    <w:rsid w:val="00817685"/>
    <w:rsid w:val="00817E39"/>
    <w:rsid w:val="00817E6B"/>
    <w:rsid w:val="00817EF2"/>
    <w:rsid w:val="00817EFB"/>
    <w:rsid w:val="0082012D"/>
    <w:rsid w:val="00820295"/>
    <w:rsid w:val="008202CF"/>
    <w:rsid w:val="008202E3"/>
    <w:rsid w:val="00820632"/>
    <w:rsid w:val="0082064C"/>
    <w:rsid w:val="00820817"/>
    <w:rsid w:val="008208E2"/>
    <w:rsid w:val="00820BDC"/>
    <w:rsid w:val="00820D56"/>
    <w:rsid w:val="00821025"/>
    <w:rsid w:val="0082105F"/>
    <w:rsid w:val="008210C8"/>
    <w:rsid w:val="00821412"/>
    <w:rsid w:val="008215C2"/>
    <w:rsid w:val="008215EC"/>
    <w:rsid w:val="0082166E"/>
    <w:rsid w:val="00821695"/>
    <w:rsid w:val="00821901"/>
    <w:rsid w:val="00821A5E"/>
    <w:rsid w:val="00821A6A"/>
    <w:rsid w:val="00821AA5"/>
    <w:rsid w:val="00822403"/>
    <w:rsid w:val="00822862"/>
    <w:rsid w:val="00822A86"/>
    <w:rsid w:val="00822B8E"/>
    <w:rsid w:val="00822FD9"/>
    <w:rsid w:val="008231B4"/>
    <w:rsid w:val="008237C7"/>
    <w:rsid w:val="008237DC"/>
    <w:rsid w:val="00823CFA"/>
    <w:rsid w:val="0082413C"/>
    <w:rsid w:val="008243D7"/>
    <w:rsid w:val="0082444D"/>
    <w:rsid w:val="00824497"/>
    <w:rsid w:val="008244D0"/>
    <w:rsid w:val="00824654"/>
    <w:rsid w:val="0082485B"/>
    <w:rsid w:val="00824893"/>
    <w:rsid w:val="00824915"/>
    <w:rsid w:val="00824AFE"/>
    <w:rsid w:val="00824CCC"/>
    <w:rsid w:val="00824EBC"/>
    <w:rsid w:val="0082506A"/>
    <w:rsid w:val="00825639"/>
    <w:rsid w:val="008258E8"/>
    <w:rsid w:val="0082592E"/>
    <w:rsid w:val="00825956"/>
    <w:rsid w:val="008259BD"/>
    <w:rsid w:val="00825C30"/>
    <w:rsid w:val="00825C92"/>
    <w:rsid w:val="00825D9A"/>
    <w:rsid w:val="008260CC"/>
    <w:rsid w:val="0082622F"/>
    <w:rsid w:val="008263D5"/>
    <w:rsid w:val="00826534"/>
    <w:rsid w:val="00826579"/>
    <w:rsid w:val="00826730"/>
    <w:rsid w:val="008269AC"/>
    <w:rsid w:val="008269F2"/>
    <w:rsid w:val="00826D00"/>
    <w:rsid w:val="00826D88"/>
    <w:rsid w:val="00827868"/>
    <w:rsid w:val="0082786C"/>
    <w:rsid w:val="00827BC3"/>
    <w:rsid w:val="00827CC0"/>
    <w:rsid w:val="00827D51"/>
    <w:rsid w:val="008300E0"/>
    <w:rsid w:val="00830190"/>
    <w:rsid w:val="008302D1"/>
    <w:rsid w:val="00830325"/>
    <w:rsid w:val="008305AD"/>
    <w:rsid w:val="008305DE"/>
    <w:rsid w:val="00830714"/>
    <w:rsid w:val="00830798"/>
    <w:rsid w:val="00830B17"/>
    <w:rsid w:val="00830B2A"/>
    <w:rsid w:val="00830C19"/>
    <w:rsid w:val="00830ED1"/>
    <w:rsid w:val="00830ED5"/>
    <w:rsid w:val="008311BC"/>
    <w:rsid w:val="008315EE"/>
    <w:rsid w:val="00831817"/>
    <w:rsid w:val="00831ADC"/>
    <w:rsid w:val="00831D3F"/>
    <w:rsid w:val="008320A2"/>
    <w:rsid w:val="0083218C"/>
    <w:rsid w:val="0083220C"/>
    <w:rsid w:val="008322B6"/>
    <w:rsid w:val="00832415"/>
    <w:rsid w:val="00832657"/>
    <w:rsid w:val="008329EF"/>
    <w:rsid w:val="00832A41"/>
    <w:rsid w:val="00832A62"/>
    <w:rsid w:val="00832AF0"/>
    <w:rsid w:val="00832D3C"/>
    <w:rsid w:val="00833258"/>
    <w:rsid w:val="00833308"/>
    <w:rsid w:val="008333B7"/>
    <w:rsid w:val="0083344C"/>
    <w:rsid w:val="008338F2"/>
    <w:rsid w:val="008339E2"/>
    <w:rsid w:val="00833C44"/>
    <w:rsid w:val="00833D07"/>
    <w:rsid w:val="00833ECF"/>
    <w:rsid w:val="008343F2"/>
    <w:rsid w:val="008346D0"/>
    <w:rsid w:val="00834727"/>
    <w:rsid w:val="00834935"/>
    <w:rsid w:val="00834B0D"/>
    <w:rsid w:val="00834B49"/>
    <w:rsid w:val="00834C27"/>
    <w:rsid w:val="00834C59"/>
    <w:rsid w:val="00834D99"/>
    <w:rsid w:val="00834EDF"/>
    <w:rsid w:val="00835007"/>
    <w:rsid w:val="008350E3"/>
    <w:rsid w:val="008351E7"/>
    <w:rsid w:val="00835266"/>
    <w:rsid w:val="00835435"/>
    <w:rsid w:val="00835527"/>
    <w:rsid w:val="008356CE"/>
    <w:rsid w:val="008357D8"/>
    <w:rsid w:val="008359E6"/>
    <w:rsid w:val="00835A76"/>
    <w:rsid w:val="00835A99"/>
    <w:rsid w:val="00835CF5"/>
    <w:rsid w:val="00835EE9"/>
    <w:rsid w:val="0083636C"/>
    <w:rsid w:val="0083645B"/>
    <w:rsid w:val="00836974"/>
    <w:rsid w:val="008369CB"/>
    <w:rsid w:val="00836A56"/>
    <w:rsid w:val="00837096"/>
    <w:rsid w:val="00837138"/>
    <w:rsid w:val="008371EF"/>
    <w:rsid w:val="00837292"/>
    <w:rsid w:val="008372D8"/>
    <w:rsid w:val="008372D9"/>
    <w:rsid w:val="00837615"/>
    <w:rsid w:val="008377EC"/>
    <w:rsid w:val="00837931"/>
    <w:rsid w:val="00837CBD"/>
    <w:rsid w:val="00837DEF"/>
    <w:rsid w:val="008400E4"/>
    <w:rsid w:val="00840122"/>
    <w:rsid w:val="0084016B"/>
    <w:rsid w:val="008401D9"/>
    <w:rsid w:val="00840208"/>
    <w:rsid w:val="00840BB5"/>
    <w:rsid w:val="00840E1B"/>
    <w:rsid w:val="00840FC3"/>
    <w:rsid w:val="0084115E"/>
    <w:rsid w:val="0084171B"/>
    <w:rsid w:val="008418D8"/>
    <w:rsid w:val="00841CDA"/>
    <w:rsid w:val="00841D78"/>
    <w:rsid w:val="00842144"/>
    <w:rsid w:val="0084214D"/>
    <w:rsid w:val="008422FC"/>
    <w:rsid w:val="0084248C"/>
    <w:rsid w:val="0084255C"/>
    <w:rsid w:val="00842ACE"/>
    <w:rsid w:val="00842AF0"/>
    <w:rsid w:val="00842EC8"/>
    <w:rsid w:val="00842F69"/>
    <w:rsid w:val="00842FF1"/>
    <w:rsid w:val="00843020"/>
    <w:rsid w:val="00843154"/>
    <w:rsid w:val="00843267"/>
    <w:rsid w:val="0084338E"/>
    <w:rsid w:val="0084339D"/>
    <w:rsid w:val="008433A4"/>
    <w:rsid w:val="008435A8"/>
    <w:rsid w:val="00843607"/>
    <w:rsid w:val="008437A1"/>
    <w:rsid w:val="00843879"/>
    <w:rsid w:val="00843A79"/>
    <w:rsid w:val="00843C58"/>
    <w:rsid w:val="00843FEE"/>
    <w:rsid w:val="008442F1"/>
    <w:rsid w:val="00844509"/>
    <w:rsid w:val="00844510"/>
    <w:rsid w:val="0084486E"/>
    <w:rsid w:val="00844C1B"/>
    <w:rsid w:val="00845019"/>
    <w:rsid w:val="00845182"/>
    <w:rsid w:val="00845256"/>
    <w:rsid w:val="008454D8"/>
    <w:rsid w:val="00845558"/>
    <w:rsid w:val="0084562C"/>
    <w:rsid w:val="00845968"/>
    <w:rsid w:val="00845A84"/>
    <w:rsid w:val="00845C46"/>
    <w:rsid w:val="00845C90"/>
    <w:rsid w:val="00845D57"/>
    <w:rsid w:val="00845E32"/>
    <w:rsid w:val="00846046"/>
    <w:rsid w:val="008460D0"/>
    <w:rsid w:val="0084610E"/>
    <w:rsid w:val="0084618E"/>
    <w:rsid w:val="00846466"/>
    <w:rsid w:val="008465D3"/>
    <w:rsid w:val="00846EAA"/>
    <w:rsid w:val="00846F86"/>
    <w:rsid w:val="008473B0"/>
    <w:rsid w:val="008479D1"/>
    <w:rsid w:val="00847A7E"/>
    <w:rsid w:val="00847BA5"/>
    <w:rsid w:val="00847D0A"/>
    <w:rsid w:val="00847DE8"/>
    <w:rsid w:val="0085000C"/>
    <w:rsid w:val="00850290"/>
    <w:rsid w:val="00850389"/>
    <w:rsid w:val="00850696"/>
    <w:rsid w:val="008506A8"/>
    <w:rsid w:val="008506EB"/>
    <w:rsid w:val="008508E2"/>
    <w:rsid w:val="00850A2E"/>
    <w:rsid w:val="00850A7F"/>
    <w:rsid w:val="00850B2E"/>
    <w:rsid w:val="00850D04"/>
    <w:rsid w:val="00850D17"/>
    <w:rsid w:val="00851001"/>
    <w:rsid w:val="00851255"/>
    <w:rsid w:val="00851294"/>
    <w:rsid w:val="008513EA"/>
    <w:rsid w:val="00851476"/>
    <w:rsid w:val="0085150D"/>
    <w:rsid w:val="00851649"/>
    <w:rsid w:val="0085175A"/>
    <w:rsid w:val="00851D0F"/>
    <w:rsid w:val="00851DDB"/>
    <w:rsid w:val="00851F59"/>
    <w:rsid w:val="00851FF3"/>
    <w:rsid w:val="0085201C"/>
    <w:rsid w:val="00852142"/>
    <w:rsid w:val="00852553"/>
    <w:rsid w:val="008528C4"/>
    <w:rsid w:val="008529EA"/>
    <w:rsid w:val="00852C09"/>
    <w:rsid w:val="00853005"/>
    <w:rsid w:val="0085345E"/>
    <w:rsid w:val="008534AA"/>
    <w:rsid w:val="00853618"/>
    <w:rsid w:val="008536BD"/>
    <w:rsid w:val="00853A17"/>
    <w:rsid w:val="00853BCC"/>
    <w:rsid w:val="00853E90"/>
    <w:rsid w:val="00853EC5"/>
    <w:rsid w:val="00853F4E"/>
    <w:rsid w:val="008540B1"/>
    <w:rsid w:val="00854336"/>
    <w:rsid w:val="008545F2"/>
    <w:rsid w:val="00854679"/>
    <w:rsid w:val="0085469B"/>
    <w:rsid w:val="00854741"/>
    <w:rsid w:val="00854826"/>
    <w:rsid w:val="00854D1D"/>
    <w:rsid w:val="008551AF"/>
    <w:rsid w:val="00855248"/>
    <w:rsid w:val="008557DE"/>
    <w:rsid w:val="008559BF"/>
    <w:rsid w:val="008559C6"/>
    <w:rsid w:val="00855E7D"/>
    <w:rsid w:val="00855F20"/>
    <w:rsid w:val="00855FC5"/>
    <w:rsid w:val="00856020"/>
    <w:rsid w:val="00856342"/>
    <w:rsid w:val="0085658D"/>
    <w:rsid w:val="00856A54"/>
    <w:rsid w:val="00856DF1"/>
    <w:rsid w:val="00856E5C"/>
    <w:rsid w:val="00856EC7"/>
    <w:rsid w:val="00856F5B"/>
    <w:rsid w:val="0085701B"/>
    <w:rsid w:val="0085708B"/>
    <w:rsid w:val="00857509"/>
    <w:rsid w:val="00857574"/>
    <w:rsid w:val="00857949"/>
    <w:rsid w:val="0085797C"/>
    <w:rsid w:val="008579B5"/>
    <w:rsid w:val="00857C00"/>
    <w:rsid w:val="00857C53"/>
    <w:rsid w:val="00857E21"/>
    <w:rsid w:val="0086012A"/>
    <w:rsid w:val="008604BA"/>
    <w:rsid w:val="0086069D"/>
    <w:rsid w:val="008608BE"/>
    <w:rsid w:val="00860D0F"/>
    <w:rsid w:val="00860D74"/>
    <w:rsid w:val="00860DBF"/>
    <w:rsid w:val="00860EAC"/>
    <w:rsid w:val="008610CC"/>
    <w:rsid w:val="008611AE"/>
    <w:rsid w:val="0086152B"/>
    <w:rsid w:val="0086167E"/>
    <w:rsid w:val="00861680"/>
    <w:rsid w:val="0086194F"/>
    <w:rsid w:val="00861A26"/>
    <w:rsid w:val="00861A4D"/>
    <w:rsid w:val="00861B62"/>
    <w:rsid w:val="00861E49"/>
    <w:rsid w:val="00862029"/>
    <w:rsid w:val="0086209D"/>
    <w:rsid w:val="00862134"/>
    <w:rsid w:val="00862207"/>
    <w:rsid w:val="008622CF"/>
    <w:rsid w:val="00862501"/>
    <w:rsid w:val="008626D1"/>
    <w:rsid w:val="008629A4"/>
    <w:rsid w:val="00862AFF"/>
    <w:rsid w:val="00862C75"/>
    <w:rsid w:val="00863094"/>
    <w:rsid w:val="0086311B"/>
    <w:rsid w:val="0086358D"/>
    <w:rsid w:val="008636C6"/>
    <w:rsid w:val="00863866"/>
    <w:rsid w:val="00863B1F"/>
    <w:rsid w:val="00863E2C"/>
    <w:rsid w:val="008640C7"/>
    <w:rsid w:val="00864442"/>
    <w:rsid w:val="00864471"/>
    <w:rsid w:val="008647A2"/>
    <w:rsid w:val="00864C1B"/>
    <w:rsid w:val="00864E3B"/>
    <w:rsid w:val="00865025"/>
    <w:rsid w:val="008650E2"/>
    <w:rsid w:val="00865191"/>
    <w:rsid w:val="00865468"/>
    <w:rsid w:val="00865479"/>
    <w:rsid w:val="00865B69"/>
    <w:rsid w:val="00865E6A"/>
    <w:rsid w:val="0086626E"/>
    <w:rsid w:val="008662BF"/>
    <w:rsid w:val="00866383"/>
    <w:rsid w:val="008663CA"/>
    <w:rsid w:val="00866622"/>
    <w:rsid w:val="008666D0"/>
    <w:rsid w:val="00866A1B"/>
    <w:rsid w:val="00866BC7"/>
    <w:rsid w:val="00866EE2"/>
    <w:rsid w:val="00866F50"/>
    <w:rsid w:val="008672F0"/>
    <w:rsid w:val="008673CA"/>
    <w:rsid w:val="008673D1"/>
    <w:rsid w:val="008676A1"/>
    <w:rsid w:val="008676DE"/>
    <w:rsid w:val="008676E8"/>
    <w:rsid w:val="00867D70"/>
    <w:rsid w:val="00867E12"/>
    <w:rsid w:val="00867E4E"/>
    <w:rsid w:val="00870361"/>
    <w:rsid w:val="0087059A"/>
    <w:rsid w:val="00870815"/>
    <w:rsid w:val="00870CA8"/>
    <w:rsid w:val="00870CFD"/>
    <w:rsid w:val="00870FE8"/>
    <w:rsid w:val="00871274"/>
    <w:rsid w:val="008713A0"/>
    <w:rsid w:val="00871423"/>
    <w:rsid w:val="00871478"/>
    <w:rsid w:val="0087148A"/>
    <w:rsid w:val="00871574"/>
    <w:rsid w:val="0087158B"/>
    <w:rsid w:val="00871602"/>
    <w:rsid w:val="0087172E"/>
    <w:rsid w:val="0087194F"/>
    <w:rsid w:val="00871B34"/>
    <w:rsid w:val="00871C20"/>
    <w:rsid w:val="00871F31"/>
    <w:rsid w:val="00872015"/>
    <w:rsid w:val="008720F0"/>
    <w:rsid w:val="00872165"/>
    <w:rsid w:val="00872441"/>
    <w:rsid w:val="008724B8"/>
    <w:rsid w:val="008725EF"/>
    <w:rsid w:val="0087274F"/>
    <w:rsid w:val="00872984"/>
    <w:rsid w:val="00872CA1"/>
    <w:rsid w:val="00872F88"/>
    <w:rsid w:val="00872FC1"/>
    <w:rsid w:val="008730A5"/>
    <w:rsid w:val="008734CD"/>
    <w:rsid w:val="00873647"/>
    <w:rsid w:val="00873729"/>
    <w:rsid w:val="0087381E"/>
    <w:rsid w:val="008738E8"/>
    <w:rsid w:val="00873A78"/>
    <w:rsid w:val="00873BC2"/>
    <w:rsid w:val="00873D0A"/>
    <w:rsid w:val="00873DE6"/>
    <w:rsid w:val="00873E70"/>
    <w:rsid w:val="00873F3F"/>
    <w:rsid w:val="00873F83"/>
    <w:rsid w:val="00874019"/>
    <w:rsid w:val="008740DE"/>
    <w:rsid w:val="00874282"/>
    <w:rsid w:val="0087470C"/>
    <w:rsid w:val="00874855"/>
    <w:rsid w:val="0087487A"/>
    <w:rsid w:val="008748B5"/>
    <w:rsid w:val="00874911"/>
    <w:rsid w:val="00874A2C"/>
    <w:rsid w:val="00874E1E"/>
    <w:rsid w:val="00874F7A"/>
    <w:rsid w:val="00874FD7"/>
    <w:rsid w:val="008751BA"/>
    <w:rsid w:val="0087528F"/>
    <w:rsid w:val="008756D3"/>
    <w:rsid w:val="008757E2"/>
    <w:rsid w:val="00875992"/>
    <w:rsid w:val="008759BB"/>
    <w:rsid w:val="00875BB4"/>
    <w:rsid w:val="00875DA6"/>
    <w:rsid w:val="00875DB5"/>
    <w:rsid w:val="00875F64"/>
    <w:rsid w:val="00875FE6"/>
    <w:rsid w:val="008760B5"/>
    <w:rsid w:val="008760DA"/>
    <w:rsid w:val="00876175"/>
    <w:rsid w:val="0087619E"/>
    <w:rsid w:val="00876581"/>
    <w:rsid w:val="00876673"/>
    <w:rsid w:val="00876AC2"/>
    <w:rsid w:val="00876DA5"/>
    <w:rsid w:val="00876DB1"/>
    <w:rsid w:val="00876E37"/>
    <w:rsid w:val="00876E5D"/>
    <w:rsid w:val="00877072"/>
    <w:rsid w:val="00877275"/>
    <w:rsid w:val="0087739D"/>
    <w:rsid w:val="008774B7"/>
    <w:rsid w:val="008775E8"/>
    <w:rsid w:val="0087775F"/>
    <w:rsid w:val="008777EB"/>
    <w:rsid w:val="00877844"/>
    <w:rsid w:val="00877943"/>
    <w:rsid w:val="00877A94"/>
    <w:rsid w:val="00877D7D"/>
    <w:rsid w:val="008800CB"/>
    <w:rsid w:val="00880231"/>
    <w:rsid w:val="0088081A"/>
    <w:rsid w:val="00880A15"/>
    <w:rsid w:val="00880A58"/>
    <w:rsid w:val="00880AB4"/>
    <w:rsid w:val="00880AC1"/>
    <w:rsid w:val="00880AF6"/>
    <w:rsid w:val="00881109"/>
    <w:rsid w:val="0088111A"/>
    <w:rsid w:val="0088116F"/>
    <w:rsid w:val="0088127E"/>
    <w:rsid w:val="008812D7"/>
    <w:rsid w:val="008813D5"/>
    <w:rsid w:val="008813FC"/>
    <w:rsid w:val="00881494"/>
    <w:rsid w:val="00881815"/>
    <w:rsid w:val="00881872"/>
    <w:rsid w:val="008819E3"/>
    <w:rsid w:val="00881B01"/>
    <w:rsid w:val="00881E20"/>
    <w:rsid w:val="00881FEB"/>
    <w:rsid w:val="0088207A"/>
    <w:rsid w:val="008822E3"/>
    <w:rsid w:val="0088255E"/>
    <w:rsid w:val="0088272E"/>
    <w:rsid w:val="00882F7F"/>
    <w:rsid w:val="0088302B"/>
    <w:rsid w:val="0088307B"/>
    <w:rsid w:val="00883164"/>
    <w:rsid w:val="00883226"/>
    <w:rsid w:val="0088355A"/>
    <w:rsid w:val="0088363C"/>
    <w:rsid w:val="00883901"/>
    <w:rsid w:val="00883A24"/>
    <w:rsid w:val="00883A75"/>
    <w:rsid w:val="00883B46"/>
    <w:rsid w:val="00883BE0"/>
    <w:rsid w:val="00883D4D"/>
    <w:rsid w:val="00883DD5"/>
    <w:rsid w:val="00884315"/>
    <w:rsid w:val="0088447D"/>
    <w:rsid w:val="0088453A"/>
    <w:rsid w:val="008845E9"/>
    <w:rsid w:val="008848E0"/>
    <w:rsid w:val="00884E2D"/>
    <w:rsid w:val="00884E9B"/>
    <w:rsid w:val="008850ED"/>
    <w:rsid w:val="0088520D"/>
    <w:rsid w:val="0088541F"/>
    <w:rsid w:val="008854B2"/>
    <w:rsid w:val="00885609"/>
    <w:rsid w:val="008856B7"/>
    <w:rsid w:val="008858B8"/>
    <w:rsid w:val="00885B3F"/>
    <w:rsid w:val="00885F15"/>
    <w:rsid w:val="00886081"/>
    <w:rsid w:val="00886510"/>
    <w:rsid w:val="008866CB"/>
    <w:rsid w:val="0088695A"/>
    <w:rsid w:val="00886F01"/>
    <w:rsid w:val="00887197"/>
    <w:rsid w:val="008871FF"/>
    <w:rsid w:val="0088789B"/>
    <w:rsid w:val="00890170"/>
    <w:rsid w:val="0089018C"/>
    <w:rsid w:val="00890216"/>
    <w:rsid w:val="00890603"/>
    <w:rsid w:val="008906EF"/>
    <w:rsid w:val="008907A7"/>
    <w:rsid w:val="00890831"/>
    <w:rsid w:val="00890B3B"/>
    <w:rsid w:val="00890E57"/>
    <w:rsid w:val="00890F2C"/>
    <w:rsid w:val="00891153"/>
    <w:rsid w:val="008911E8"/>
    <w:rsid w:val="00891259"/>
    <w:rsid w:val="008912E5"/>
    <w:rsid w:val="00891454"/>
    <w:rsid w:val="008914CA"/>
    <w:rsid w:val="00891590"/>
    <w:rsid w:val="0089159A"/>
    <w:rsid w:val="008915E7"/>
    <w:rsid w:val="0089171E"/>
    <w:rsid w:val="00891C6F"/>
    <w:rsid w:val="00891D84"/>
    <w:rsid w:val="00891DA2"/>
    <w:rsid w:val="0089205C"/>
    <w:rsid w:val="008924CC"/>
    <w:rsid w:val="0089273C"/>
    <w:rsid w:val="00892D2D"/>
    <w:rsid w:val="00892D7B"/>
    <w:rsid w:val="00892E47"/>
    <w:rsid w:val="00892FC9"/>
    <w:rsid w:val="00893057"/>
    <w:rsid w:val="00893277"/>
    <w:rsid w:val="008934E7"/>
    <w:rsid w:val="00893914"/>
    <w:rsid w:val="00893B47"/>
    <w:rsid w:val="00894240"/>
    <w:rsid w:val="00894269"/>
    <w:rsid w:val="008942FB"/>
    <w:rsid w:val="0089430B"/>
    <w:rsid w:val="008944D9"/>
    <w:rsid w:val="008945CF"/>
    <w:rsid w:val="0089460B"/>
    <w:rsid w:val="00894784"/>
    <w:rsid w:val="008948E7"/>
    <w:rsid w:val="008948FA"/>
    <w:rsid w:val="008949F2"/>
    <w:rsid w:val="008949FB"/>
    <w:rsid w:val="00894B0A"/>
    <w:rsid w:val="00894C9A"/>
    <w:rsid w:val="00894D1C"/>
    <w:rsid w:val="00894FD7"/>
    <w:rsid w:val="008952AE"/>
    <w:rsid w:val="00895372"/>
    <w:rsid w:val="008954FF"/>
    <w:rsid w:val="00895544"/>
    <w:rsid w:val="008955A6"/>
    <w:rsid w:val="008958F3"/>
    <w:rsid w:val="00895955"/>
    <w:rsid w:val="00895A45"/>
    <w:rsid w:val="00895A78"/>
    <w:rsid w:val="00896644"/>
    <w:rsid w:val="0089691E"/>
    <w:rsid w:val="00896CFB"/>
    <w:rsid w:val="00896D08"/>
    <w:rsid w:val="00896DB6"/>
    <w:rsid w:val="00896EB5"/>
    <w:rsid w:val="00897292"/>
    <w:rsid w:val="0089736C"/>
    <w:rsid w:val="008976E1"/>
    <w:rsid w:val="00897760"/>
    <w:rsid w:val="008977D1"/>
    <w:rsid w:val="008979AC"/>
    <w:rsid w:val="00897E09"/>
    <w:rsid w:val="00897EED"/>
    <w:rsid w:val="008A00CC"/>
    <w:rsid w:val="008A0163"/>
    <w:rsid w:val="008A01B1"/>
    <w:rsid w:val="008A02AF"/>
    <w:rsid w:val="008A0386"/>
    <w:rsid w:val="008A0964"/>
    <w:rsid w:val="008A0A57"/>
    <w:rsid w:val="008A0F42"/>
    <w:rsid w:val="008A0FC5"/>
    <w:rsid w:val="008A101F"/>
    <w:rsid w:val="008A1275"/>
    <w:rsid w:val="008A1466"/>
    <w:rsid w:val="008A1522"/>
    <w:rsid w:val="008A18A3"/>
    <w:rsid w:val="008A18A6"/>
    <w:rsid w:val="008A1D91"/>
    <w:rsid w:val="008A1DBC"/>
    <w:rsid w:val="008A1EBA"/>
    <w:rsid w:val="008A202A"/>
    <w:rsid w:val="008A22DF"/>
    <w:rsid w:val="008A2380"/>
    <w:rsid w:val="008A239D"/>
    <w:rsid w:val="008A2605"/>
    <w:rsid w:val="008A2BF4"/>
    <w:rsid w:val="008A2D7B"/>
    <w:rsid w:val="008A3030"/>
    <w:rsid w:val="008A373B"/>
    <w:rsid w:val="008A3C77"/>
    <w:rsid w:val="008A3DA7"/>
    <w:rsid w:val="008A3F09"/>
    <w:rsid w:val="008A3F2C"/>
    <w:rsid w:val="008A3FDB"/>
    <w:rsid w:val="008A4174"/>
    <w:rsid w:val="008A41CC"/>
    <w:rsid w:val="008A42E8"/>
    <w:rsid w:val="008A4608"/>
    <w:rsid w:val="008A468A"/>
    <w:rsid w:val="008A4C57"/>
    <w:rsid w:val="008A4CE6"/>
    <w:rsid w:val="008A4D06"/>
    <w:rsid w:val="008A4D9F"/>
    <w:rsid w:val="008A4F89"/>
    <w:rsid w:val="008A4FD8"/>
    <w:rsid w:val="008A5394"/>
    <w:rsid w:val="008A569E"/>
    <w:rsid w:val="008A5790"/>
    <w:rsid w:val="008A5A51"/>
    <w:rsid w:val="008A605A"/>
    <w:rsid w:val="008A64A5"/>
    <w:rsid w:val="008A6B52"/>
    <w:rsid w:val="008A6CAB"/>
    <w:rsid w:val="008A6E05"/>
    <w:rsid w:val="008A7306"/>
    <w:rsid w:val="008A760E"/>
    <w:rsid w:val="008A768A"/>
    <w:rsid w:val="008A76F3"/>
    <w:rsid w:val="008A7820"/>
    <w:rsid w:val="008A7A59"/>
    <w:rsid w:val="008A7AD3"/>
    <w:rsid w:val="008A7D3B"/>
    <w:rsid w:val="008A7F61"/>
    <w:rsid w:val="008B0055"/>
    <w:rsid w:val="008B0165"/>
    <w:rsid w:val="008B0544"/>
    <w:rsid w:val="008B0686"/>
    <w:rsid w:val="008B0842"/>
    <w:rsid w:val="008B10CA"/>
    <w:rsid w:val="008B1232"/>
    <w:rsid w:val="008B141F"/>
    <w:rsid w:val="008B14FE"/>
    <w:rsid w:val="008B158F"/>
    <w:rsid w:val="008B1595"/>
    <w:rsid w:val="008B16A6"/>
    <w:rsid w:val="008B19DB"/>
    <w:rsid w:val="008B1B9E"/>
    <w:rsid w:val="008B2275"/>
    <w:rsid w:val="008B2688"/>
    <w:rsid w:val="008B27BF"/>
    <w:rsid w:val="008B2995"/>
    <w:rsid w:val="008B2A42"/>
    <w:rsid w:val="008B2BBD"/>
    <w:rsid w:val="008B2C74"/>
    <w:rsid w:val="008B2DBC"/>
    <w:rsid w:val="008B2E37"/>
    <w:rsid w:val="008B2F5F"/>
    <w:rsid w:val="008B3117"/>
    <w:rsid w:val="008B36E7"/>
    <w:rsid w:val="008B3778"/>
    <w:rsid w:val="008B37A0"/>
    <w:rsid w:val="008B37EF"/>
    <w:rsid w:val="008B3CB1"/>
    <w:rsid w:val="008B3FE9"/>
    <w:rsid w:val="008B43A4"/>
    <w:rsid w:val="008B44EE"/>
    <w:rsid w:val="008B4905"/>
    <w:rsid w:val="008B4A1C"/>
    <w:rsid w:val="008B4A43"/>
    <w:rsid w:val="008B4AAC"/>
    <w:rsid w:val="008B4B5C"/>
    <w:rsid w:val="008B4D68"/>
    <w:rsid w:val="008B4D98"/>
    <w:rsid w:val="008B4F5C"/>
    <w:rsid w:val="008B4FA7"/>
    <w:rsid w:val="008B5040"/>
    <w:rsid w:val="008B538F"/>
    <w:rsid w:val="008B5544"/>
    <w:rsid w:val="008B56FC"/>
    <w:rsid w:val="008B5871"/>
    <w:rsid w:val="008B5938"/>
    <w:rsid w:val="008B5FBF"/>
    <w:rsid w:val="008B65FB"/>
    <w:rsid w:val="008B667C"/>
    <w:rsid w:val="008B6728"/>
    <w:rsid w:val="008B69A3"/>
    <w:rsid w:val="008B6CBE"/>
    <w:rsid w:val="008B6E62"/>
    <w:rsid w:val="008B7098"/>
    <w:rsid w:val="008B7210"/>
    <w:rsid w:val="008B7230"/>
    <w:rsid w:val="008B7339"/>
    <w:rsid w:val="008B7353"/>
    <w:rsid w:val="008B7595"/>
    <w:rsid w:val="008B7730"/>
    <w:rsid w:val="008B7CD7"/>
    <w:rsid w:val="008B7CF3"/>
    <w:rsid w:val="008B7D1F"/>
    <w:rsid w:val="008B7DA5"/>
    <w:rsid w:val="008C022A"/>
    <w:rsid w:val="008C069F"/>
    <w:rsid w:val="008C0831"/>
    <w:rsid w:val="008C0942"/>
    <w:rsid w:val="008C0BEB"/>
    <w:rsid w:val="008C0E06"/>
    <w:rsid w:val="008C0E64"/>
    <w:rsid w:val="008C12F7"/>
    <w:rsid w:val="008C1300"/>
    <w:rsid w:val="008C1544"/>
    <w:rsid w:val="008C17A0"/>
    <w:rsid w:val="008C189F"/>
    <w:rsid w:val="008C1A8C"/>
    <w:rsid w:val="008C1F08"/>
    <w:rsid w:val="008C2271"/>
    <w:rsid w:val="008C2299"/>
    <w:rsid w:val="008C23C8"/>
    <w:rsid w:val="008C23E0"/>
    <w:rsid w:val="008C2476"/>
    <w:rsid w:val="008C250F"/>
    <w:rsid w:val="008C25F6"/>
    <w:rsid w:val="008C265C"/>
    <w:rsid w:val="008C2779"/>
    <w:rsid w:val="008C27D2"/>
    <w:rsid w:val="008C2C3E"/>
    <w:rsid w:val="008C2D61"/>
    <w:rsid w:val="008C2DFD"/>
    <w:rsid w:val="008C2E1C"/>
    <w:rsid w:val="008C2FEE"/>
    <w:rsid w:val="008C309E"/>
    <w:rsid w:val="008C311E"/>
    <w:rsid w:val="008C3440"/>
    <w:rsid w:val="008C3463"/>
    <w:rsid w:val="008C380B"/>
    <w:rsid w:val="008C38F3"/>
    <w:rsid w:val="008C3986"/>
    <w:rsid w:val="008C3B5D"/>
    <w:rsid w:val="008C3B81"/>
    <w:rsid w:val="008C3C92"/>
    <w:rsid w:val="008C3EF3"/>
    <w:rsid w:val="008C4273"/>
    <w:rsid w:val="008C427A"/>
    <w:rsid w:val="008C43AC"/>
    <w:rsid w:val="008C468E"/>
    <w:rsid w:val="008C4851"/>
    <w:rsid w:val="008C4F30"/>
    <w:rsid w:val="008C512E"/>
    <w:rsid w:val="008C5264"/>
    <w:rsid w:val="008C52A6"/>
    <w:rsid w:val="008C52C1"/>
    <w:rsid w:val="008C56CB"/>
    <w:rsid w:val="008C56FC"/>
    <w:rsid w:val="008C58DF"/>
    <w:rsid w:val="008C5E03"/>
    <w:rsid w:val="008C5EB3"/>
    <w:rsid w:val="008C5FD8"/>
    <w:rsid w:val="008C624E"/>
    <w:rsid w:val="008C626D"/>
    <w:rsid w:val="008C62E3"/>
    <w:rsid w:val="008C6375"/>
    <w:rsid w:val="008C6472"/>
    <w:rsid w:val="008C6822"/>
    <w:rsid w:val="008C6C8D"/>
    <w:rsid w:val="008C6CF8"/>
    <w:rsid w:val="008C6E0B"/>
    <w:rsid w:val="008C6F02"/>
    <w:rsid w:val="008C7363"/>
    <w:rsid w:val="008C7467"/>
    <w:rsid w:val="008C7478"/>
    <w:rsid w:val="008C74D5"/>
    <w:rsid w:val="008C77B5"/>
    <w:rsid w:val="008C798F"/>
    <w:rsid w:val="008C7BC7"/>
    <w:rsid w:val="008C7D3E"/>
    <w:rsid w:val="008C7DEB"/>
    <w:rsid w:val="008D00B5"/>
    <w:rsid w:val="008D00F3"/>
    <w:rsid w:val="008D0382"/>
    <w:rsid w:val="008D041E"/>
    <w:rsid w:val="008D057F"/>
    <w:rsid w:val="008D05BD"/>
    <w:rsid w:val="008D0614"/>
    <w:rsid w:val="008D06CF"/>
    <w:rsid w:val="008D0A14"/>
    <w:rsid w:val="008D0CC1"/>
    <w:rsid w:val="008D0DB3"/>
    <w:rsid w:val="008D0DFA"/>
    <w:rsid w:val="008D0E1B"/>
    <w:rsid w:val="008D115D"/>
    <w:rsid w:val="008D1303"/>
    <w:rsid w:val="008D130A"/>
    <w:rsid w:val="008D1801"/>
    <w:rsid w:val="008D1E2B"/>
    <w:rsid w:val="008D2318"/>
    <w:rsid w:val="008D2357"/>
    <w:rsid w:val="008D235F"/>
    <w:rsid w:val="008D2660"/>
    <w:rsid w:val="008D2707"/>
    <w:rsid w:val="008D273B"/>
    <w:rsid w:val="008D28B7"/>
    <w:rsid w:val="008D2BB8"/>
    <w:rsid w:val="008D2DEE"/>
    <w:rsid w:val="008D301E"/>
    <w:rsid w:val="008D3026"/>
    <w:rsid w:val="008D3191"/>
    <w:rsid w:val="008D32E6"/>
    <w:rsid w:val="008D3507"/>
    <w:rsid w:val="008D383C"/>
    <w:rsid w:val="008D3913"/>
    <w:rsid w:val="008D391D"/>
    <w:rsid w:val="008D3B82"/>
    <w:rsid w:val="008D3C60"/>
    <w:rsid w:val="008D3E3F"/>
    <w:rsid w:val="008D3F54"/>
    <w:rsid w:val="008D3FD2"/>
    <w:rsid w:val="008D4216"/>
    <w:rsid w:val="008D4333"/>
    <w:rsid w:val="008D4447"/>
    <w:rsid w:val="008D458C"/>
    <w:rsid w:val="008D4AF3"/>
    <w:rsid w:val="008D4C38"/>
    <w:rsid w:val="008D4CAC"/>
    <w:rsid w:val="008D4D6B"/>
    <w:rsid w:val="008D5019"/>
    <w:rsid w:val="008D5124"/>
    <w:rsid w:val="008D512D"/>
    <w:rsid w:val="008D52DF"/>
    <w:rsid w:val="008D533D"/>
    <w:rsid w:val="008D553C"/>
    <w:rsid w:val="008D587A"/>
    <w:rsid w:val="008D58B7"/>
    <w:rsid w:val="008D5ACB"/>
    <w:rsid w:val="008D5B27"/>
    <w:rsid w:val="008D5CF1"/>
    <w:rsid w:val="008D5E15"/>
    <w:rsid w:val="008D5F85"/>
    <w:rsid w:val="008D648B"/>
    <w:rsid w:val="008D65E9"/>
    <w:rsid w:val="008D66EF"/>
    <w:rsid w:val="008D676E"/>
    <w:rsid w:val="008D6878"/>
    <w:rsid w:val="008D6923"/>
    <w:rsid w:val="008D6E3A"/>
    <w:rsid w:val="008D6E53"/>
    <w:rsid w:val="008D7043"/>
    <w:rsid w:val="008D71A2"/>
    <w:rsid w:val="008D730C"/>
    <w:rsid w:val="008D73C0"/>
    <w:rsid w:val="008D7679"/>
    <w:rsid w:val="008D768B"/>
    <w:rsid w:val="008D76B9"/>
    <w:rsid w:val="008D7940"/>
    <w:rsid w:val="008D79E6"/>
    <w:rsid w:val="008D7A90"/>
    <w:rsid w:val="008D7C35"/>
    <w:rsid w:val="008D7E57"/>
    <w:rsid w:val="008D7E60"/>
    <w:rsid w:val="008E0032"/>
    <w:rsid w:val="008E0390"/>
    <w:rsid w:val="008E0404"/>
    <w:rsid w:val="008E041A"/>
    <w:rsid w:val="008E041E"/>
    <w:rsid w:val="008E0945"/>
    <w:rsid w:val="008E0970"/>
    <w:rsid w:val="008E0A1F"/>
    <w:rsid w:val="008E0B16"/>
    <w:rsid w:val="008E153F"/>
    <w:rsid w:val="008E16F9"/>
    <w:rsid w:val="008E1778"/>
    <w:rsid w:val="008E1A7A"/>
    <w:rsid w:val="008E210D"/>
    <w:rsid w:val="008E2393"/>
    <w:rsid w:val="008E260B"/>
    <w:rsid w:val="008E2A08"/>
    <w:rsid w:val="008E2BF3"/>
    <w:rsid w:val="008E2FAA"/>
    <w:rsid w:val="008E2FD3"/>
    <w:rsid w:val="008E311A"/>
    <w:rsid w:val="008E33F6"/>
    <w:rsid w:val="008E3530"/>
    <w:rsid w:val="008E3676"/>
    <w:rsid w:val="008E36F1"/>
    <w:rsid w:val="008E3838"/>
    <w:rsid w:val="008E3C2A"/>
    <w:rsid w:val="008E3D50"/>
    <w:rsid w:val="008E3E20"/>
    <w:rsid w:val="008E4217"/>
    <w:rsid w:val="008E453E"/>
    <w:rsid w:val="008E45FC"/>
    <w:rsid w:val="008E4608"/>
    <w:rsid w:val="008E46A8"/>
    <w:rsid w:val="008E4835"/>
    <w:rsid w:val="008E4E98"/>
    <w:rsid w:val="008E512F"/>
    <w:rsid w:val="008E527A"/>
    <w:rsid w:val="008E52CB"/>
    <w:rsid w:val="008E55C9"/>
    <w:rsid w:val="008E5B18"/>
    <w:rsid w:val="008E5CD3"/>
    <w:rsid w:val="008E5CD4"/>
    <w:rsid w:val="008E5D89"/>
    <w:rsid w:val="008E6122"/>
    <w:rsid w:val="008E616A"/>
    <w:rsid w:val="008E627E"/>
    <w:rsid w:val="008E6725"/>
    <w:rsid w:val="008E673F"/>
    <w:rsid w:val="008E68D1"/>
    <w:rsid w:val="008E6B7C"/>
    <w:rsid w:val="008E6C12"/>
    <w:rsid w:val="008E6C59"/>
    <w:rsid w:val="008E6CB2"/>
    <w:rsid w:val="008E6DE8"/>
    <w:rsid w:val="008E6ED9"/>
    <w:rsid w:val="008E6EDD"/>
    <w:rsid w:val="008E6FC2"/>
    <w:rsid w:val="008E7295"/>
    <w:rsid w:val="008E7326"/>
    <w:rsid w:val="008E734B"/>
    <w:rsid w:val="008E755F"/>
    <w:rsid w:val="008E7645"/>
    <w:rsid w:val="008E7BB3"/>
    <w:rsid w:val="008E7C73"/>
    <w:rsid w:val="008E7FB3"/>
    <w:rsid w:val="008F0091"/>
    <w:rsid w:val="008F01F8"/>
    <w:rsid w:val="008F031A"/>
    <w:rsid w:val="008F052F"/>
    <w:rsid w:val="008F08B1"/>
    <w:rsid w:val="008F0B27"/>
    <w:rsid w:val="008F0DE4"/>
    <w:rsid w:val="008F0E0F"/>
    <w:rsid w:val="008F108E"/>
    <w:rsid w:val="008F11D1"/>
    <w:rsid w:val="008F11E3"/>
    <w:rsid w:val="008F123C"/>
    <w:rsid w:val="008F1389"/>
    <w:rsid w:val="008F1416"/>
    <w:rsid w:val="008F16F2"/>
    <w:rsid w:val="008F1764"/>
    <w:rsid w:val="008F1C63"/>
    <w:rsid w:val="008F1CC3"/>
    <w:rsid w:val="008F1FD7"/>
    <w:rsid w:val="008F2047"/>
    <w:rsid w:val="008F2236"/>
    <w:rsid w:val="008F237B"/>
    <w:rsid w:val="008F23C6"/>
    <w:rsid w:val="008F2595"/>
    <w:rsid w:val="008F283F"/>
    <w:rsid w:val="008F28EA"/>
    <w:rsid w:val="008F2D55"/>
    <w:rsid w:val="008F2E80"/>
    <w:rsid w:val="008F30EB"/>
    <w:rsid w:val="008F315E"/>
    <w:rsid w:val="008F3300"/>
    <w:rsid w:val="008F3471"/>
    <w:rsid w:val="008F35D5"/>
    <w:rsid w:val="008F35DF"/>
    <w:rsid w:val="008F3CBF"/>
    <w:rsid w:val="008F430B"/>
    <w:rsid w:val="008F44D9"/>
    <w:rsid w:val="008F44FB"/>
    <w:rsid w:val="008F46B0"/>
    <w:rsid w:val="008F4718"/>
    <w:rsid w:val="008F473A"/>
    <w:rsid w:val="008F4741"/>
    <w:rsid w:val="008F4A6E"/>
    <w:rsid w:val="008F4AE1"/>
    <w:rsid w:val="008F4E42"/>
    <w:rsid w:val="008F4F0A"/>
    <w:rsid w:val="008F4F7E"/>
    <w:rsid w:val="008F527F"/>
    <w:rsid w:val="008F54B5"/>
    <w:rsid w:val="008F56EC"/>
    <w:rsid w:val="008F5A4D"/>
    <w:rsid w:val="008F5B98"/>
    <w:rsid w:val="008F5C27"/>
    <w:rsid w:val="008F5E66"/>
    <w:rsid w:val="008F5F03"/>
    <w:rsid w:val="008F61E0"/>
    <w:rsid w:val="008F646F"/>
    <w:rsid w:val="008F64DE"/>
    <w:rsid w:val="008F6669"/>
    <w:rsid w:val="008F66E5"/>
    <w:rsid w:val="008F671B"/>
    <w:rsid w:val="008F6827"/>
    <w:rsid w:val="008F6973"/>
    <w:rsid w:val="008F69C3"/>
    <w:rsid w:val="008F6A59"/>
    <w:rsid w:val="008F71FE"/>
    <w:rsid w:val="008F7653"/>
    <w:rsid w:val="008F77AD"/>
    <w:rsid w:val="008F7BC0"/>
    <w:rsid w:val="008F7BCB"/>
    <w:rsid w:val="008F7C68"/>
    <w:rsid w:val="008F7DDC"/>
    <w:rsid w:val="008F7E57"/>
    <w:rsid w:val="008F7EC9"/>
    <w:rsid w:val="008F7FCA"/>
    <w:rsid w:val="008F7FFB"/>
    <w:rsid w:val="0090040B"/>
    <w:rsid w:val="0090055F"/>
    <w:rsid w:val="0090086A"/>
    <w:rsid w:val="009008BA"/>
    <w:rsid w:val="00900A96"/>
    <w:rsid w:val="00900AC8"/>
    <w:rsid w:val="00900B95"/>
    <w:rsid w:val="00900D11"/>
    <w:rsid w:val="00901033"/>
    <w:rsid w:val="00901222"/>
    <w:rsid w:val="009015A1"/>
    <w:rsid w:val="009018B0"/>
    <w:rsid w:val="00901B70"/>
    <w:rsid w:val="00901B7A"/>
    <w:rsid w:val="00901EC1"/>
    <w:rsid w:val="00901FAB"/>
    <w:rsid w:val="009021D8"/>
    <w:rsid w:val="00902227"/>
    <w:rsid w:val="009025D2"/>
    <w:rsid w:val="009026AB"/>
    <w:rsid w:val="00902CDE"/>
    <w:rsid w:val="00903113"/>
    <w:rsid w:val="00903146"/>
    <w:rsid w:val="0090321F"/>
    <w:rsid w:val="00903444"/>
    <w:rsid w:val="00903920"/>
    <w:rsid w:val="00903A0B"/>
    <w:rsid w:val="00903A6F"/>
    <w:rsid w:val="00903A9E"/>
    <w:rsid w:val="00903ADA"/>
    <w:rsid w:val="00903BA1"/>
    <w:rsid w:val="00903D55"/>
    <w:rsid w:val="00903E5C"/>
    <w:rsid w:val="00903F90"/>
    <w:rsid w:val="00904102"/>
    <w:rsid w:val="00904134"/>
    <w:rsid w:val="00904166"/>
    <w:rsid w:val="009042A6"/>
    <w:rsid w:val="00904314"/>
    <w:rsid w:val="0090461D"/>
    <w:rsid w:val="0090474D"/>
    <w:rsid w:val="009047CA"/>
    <w:rsid w:val="009048CF"/>
    <w:rsid w:val="00904931"/>
    <w:rsid w:val="00904A2B"/>
    <w:rsid w:val="00904B4D"/>
    <w:rsid w:val="00904CDA"/>
    <w:rsid w:val="00904D5D"/>
    <w:rsid w:val="00905084"/>
    <w:rsid w:val="00905476"/>
    <w:rsid w:val="009054FA"/>
    <w:rsid w:val="00905AFE"/>
    <w:rsid w:val="00905BDE"/>
    <w:rsid w:val="00905CF3"/>
    <w:rsid w:val="00905F13"/>
    <w:rsid w:val="00906028"/>
    <w:rsid w:val="0090602B"/>
    <w:rsid w:val="00906158"/>
    <w:rsid w:val="009063A6"/>
    <w:rsid w:val="0090657C"/>
    <w:rsid w:val="009066FB"/>
    <w:rsid w:val="0090680C"/>
    <w:rsid w:val="00906954"/>
    <w:rsid w:val="00906A38"/>
    <w:rsid w:val="00906C5A"/>
    <w:rsid w:val="00906E9C"/>
    <w:rsid w:val="00906F6F"/>
    <w:rsid w:val="009072BF"/>
    <w:rsid w:val="0090761C"/>
    <w:rsid w:val="00907661"/>
    <w:rsid w:val="009077CC"/>
    <w:rsid w:val="0090793C"/>
    <w:rsid w:val="00907AB6"/>
    <w:rsid w:val="00907C7F"/>
    <w:rsid w:val="00907D30"/>
    <w:rsid w:val="00907DC1"/>
    <w:rsid w:val="00907EEC"/>
    <w:rsid w:val="00907F66"/>
    <w:rsid w:val="009100B3"/>
    <w:rsid w:val="0091010F"/>
    <w:rsid w:val="009101CD"/>
    <w:rsid w:val="009101D8"/>
    <w:rsid w:val="00910408"/>
    <w:rsid w:val="009105FF"/>
    <w:rsid w:val="009106F0"/>
    <w:rsid w:val="0091070E"/>
    <w:rsid w:val="0091088F"/>
    <w:rsid w:val="00910C3D"/>
    <w:rsid w:val="00910E34"/>
    <w:rsid w:val="009110BE"/>
    <w:rsid w:val="00911639"/>
    <w:rsid w:val="0091166C"/>
    <w:rsid w:val="00911697"/>
    <w:rsid w:val="009117EC"/>
    <w:rsid w:val="00911880"/>
    <w:rsid w:val="00911BAF"/>
    <w:rsid w:val="00911D40"/>
    <w:rsid w:val="00912599"/>
    <w:rsid w:val="00912635"/>
    <w:rsid w:val="009126F0"/>
    <w:rsid w:val="009127D4"/>
    <w:rsid w:val="009128C2"/>
    <w:rsid w:val="00912F86"/>
    <w:rsid w:val="00913061"/>
    <w:rsid w:val="0091323C"/>
    <w:rsid w:val="0091329C"/>
    <w:rsid w:val="0091332B"/>
    <w:rsid w:val="009134F1"/>
    <w:rsid w:val="009135BB"/>
    <w:rsid w:val="00913AE7"/>
    <w:rsid w:val="00913B6D"/>
    <w:rsid w:val="00913CC4"/>
    <w:rsid w:val="00913E22"/>
    <w:rsid w:val="00913E27"/>
    <w:rsid w:val="00913EBD"/>
    <w:rsid w:val="009143AC"/>
    <w:rsid w:val="0091468B"/>
    <w:rsid w:val="00914971"/>
    <w:rsid w:val="009149B4"/>
    <w:rsid w:val="00914A6D"/>
    <w:rsid w:val="00914BAF"/>
    <w:rsid w:val="00914C8B"/>
    <w:rsid w:val="009151EB"/>
    <w:rsid w:val="009151F4"/>
    <w:rsid w:val="009152BE"/>
    <w:rsid w:val="009152E1"/>
    <w:rsid w:val="009153D4"/>
    <w:rsid w:val="009153D7"/>
    <w:rsid w:val="009154AC"/>
    <w:rsid w:val="00915551"/>
    <w:rsid w:val="00915BB0"/>
    <w:rsid w:val="00915CB1"/>
    <w:rsid w:val="00915CFD"/>
    <w:rsid w:val="00915D9A"/>
    <w:rsid w:val="00915DFC"/>
    <w:rsid w:val="00915E4A"/>
    <w:rsid w:val="00916068"/>
    <w:rsid w:val="0091611B"/>
    <w:rsid w:val="00916228"/>
    <w:rsid w:val="00916312"/>
    <w:rsid w:val="00916475"/>
    <w:rsid w:val="0091650F"/>
    <w:rsid w:val="00916614"/>
    <w:rsid w:val="009166E7"/>
    <w:rsid w:val="0091680A"/>
    <w:rsid w:val="00916940"/>
    <w:rsid w:val="00916A20"/>
    <w:rsid w:val="00916BA5"/>
    <w:rsid w:val="00916BB3"/>
    <w:rsid w:val="00916CF1"/>
    <w:rsid w:val="00917434"/>
    <w:rsid w:val="009176AE"/>
    <w:rsid w:val="0091772F"/>
    <w:rsid w:val="0091780A"/>
    <w:rsid w:val="00917A4F"/>
    <w:rsid w:val="00917AC7"/>
    <w:rsid w:val="00917B7F"/>
    <w:rsid w:val="00917CD5"/>
    <w:rsid w:val="00917E44"/>
    <w:rsid w:val="00920135"/>
    <w:rsid w:val="00920379"/>
    <w:rsid w:val="00920516"/>
    <w:rsid w:val="009207A7"/>
    <w:rsid w:val="00920E14"/>
    <w:rsid w:val="00920E35"/>
    <w:rsid w:val="009210CB"/>
    <w:rsid w:val="0092117F"/>
    <w:rsid w:val="009214E6"/>
    <w:rsid w:val="009217A0"/>
    <w:rsid w:val="009217DA"/>
    <w:rsid w:val="00921A98"/>
    <w:rsid w:val="00921B42"/>
    <w:rsid w:val="00921B75"/>
    <w:rsid w:val="00921C0C"/>
    <w:rsid w:val="00921C19"/>
    <w:rsid w:val="00921D42"/>
    <w:rsid w:val="00921F92"/>
    <w:rsid w:val="0092251B"/>
    <w:rsid w:val="009225EC"/>
    <w:rsid w:val="0092262A"/>
    <w:rsid w:val="00922643"/>
    <w:rsid w:val="00922733"/>
    <w:rsid w:val="009228F2"/>
    <w:rsid w:val="009229A4"/>
    <w:rsid w:val="00922AAC"/>
    <w:rsid w:val="00922BF1"/>
    <w:rsid w:val="00922D4C"/>
    <w:rsid w:val="00922F80"/>
    <w:rsid w:val="00923046"/>
    <w:rsid w:val="00923170"/>
    <w:rsid w:val="0092322B"/>
    <w:rsid w:val="00923248"/>
    <w:rsid w:val="009234F4"/>
    <w:rsid w:val="0092394D"/>
    <w:rsid w:val="00923B0E"/>
    <w:rsid w:val="00923DEC"/>
    <w:rsid w:val="00923EFE"/>
    <w:rsid w:val="00924042"/>
    <w:rsid w:val="00924149"/>
    <w:rsid w:val="009242D2"/>
    <w:rsid w:val="009242E2"/>
    <w:rsid w:val="0092431F"/>
    <w:rsid w:val="00924322"/>
    <w:rsid w:val="009243B5"/>
    <w:rsid w:val="009243C4"/>
    <w:rsid w:val="0092451C"/>
    <w:rsid w:val="0092458C"/>
    <w:rsid w:val="009246FB"/>
    <w:rsid w:val="00924773"/>
    <w:rsid w:val="009247EE"/>
    <w:rsid w:val="0092481E"/>
    <w:rsid w:val="00924B16"/>
    <w:rsid w:val="00924B32"/>
    <w:rsid w:val="00924C4F"/>
    <w:rsid w:val="00924DFD"/>
    <w:rsid w:val="00924EB4"/>
    <w:rsid w:val="00924EEC"/>
    <w:rsid w:val="00924EF5"/>
    <w:rsid w:val="00925031"/>
    <w:rsid w:val="0092538B"/>
    <w:rsid w:val="009253D5"/>
    <w:rsid w:val="009255B7"/>
    <w:rsid w:val="009258A2"/>
    <w:rsid w:val="00925A8D"/>
    <w:rsid w:val="00925BFC"/>
    <w:rsid w:val="00925E1D"/>
    <w:rsid w:val="009260B0"/>
    <w:rsid w:val="009264C4"/>
    <w:rsid w:val="00926545"/>
    <w:rsid w:val="0092662B"/>
    <w:rsid w:val="009266E9"/>
    <w:rsid w:val="0092679E"/>
    <w:rsid w:val="00926C87"/>
    <w:rsid w:val="00926D1A"/>
    <w:rsid w:val="00926EF4"/>
    <w:rsid w:val="00926F73"/>
    <w:rsid w:val="00927119"/>
    <w:rsid w:val="0092713A"/>
    <w:rsid w:val="0092796C"/>
    <w:rsid w:val="00927C33"/>
    <w:rsid w:val="00927C39"/>
    <w:rsid w:val="00927EBB"/>
    <w:rsid w:val="00930634"/>
    <w:rsid w:val="009307BC"/>
    <w:rsid w:val="0093089A"/>
    <w:rsid w:val="00930ABE"/>
    <w:rsid w:val="00930ADF"/>
    <w:rsid w:val="00930C2B"/>
    <w:rsid w:val="00930C9D"/>
    <w:rsid w:val="00930FBC"/>
    <w:rsid w:val="009310BD"/>
    <w:rsid w:val="0093119E"/>
    <w:rsid w:val="00931376"/>
    <w:rsid w:val="00931412"/>
    <w:rsid w:val="00931521"/>
    <w:rsid w:val="00931534"/>
    <w:rsid w:val="009315B6"/>
    <w:rsid w:val="009316A4"/>
    <w:rsid w:val="00931794"/>
    <w:rsid w:val="00932294"/>
    <w:rsid w:val="00932658"/>
    <w:rsid w:val="009327E8"/>
    <w:rsid w:val="00932838"/>
    <w:rsid w:val="0093287A"/>
    <w:rsid w:val="00932BC3"/>
    <w:rsid w:val="00932D38"/>
    <w:rsid w:val="00932E65"/>
    <w:rsid w:val="00932F10"/>
    <w:rsid w:val="009330EC"/>
    <w:rsid w:val="0093323B"/>
    <w:rsid w:val="00933329"/>
    <w:rsid w:val="009333B2"/>
    <w:rsid w:val="009338FE"/>
    <w:rsid w:val="009339C1"/>
    <w:rsid w:val="00933C0F"/>
    <w:rsid w:val="00933C4A"/>
    <w:rsid w:val="00933D47"/>
    <w:rsid w:val="00933D81"/>
    <w:rsid w:val="00933DBC"/>
    <w:rsid w:val="0093414A"/>
    <w:rsid w:val="009341CC"/>
    <w:rsid w:val="009342E5"/>
    <w:rsid w:val="00934344"/>
    <w:rsid w:val="0093446F"/>
    <w:rsid w:val="009347C4"/>
    <w:rsid w:val="00934858"/>
    <w:rsid w:val="00934A2D"/>
    <w:rsid w:val="00934ABC"/>
    <w:rsid w:val="00935159"/>
    <w:rsid w:val="0093523F"/>
    <w:rsid w:val="00935392"/>
    <w:rsid w:val="0093543F"/>
    <w:rsid w:val="009357DD"/>
    <w:rsid w:val="00935BFB"/>
    <w:rsid w:val="00935C18"/>
    <w:rsid w:val="00935E54"/>
    <w:rsid w:val="00935F31"/>
    <w:rsid w:val="0093610B"/>
    <w:rsid w:val="00936A0C"/>
    <w:rsid w:val="00936A11"/>
    <w:rsid w:val="00936BE0"/>
    <w:rsid w:val="00936DF1"/>
    <w:rsid w:val="0093711F"/>
    <w:rsid w:val="009371BC"/>
    <w:rsid w:val="0093720E"/>
    <w:rsid w:val="009372B8"/>
    <w:rsid w:val="009377D3"/>
    <w:rsid w:val="00937933"/>
    <w:rsid w:val="009379D2"/>
    <w:rsid w:val="00937A02"/>
    <w:rsid w:val="00937A6E"/>
    <w:rsid w:val="00937A85"/>
    <w:rsid w:val="00937B9C"/>
    <w:rsid w:val="00937DBE"/>
    <w:rsid w:val="00937E8B"/>
    <w:rsid w:val="00937FEE"/>
    <w:rsid w:val="00940038"/>
    <w:rsid w:val="00940308"/>
    <w:rsid w:val="009404CD"/>
    <w:rsid w:val="00940549"/>
    <w:rsid w:val="0094062C"/>
    <w:rsid w:val="0094063D"/>
    <w:rsid w:val="009406D9"/>
    <w:rsid w:val="0094087A"/>
    <w:rsid w:val="00940B2E"/>
    <w:rsid w:val="00940D32"/>
    <w:rsid w:val="00940E5A"/>
    <w:rsid w:val="009410CC"/>
    <w:rsid w:val="0094131A"/>
    <w:rsid w:val="009413E8"/>
    <w:rsid w:val="0094143A"/>
    <w:rsid w:val="0094181B"/>
    <w:rsid w:val="0094198A"/>
    <w:rsid w:val="00941B90"/>
    <w:rsid w:val="00941F58"/>
    <w:rsid w:val="0094201B"/>
    <w:rsid w:val="009421B9"/>
    <w:rsid w:val="0094224A"/>
    <w:rsid w:val="00942326"/>
    <w:rsid w:val="00942363"/>
    <w:rsid w:val="009423BF"/>
    <w:rsid w:val="009423FC"/>
    <w:rsid w:val="009424D4"/>
    <w:rsid w:val="009427CB"/>
    <w:rsid w:val="00942873"/>
    <w:rsid w:val="009429EE"/>
    <w:rsid w:val="00942A51"/>
    <w:rsid w:val="00942A81"/>
    <w:rsid w:val="00942A91"/>
    <w:rsid w:val="00942D32"/>
    <w:rsid w:val="00942D97"/>
    <w:rsid w:val="00942EE4"/>
    <w:rsid w:val="009432D8"/>
    <w:rsid w:val="009433BB"/>
    <w:rsid w:val="009434EA"/>
    <w:rsid w:val="00943A51"/>
    <w:rsid w:val="00943F99"/>
    <w:rsid w:val="00943FC4"/>
    <w:rsid w:val="00944274"/>
    <w:rsid w:val="009445E1"/>
    <w:rsid w:val="00944CE9"/>
    <w:rsid w:val="00944FA0"/>
    <w:rsid w:val="0094518F"/>
    <w:rsid w:val="009455F9"/>
    <w:rsid w:val="00945611"/>
    <w:rsid w:val="00945622"/>
    <w:rsid w:val="009457C6"/>
    <w:rsid w:val="009457F5"/>
    <w:rsid w:val="009458A5"/>
    <w:rsid w:val="00945DC3"/>
    <w:rsid w:val="00945DE8"/>
    <w:rsid w:val="00945EDE"/>
    <w:rsid w:val="00946203"/>
    <w:rsid w:val="00946232"/>
    <w:rsid w:val="009463CC"/>
    <w:rsid w:val="00946405"/>
    <w:rsid w:val="00946790"/>
    <w:rsid w:val="009467C3"/>
    <w:rsid w:val="00946E38"/>
    <w:rsid w:val="00946E39"/>
    <w:rsid w:val="00946EFC"/>
    <w:rsid w:val="0094712A"/>
    <w:rsid w:val="009471BA"/>
    <w:rsid w:val="0094743A"/>
    <w:rsid w:val="0094755D"/>
    <w:rsid w:val="0094767E"/>
    <w:rsid w:val="009476C2"/>
    <w:rsid w:val="00947779"/>
    <w:rsid w:val="00947826"/>
    <w:rsid w:val="0094788C"/>
    <w:rsid w:val="00947B79"/>
    <w:rsid w:val="00947C44"/>
    <w:rsid w:val="00947C83"/>
    <w:rsid w:val="00947C8C"/>
    <w:rsid w:val="009501C4"/>
    <w:rsid w:val="009503E6"/>
    <w:rsid w:val="009504DD"/>
    <w:rsid w:val="00950A9B"/>
    <w:rsid w:val="00950AB5"/>
    <w:rsid w:val="00950CE2"/>
    <w:rsid w:val="00950F3C"/>
    <w:rsid w:val="0095124C"/>
    <w:rsid w:val="009513CF"/>
    <w:rsid w:val="0095141B"/>
    <w:rsid w:val="009517C2"/>
    <w:rsid w:val="00951843"/>
    <w:rsid w:val="009518B4"/>
    <w:rsid w:val="00951D59"/>
    <w:rsid w:val="00952182"/>
    <w:rsid w:val="0095263D"/>
    <w:rsid w:val="00952E46"/>
    <w:rsid w:val="00952EE6"/>
    <w:rsid w:val="00953082"/>
    <w:rsid w:val="00953367"/>
    <w:rsid w:val="009534D2"/>
    <w:rsid w:val="009535E4"/>
    <w:rsid w:val="009535E8"/>
    <w:rsid w:val="00953678"/>
    <w:rsid w:val="009536AD"/>
    <w:rsid w:val="0095380F"/>
    <w:rsid w:val="00953BD8"/>
    <w:rsid w:val="00953E20"/>
    <w:rsid w:val="00953FDC"/>
    <w:rsid w:val="00954196"/>
    <w:rsid w:val="009544C7"/>
    <w:rsid w:val="0095451B"/>
    <w:rsid w:val="0095480B"/>
    <w:rsid w:val="00954AE3"/>
    <w:rsid w:val="00954BA8"/>
    <w:rsid w:val="00954C0E"/>
    <w:rsid w:val="00954DCB"/>
    <w:rsid w:val="009555AA"/>
    <w:rsid w:val="0095564C"/>
    <w:rsid w:val="0095579B"/>
    <w:rsid w:val="009557C7"/>
    <w:rsid w:val="0095582E"/>
    <w:rsid w:val="00955CBD"/>
    <w:rsid w:val="00955D47"/>
    <w:rsid w:val="00955D94"/>
    <w:rsid w:val="00955DD8"/>
    <w:rsid w:val="00955F84"/>
    <w:rsid w:val="00956112"/>
    <w:rsid w:val="00956227"/>
    <w:rsid w:val="00956521"/>
    <w:rsid w:val="00956799"/>
    <w:rsid w:val="00956926"/>
    <w:rsid w:val="00956BDF"/>
    <w:rsid w:val="00956D2B"/>
    <w:rsid w:val="00956DB5"/>
    <w:rsid w:val="00957269"/>
    <w:rsid w:val="00957A0E"/>
    <w:rsid w:val="00957B70"/>
    <w:rsid w:val="00957CB0"/>
    <w:rsid w:val="00957CF4"/>
    <w:rsid w:val="00957D9C"/>
    <w:rsid w:val="00957E0A"/>
    <w:rsid w:val="0096055E"/>
    <w:rsid w:val="00960749"/>
    <w:rsid w:val="0096077F"/>
    <w:rsid w:val="00960795"/>
    <w:rsid w:val="00961529"/>
    <w:rsid w:val="009616B9"/>
    <w:rsid w:val="00961841"/>
    <w:rsid w:val="00961902"/>
    <w:rsid w:val="00961B82"/>
    <w:rsid w:val="00961E39"/>
    <w:rsid w:val="00961EA1"/>
    <w:rsid w:val="009620AA"/>
    <w:rsid w:val="00962253"/>
    <w:rsid w:val="00962289"/>
    <w:rsid w:val="00962463"/>
    <w:rsid w:val="009624EC"/>
    <w:rsid w:val="009626E0"/>
    <w:rsid w:val="0096281E"/>
    <w:rsid w:val="00962995"/>
    <w:rsid w:val="00962BA4"/>
    <w:rsid w:val="00962DEE"/>
    <w:rsid w:val="00962FE7"/>
    <w:rsid w:val="00962FF2"/>
    <w:rsid w:val="009630C6"/>
    <w:rsid w:val="009630FE"/>
    <w:rsid w:val="00963670"/>
    <w:rsid w:val="009639A7"/>
    <w:rsid w:val="00963A58"/>
    <w:rsid w:val="00963D1E"/>
    <w:rsid w:val="00963ED6"/>
    <w:rsid w:val="00963F0E"/>
    <w:rsid w:val="0096403A"/>
    <w:rsid w:val="00964108"/>
    <w:rsid w:val="00964160"/>
    <w:rsid w:val="00964929"/>
    <w:rsid w:val="0096499B"/>
    <w:rsid w:val="00964C87"/>
    <w:rsid w:val="00964E2F"/>
    <w:rsid w:val="00964F75"/>
    <w:rsid w:val="00964F88"/>
    <w:rsid w:val="00965025"/>
    <w:rsid w:val="00965098"/>
    <w:rsid w:val="009650FD"/>
    <w:rsid w:val="009651E3"/>
    <w:rsid w:val="00965263"/>
    <w:rsid w:val="00965326"/>
    <w:rsid w:val="00965355"/>
    <w:rsid w:val="00965520"/>
    <w:rsid w:val="00965973"/>
    <w:rsid w:val="009659D5"/>
    <w:rsid w:val="009659FE"/>
    <w:rsid w:val="009660C8"/>
    <w:rsid w:val="0096622B"/>
    <w:rsid w:val="0096626D"/>
    <w:rsid w:val="009663DD"/>
    <w:rsid w:val="00966537"/>
    <w:rsid w:val="009665EC"/>
    <w:rsid w:val="009666F2"/>
    <w:rsid w:val="00966A39"/>
    <w:rsid w:val="00966B70"/>
    <w:rsid w:val="00966D28"/>
    <w:rsid w:val="00966DB3"/>
    <w:rsid w:val="009670E4"/>
    <w:rsid w:val="00967355"/>
    <w:rsid w:val="00967414"/>
    <w:rsid w:val="00967475"/>
    <w:rsid w:val="009675F1"/>
    <w:rsid w:val="00967658"/>
    <w:rsid w:val="0096767E"/>
    <w:rsid w:val="009678F2"/>
    <w:rsid w:val="0096791F"/>
    <w:rsid w:val="00967EBA"/>
    <w:rsid w:val="0097053D"/>
    <w:rsid w:val="009705B1"/>
    <w:rsid w:val="009705DF"/>
    <w:rsid w:val="00970649"/>
    <w:rsid w:val="00970684"/>
    <w:rsid w:val="0097086B"/>
    <w:rsid w:val="009709B1"/>
    <w:rsid w:val="00970AB3"/>
    <w:rsid w:val="00970BA9"/>
    <w:rsid w:val="00970EDD"/>
    <w:rsid w:val="00970F84"/>
    <w:rsid w:val="0097165A"/>
    <w:rsid w:val="009717AE"/>
    <w:rsid w:val="009719CE"/>
    <w:rsid w:val="00971B00"/>
    <w:rsid w:val="00971D14"/>
    <w:rsid w:val="00971D37"/>
    <w:rsid w:val="00972199"/>
    <w:rsid w:val="00972322"/>
    <w:rsid w:val="00972344"/>
    <w:rsid w:val="009724B9"/>
    <w:rsid w:val="009724C1"/>
    <w:rsid w:val="00972657"/>
    <w:rsid w:val="0097294A"/>
    <w:rsid w:val="00972A69"/>
    <w:rsid w:val="00972A9A"/>
    <w:rsid w:val="00972C9C"/>
    <w:rsid w:val="00972E12"/>
    <w:rsid w:val="00973172"/>
    <w:rsid w:val="00973426"/>
    <w:rsid w:val="00973538"/>
    <w:rsid w:val="009736B7"/>
    <w:rsid w:val="00973719"/>
    <w:rsid w:val="0097383C"/>
    <w:rsid w:val="00973860"/>
    <w:rsid w:val="00973A4C"/>
    <w:rsid w:val="00973AC6"/>
    <w:rsid w:val="00973C2A"/>
    <w:rsid w:val="00973C71"/>
    <w:rsid w:val="00973D0E"/>
    <w:rsid w:val="00973D26"/>
    <w:rsid w:val="00974165"/>
    <w:rsid w:val="0097418D"/>
    <w:rsid w:val="009744D0"/>
    <w:rsid w:val="009744F3"/>
    <w:rsid w:val="009746FB"/>
    <w:rsid w:val="00974786"/>
    <w:rsid w:val="0097496B"/>
    <w:rsid w:val="00974B51"/>
    <w:rsid w:val="00974C25"/>
    <w:rsid w:val="0097508D"/>
    <w:rsid w:val="009751C1"/>
    <w:rsid w:val="009754CB"/>
    <w:rsid w:val="00975586"/>
    <w:rsid w:val="009757A3"/>
    <w:rsid w:val="009759BA"/>
    <w:rsid w:val="00975A2E"/>
    <w:rsid w:val="00975B23"/>
    <w:rsid w:val="00975E31"/>
    <w:rsid w:val="00975F86"/>
    <w:rsid w:val="00976091"/>
    <w:rsid w:val="00976273"/>
    <w:rsid w:val="009763A7"/>
    <w:rsid w:val="009763F8"/>
    <w:rsid w:val="00976755"/>
    <w:rsid w:val="009768C5"/>
    <w:rsid w:val="00976999"/>
    <w:rsid w:val="00976B40"/>
    <w:rsid w:val="00976C10"/>
    <w:rsid w:val="00976C2B"/>
    <w:rsid w:val="00977179"/>
    <w:rsid w:val="00977355"/>
    <w:rsid w:val="009775C3"/>
    <w:rsid w:val="00977649"/>
    <w:rsid w:val="009776DA"/>
    <w:rsid w:val="00977873"/>
    <w:rsid w:val="009778E7"/>
    <w:rsid w:val="00977937"/>
    <w:rsid w:val="009779FD"/>
    <w:rsid w:val="00977AF2"/>
    <w:rsid w:val="00977C29"/>
    <w:rsid w:val="00977F05"/>
    <w:rsid w:val="00980444"/>
    <w:rsid w:val="0098047D"/>
    <w:rsid w:val="0098083B"/>
    <w:rsid w:val="00980958"/>
    <w:rsid w:val="00980A90"/>
    <w:rsid w:val="00980D83"/>
    <w:rsid w:val="009811CA"/>
    <w:rsid w:val="009811FA"/>
    <w:rsid w:val="0098126F"/>
    <w:rsid w:val="009814E9"/>
    <w:rsid w:val="0098156C"/>
    <w:rsid w:val="0098182E"/>
    <w:rsid w:val="009819E3"/>
    <w:rsid w:val="00981ADB"/>
    <w:rsid w:val="00981E35"/>
    <w:rsid w:val="00982235"/>
    <w:rsid w:val="0098232E"/>
    <w:rsid w:val="009824E0"/>
    <w:rsid w:val="009828D7"/>
    <w:rsid w:val="009829C0"/>
    <w:rsid w:val="00982ABB"/>
    <w:rsid w:val="00982C7E"/>
    <w:rsid w:val="00982CF8"/>
    <w:rsid w:val="00982EC1"/>
    <w:rsid w:val="00983188"/>
    <w:rsid w:val="00983196"/>
    <w:rsid w:val="00983280"/>
    <w:rsid w:val="00983438"/>
    <w:rsid w:val="009834A3"/>
    <w:rsid w:val="0098363B"/>
    <w:rsid w:val="009836DD"/>
    <w:rsid w:val="00983724"/>
    <w:rsid w:val="00983ADB"/>
    <w:rsid w:val="00983BFF"/>
    <w:rsid w:val="00983C0C"/>
    <w:rsid w:val="00983C37"/>
    <w:rsid w:val="00983E9B"/>
    <w:rsid w:val="00983F48"/>
    <w:rsid w:val="009840A6"/>
    <w:rsid w:val="0098421A"/>
    <w:rsid w:val="0098422B"/>
    <w:rsid w:val="0098433B"/>
    <w:rsid w:val="00984444"/>
    <w:rsid w:val="0098485B"/>
    <w:rsid w:val="00984C67"/>
    <w:rsid w:val="00984F24"/>
    <w:rsid w:val="00985104"/>
    <w:rsid w:val="009851F5"/>
    <w:rsid w:val="00985339"/>
    <w:rsid w:val="0098556E"/>
    <w:rsid w:val="00985590"/>
    <w:rsid w:val="0098572B"/>
    <w:rsid w:val="00985A57"/>
    <w:rsid w:val="00985B71"/>
    <w:rsid w:val="00985BE5"/>
    <w:rsid w:val="00985DF1"/>
    <w:rsid w:val="009861FD"/>
    <w:rsid w:val="009862B0"/>
    <w:rsid w:val="00986586"/>
    <w:rsid w:val="0098674F"/>
    <w:rsid w:val="00986861"/>
    <w:rsid w:val="009869E7"/>
    <w:rsid w:val="00986BD3"/>
    <w:rsid w:val="00986CE9"/>
    <w:rsid w:val="00986FAC"/>
    <w:rsid w:val="00986FF5"/>
    <w:rsid w:val="0098703C"/>
    <w:rsid w:val="00987653"/>
    <w:rsid w:val="0098765F"/>
    <w:rsid w:val="00987840"/>
    <w:rsid w:val="0098789D"/>
    <w:rsid w:val="009878E5"/>
    <w:rsid w:val="0098790A"/>
    <w:rsid w:val="0098792C"/>
    <w:rsid w:val="00987964"/>
    <w:rsid w:val="0098799F"/>
    <w:rsid w:val="00987A6F"/>
    <w:rsid w:val="00987B55"/>
    <w:rsid w:val="00987BCF"/>
    <w:rsid w:val="00987CF3"/>
    <w:rsid w:val="00990149"/>
    <w:rsid w:val="0099038B"/>
    <w:rsid w:val="00990819"/>
    <w:rsid w:val="00990876"/>
    <w:rsid w:val="009908C8"/>
    <w:rsid w:val="00990A37"/>
    <w:rsid w:val="00991451"/>
    <w:rsid w:val="0099158A"/>
    <w:rsid w:val="00991815"/>
    <w:rsid w:val="00991A13"/>
    <w:rsid w:val="00991D2B"/>
    <w:rsid w:val="00991EC5"/>
    <w:rsid w:val="009921BC"/>
    <w:rsid w:val="009923CD"/>
    <w:rsid w:val="00992419"/>
    <w:rsid w:val="00992456"/>
    <w:rsid w:val="009925F6"/>
    <w:rsid w:val="00992649"/>
    <w:rsid w:val="00992DD0"/>
    <w:rsid w:val="00992EB4"/>
    <w:rsid w:val="0099302D"/>
    <w:rsid w:val="00993269"/>
    <w:rsid w:val="00993BF0"/>
    <w:rsid w:val="00993EE3"/>
    <w:rsid w:val="009940AB"/>
    <w:rsid w:val="0099419A"/>
    <w:rsid w:val="009941F0"/>
    <w:rsid w:val="0099422C"/>
    <w:rsid w:val="00994288"/>
    <w:rsid w:val="009943C6"/>
    <w:rsid w:val="00994422"/>
    <w:rsid w:val="009944D5"/>
    <w:rsid w:val="009945E2"/>
    <w:rsid w:val="00994B82"/>
    <w:rsid w:val="00994C4E"/>
    <w:rsid w:val="00994DC7"/>
    <w:rsid w:val="00995221"/>
    <w:rsid w:val="00995633"/>
    <w:rsid w:val="009958B4"/>
    <w:rsid w:val="00996117"/>
    <w:rsid w:val="009966CC"/>
    <w:rsid w:val="00996872"/>
    <w:rsid w:val="00996A48"/>
    <w:rsid w:val="00996E50"/>
    <w:rsid w:val="00996FC2"/>
    <w:rsid w:val="00997187"/>
    <w:rsid w:val="009972FD"/>
    <w:rsid w:val="0099735C"/>
    <w:rsid w:val="009976AA"/>
    <w:rsid w:val="009977B9"/>
    <w:rsid w:val="00997999"/>
    <w:rsid w:val="00997C2A"/>
    <w:rsid w:val="00997E75"/>
    <w:rsid w:val="009A025F"/>
    <w:rsid w:val="009A029E"/>
    <w:rsid w:val="009A02AA"/>
    <w:rsid w:val="009A046B"/>
    <w:rsid w:val="009A0478"/>
    <w:rsid w:val="009A05AD"/>
    <w:rsid w:val="009A079D"/>
    <w:rsid w:val="009A0807"/>
    <w:rsid w:val="009A0880"/>
    <w:rsid w:val="009A09A0"/>
    <w:rsid w:val="009A09FE"/>
    <w:rsid w:val="009A0A15"/>
    <w:rsid w:val="009A0A2C"/>
    <w:rsid w:val="009A0B08"/>
    <w:rsid w:val="009A0BA2"/>
    <w:rsid w:val="009A11A6"/>
    <w:rsid w:val="009A11DC"/>
    <w:rsid w:val="009A1591"/>
    <w:rsid w:val="009A160A"/>
    <w:rsid w:val="009A1710"/>
    <w:rsid w:val="009A17FB"/>
    <w:rsid w:val="009A18BF"/>
    <w:rsid w:val="009A1A1F"/>
    <w:rsid w:val="009A1B04"/>
    <w:rsid w:val="009A1EBA"/>
    <w:rsid w:val="009A1EF6"/>
    <w:rsid w:val="009A2034"/>
    <w:rsid w:val="009A2165"/>
    <w:rsid w:val="009A21D9"/>
    <w:rsid w:val="009A27AF"/>
    <w:rsid w:val="009A2AC4"/>
    <w:rsid w:val="009A2AE4"/>
    <w:rsid w:val="009A2FB7"/>
    <w:rsid w:val="009A30B8"/>
    <w:rsid w:val="009A32C8"/>
    <w:rsid w:val="009A3568"/>
    <w:rsid w:val="009A390F"/>
    <w:rsid w:val="009A39B1"/>
    <w:rsid w:val="009A3CEB"/>
    <w:rsid w:val="009A3E53"/>
    <w:rsid w:val="009A3FE6"/>
    <w:rsid w:val="009A424D"/>
    <w:rsid w:val="009A4269"/>
    <w:rsid w:val="009A4471"/>
    <w:rsid w:val="009A4523"/>
    <w:rsid w:val="009A4554"/>
    <w:rsid w:val="009A46B1"/>
    <w:rsid w:val="009A4753"/>
    <w:rsid w:val="009A47A1"/>
    <w:rsid w:val="009A47E2"/>
    <w:rsid w:val="009A4875"/>
    <w:rsid w:val="009A4B1C"/>
    <w:rsid w:val="009A4B52"/>
    <w:rsid w:val="009A4B60"/>
    <w:rsid w:val="009A4BAB"/>
    <w:rsid w:val="009A4BDA"/>
    <w:rsid w:val="009A4DF3"/>
    <w:rsid w:val="009A4ED3"/>
    <w:rsid w:val="009A5065"/>
    <w:rsid w:val="009A51F9"/>
    <w:rsid w:val="009A55EC"/>
    <w:rsid w:val="009A56D9"/>
    <w:rsid w:val="009A5771"/>
    <w:rsid w:val="009A5772"/>
    <w:rsid w:val="009A58AC"/>
    <w:rsid w:val="009A59CA"/>
    <w:rsid w:val="009A5AE8"/>
    <w:rsid w:val="009A5BAA"/>
    <w:rsid w:val="009A5C28"/>
    <w:rsid w:val="009A5C6F"/>
    <w:rsid w:val="009A5C71"/>
    <w:rsid w:val="009A5D74"/>
    <w:rsid w:val="009A61F3"/>
    <w:rsid w:val="009A646D"/>
    <w:rsid w:val="009A6637"/>
    <w:rsid w:val="009A687C"/>
    <w:rsid w:val="009A6C31"/>
    <w:rsid w:val="009A6DDE"/>
    <w:rsid w:val="009A6E17"/>
    <w:rsid w:val="009A703A"/>
    <w:rsid w:val="009A72F0"/>
    <w:rsid w:val="009A7377"/>
    <w:rsid w:val="009A7A3B"/>
    <w:rsid w:val="009A7AC4"/>
    <w:rsid w:val="009A7BDE"/>
    <w:rsid w:val="009A7DBC"/>
    <w:rsid w:val="009A7F5B"/>
    <w:rsid w:val="009B0189"/>
    <w:rsid w:val="009B0216"/>
    <w:rsid w:val="009B0563"/>
    <w:rsid w:val="009B0923"/>
    <w:rsid w:val="009B0987"/>
    <w:rsid w:val="009B0D01"/>
    <w:rsid w:val="009B0EB2"/>
    <w:rsid w:val="009B124D"/>
    <w:rsid w:val="009B1498"/>
    <w:rsid w:val="009B15E0"/>
    <w:rsid w:val="009B15E4"/>
    <w:rsid w:val="009B181B"/>
    <w:rsid w:val="009B18CA"/>
    <w:rsid w:val="009B1990"/>
    <w:rsid w:val="009B1A4D"/>
    <w:rsid w:val="009B1BB2"/>
    <w:rsid w:val="009B1BD5"/>
    <w:rsid w:val="009B1E95"/>
    <w:rsid w:val="009B1ECC"/>
    <w:rsid w:val="009B2245"/>
    <w:rsid w:val="009B22A4"/>
    <w:rsid w:val="009B2643"/>
    <w:rsid w:val="009B2CAD"/>
    <w:rsid w:val="009B2D4B"/>
    <w:rsid w:val="009B2F0F"/>
    <w:rsid w:val="009B2FE1"/>
    <w:rsid w:val="009B3166"/>
    <w:rsid w:val="009B3235"/>
    <w:rsid w:val="009B3870"/>
    <w:rsid w:val="009B397B"/>
    <w:rsid w:val="009B3CE5"/>
    <w:rsid w:val="009B3DA1"/>
    <w:rsid w:val="009B43D0"/>
    <w:rsid w:val="009B472A"/>
    <w:rsid w:val="009B490E"/>
    <w:rsid w:val="009B4B61"/>
    <w:rsid w:val="009B4C23"/>
    <w:rsid w:val="009B4D30"/>
    <w:rsid w:val="009B4F0A"/>
    <w:rsid w:val="009B4FB5"/>
    <w:rsid w:val="009B54A8"/>
    <w:rsid w:val="009B54B6"/>
    <w:rsid w:val="009B54E1"/>
    <w:rsid w:val="009B5620"/>
    <w:rsid w:val="009B56EA"/>
    <w:rsid w:val="009B580D"/>
    <w:rsid w:val="009B58F8"/>
    <w:rsid w:val="009B5A7C"/>
    <w:rsid w:val="009B5B67"/>
    <w:rsid w:val="009B61EE"/>
    <w:rsid w:val="009B6544"/>
    <w:rsid w:val="009B68C7"/>
    <w:rsid w:val="009B68E2"/>
    <w:rsid w:val="009B709B"/>
    <w:rsid w:val="009B72AB"/>
    <w:rsid w:val="009B757C"/>
    <w:rsid w:val="009B791D"/>
    <w:rsid w:val="009B7A3B"/>
    <w:rsid w:val="009B7A4A"/>
    <w:rsid w:val="009B7BB8"/>
    <w:rsid w:val="009B7C25"/>
    <w:rsid w:val="009B7ECD"/>
    <w:rsid w:val="009B7F6F"/>
    <w:rsid w:val="009C00E4"/>
    <w:rsid w:val="009C0518"/>
    <w:rsid w:val="009C06D0"/>
    <w:rsid w:val="009C0AF9"/>
    <w:rsid w:val="009C0BD2"/>
    <w:rsid w:val="009C0BDE"/>
    <w:rsid w:val="009C0C24"/>
    <w:rsid w:val="009C0C47"/>
    <w:rsid w:val="009C0C7A"/>
    <w:rsid w:val="009C0CCC"/>
    <w:rsid w:val="009C0D78"/>
    <w:rsid w:val="009C0E6B"/>
    <w:rsid w:val="009C0E76"/>
    <w:rsid w:val="009C1487"/>
    <w:rsid w:val="009C1874"/>
    <w:rsid w:val="009C1904"/>
    <w:rsid w:val="009C197E"/>
    <w:rsid w:val="009C1BA9"/>
    <w:rsid w:val="009C1CD6"/>
    <w:rsid w:val="009C1D68"/>
    <w:rsid w:val="009C1EF6"/>
    <w:rsid w:val="009C20B1"/>
    <w:rsid w:val="009C23E4"/>
    <w:rsid w:val="009C24DF"/>
    <w:rsid w:val="009C2576"/>
    <w:rsid w:val="009C26B4"/>
    <w:rsid w:val="009C279F"/>
    <w:rsid w:val="009C2B73"/>
    <w:rsid w:val="009C2BD3"/>
    <w:rsid w:val="009C2D50"/>
    <w:rsid w:val="009C3161"/>
    <w:rsid w:val="009C324E"/>
    <w:rsid w:val="009C32CB"/>
    <w:rsid w:val="009C3637"/>
    <w:rsid w:val="009C369D"/>
    <w:rsid w:val="009C378E"/>
    <w:rsid w:val="009C3806"/>
    <w:rsid w:val="009C3858"/>
    <w:rsid w:val="009C409A"/>
    <w:rsid w:val="009C4335"/>
    <w:rsid w:val="009C44E8"/>
    <w:rsid w:val="009C4554"/>
    <w:rsid w:val="009C4E14"/>
    <w:rsid w:val="009C5008"/>
    <w:rsid w:val="009C553E"/>
    <w:rsid w:val="009C56DB"/>
    <w:rsid w:val="009C581F"/>
    <w:rsid w:val="009C5889"/>
    <w:rsid w:val="009C58AC"/>
    <w:rsid w:val="009C5A25"/>
    <w:rsid w:val="009C5A63"/>
    <w:rsid w:val="009C5AFE"/>
    <w:rsid w:val="009C5E07"/>
    <w:rsid w:val="009C60E9"/>
    <w:rsid w:val="009C6104"/>
    <w:rsid w:val="009C61BF"/>
    <w:rsid w:val="009C6349"/>
    <w:rsid w:val="009C6723"/>
    <w:rsid w:val="009C6909"/>
    <w:rsid w:val="009C697E"/>
    <w:rsid w:val="009C6A0A"/>
    <w:rsid w:val="009C6A13"/>
    <w:rsid w:val="009C6D55"/>
    <w:rsid w:val="009C6DDD"/>
    <w:rsid w:val="009C716B"/>
    <w:rsid w:val="009C72AD"/>
    <w:rsid w:val="009C760E"/>
    <w:rsid w:val="009C7A24"/>
    <w:rsid w:val="009C7BA8"/>
    <w:rsid w:val="009C7CE1"/>
    <w:rsid w:val="009C7D5C"/>
    <w:rsid w:val="009D0052"/>
    <w:rsid w:val="009D021D"/>
    <w:rsid w:val="009D0529"/>
    <w:rsid w:val="009D05BC"/>
    <w:rsid w:val="009D06A6"/>
    <w:rsid w:val="009D0A36"/>
    <w:rsid w:val="009D0B7B"/>
    <w:rsid w:val="009D0BA4"/>
    <w:rsid w:val="009D0C3D"/>
    <w:rsid w:val="009D0CA3"/>
    <w:rsid w:val="009D0E73"/>
    <w:rsid w:val="009D0EBC"/>
    <w:rsid w:val="009D1085"/>
    <w:rsid w:val="009D1186"/>
    <w:rsid w:val="009D11C3"/>
    <w:rsid w:val="009D146A"/>
    <w:rsid w:val="009D16CB"/>
    <w:rsid w:val="009D16E5"/>
    <w:rsid w:val="009D1703"/>
    <w:rsid w:val="009D1A06"/>
    <w:rsid w:val="009D1C98"/>
    <w:rsid w:val="009D1EB1"/>
    <w:rsid w:val="009D1F5C"/>
    <w:rsid w:val="009D277C"/>
    <w:rsid w:val="009D29C4"/>
    <w:rsid w:val="009D2AD2"/>
    <w:rsid w:val="009D2AD8"/>
    <w:rsid w:val="009D2DC6"/>
    <w:rsid w:val="009D2FD7"/>
    <w:rsid w:val="009D32F5"/>
    <w:rsid w:val="009D339A"/>
    <w:rsid w:val="009D3840"/>
    <w:rsid w:val="009D392B"/>
    <w:rsid w:val="009D3AC2"/>
    <w:rsid w:val="009D3B89"/>
    <w:rsid w:val="009D3C3B"/>
    <w:rsid w:val="009D3C6B"/>
    <w:rsid w:val="009D3CCB"/>
    <w:rsid w:val="009D3E3D"/>
    <w:rsid w:val="009D3EA3"/>
    <w:rsid w:val="009D4162"/>
    <w:rsid w:val="009D426A"/>
    <w:rsid w:val="009D42FA"/>
    <w:rsid w:val="009D4476"/>
    <w:rsid w:val="009D44E9"/>
    <w:rsid w:val="009D4894"/>
    <w:rsid w:val="009D4BA1"/>
    <w:rsid w:val="009D4C12"/>
    <w:rsid w:val="009D4C73"/>
    <w:rsid w:val="009D4D8D"/>
    <w:rsid w:val="009D4E7B"/>
    <w:rsid w:val="009D50DD"/>
    <w:rsid w:val="009D541A"/>
    <w:rsid w:val="009D55B1"/>
    <w:rsid w:val="009D55CC"/>
    <w:rsid w:val="009D5632"/>
    <w:rsid w:val="009D57DF"/>
    <w:rsid w:val="009D5A00"/>
    <w:rsid w:val="009D5B0F"/>
    <w:rsid w:val="009D5C11"/>
    <w:rsid w:val="009D5C1E"/>
    <w:rsid w:val="009D5C81"/>
    <w:rsid w:val="009D5DA4"/>
    <w:rsid w:val="009D5E0F"/>
    <w:rsid w:val="009D6251"/>
    <w:rsid w:val="009D62BA"/>
    <w:rsid w:val="009D656A"/>
    <w:rsid w:val="009D6791"/>
    <w:rsid w:val="009D6B9B"/>
    <w:rsid w:val="009D6D93"/>
    <w:rsid w:val="009D7243"/>
    <w:rsid w:val="009D72F6"/>
    <w:rsid w:val="009D747C"/>
    <w:rsid w:val="009D75B7"/>
    <w:rsid w:val="009D775B"/>
    <w:rsid w:val="009D7B6C"/>
    <w:rsid w:val="009D7B92"/>
    <w:rsid w:val="009D7CF4"/>
    <w:rsid w:val="009D7DA9"/>
    <w:rsid w:val="009D7E91"/>
    <w:rsid w:val="009D7F81"/>
    <w:rsid w:val="009E00BF"/>
    <w:rsid w:val="009E0105"/>
    <w:rsid w:val="009E029E"/>
    <w:rsid w:val="009E0366"/>
    <w:rsid w:val="009E044E"/>
    <w:rsid w:val="009E073C"/>
    <w:rsid w:val="009E07F2"/>
    <w:rsid w:val="009E07F4"/>
    <w:rsid w:val="009E096D"/>
    <w:rsid w:val="009E0E43"/>
    <w:rsid w:val="009E10F1"/>
    <w:rsid w:val="009E1477"/>
    <w:rsid w:val="009E1573"/>
    <w:rsid w:val="009E16D3"/>
    <w:rsid w:val="009E16EA"/>
    <w:rsid w:val="009E19FE"/>
    <w:rsid w:val="009E1AB3"/>
    <w:rsid w:val="009E1C75"/>
    <w:rsid w:val="009E1CAD"/>
    <w:rsid w:val="009E1D69"/>
    <w:rsid w:val="009E1FCA"/>
    <w:rsid w:val="009E2032"/>
    <w:rsid w:val="009E2280"/>
    <w:rsid w:val="009E22D0"/>
    <w:rsid w:val="009E247F"/>
    <w:rsid w:val="009E2B64"/>
    <w:rsid w:val="009E2B8A"/>
    <w:rsid w:val="009E2C14"/>
    <w:rsid w:val="009E2DC4"/>
    <w:rsid w:val="009E2E4C"/>
    <w:rsid w:val="009E3140"/>
    <w:rsid w:val="009E3165"/>
    <w:rsid w:val="009E3203"/>
    <w:rsid w:val="009E3323"/>
    <w:rsid w:val="009E3442"/>
    <w:rsid w:val="009E34AF"/>
    <w:rsid w:val="009E3587"/>
    <w:rsid w:val="009E367C"/>
    <w:rsid w:val="009E3773"/>
    <w:rsid w:val="009E3E13"/>
    <w:rsid w:val="009E416A"/>
    <w:rsid w:val="009E41FF"/>
    <w:rsid w:val="009E4277"/>
    <w:rsid w:val="009E4697"/>
    <w:rsid w:val="009E47D7"/>
    <w:rsid w:val="009E490E"/>
    <w:rsid w:val="009E499E"/>
    <w:rsid w:val="009E4BC0"/>
    <w:rsid w:val="009E4CB3"/>
    <w:rsid w:val="009E4D0C"/>
    <w:rsid w:val="009E4DBB"/>
    <w:rsid w:val="009E4E8D"/>
    <w:rsid w:val="009E4F00"/>
    <w:rsid w:val="009E4FCD"/>
    <w:rsid w:val="009E52F2"/>
    <w:rsid w:val="009E5329"/>
    <w:rsid w:val="009E538B"/>
    <w:rsid w:val="009E57BA"/>
    <w:rsid w:val="009E5E34"/>
    <w:rsid w:val="009E5E41"/>
    <w:rsid w:val="009E5F64"/>
    <w:rsid w:val="009E64D2"/>
    <w:rsid w:val="009E6821"/>
    <w:rsid w:val="009E694E"/>
    <w:rsid w:val="009E6ADF"/>
    <w:rsid w:val="009E6BBF"/>
    <w:rsid w:val="009E6D81"/>
    <w:rsid w:val="009E6F09"/>
    <w:rsid w:val="009E7060"/>
    <w:rsid w:val="009E7228"/>
    <w:rsid w:val="009E750E"/>
    <w:rsid w:val="009E765A"/>
    <w:rsid w:val="009E77EB"/>
    <w:rsid w:val="009E7846"/>
    <w:rsid w:val="009E7A7A"/>
    <w:rsid w:val="009E7DC2"/>
    <w:rsid w:val="009E7F27"/>
    <w:rsid w:val="009E7FB6"/>
    <w:rsid w:val="009F012B"/>
    <w:rsid w:val="009F03C9"/>
    <w:rsid w:val="009F0471"/>
    <w:rsid w:val="009F094F"/>
    <w:rsid w:val="009F0B04"/>
    <w:rsid w:val="009F0C8E"/>
    <w:rsid w:val="009F0CC5"/>
    <w:rsid w:val="009F113B"/>
    <w:rsid w:val="009F132D"/>
    <w:rsid w:val="009F14CE"/>
    <w:rsid w:val="009F17A3"/>
    <w:rsid w:val="009F18D5"/>
    <w:rsid w:val="009F18F0"/>
    <w:rsid w:val="009F192A"/>
    <w:rsid w:val="009F1A63"/>
    <w:rsid w:val="009F1B68"/>
    <w:rsid w:val="009F20B6"/>
    <w:rsid w:val="009F24D5"/>
    <w:rsid w:val="009F285A"/>
    <w:rsid w:val="009F2B43"/>
    <w:rsid w:val="009F2DEB"/>
    <w:rsid w:val="009F3246"/>
    <w:rsid w:val="009F3316"/>
    <w:rsid w:val="009F332F"/>
    <w:rsid w:val="009F3378"/>
    <w:rsid w:val="009F3532"/>
    <w:rsid w:val="009F39C0"/>
    <w:rsid w:val="009F3BA4"/>
    <w:rsid w:val="009F3CF5"/>
    <w:rsid w:val="009F3DF2"/>
    <w:rsid w:val="009F3E6B"/>
    <w:rsid w:val="009F41D6"/>
    <w:rsid w:val="009F4200"/>
    <w:rsid w:val="009F4439"/>
    <w:rsid w:val="009F4547"/>
    <w:rsid w:val="009F466E"/>
    <w:rsid w:val="009F4FEF"/>
    <w:rsid w:val="009F50A9"/>
    <w:rsid w:val="009F52E4"/>
    <w:rsid w:val="009F5686"/>
    <w:rsid w:val="009F58B3"/>
    <w:rsid w:val="009F59E9"/>
    <w:rsid w:val="009F5A80"/>
    <w:rsid w:val="009F5C26"/>
    <w:rsid w:val="009F5D81"/>
    <w:rsid w:val="009F61DD"/>
    <w:rsid w:val="009F659E"/>
    <w:rsid w:val="009F66D2"/>
    <w:rsid w:val="009F672B"/>
    <w:rsid w:val="009F67A0"/>
    <w:rsid w:val="009F682E"/>
    <w:rsid w:val="009F6C2F"/>
    <w:rsid w:val="009F6D79"/>
    <w:rsid w:val="009F71CC"/>
    <w:rsid w:val="009F7337"/>
    <w:rsid w:val="009F75D2"/>
    <w:rsid w:val="009F7632"/>
    <w:rsid w:val="009F77B0"/>
    <w:rsid w:val="009F77CE"/>
    <w:rsid w:val="009F7AF0"/>
    <w:rsid w:val="009F7B00"/>
    <w:rsid w:val="009F7B7B"/>
    <w:rsid w:val="009F7E6D"/>
    <w:rsid w:val="009F7F11"/>
    <w:rsid w:val="00A00181"/>
    <w:rsid w:val="00A0024E"/>
    <w:rsid w:val="00A00315"/>
    <w:rsid w:val="00A005F5"/>
    <w:rsid w:val="00A00852"/>
    <w:rsid w:val="00A00A4F"/>
    <w:rsid w:val="00A01027"/>
    <w:rsid w:val="00A01297"/>
    <w:rsid w:val="00A014D9"/>
    <w:rsid w:val="00A01A27"/>
    <w:rsid w:val="00A01CB9"/>
    <w:rsid w:val="00A023A3"/>
    <w:rsid w:val="00A027C1"/>
    <w:rsid w:val="00A02877"/>
    <w:rsid w:val="00A02A75"/>
    <w:rsid w:val="00A02B7F"/>
    <w:rsid w:val="00A02D8D"/>
    <w:rsid w:val="00A0300D"/>
    <w:rsid w:val="00A032E7"/>
    <w:rsid w:val="00A03766"/>
    <w:rsid w:val="00A03844"/>
    <w:rsid w:val="00A03887"/>
    <w:rsid w:val="00A0393D"/>
    <w:rsid w:val="00A03944"/>
    <w:rsid w:val="00A03AF0"/>
    <w:rsid w:val="00A03BFC"/>
    <w:rsid w:val="00A04319"/>
    <w:rsid w:val="00A043DA"/>
    <w:rsid w:val="00A048EF"/>
    <w:rsid w:val="00A04A93"/>
    <w:rsid w:val="00A04CC0"/>
    <w:rsid w:val="00A04D52"/>
    <w:rsid w:val="00A04D53"/>
    <w:rsid w:val="00A05203"/>
    <w:rsid w:val="00A05439"/>
    <w:rsid w:val="00A0549E"/>
    <w:rsid w:val="00A05AAA"/>
    <w:rsid w:val="00A05B8A"/>
    <w:rsid w:val="00A05DDC"/>
    <w:rsid w:val="00A0606A"/>
    <w:rsid w:val="00A0613F"/>
    <w:rsid w:val="00A06357"/>
    <w:rsid w:val="00A064ED"/>
    <w:rsid w:val="00A066C7"/>
    <w:rsid w:val="00A06A46"/>
    <w:rsid w:val="00A07010"/>
    <w:rsid w:val="00A0704D"/>
    <w:rsid w:val="00A07160"/>
    <w:rsid w:val="00A072FD"/>
    <w:rsid w:val="00A0755D"/>
    <w:rsid w:val="00A0790C"/>
    <w:rsid w:val="00A07B53"/>
    <w:rsid w:val="00A07F18"/>
    <w:rsid w:val="00A101E0"/>
    <w:rsid w:val="00A10483"/>
    <w:rsid w:val="00A1063E"/>
    <w:rsid w:val="00A106C6"/>
    <w:rsid w:val="00A10731"/>
    <w:rsid w:val="00A1077C"/>
    <w:rsid w:val="00A1085E"/>
    <w:rsid w:val="00A10C5D"/>
    <w:rsid w:val="00A10C90"/>
    <w:rsid w:val="00A10DAA"/>
    <w:rsid w:val="00A10FE7"/>
    <w:rsid w:val="00A111CD"/>
    <w:rsid w:val="00A1130C"/>
    <w:rsid w:val="00A115CD"/>
    <w:rsid w:val="00A11709"/>
    <w:rsid w:val="00A117C8"/>
    <w:rsid w:val="00A118A6"/>
    <w:rsid w:val="00A11D03"/>
    <w:rsid w:val="00A11D4C"/>
    <w:rsid w:val="00A11D54"/>
    <w:rsid w:val="00A11EA3"/>
    <w:rsid w:val="00A11F33"/>
    <w:rsid w:val="00A1204C"/>
    <w:rsid w:val="00A1255A"/>
    <w:rsid w:val="00A12ED9"/>
    <w:rsid w:val="00A12F7A"/>
    <w:rsid w:val="00A131EA"/>
    <w:rsid w:val="00A13320"/>
    <w:rsid w:val="00A134D6"/>
    <w:rsid w:val="00A134EC"/>
    <w:rsid w:val="00A1351F"/>
    <w:rsid w:val="00A135B9"/>
    <w:rsid w:val="00A13922"/>
    <w:rsid w:val="00A139F0"/>
    <w:rsid w:val="00A13CF7"/>
    <w:rsid w:val="00A13D6A"/>
    <w:rsid w:val="00A14108"/>
    <w:rsid w:val="00A142E8"/>
    <w:rsid w:val="00A14426"/>
    <w:rsid w:val="00A1452D"/>
    <w:rsid w:val="00A149D8"/>
    <w:rsid w:val="00A14AFA"/>
    <w:rsid w:val="00A14B4C"/>
    <w:rsid w:val="00A14B57"/>
    <w:rsid w:val="00A14EE9"/>
    <w:rsid w:val="00A14F56"/>
    <w:rsid w:val="00A14F6C"/>
    <w:rsid w:val="00A14FB4"/>
    <w:rsid w:val="00A150C9"/>
    <w:rsid w:val="00A151BB"/>
    <w:rsid w:val="00A151E7"/>
    <w:rsid w:val="00A1565E"/>
    <w:rsid w:val="00A1571B"/>
    <w:rsid w:val="00A15781"/>
    <w:rsid w:val="00A159B3"/>
    <w:rsid w:val="00A15A89"/>
    <w:rsid w:val="00A15B3E"/>
    <w:rsid w:val="00A16068"/>
    <w:rsid w:val="00A162B1"/>
    <w:rsid w:val="00A16313"/>
    <w:rsid w:val="00A163D7"/>
    <w:rsid w:val="00A16478"/>
    <w:rsid w:val="00A1675B"/>
    <w:rsid w:val="00A16789"/>
    <w:rsid w:val="00A16914"/>
    <w:rsid w:val="00A169FE"/>
    <w:rsid w:val="00A16B0A"/>
    <w:rsid w:val="00A16BD4"/>
    <w:rsid w:val="00A16C98"/>
    <w:rsid w:val="00A16E79"/>
    <w:rsid w:val="00A171D4"/>
    <w:rsid w:val="00A175F4"/>
    <w:rsid w:val="00A17604"/>
    <w:rsid w:val="00A177A5"/>
    <w:rsid w:val="00A17873"/>
    <w:rsid w:val="00A1798A"/>
    <w:rsid w:val="00A2011C"/>
    <w:rsid w:val="00A2022A"/>
    <w:rsid w:val="00A2023C"/>
    <w:rsid w:val="00A202CA"/>
    <w:rsid w:val="00A20398"/>
    <w:rsid w:val="00A203CF"/>
    <w:rsid w:val="00A2049C"/>
    <w:rsid w:val="00A2060D"/>
    <w:rsid w:val="00A2078A"/>
    <w:rsid w:val="00A20847"/>
    <w:rsid w:val="00A20B43"/>
    <w:rsid w:val="00A20C21"/>
    <w:rsid w:val="00A2111D"/>
    <w:rsid w:val="00A2120C"/>
    <w:rsid w:val="00A213B5"/>
    <w:rsid w:val="00A21436"/>
    <w:rsid w:val="00A21616"/>
    <w:rsid w:val="00A2161A"/>
    <w:rsid w:val="00A21813"/>
    <w:rsid w:val="00A2192E"/>
    <w:rsid w:val="00A21B26"/>
    <w:rsid w:val="00A21CFF"/>
    <w:rsid w:val="00A21DDB"/>
    <w:rsid w:val="00A21E7A"/>
    <w:rsid w:val="00A21EE9"/>
    <w:rsid w:val="00A21F46"/>
    <w:rsid w:val="00A224A2"/>
    <w:rsid w:val="00A2258D"/>
    <w:rsid w:val="00A228AA"/>
    <w:rsid w:val="00A22A86"/>
    <w:rsid w:val="00A22B1E"/>
    <w:rsid w:val="00A22C2A"/>
    <w:rsid w:val="00A22CCD"/>
    <w:rsid w:val="00A22E5B"/>
    <w:rsid w:val="00A22F4B"/>
    <w:rsid w:val="00A23635"/>
    <w:rsid w:val="00A2387F"/>
    <w:rsid w:val="00A23A39"/>
    <w:rsid w:val="00A23A48"/>
    <w:rsid w:val="00A23EA4"/>
    <w:rsid w:val="00A2411F"/>
    <w:rsid w:val="00A24176"/>
    <w:rsid w:val="00A24362"/>
    <w:rsid w:val="00A24445"/>
    <w:rsid w:val="00A24720"/>
    <w:rsid w:val="00A24937"/>
    <w:rsid w:val="00A24A59"/>
    <w:rsid w:val="00A24C04"/>
    <w:rsid w:val="00A24D28"/>
    <w:rsid w:val="00A24F88"/>
    <w:rsid w:val="00A25339"/>
    <w:rsid w:val="00A25487"/>
    <w:rsid w:val="00A257B7"/>
    <w:rsid w:val="00A25862"/>
    <w:rsid w:val="00A2595B"/>
    <w:rsid w:val="00A25A18"/>
    <w:rsid w:val="00A25E70"/>
    <w:rsid w:val="00A25EA2"/>
    <w:rsid w:val="00A260FE"/>
    <w:rsid w:val="00A2624A"/>
    <w:rsid w:val="00A2649C"/>
    <w:rsid w:val="00A26598"/>
    <w:rsid w:val="00A266C0"/>
    <w:rsid w:val="00A26A4F"/>
    <w:rsid w:val="00A26A52"/>
    <w:rsid w:val="00A26AA0"/>
    <w:rsid w:val="00A26BCD"/>
    <w:rsid w:val="00A27056"/>
    <w:rsid w:val="00A2710D"/>
    <w:rsid w:val="00A27237"/>
    <w:rsid w:val="00A2726E"/>
    <w:rsid w:val="00A27387"/>
    <w:rsid w:val="00A273EA"/>
    <w:rsid w:val="00A275A4"/>
    <w:rsid w:val="00A2761D"/>
    <w:rsid w:val="00A2764E"/>
    <w:rsid w:val="00A27AB7"/>
    <w:rsid w:val="00A27BB9"/>
    <w:rsid w:val="00A27BE6"/>
    <w:rsid w:val="00A3017C"/>
    <w:rsid w:val="00A30262"/>
    <w:rsid w:val="00A30397"/>
    <w:rsid w:val="00A306A8"/>
    <w:rsid w:val="00A30722"/>
    <w:rsid w:val="00A309A7"/>
    <w:rsid w:val="00A30A78"/>
    <w:rsid w:val="00A30AD3"/>
    <w:rsid w:val="00A30B20"/>
    <w:rsid w:val="00A30BEF"/>
    <w:rsid w:val="00A3105A"/>
    <w:rsid w:val="00A310C6"/>
    <w:rsid w:val="00A31142"/>
    <w:rsid w:val="00A3131C"/>
    <w:rsid w:val="00A31518"/>
    <w:rsid w:val="00A31649"/>
    <w:rsid w:val="00A31DD0"/>
    <w:rsid w:val="00A320FD"/>
    <w:rsid w:val="00A321B9"/>
    <w:rsid w:val="00A321C3"/>
    <w:rsid w:val="00A32759"/>
    <w:rsid w:val="00A32B4E"/>
    <w:rsid w:val="00A32CD1"/>
    <w:rsid w:val="00A32F84"/>
    <w:rsid w:val="00A334A0"/>
    <w:rsid w:val="00A33517"/>
    <w:rsid w:val="00A3375A"/>
    <w:rsid w:val="00A3392B"/>
    <w:rsid w:val="00A339E4"/>
    <w:rsid w:val="00A33A78"/>
    <w:rsid w:val="00A341EC"/>
    <w:rsid w:val="00A34352"/>
    <w:rsid w:val="00A344E0"/>
    <w:rsid w:val="00A34618"/>
    <w:rsid w:val="00A347B5"/>
    <w:rsid w:val="00A34899"/>
    <w:rsid w:val="00A349D0"/>
    <w:rsid w:val="00A34ADD"/>
    <w:rsid w:val="00A34B0B"/>
    <w:rsid w:val="00A34CDE"/>
    <w:rsid w:val="00A34CF2"/>
    <w:rsid w:val="00A34D60"/>
    <w:rsid w:val="00A34E00"/>
    <w:rsid w:val="00A354EF"/>
    <w:rsid w:val="00A3567D"/>
    <w:rsid w:val="00A35717"/>
    <w:rsid w:val="00A359AB"/>
    <w:rsid w:val="00A35B76"/>
    <w:rsid w:val="00A35C3B"/>
    <w:rsid w:val="00A35CF0"/>
    <w:rsid w:val="00A35F87"/>
    <w:rsid w:val="00A36220"/>
    <w:rsid w:val="00A3664A"/>
    <w:rsid w:val="00A3677D"/>
    <w:rsid w:val="00A36E29"/>
    <w:rsid w:val="00A36F1A"/>
    <w:rsid w:val="00A36F3E"/>
    <w:rsid w:val="00A36F49"/>
    <w:rsid w:val="00A37236"/>
    <w:rsid w:val="00A374DD"/>
    <w:rsid w:val="00A37550"/>
    <w:rsid w:val="00A3767E"/>
    <w:rsid w:val="00A37963"/>
    <w:rsid w:val="00A37CBE"/>
    <w:rsid w:val="00A37E62"/>
    <w:rsid w:val="00A37E86"/>
    <w:rsid w:val="00A37FCE"/>
    <w:rsid w:val="00A40334"/>
    <w:rsid w:val="00A40379"/>
    <w:rsid w:val="00A404C1"/>
    <w:rsid w:val="00A40A89"/>
    <w:rsid w:val="00A40D08"/>
    <w:rsid w:val="00A40D87"/>
    <w:rsid w:val="00A41473"/>
    <w:rsid w:val="00A41525"/>
    <w:rsid w:val="00A415D0"/>
    <w:rsid w:val="00A419E8"/>
    <w:rsid w:val="00A41A26"/>
    <w:rsid w:val="00A41B26"/>
    <w:rsid w:val="00A41B66"/>
    <w:rsid w:val="00A41B80"/>
    <w:rsid w:val="00A41F33"/>
    <w:rsid w:val="00A4206A"/>
    <w:rsid w:val="00A422CF"/>
    <w:rsid w:val="00A4245B"/>
    <w:rsid w:val="00A4256B"/>
    <w:rsid w:val="00A427D3"/>
    <w:rsid w:val="00A428F8"/>
    <w:rsid w:val="00A42A66"/>
    <w:rsid w:val="00A42A74"/>
    <w:rsid w:val="00A42B6E"/>
    <w:rsid w:val="00A42C11"/>
    <w:rsid w:val="00A42C6F"/>
    <w:rsid w:val="00A4311F"/>
    <w:rsid w:val="00A431FE"/>
    <w:rsid w:val="00A43235"/>
    <w:rsid w:val="00A43405"/>
    <w:rsid w:val="00A4354D"/>
    <w:rsid w:val="00A43568"/>
    <w:rsid w:val="00A43675"/>
    <w:rsid w:val="00A437A6"/>
    <w:rsid w:val="00A43963"/>
    <w:rsid w:val="00A43986"/>
    <w:rsid w:val="00A43B30"/>
    <w:rsid w:val="00A43BB3"/>
    <w:rsid w:val="00A43C54"/>
    <w:rsid w:val="00A4402B"/>
    <w:rsid w:val="00A444DC"/>
    <w:rsid w:val="00A44EA4"/>
    <w:rsid w:val="00A44EE0"/>
    <w:rsid w:val="00A452CB"/>
    <w:rsid w:val="00A45319"/>
    <w:rsid w:val="00A4547D"/>
    <w:rsid w:val="00A455B0"/>
    <w:rsid w:val="00A4565B"/>
    <w:rsid w:val="00A45AE1"/>
    <w:rsid w:val="00A45FAA"/>
    <w:rsid w:val="00A460F8"/>
    <w:rsid w:val="00A4626F"/>
    <w:rsid w:val="00A4676E"/>
    <w:rsid w:val="00A469D3"/>
    <w:rsid w:val="00A46D0D"/>
    <w:rsid w:val="00A46D1F"/>
    <w:rsid w:val="00A47134"/>
    <w:rsid w:val="00A47313"/>
    <w:rsid w:val="00A477E8"/>
    <w:rsid w:val="00A478F6"/>
    <w:rsid w:val="00A47B22"/>
    <w:rsid w:val="00A47BA0"/>
    <w:rsid w:val="00A47C53"/>
    <w:rsid w:val="00A47C99"/>
    <w:rsid w:val="00A47D94"/>
    <w:rsid w:val="00A50060"/>
    <w:rsid w:val="00A50139"/>
    <w:rsid w:val="00A502D7"/>
    <w:rsid w:val="00A50365"/>
    <w:rsid w:val="00A50B72"/>
    <w:rsid w:val="00A50BB5"/>
    <w:rsid w:val="00A5133A"/>
    <w:rsid w:val="00A5138D"/>
    <w:rsid w:val="00A514BA"/>
    <w:rsid w:val="00A51835"/>
    <w:rsid w:val="00A51A1B"/>
    <w:rsid w:val="00A51B03"/>
    <w:rsid w:val="00A51D46"/>
    <w:rsid w:val="00A521B6"/>
    <w:rsid w:val="00A52284"/>
    <w:rsid w:val="00A5251A"/>
    <w:rsid w:val="00A525A1"/>
    <w:rsid w:val="00A5289D"/>
    <w:rsid w:val="00A52B00"/>
    <w:rsid w:val="00A52B29"/>
    <w:rsid w:val="00A52BEA"/>
    <w:rsid w:val="00A5305E"/>
    <w:rsid w:val="00A5309C"/>
    <w:rsid w:val="00A53310"/>
    <w:rsid w:val="00A53463"/>
    <w:rsid w:val="00A534AA"/>
    <w:rsid w:val="00A534B9"/>
    <w:rsid w:val="00A537B8"/>
    <w:rsid w:val="00A5384D"/>
    <w:rsid w:val="00A5387A"/>
    <w:rsid w:val="00A538F2"/>
    <w:rsid w:val="00A53AB4"/>
    <w:rsid w:val="00A53D3E"/>
    <w:rsid w:val="00A53D93"/>
    <w:rsid w:val="00A5430F"/>
    <w:rsid w:val="00A545AA"/>
    <w:rsid w:val="00A545BA"/>
    <w:rsid w:val="00A548EA"/>
    <w:rsid w:val="00A54A19"/>
    <w:rsid w:val="00A54A86"/>
    <w:rsid w:val="00A54D99"/>
    <w:rsid w:val="00A54F0B"/>
    <w:rsid w:val="00A54FDF"/>
    <w:rsid w:val="00A55061"/>
    <w:rsid w:val="00A55102"/>
    <w:rsid w:val="00A5532E"/>
    <w:rsid w:val="00A55924"/>
    <w:rsid w:val="00A55B8C"/>
    <w:rsid w:val="00A55C77"/>
    <w:rsid w:val="00A55DFD"/>
    <w:rsid w:val="00A55F9C"/>
    <w:rsid w:val="00A56339"/>
    <w:rsid w:val="00A56686"/>
    <w:rsid w:val="00A56707"/>
    <w:rsid w:val="00A56B80"/>
    <w:rsid w:val="00A56D4F"/>
    <w:rsid w:val="00A57033"/>
    <w:rsid w:val="00A5725D"/>
    <w:rsid w:val="00A57297"/>
    <w:rsid w:val="00A575CD"/>
    <w:rsid w:val="00A57664"/>
    <w:rsid w:val="00A577C2"/>
    <w:rsid w:val="00A57ADF"/>
    <w:rsid w:val="00A57DA6"/>
    <w:rsid w:val="00A57E7A"/>
    <w:rsid w:val="00A57EE7"/>
    <w:rsid w:val="00A600D7"/>
    <w:rsid w:val="00A60206"/>
    <w:rsid w:val="00A6034D"/>
    <w:rsid w:val="00A60B3B"/>
    <w:rsid w:val="00A60D0C"/>
    <w:rsid w:val="00A610AB"/>
    <w:rsid w:val="00A610B8"/>
    <w:rsid w:val="00A612E2"/>
    <w:rsid w:val="00A61732"/>
    <w:rsid w:val="00A6173C"/>
    <w:rsid w:val="00A61767"/>
    <w:rsid w:val="00A61973"/>
    <w:rsid w:val="00A619D0"/>
    <w:rsid w:val="00A61ACF"/>
    <w:rsid w:val="00A61C9D"/>
    <w:rsid w:val="00A61D6F"/>
    <w:rsid w:val="00A61F32"/>
    <w:rsid w:val="00A621CA"/>
    <w:rsid w:val="00A62251"/>
    <w:rsid w:val="00A62456"/>
    <w:rsid w:val="00A62464"/>
    <w:rsid w:val="00A626C0"/>
    <w:rsid w:val="00A628EE"/>
    <w:rsid w:val="00A62997"/>
    <w:rsid w:val="00A629A2"/>
    <w:rsid w:val="00A6301C"/>
    <w:rsid w:val="00A6302F"/>
    <w:rsid w:val="00A630A4"/>
    <w:rsid w:val="00A632E1"/>
    <w:rsid w:val="00A63316"/>
    <w:rsid w:val="00A63529"/>
    <w:rsid w:val="00A63C55"/>
    <w:rsid w:val="00A641F4"/>
    <w:rsid w:val="00A642D4"/>
    <w:rsid w:val="00A643E1"/>
    <w:rsid w:val="00A644AC"/>
    <w:rsid w:val="00A6487B"/>
    <w:rsid w:val="00A64B35"/>
    <w:rsid w:val="00A64E35"/>
    <w:rsid w:val="00A64EFC"/>
    <w:rsid w:val="00A64F33"/>
    <w:rsid w:val="00A65168"/>
    <w:rsid w:val="00A65457"/>
    <w:rsid w:val="00A654AD"/>
    <w:rsid w:val="00A656E4"/>
    <w:rsid w:val="00A65851"/>
    <w:rsid w:val="00A65EFF"/>
    <w:rsid w:val="00A65FF5"/>
    <w:rsid w:val="00A66280"/>
    <w:rsid w:val="00A662C2"/>
    <w:rsid w:val="00A6649E"/>
    <w:rsid w:val="00A665E4"/>
    <w:rsid w:val="00A66683"/>
    <w:rsid w:val="00A66798"/>
    <w:rsid w:val="00A66E2B"/>
    <w:rsid w:val="00A67082"/>
    <w:rsid w:val="00A672DB"/>
    <w:rsid w:val="00A673A2"/>
    <w:rsid w:val="00A67677"/>
    <w:rsid w:val="00A679CB"/>
    <w:rsid w:val="00A67BB6"/>
    <w:rsid w:val="00A67C04"/>
    <w:rsid w:val="00A67D44"/>
    <w:rsid w:val="00A7014C"/>
    <w:rsid w:val="00A704B8"/>
    <w:rsid w:val="00A70576"/>
    <w:rsid w:val="00A70ACA"/>
    <w:rsid w:val="00A70CD8"/>
    <w:rsid w:val="00A70D5B"/>
    <w:rsid w:val="00A70E65"/>
    <w:rsid w:val="00A7130F"/>
    <w:rsid w:val="00A7133D"/>
    <w:rsid w:val="00A71546"/>
    <w:rsid w:val="00A715BC"/>
    <w:rsid w:val="00A715FA"/>
    <w:rsid w:val="00A71841"/>
    <w:rsid w:val="00A7187B"/>
    <w:rsid w:val="00A71EA1"/>
    <w:rsid w:val="00A7209B"/>
    <w:rsid w:val="00A721E6"/>
    <w:rsid w:val="00A722F6"/>
    <w:rsid w:val="00A727B3"/>
    <w:rsid w:val="00A727E3"/>
    <w:rsid w:val="00A72820"/>
    <w:rsid w:val="00A72856"/>
    <w:rsid w:val="00A72ABA"/>
    <w:rsid w:val="00A72BC0"/>
    <w:rsid w:val="00A72E16"/>
    <w:rsid w:val="00A72FDB"/>
    <w:rsid w:val="00A730E1"/>
    <w:rsid w:val="00A73226"/>
    <w:rsid w:val="00A73259"/>
    <w:rsid w:val="00A7349E"/>
    <w:rsid w:val="00A73675"/>
    <w:rsid w:val="00A736E2"/>
    <w:rsid w:val="00A736F3"/>
    <w:rsid w:val="00A73803"/>
    <w:rsid w:val="00A74124"/>
    <w:rsid w:val="00A742BB"/>
    <w:rsid w:val="00A74323"/>
    <w:rsid w:val="00A74388"/>
    <w:rsid w:val="00A745B6"/>
    <w:rsid w:val="00A74BDE"/>
    <w:rsid w:val="00A750D1"/>
    <w:rsid w:val="00A750E1"/>
    <w:rsid w:val="00A7537C"/>
    <w:rsid w:val="00A75620"/>
    <w:rsid w:val="00A75624"/>
    <w:rsid w:val="00A75A43"/>
    <w:rsid w:val="00A76135"/>
    <w:rsid w:val="00A7627F"/>
    <w:rsid w:val="00A7634A"/>
    <w:rsid w:val="00A76679"/>
    <w:rsid w:val="00A769D4"/>
    <w:rsid w:val="00A76AA9"/>
    <w:rsid w:val="00A76AB0"/>
    <w:rsid w:val="00A76C9F"/>
    <w:rsid w:val="00A76D65"/>
    <w:rsid w:val="00A76EEA"/>
    <w:rsid w:val="00A76F0F"/>
    <w:rsid w:val="00A77046"/>
    <w:rsid w:val="00A7705E"/>
    <w:rsid w:val="00A77726"/>
    <w:rsid w:val="00A779B1"/>
    <w:rsid w:val="00A77A9B"/>
    <w:rsid w:val="00A77AB2"/>
    <w:rsid w:val="00A77B04"/>
    <w:rsid w:val="00A77BCA"/>
    <w:rsid w:val="00A77C16"/>
    <w:rsid w:val="00A77C8F"/>
    <w:rsid w:val="00A80A25"/>
    <w:rsid w:val="00A80E73"/>
    <w:rsid w:val="00A80E8A"/>
    <w:rsid w:val="00A80EA4"/>
    <w:rsid w:val="00A8102F"/>
    <w:rsid w:val="00A8110F"/>
    <w:rsid w:val="00A81186"/>
    <w:rsid w:val="00A812D1"/>
    <w:rsid w:val="00A8146A"/>
    <w:rsid w:val="00A81563"/>
    <w:rsid w:val="00A818DA"/>
    <w:rsid w:val="00A81972"/>
    <w:rsid w:val="00A819FD"/>
    <w:rsid w:val="00A81A9E"/>
    <w:rsid w:val="00A81B74"/>
    <w:rsid w:val="00A8205F"/>
    <w:rsid w:val="00A820A5"/>
    <w:rsid w:val="00A82700"/>
    <w:rsid w:val="00A82717"/>
    <w:rsid w:val="00A827E6"/>
    <w:rsid w:val="00A827F4"/>
    <w:rsid w:val="00A82891"/>
    <w:rsid w:val="00A829A6"/>
    <w:rsid w:val="00A82BD8"/>
    <w:rsid w:val="00A82DB5"/>
    <w:rsid w:val="00A82DD5"/>
    <w:rsid w:val="00A82E5E"/>
    <w:rsid w:val="00A83057"/>
    <w:rsid w:val="00A830AE"/>
    <w:rsid w:val="00A8313F"/>
    <w:rsid w:val="00A832AE"/>
    <w:rsid w:val="00A83381"/>
    <w:rsid w:val="00A836BE"/>
    <w:rsid w:val="00A8398A"/>
    <w:rsid w:val="00A83CA2"/>
    <w:rsid w:val="00A83DD0"/>
    <w:rsid w:val="00A84198"/>
    <w:rsid w:val="00A841D9"/>
    <w:rsid w:val="00A847CC"/>
    <w:rsid w:val="00A84964"/>
    <w:rsid w:val="00A84D0C"/>
    <w:rsid w:val="00A84F55"/>
    <w:rsid w:val="00A850FD"/>
    <w:rsid w:val="00A853F7"/>
    <w:rsid w:val="00A854BE"/>
    <w:rsid w:val="00A854FD"/>
    <w:rsid w:val="00A85B41"/>
    <w:rsid w:val="00A85BC8"/>
    <w:rsid w:val="00A85FBF"/>
    <w:rsid w:val="00A860F8"/>
    <w:rsid w:val="00A86287"/>
    <w:rsid w:val="00A8644D"/>
    <w:rsid w:val="00A8646E"/>
    <w:rsid w:val="00A86832"/>
    <w:rsid w:val="00A869E9"/>
    <w:rsid w:val="00A86BF7"/>
    <w:rsid w:val="00A86C2F"/>
    <w:rsid w:val="00A86C47"/>
    <w:rsid w:val="00A86EF2"/>
    <w:rsid w:val="00A871A5"/>
    <w:rsid w:val="00A877AA"/>
    <w:rsid w:val="00A8783C"/>
    <w:rsid w:val="00A87B23"/>
    <w:rsid w:val="00A87E09"/>
    <w:rsid w:val="00A87EB7"/>
    <w:rsid w:val="00A87EC5"/>
    <w:rsid w:val="00A902FC"/>
    <w:rsid w:val="00A903C8"/>
    <w:rsid w:val="00A90767"/>
    <w:rsid w:val="00A907C7"/>
    <w:rsid w:val="00A90A5B"/>
    <w:rsid w:val="00A90AAC"/>
    <w:rsid w:val="00A90AD2"/>
    <w:rsid w:val="00A90AD4"/>
    <w:rsid w:val="00A90D0E"/>
    <w:rsid w:val="00A90EF3"/>
    <w:rsid w:val="00A90FFE"/>
    <w:rsid w:val="00A91002"/>
    <w:rsid w:val="00A91022"/>
    <w:rsid w:val="00A9105C"/>
    <w:rsid w:val="00A9118C"/>
    <w:rsid w:val="00A9125D"/>
    <w:rsid w:val="00A9129A"/>
    <w:rsid w:val="00A912FC"/>
    <w:rsid w:val="00A91495"/>
    <w:rsid w:val="00A9158B"/>
    <w:rsid w:val="00A91769"/>
    <w:rsid w:val="00A91C44"/>
    <w:rsid w:val="00A920A5"/>
    <w:rsid w:val="00A9230E"/>
    <w:rsid w:val="00A92378"/>
    <w:rsid w:val="00A923EE"/>
    <w:rsid w:val="00A92840"/>
    <w:rsid w:val="00A928AD"/>
    <w:rsid w:val="00A929B6"/>
    <w:rsid w:val="00A92BC4"/>
    <w:rsid w:val="00A93224"/>
    <w:rsid w:val="00A934CF"/>
    <w:rsid w:val="00A93599"/>
    <w:rsid w:val="00A935B9"/>
    <w:rsid w:val="00A935F3"/>
    <w:rsid w:val="00A937A0"/>
    <w:rsid w:val="00A93968"/>
    <w:rsid w:val="00A93B90"/>
    <w:rsid w:val="00A93D51"/>
    <w:rsid w:val="00A93E2C"/>
    <w:rsid w:val="00A93E55"/>
    <w:rsid w:val="00A9424D"/>
    <w:rsid w:val="00A94561"/>
    <w:rsid w:val="00A94866"/>
    <w:rsid w:val="00A94910"/>
    <w:rsid w:val="00A9543C"/>
    <w:rsid w:val="00A95464"/>
    <w:rsid w:val="00A95503"/>
    <w:rsid w:val="00A959C6"/>
    <w:rsid w:val="00A95CC4"/>
    <w:rsid w:val="00A95CDF"/>
    <w:rsid w:val="00A960F3"/>
    <w:rsid w:val="00A96272"/>
    <w:rsid w:val="00A96333"/>
    <w:rsid w:val="00A96370"/>
    <w:rsid w:val="00A96718"/>
    <w:rsid w:val="00A96BCC"/>
    <w:rsid w:val="00A96BF0"/>
    <w:rsid w:val="00A96CDC"/>
    <w:rsid w:val="00A96D36"/>
    <w:rsid w:val="00A96E22"/>
    <w:rsid w:val="00A96ED0"/>
    <w:rsid w:val="00A970D5"/>
    <w:rsid w:val="00A97383"/>
    <w:rsid w:val="00A97406"/>
    <w:rsid w:val="00A974A9"/>
    <w:rsid w:val="00A9776D"/>
    <w:rsid w:val="00A97C6E"/>
    <w:rsid w:val="00AA049E"/>
    <w:rsid w:val="00AA0780"/>
    <w:rsid w:val="00AA0915"/>
    <w:rsid w:val="00AA0A3E"/>
    <w:rsid w:val="00AA0AE5"/>
    <w:rsid w:val="00AA0AE8"/>
    <w:rsid w:val="00AA0CB4"/>
    <w:rsid w:val="00AA0D3B"/>
    <w:rsid w:val="00AA11A3"/>
    <w:rsid w:val="00AA139B"/>
    <w:rsid w:val="00AA1784"/>
    <w:rsid w:val="00AA1A17"/>
    <w:rsid w:val="00AA1A34"/>
    <w:rsid w:val="00AA1D06"/>
    <w:rsid w:val="00AA1E1D"/>
    <w:rsid w:val="00AA1E8C"/>
    <w:rsid w:val="00AA2057"/>
    <w:rsid w:val="00AA206F"/>
    <w:rsid w:val="00AA21D8"/>
    <w:rsid w:val="00AA2439"/>
    <w:rsid w:val="00AA2962"/>
    <w:rsid w:val="00AA2DA7"/>
    <w:rsid w:val="00AA2FEC"/>
    <w:rsid w:val="00AA3071"/>
    <w:rsid w:val="00AA3160"/>
    <w:rsid w:val="00AA33FE"/>
    <w:rsid w:val="00AA3481"/>
    <w:rsid w:val="00AA34D2"/>
    <w:rsid w:val="00AA39C3"/>
    <w:rsid w:val="00AA3A8C"/>
    <w:rsid w:val="00AA3B20"/>
    <w:rsid w:val="00AA3BB1"/>
    <w:rsid w:val="00AA3BDB"/>
    <w:rsid w:val="00AA3F9C"/>
    <w:rsid w:val="00AA415E"/>
    <w:rsid w:val="00AA4278"/>
    <w:rsid w:val="00AA43AD"/>
    <w:rsid w:val="00AA451E"/>
    <w:rsid w:val="00AA46AA"/>
    <w:rsid w:val="00AA471E"/>
    <w:rsid w:val="00AA47D7"/>
    <w:rsid w:val="00AA4C49"/>
    <w:rsid w:val="00AA4C70"/>
    <w:rsid w:val="00AA4E4D"/>
    <w:rsid w:val="00AA4F48"/>
    <w:rsid w:val="00AA4FD1"/>
    <w:rsid w:val="00AA501C"/>
    <w:rsid w:val="00AA507B"/>
    <w:rsid w:val="00AA50A8"/>
    <w:rsid w:val="00AA5236"/>
    <w:rsid w:val="00AA5595"/>
    <w:rsid w:val="00AA561E"/>
    <w:rsid w:val="00AA5A22"/>
    <w:rsid w:val="00AA5B8B"/>
    <w:rsid w:val="00AA5BD9"/>
    <w:rsid w:val="00AA5F60"/>
    <w:rsid w:val="00AA63D7"/>
    <w:rsid w:val="00AA63D9"/>
    <w:rsid w:val="00AA63FF"/>
    <w:rsid w:val="00AA67F1"/>
    <w:rsid w:val="00AA6969"/>
    <w:rsid w:val="00AA6D7C"/>
    <w:rsid w:val="00AA6E5A"/>
    <w:rsid w:val="00AA6F70"/>
    <w:rsid w:val="00AA6F89"/>
    <w:rsid w:val="00AA70DF"/>
    <w:rsid w:val="00AA7104"/>
    <w:rsid w:val="00AA7778"/>
    <w:rsid w:val="00AA77CB"/>
    <w:rsid w:val="00AA79CE"/>
    <w:rsid w:val="00AA7CBF"/>
    <w:rsid w:val="00AA7CEB"/>
    <w:rsid w:val="00AB0166"/>
    <w:rsid w:val="00AB03D4"/>
    <w:rsid w:val="00AB03E4"/>
    <w:rsid w:val="00AB069E"/>
    <w:rsid w:val="00AB07A1"/>
    <w:rsid w:val="00AB124E"/>
    <w:rsid w:val="00AB136A"/>
    <w:rsid w:val="00AB138E"/>
    <w:rsid w:val="00AB1722"/>
    <w:rsid w:val="00AB194A"/>
    <w:rsid w:val="00AB197F"/>
    <w:rsid w:val="00AB1B1A"/>
    <w:rsid w:val="00AB1B4B"/>
    <w:rsid w:val="00AB1C77"/>
    <w:rsid w:val="00AB1CCC"/>
    <w:rsid w:val="00AB1E2D"/>
    <w:rsid w:val="00AB21DA"/>
    <w:rsid w:val="00AB235A"/>
    <w:rsid w:val="00AB2503"/>
    <w:rsid w:val="00AB258B"/>
    <w:rsid w:val="00AB265C"/>
    <w:rsid w:val="00AB2A06"/>
    <w:rsid w:val="00AB2A7D"/>
    <w:rsid w:val="00AB2BA2"/>
    <w:rsid w:val="00AB2BEE"/>
    <w:rsid w:val="00AB3044"/>
    <w:rsid w:val="00AB3076"/>
    <w:rsid w:val="00AB31CE"/>
    <w:rsid w:val="00AB3654"/>
    <w:rsid w:val="00AB3677"/>
    <w:rsid w:val="00AB36A8"/>
    <w:rsid w:val="00AB3A18"/>
    <w:rsid w:val="00AB3A55"/>
    <w:rsid w:val="00AB3C6D"/>
    <w:rsid w:val="00AB3C9A"/>
    <w:rsid w:val="00AB42C3"/>
    <w:rsid w:val="00AB42D7"/>
    <w:rsid w:val="00AB452B"/>
    <w:rsid w:val="00AB4591"/>
    <w:rsid w:val="00AB45C4"/>
    <w:rsid w:val="00AB45ED"/>
    <w:rsid w:val="00AB46F3"/>
    <w:rsid w:val="00AB4DC6"/>
    <w:rsid w:val="00AB541D"/>
    <w:rsid w:val="00AB543F"/>
    <w:rsid w:val="00AB5676"/>
    <w:rsid w:val="00AB56F7"/>
    <w:rsid w:val="00AB5A30"/>
    <w:rsid w:val="00AB61A6"/>
    <w:rsid w:val="00AB628B"/>
    <w:rsid w:val="00AB6399"/>
    <w:rsid w:val="00AB659E"/>
    <w:rsid w:val="00AB675B"/>
    <w:rsid w:val="00AB6766"/>
    <w:rsid w:val="00AB67E0"/>
    <w:rsid w:val="00AB69BC"/>
    <w:rsid w:val="00AB6A64"/>
    <w:rsid w:val="00AB6AA1"/>
    <w:rsid w:val="00AB6CE5"/>
    <w:rsid w:val="00AB6CEB"/>
    <w:rsid w:val="00AB6E3C"/>
    <w:rsid w:val="00AB6FB3"/>
    <w:rsid w:val="00AB7795"/>
    <w:rsid w:val="00AB78A8"/>
    <w:rsid w:val="00AB795B"/>
    <w:rsid w:val="00AB796E"/>
    <w:rsid w:val="00AB7C5A"/>
    <w:rsid w:val="00AB7E7B"/>
    <w:rsid w:val="00AB7E99"/>
    <w:rsid w:val="00AB7EEA"/>
    <w:rsid w:val="00AC004E"/>
    <w:rsid w:val="00AC030A"/>
    <w:rsid w:val="00AC0938"/>
    <w:rsid w:val="00AC0C2E"/>
    <w:rsid w:val="00AC0CCA"/>
    <w:rsid w:val="00AC0CD8"/>
    <w:rsid w:val="00AC0E7C"/>
    <w:rsid w:val="00AC1425"/>
    <w:rsid w:val="00AC1717"/>
    <w:rsid w:val="00AC1A6A"/>
    <w:rsid w:val="00AC1BE8"/>
    <w:rsid w:val="00AC1E71"/>
    <w:rsid w:val="00AC1F63"/>
    <w:rsid w:val="00AC2379"/>
    <w:rsid w:val="00AC2445"/>
    <w:rsid w:val="00AC2627"/>
    <w:rsid w:val="00AC279C"/>
    <w:rsid w:val="00AC27B3"/>
    <w:rsid w:val="00AC2933"/>
    <w:rsid w:val="00AC2ADF"/>
    <w:rsid w:val="00AC2C07"/>
    <w:rsid w:val="00AC2E66"/>
    <w:rsid w:val="00AC3615"/>
    <w:rsid w:val="00AC37E6"/>
    <w:rsid w:val="00AC3812"/>
    <w:rsid w:val="00AC393C"/>
    <w:rsid w:val="00AC3B39"/>
    <w:rsid w:val="00AC3BAA"/>
    <w:rsid w:val="00AC3D78"/>
    <w:rsid w:val="00AC3EB3"/>
    <w:rsid w:val="00AC4050"/>
    <w:rsid w:val="00AC41EA"/>
    <w:rsid w:val="00AC4521"/>
    <w:rsid w:val="00AC46A4"/>
    <w:rsid w:val="00AC4F2C"/>
    <w:rsid w:val="00AC4FF2"/>
    <w:rsid w:val="00AC5657"/>
    <w:rsid w:val="00AC56E5"/>
    <w:rsid w:val="00AC5712"/>
    <w:rsid w:val="00AC57CA"/>
    <w:rsid w:val="00AC5A8A"/>
    <w:rsid w:val="00AC5BCD"/>
    <w:rsid w:val="00AC5D40"/>
    <w:rsid w:val="00AC5D67"/>
    <w:rsid w:val="00AC5D80"/>
    <w:rsid w:val="00AC5DD3"/>
    <w:rsid w:val="00AC5DD9"/>
    <w:rsid w:val="00AC5E90"/>
    <w:rsid w:val="00AC607E"/>
    <w:rsid w:val="00AC6346"/>
    <w:rsid w:val="00AC6502"/>
    <w:rsid w:val="00AC675E"/>
    <w:rsid w:val="00AC69AB"/>
    <w:rsid w:val="00AC6D18"/>
    <w:rsid w:val="00AC6EFF"/>
    <w:rsid w:val="00AC6F6C"/>
    <w:rsid w:val="00AC725E"/>
    <w:rsid w:val="00AC7434"/>
    <w:rsid w:val="00AC74A6"/>
    <w:rsid w:val="00AC768C"/>
    <w:rsid w:val="00AC7ADE"/>
    <w:rsid w:val="00AC7B0C"/>
    <w:rsid w:val="00AC7D0A"/>
    <w:rsid w:val="00AD005A"/>
    <w:rsid w:val="00AD01F4"/>
    <w:rsid w:val="00AD0691"/>
    <w:rsid w:val="00AD08BB"/>
    <w:rsid w:val="00AD09F2"/>
    <w:rsid w:val="00AD0A12"/>
    <w:rsid w:val="00AD0B7E"/>
    <w:rsid w:val="00AD0C8B"/>
    <w:rsid w:val="00AD0EB5"/>
    <w:rsid w:val="00AD104D"/>
    <w:rsid w:val="00AD1087"/>
    <w:rsid w:val="00AD114C"/>
    <w:rsid w:val="00AD160B"/>
    <w:rsid w:val="00AD18A4"/>
    <w:rsid w:val="00AD18F2"/>
    <w:rsid w:val="00AD1901"/>
    <w:rsid w:val="00AD1B5D"/>
    <w:rsid w:val="00AD1BD8"/>
    <w:rsid w:val="00AD1DF2"/>
    <w:rsid w:val="00AD1DF5"/>
    <w:rsid w:val="00AD1E53"/>
    <w:rsid w:val="00AD20D3"/>
    <w:rsid w:val="00AD21C4"/>
    <w:rsid w:val="00AD22A4"/>
    <w:rsid w:val="00AD22AD"/>
    <w:rsid w:val="00AD25C5"/>
    <w:rsid w:val="00AD2B23"/>
    <w:rsid w:val="00AD2E3E"/>
    <w:rsid w:val="00AD327F"/>
    <w:rsid w:val="00AD32BA"/>
    <w:rsid w:val="00AD35A0"/>
    <w:rsid w:val="00AD35BA"/>
    <w:rsid w:val="00AD366F"/>
    <w:rsid w:val="00AD3776"/>
    <w:rsid w:val="00AD3996"/>
    <w:rsid w:val="00AD41A9"/>
    <w:rsid w:val="00AD41E5"/>
    <w:rsid w:val="00AD4237"/>
    <w:rsid w:val="00AD429C"/>
    <w:rsid w:val="00AD4487"/>
    <w:rsid w:val="00AD453F"/>
    <w:rsid w:val="00AD47A5"/>
    <w:rsid w:val="00AD47A8"/>
    <w:rsid w:val="00AD4AAF"/>
    <w:rsid w:val="00AD501D"/>
    <w:rsid w:val="00AD527F"/>
    <w:rsid w:val="00AD544C"/>
    <w:rsid w:val="00AD547C"/>
    <w:rsid w:val="00AD5549"/>
    <w:rsid w:val="00AD5B40"/>
    <w:rsid w:val="00AD5C9E"/>
    <w:rsid w:val="00AD6001"/>
    <w:rsid w:val="00AD6275"/>
    <w:rsid w:val="00AD62DD"/>
    <w:rsid w:val="00AD6346"/>
    <w:rsid w:val="00AD642E"/>
    <w:rsid w:val="00AD6492"/>
    <w:rsid w:val="00AD6623"/>
    <w:rsid w:val="00AD6779"/>
    <w:rsid w:val="00AD679E"/>
    <w:rsid w:val="00AD681F"/>
    <w:rsid w:val="00AD68B0"/>
    <w:rsid w:val="00AD6955"/>
    <w:rsid w:val="00AD6BD4"/>
    <w:rsid w:val="00AD6DB6"/>
    <w:rsid w:val="00AD71A2"/>
    <w:rsid w:val="00AD71FC"/>
    <w:rsid w:val="00AD79FC"/>
    <w:rsid w:val="00AD7A3F"/>
    <w:rsid w:val="00AD7A9F"/>
    <w:rsid w:val="00AD7D4A"/>
    <w:rsid w:val="00AE02C8"/>
    <w:rsid w:val="00AE04A0"/>
    <w:rsid w:val="00AE06D8"/>
    <w:rsid w:val="00AE0A5B"/>
    <w:rsid w:val="00AE0B0E"/>
    <w:rsid w:val="00AE0C4F"/>
    <w:rsid w:val="00AE0CD3"/>
    <w:rsid w:val="00AE1138"/>
    <w:rsid w:val="00AE13B7"/>
    <w:rsid w:val="00AE1461"/>
    <w:rsid w:val="00AE1463"/>
    <w:rsid w:val="00AE1554"/>
    <w:rsid w:val="00AE1AA4"/>
    <w:rsid w:val="00AE1D10"/>
    <w:rsid w:val="00AE1D1F"/>
    <w:rsid w:val="00AE1DA4"/>
    <w:rsid w:val="00AE1E74"/>
    <w:rsid w:val="00AE2232"/>
    <w:rsid w:val="00AE2272"/>
    <w:rsid w:val="00AE2370"/>
    <w:rsid w:val="00AE23EC"/>
    <w:rsid w:val="00AE292B"/>
    <w:rsid w:val="00AE294D"/>
    <w:rsid w:val="00AE2A10"/>
    <w:rsid w:val="00AE2C8B"/>
    <w:rsid w:val="00AE2CF9"/>
    <w:rsid w:val="00AE2E5A"/>
    <w:rsid w:val="00AE2E6F"/>
    <w:rsid w:val="00AE313E"/>
    <w:rsid w:val="00AE31E0"/>
    <w:rsid w:val="00AE351B"/>
    <w:rsid w:val="00AE3E09"/>
    <w:rsid w:val="00AE3F17"/>
    <w:rsid w:val="00AE4143"/>
    <w:rsid w:val="00AE42F7"/>
    <w:rsid w:val="00AE4533"/>
    <w:rsid w:val="00AE4679"/>
    <w:rsid w:val="00AE467C"/>
    <w:rsid w:val="00AE46C7"/>
    <w:rsid w:val="00AE4854"/>
    <w:rsid w:val="00AE4A38"/>
    <w:rsid w:val="00AE5064"/>
    <w:rsid w:val="00AE5131"/>
    <w:rsid w:val="00AE5179"/>
    <w:rsid w:val="00AE5294"/>
    <w:rsid w:val="00AE5409"/>
    <w:rsid w:val="00AE549D"/>
    <w:rsid w:val="00AE57BA"/>
    <w:rsid w:val="00AE589A"/>
    <w:rsid w:val="00AE5C09"/>
    <w:rsid w:val="00AE60B5"/>
    <w:rsid w:val="00AE61A0"/>
    <w:rsid w:val="00AE61F8"/>
    <w:rsid w:val="00AE6210"/>
    <w:rsid w:val="00AE63C8"/>
    <w:rsid w:val="00AE656F"/>
    <w:rsid w:val="00AE6647"/>
    <w:rsid w:val="00AE6787"/>
    <w:rsid w:val="00AE6FA6"/>
    <w:rsid w:val="00AE71B1"/>
    <w:rsid w:val="00AE7206"/>
    <w:rsid w:val="00AE72DB"/>
    <w:rsid w:val="00AE7343"/>
    <w:rsid w:val="00AE7409"/>
    <w:rsid w:val="00AE7A30"/>
    <w:rsid w:val="00AE7BE3"/>
    <w:rsid w:val="00AE7BF8"/>
    <w:rsid w:val="00AE7C21"/>
    <w:rsid w:val="00AE7DE3"/>
    <w:rsid w:val="00AE7EFC"/>
    <w:rsid w:val="00AF0527"/>
    <w:rsid w:val="00AF0849"/>
    <w:rsid w:val="00AF093A"/>
    <w:rsid w:val="00AF09AE"/>
    <w:rsid w:val="00AF0CDE"/>
    <w:rsid w:val="00AF0F32"/>
    <w:rsid w:val="00AF1255"/>
    <w:rsid w:val="00AF1379"/>
    <w:rsid w:val="00AF165A"/>
    <w:rsid w:val="00AF17E1"/>
    <w:rsid w:val="00AF1A99"/>
    <w:rsid w:val="00AF2387"/>
    <w:rsid w:val="00AF2BDF"/>
    <w:rsid w:val="00AF2DF5"/>
    <w:rsid w:val="00AF2EA8"/>
    <w:rsid w:val="00AF3014"/>
    <w:rsid w:val="00AF3206"/>
    <w:rsid w:val="00AF32C8"/>
    <w:rsid w:val="00AF35EA"/>
    <w:rsid w:val="00AF36B9"/>
    <w:rsid w:val="00AF3769"/>
    <w:rsid w:val="00AF3A40"/>
    <w:rsid w:val="00AF3AC2"/>
    <w:rsid w:val="00AF3D86"/>
    <w:rsid w:val="00AF3EF9"/>
    <w:rsid w:val="00AF3FD0"/>
    <w:rsid w:val="00AF41D5"/>
    <w:rsid w:val="00AF4237"/>
    <w:rsid w:val="00AF437E"/>
    <w:rsid w:val="00AF47D1"/>
    <w:rsid w:val="00AF481E"/>
    <w:rsid w:val="00AF4A43"/>
    <w:rsid w:val="00AF4B98"/>
    <w:rsid w:val="00AF4CB7"/>
    <w:rsid w:val="00AF4CDC"/>
    <w:rsid w:val="00AF4D94"/>
    <w:rsid w:val="00AF51AC"/>
    <w:rsid w:val="00AF51C6"/>
    <w:rsid w:val="00AF5212"/>
    <w:rsid w:val="00AF5229"/>
    <w:rsid w:val="00AF53D6"/>
    <w:rsid w:val="00AF569B"/>
    <w:rsid w:val="00AF57A9"/>
    <w:rsid w:val="00AF5B01"/>
    <w:rsid w:val="00AF5B6D"/>
    <w:rsid w:val="00AF6056"/>
    <w:rsid w:val="00AF6089"/>
    <w:rsid w:val="00AF61CA"/>
    <w:rsid w:val="00AF62ED"/>
    <w:rsid w:val="00AF6371"/>
    <w:rsid w:val="00AF6385"/>
    <w:rsid w:val="00AF647D"/>
    <w:rsid w:val="00AF65C6"/>
    <w:rsid w:val="00AF6835"/>
    <w:rsid w:val="00AF68C5"/>
    <w:rsid w:val="00AF6E63"/>
    <w:rsid w:val="00AF70EB"/>
    <w:rsid w:val="00AF712F"/>
    <w:rsid w:val="00AF713B"/>
    <w:rsid w:val="00AF7240"/>
    <w:rsid w:val="00AF7301"/>
    <w:rsid w:val="00AF741E"/>
    <w:rsid w:val="00AF762B"/>
    <w:rsid w:val="00AF768D"/>
    <w:rsid w:val="00AF7880"/>
    <w:rsid w:val="00AF7ABC"/>
    <w:rsid w:val="00B0014E"/>
    <w:rsid w:val="00B001D2"/>
    <w:rsid w:val="00B00251"/>
    <w:rsid w:val="00B00429"/>
    <w:rsid w:val="00B00549"/>
    <w:rsid w:val="00B0057E"/>
    <w:rsid w:val="00B00683"/>
    <w:rsid w:val="00B008AF"/>
    <w:rsid w:val="00B00943"/>
    <w:rsid w:val="00B00A6D"/>
    <w:rsid w:val="00B00A9E"/>
    <w:rsid w:val="00B00B54"/>
    <w:rsid w:val="00B00D66"/>
    <w:rsid w:val="00B00DE3"/>
    <w:rsid w:val="00B00FF3"/>
    <w:rsid w:val="00B015C8"/>
    <w:rsid w:val="00B016FE"/>
    <w:rsid w:val="00B019A8"/>
    <w:rsid w:val="00B01A29"/>
    <w:rsid w:val="00B01A62"/>
    <w:rsid w:val="00B01B68"/>
    <w:rsid w:val="00B01C02"/>
    <w:rsid w:val="00B01C9F"/>
    <w:rsid w:val="00B01DE2"/>
    <w:rsid w:val="00B01DEE"/>
    <w:rsid w:val="00B01F6D"/>
    <w:rsid w:val="00B021E6"/>
    <w:rsid w:val="00B02343"/>
    <w:rsid w:val="00B02657"/>
    <w:rsid w:val="00B02977"/>
    <w:rsid w:val="00B02A05"/>
    <w:rsid w:val="00B02CF1"/>
    <w:rsid w:val="00B02DAF"/>
    <w:rsid w:val="00B02EFB"/>
    <w:rsid w:val="00B032A9"/>
    <w:rsid w:val="00B03328"/>
    <w:rsid w:val="00B03624"/>
    <w:rsid w:val="00B0365F"/>
    <w:rsid w:val="00B036A1"/>
    <w:rsid w:val="00B0376B"/>
    <w:rsid w:val="00B038D4"/>
    <w:rsid w:val="00B03A74"/>
    <w:rsid w:val="00B03B81"/>
    <w:rsid w:val="00B03D04"/>
    <w:rsid w:val="00B03D9C"/>
    <w:rsid w:val="00B03DCF"/>
    <w:rsid w:val="00B03FFF"/>
    <w:rsid w:val="00B046C2"/>
    <w:rsid w:val="00B046C9"/>
    <w:rsid w:val="00B047E9"/>
    <w:rsid w:val="00B04971"/>
    <w:rsid w:val="00B04D6C"/>
    <w:rsid w:val="00B04E7A"/>
    <w:rsid w:val="00B051A5"/>
    <w:rsid w:val="00B05285"/>
    <w:rsid w:val="00B0534E"/>
    <w:rsid w:val="00B0564E"/>
    <w:rsid w:val="00B0568D"/>
    <w:rsid w:val="00B056AE"/>
    <w:rsid w:val="00B05847"/>
    <w:rsid w:val="00B058D6"/>
    <w:rsid w:val="00B05E07"/>
    <w:rsid w:val="00B05FB6"/>
    <w:rsid w:val="00B05FE8"/>
    <w:rsid w:val="00B0616A"/>
    <w:rsid w:val="00B06542"/>
    <w:rsid w:val="00B0655C"/>
    <w:rsid w:val="00B0669D"/>
    <w:rsid w:val="00B067EC"/>
    <w:rsid w:val="00B06987"/>
    <w:rsid w:val="00B06D60"/>
    <w:rsid w:val="00B06E46"/>
    <w:rsid w:val="00B06FE8"/>
    <w:rsid w:val="00B07555"/>
    <w:rsid w:val="00B075B1"/>
    <w:rsid w:val="00B075FE"/>
    <w:rsid w:val="00B0760C"/>
    <w:rsid w:val="00B07785"/>
    <w:rsid w:val="00B07949"/>
    <w:rsid w:val="00B0798C"/>
    <w:rsid w:val="00B07A37"/>
    <w:rsid w:val="00B07A9A"/>
    <w:rsid w:val="00B07BCA"/>
    <w:rsid w:val="00B07BF5"/>
    <w:rsid w:val="00B07E81"/>
    <w:rsid w:val="00B07F36"/>
    <w:rsid w:val="00B100B2"/>
    <w:rsid w:val="00B1013C"/>
    <w:rsid w:val="00B10542"/>
    <w:rsid w:val="00B106B6"/>
    <w:rsid w:val="00B10962"/>
    <w:rsid w:val="00B10C5B"/>
    <w:rsid w:val="00B1100C"/>
    <w:rsid w:val="00B111C3"/>
    <w:rsid w:val="00B11311"/>
    <w:rsid w:val="00B114AA"/>
    <w:rsid w:val="00B116AC"/>
    <w:rsid w:val="00B116D0"/>
    <w:rsid w:val="00B119EA"/>
    <w:rsid w:val="00B11B62"/>
    <w:rsid w:val="00B11C85"/>
    <w:rsid w:val="00B12031"/>
    <w:rsid w:val="00B12053"/>
    <w:rsid w:val="00B1207F"/>
    <w:rsid w:val="00B12375"/>
    <w:rsid w:val="00B123A9"/>
    <w:rsid w:val="00B123CD"/>
    <w:rsid w:val="00B12656"/>
    <w:rsid w:val="00B126E8"/>
    <w:rsid w:val="00B127D4"/>
    <w:rsid w:val="00B12AEC"/>
    <w:rsid w:val="00B12D84"/>
    <w:rsid w:val="00B12DC5"/>
    <w:rsid w:val="00B13074"/>
    <w:rsid w:val="00B1315F"/>
    <w:rsid w:val="00B13173"/>
    <w:rsid w:val="00B13190"/>
    <w:rsid w:val="00B13252"/>
    <w:rsid w:val="00B1338B"/>
    <w:rsid w:val="00B13577"/>
    <w:rsid w:val="00B13B94"/>
    <w:rsid w:val="00B13BCF"/>
    <w:rsid w:val="00B13C10"/>
    <w:rsid w:val="00B13C5F"/>
    <w:rsid w:val="00B13F1E"/>
    <w:rsid w:val="00B13FEE"/>
    <w:rsid w:val="00B14172"/>
    <w:rsid w:val="00B14340"/>
    <w:rsid w:val="00B1438D"/>
    <w:rsid w:val="00B1445E"/>
    <w:rsid w:val="00B1468C"/>
    <w:rsid w:val="00B147BF"/>
    <w:rsid w:val="00B148BD"/>
    <w:rsid w:val="00B14909"/>
    <w:rsid w:val="00B14C3B"/>
    <w:rsid w:val="00B14C3E"/>
    <w:rsid w:val="00B1501A"/>
    <w:rsid w:val="00B150AE"/>
    <w:rsid w:val="00B15141"/>
    <w:rsid w:val="00B151AE"/>
    <w:rsid w:val="00B151C4"/>
    <w:rsid w:val="00B152AF"/>
    <w:rsid w:val="00B15569"/>
    <w:rsid w:val="00B1586B"/>
    <w:rsid w:val="00B159EC"/>
    <w:rsid w:val="00B15A6F"/>
    <w:rsid w:val="00B15BD4"/>
    <w:rsid w:val="00B162F1"/>
    <w:rsid w:val="00B16349"/>
    <w:rsid w:val="00B1659E"/>
    <w:rsid w:val="00B16670"/>
    <w:rsid w:val="00B16BF4"/>
    <w:rsid w:val="00B16C55"/>
    <w:rsid w:val="00B1752F"/>
    <w:rsid w:val="00B1790C"/>
    <w:rsid w:val="00B179B9"/>
    <w:rsid w:val="00B17B38"/>
    <w:rsid w:val="00B17CB4"/>
    <w:rsid w:val="00B205C8"/>
    <w:rsid w:val="00B206CE"/>
    <w:rsid w:val="00B207F5"/>
    <w:rsid w:val="00B20856"/>
    <w:rsid w:val="00B20F3E"/>
    <w:rsid w:val="00B2103C"/>
    <w:rsid w:val="00B2124B"/>
    <w:rsid w:val="00B214DE"/>
    <w:rsid w:val="00B21575"/>
    <w:rsid w:val="00B2175A"/>
    <w:rsid w:val="00B2175F"/>
    <w:rsid w:val="00B219DE"/>
    <w:rsid w:val="00B21AB4"/>
    <w:rsid w:val="00B2240F"/>
    <w:rsid w:val="00B2278B"/>
    <w:rsid w:val="00B22A8D"/>
    <w:rsid w:val="00B22A95"/>
    <w:rsid w:val="00B22CFF"/>
    <w:rsid w:val="00B22DA3"/>
    <w:rsid w:val="00B23027"/>
    <w:rsid w:val="00B2352A"/>
    <w:rsid w:val="00B23599"/>
    <w:rsid w:val="00B238BB"/>
    <w:rsid w:val="00B23A29"/>
    <w:rsid w:val="00B23A97"/>
    <w:rsid w:val="00B23C28"/>
    <w:rsid w:val="00B24055"/>
    <w:rsid w:val="00B2409E"/>
    <w:rsid w:val="00B2422B"/>
    <w:rsid w:val="00B242B2"/>
    <w:rsid w:val="00B24570"/>
    <w:rsid w:val="00B24835"/>
    <w:rsid w:val="00B24854"/>
    <w:rsid w:val="00B24C1E"/>
    <w:rsid w:val="00B24D10"/>
    <w:rsid w:val="00B24E6B"/>
    <w:rsid w:val="00B2509A"/>
    <w:rsid w:val="00B2534F"/>
    <w:rsid w:val="00B253D7"/>
    <w:rsid w:val="00B25755"/>
    <w:rsid w:val="00B2581E"/>
    <w:rsid w:val="00B25A42"/>
    <w:rsid w:val="00B25AD3"/>
    <w:rsid w:val="00B25BAA"/>
    <w:rsid w:val="00B25DEB"/>
    <w:rsid w:val="00B26031"/>
    <w:rsid w:val="00B2606B"/>
    <w:rsid w:val="00B2615D"/>
    <w:rsid w:val="00B2622D"/>
    <w:rsid w:val="00B26295"/>
    <w:rsid w:val="00B262EA"/>
    <w:rsid w:val="00B26302"/>
    <w:rsid w:val="00B263BA"/>
    <w:rsid w:val="00B2647B"/>
    <w:rsid w:val="00B26584"/>
    <w:rsid w:val="00B26610"/>
    <w:rsid w:val="00B2661B"/>
    <w:rsid w:val="00B266F1"/>
    <w:rsid w:val="00B2698A"/>
    <w:rsid w:val="00B269C2"/>
    <w:rsid w:val="00B26BE6"/>
    <w:rsid w:val="00B26C05"/>
    <w:rsid w:val="00B26DD1"/>
    <w:rsid w:val="00B26F3B"/>
    <w:rsid w:val="00B272F6"/>
    <w:rsid w:val="00B2746A"/>
    <w:rsid w:val="00B275F2"/>
    <w:rsid w:val="00B2767A"/>
    <w:rsid w:val="00B27D2A"/>
    <w:rsid w:val="00B30132"/>
    <w:rsid w:val="00B303BF"/>
    <w:rsid w:val="00B3068F"/>
    <w:rsid w:val="00B306DB"/>
    <w:rsid w:val="00B307EF"/>
    <w:rsid w:val="00B30B19"/>
    <w:rsid w:val="00B30B3B"/>
    <w:rsid w:val="00B30B60"/>
    <w:rsid w:val="00B30E47"/>
    <w:rsid w:val="00B311F7"/>
    <w:rsid w:val="00B312D2"/>
    <w:rsid w:val="00B314FA"/>
    <w:rsid w:val="00B31522"/>
    <w:rsid w:val="00B3197F"/>
    <w:rsid w:val="00B31A91"/>
    <w:rsid w:val="00B31C10"/>
    <w:rsid w:val="00B31D7D"/>
    <w:rsid w:val="00B32786"/>
    <w:rsid w:val="00B32B89"/>
    <w:rsid w:val="00B32EBC"/>
    <w:rsid w:val="00B33028"/>
    <w:rsid w:val="00B33033"/>
    <w:rsid w:val="00B331E6"/>
    <w:rsid w:val="00B33936"/>
    <w:rsid w:val="00B33A19"/>
    <w:rsid w:val="00B33A9F"/>
    <w:rsid w:val="00B33FAC"/>
    <w:rsid w:val="00B33FB2"/>
    <w:rsid w:val="00B342EF"/>
    <w:rsid w:val="00B3436E"/>
    <w:rsid w:val="00B34373"/>
    <w:rsid w:val="00B345E2"/>
    <w:rsid w:val="00B3462C"/>
    <w:rsid w:val="00B3463F"/>
    <w:rsid w:val="00B34725"/>
    <w:rsid w:val="00B34ABD"/>
    <w:rsid w:val="00B34D7F"/>
    <w:rsid w:val="00B34F5E"/>
    <w:rsid w:val="00B3502A"/>
    <w:rsid w:val="00B35081"/>
    <w:rsid w:val="00B3512D"/>
    <w:rsid w:val="00B35376"/>
    <w:rsid w:val="00B3553F"/>
    <w:rsid w:val="00B35623"/>
    <w:rsid w:val="00B35809"/>
    <w:rsid w:val="00B35862"/>
    <w:rsid w:val="00B35873"/>
    <w:rsid w:val="00B3588A"/>
    <w:rsid w:val="00B35A86"/>
    <w:rsid w:val="00B35B38"/>
    <w:rsid w:val="00B35BC2"/>
    <w:rsid w:val="00B35F66"/>
    <w:rsid w:val="00B3607C"/>
    <w:rsid w:val="00B362FF"/>
    <w:rsid w:val="00B36386"/>
    <w:rsid w:val="00B363BF"/>
    <w:rsid w:val="00B36687"/>
    <w:rsid w:val="00B3674B"/>
    <w:rsid w:val="00B3674C"/>
    <w:rsid w:val="00B3675C"/>
    <w:rsid w:val="00B36981"/>
    <w:rsid w:val="00B36A1D"/>
    <w:rsid w:val="00B36B0C"/>
    <w:rsid w:val="00B36B13"/>
    <w:rsid w:val="00B36DBA"/>
    <w:rsid w:val="00B36E43"/>
    <w:rsid w:val="00B36E93"/>
    <w:rsid w:val="00B3723A"/>
    <w:rsid w:val="00B372FD"/>
    <w:rsid w:val="00B37899"/>
    <w:rsid w:val="00B37B3F"/>
    <w:rsid w:val="00B37C81"/>
    <w:rsid w:val="00B37E55"/>
    <w:rsid w:val="00B40740"/>
    <w:rsid w:val="00B40AD0"/>
    <w:rsid w:val="00B40B02"/>
    <w:rsid w:val="00B40CB2"/>
    <w:rsid w:val="00B4104E"/>
    <w:rsid w:val="00B410C1"/>
    <w:rsid w:val="00B4122E"/>
    <w:rsid w:val="00B4129E"/>
    <w:rsid w:val="00B4162A"/>
    <w:rsid w:val="00B4176A"/>
    <w:rsid w:val="00B4196C"/>
    <w:rsid w:val="00B41AD9"/>
    <w:rsid w:val="00B41AF2"/>
    <w:rsid w:val="00B41E98"/>
    <w:rsid w:val="00B422EB"/>
    <w:rsid w:val="00B4239F"/>
    <w:rsid w:val="00B42789"/>
    <w:rsid w:val="00B42A39"/>
    <w:rsid w:val="00B42D26"/>
    <w:rsid w:val="00B42D4A"/>
    <w:rsid w:val="00B42D65"/>
    <w:rsid w:val="00B42DFA"/>
    <w:rsid w:val="00B43188"/>
    <w:rsid w:val="00B432F8"/>
    <w:rsid w:val="00B43389"/>
    <w:rsid w:val="00B438C3"/>
    <w:rsid w:val="00B43B58"/>
    <w:rsid w:val="00B43BD7"/>
    <w:rsid w:val="00B43D12"/>
    <w:rsid w:val="00B43DFA"/>
    <w:rsid w:val="00B440C7"/>
    <w:rsid w:val="00B44219"/>
    <w:rsid w:val="00B44589"/>
    <w:rsid w:val="00B44591"/>
    <w:rsid w:val="00B4462B"/>
    <w:rsid w:val="00B447A9"/>
    <w:rsid w:val="00B4480C"/>
    <w:rsid w:val="00B44875"/>
    <w:rsid w:val="00B44A2C"/>
    <w:rsid w:val="00B44C06"/>
    <w:rsid w:val="00B44C50"/>
    <w:rsid w:val="00B44D38"/>
    <w:rsid w:val="00B44D9F"/>
    <w:rsid w:val="00B44DDD"/>
    <w:rsid w:val="00B44F3C"/>
    <w:rsid w:val="00B44F84"/>
    <w:rsid w:val="00B4501B"/>
    <w:rsid w:val="00B450A1"/>
    <w:rsid w:val="00B450A3"/>
    <w:rsid w:val="00B450A8"/>
    <w:rsid w:val="00B4560F"/>
    <w:rsid w:val="00B45FE7"/>
    <w:rsid w:val="00B4611C"/>
    <w:rsid w:val="00B46147"/>
    <w:rsid w:val="00B4620F"/>
    <w:rsid w:val="00B462F4"/>
    <w:rsid w:val="00B4632B"/>
    <w:rsid w:val="00B46747"/>
    <w:rsid w:val="00B46821"/>
    <w:rsid w:val="00B468D7"/>
    <w:rsid w:val="00B46991"/>
    <w:rsid w:val="00B46B2A"/>
    <w:rsid w:val="00B46BC6"/>
    <w:rsid w:val="00B46C27"/>
    <w:rsid w:val="00B46C98"/>
    <w:rsid w:val="00B46EF7"/>
    <w:rsid w:val="00B46F71"/>
    <w:rsid w:val="00B46F76"/>
    <w:rsid w:val="00B46F81"/>
    <w:rsid w:val="00B470F4"/>
    <w:rsid w:val="00B470F7"/>
    <w:rsid w:val="00B47129"/>
    <w:rsid w:val="00B47341"/>
    <w:rsid w:val="00B473F4"/>
    <w:rsid w:val="00B4741C"/>
    <w:rsid w:val="00B47489"/>
    <w:rsid w:val="00B4776A"/>
    <w:rsid w:val="00B47962"/>
    <w:rsid w:val="00B47973"/>
    <w:rsid w:val="00B47C86"/>
    <w:rsid w:val="00B47F99"/>
    <w:rsid w:val="00B5012B"/>
    <w:rsid w:val="00B50165"/>
    <w:rsid w:val="00B50321"/>
    <w:rsid w:val="00B50363"/>
    <w:rsid w:val="00B503ED"/>
    <w:rsid w:val="00B50624"/>
    <w:rsid w:val="00B5064E"/>
    <w:rsid w:val="00B50CB2"/>
    <w:rsid w:val="00B50D9A"/>
    <w:rsid w:val="00B50EF9"/>
    <w:rsid w:val="00B50F64"/>
    <w:rsid w:val="00B50F70"/>
    <w:rsid w:val="00B50FFA"/>
    <w:rsid w:val="00B511B1"/>
    <w:rsid w:val="00B511CF"/>
    <w:rsid w:val="00B5154F"/>
    <w:rsid w:val="00B5190C"/>
    <w:rsid w:val="00B51E2C"/>
    <w:rsid w:val="00B51F8E"/>
    <w:rsid w:val="00B5213C"/>
    <w:rsid w:val="00B52148"/>
    <w:rsid w:val="00B521B6"/>
    <w:rsid w:val="00B5220B"/>
    <w:rsid w:val="00B5237C"/>
    <w:rsid w:val="00B5243B"/>
    <w:rsid w:val="00B526BB"/>
    <w:rsid w:val="00B527FD"/>
    <w:rsid w:val="00B52936"/>
    <w:rsid w:val="00B5293E"/>
    <w:rsid w:val="00B5297D"/>
    <w:rsid w:val="00B52DD3"/>
    <w:rsid w:val="00B52F55"/>
    <w:rsid w:val="00B530A4"/>
    <w:rsid w:val="00B5331E"/>
    <w:rsid w:val="00B53443"/>
    <w:rsid w:val="00B538C7"/>
    <w:rsid w:val="00B53A9D"/>
    <w:rsid w:val="00B53D9B"/>
    <w:rsid w:val="00B541FC"/>
    <w:rsid w:val="00B5486D"/>
    <w:rsid w:val="00B54C58"/>
    <w:rsid w:val="00B54C65"/>
    <w:rsid w:val="00B5525F"/>
    <w:rsid w:val="00B5547B"/>
    <w:rsid w:val="00B554B0"/>
    <w:rsid w:val="00B55734"/>
    <w:rsid w:val="00B5589F"/>
    <w:rsid w:val="00B559D0"/>
    <w:rsid w:val="00B559E0"/>
    <w:rsid w:val="00B55BCE"/>
    <w:rsid w:val="00B55C1C"/>
    <w:rsid w:val="00B55C5E"/>
    <w:rsid w:val="00B55DAA"/>
    <w:rsid w:val="00B562FB"/>
    <w:rsid w:val="00B56350"/>
    <w:rsid w:val="00B56438"/>
    <w:rsid w:val="00B566F8"/>
    <w:rsid w:val="00B56A1C"/>
    <w:rsid w:val="00B56A33"/>
    <w:rsid w:val="00B56B5A"/>
    <w:rsid w:val="00B56CE1"/>
    <w:rsid w:val="00B56E9C"/>
    <w:rsid w:val="00B570E9"/>
    <w:rsid w:val="00B571E6"/>
    <w:rsid w:val="00B5744C"/>
    <w:rsid w:val="00B575CF"/>
    <w:rsid w:val="00B57710"/>
    <w:rsid w:val="00B578F8"/>
    <w:rsid w:val="00B57CA0"/>
    <w:rsid w:val="00B57F7F"/>
    <w:rsid w:val="00B601DF"/>
    <w:rsid w:val="00B606D0"/>
    <w:rsid w:val="00B60999"/>
    <w:rsid w:val="00B60B5B"/>
    <w:rsid w:val="00B60CA0"/>
    <w:rsid w:val="00B60CDD"/>
    <w:rsid w:val="00B61082"/>
    <w:rsid w:val="00B610D2"/>
    <w:rsid w:val="00B6114C"/>
    <w:rsid w:val="00B61549"/>
    <w:rsid w:val="00B615F8"/>
    <w:rsid w:val="00B6173F"/>
    <w:rsid w:val="00B61E33"/>
    <w:rsid w:val="00B62030"/>
    <w:rsid w:val="00B62043"/>
    <w:rsid w:val="00B62708"/>
    <w:rsid w:val="00B62AC9"/>
    <w:rsid w:val="00B62B49"/>
    <w:rsid w:val="00B62C6B"/>
    <w:rsid w:val="00B62F83"/>
    <w:rsid w:val="00B62FF1"/>
    <w:rsid w:val="00B630C4"/>
    <w:rsid w:val="00B637F1"/>
    <w:rsid w:val="00B63805"/>
    <w:rsid w:val="00B63AA5"/>
    <w:rsid w:val="00B63C0C"/>
    <w:rsid w:val="00B63FE8"/>
    <w:rsid w:val="00B64256"/>
    <w:rsid w:val="00B64523"/>
    <w:rsid w:val="00B647DE"/>
    <w:rsid w:val="00B6496F"/>
    <w:rsid w:val="00B64C18"/>
    <w:rsid w:val="00B64E0F"/>
    <w:rsid w:val="00B64E79"/>
    <w:rsid w:val="00B64FE0"/>
    <w:rsid w:val="00B651AF"/>
    <w:rsid w:val="00B651CE"/>
    <w:rsid w:val="00B6548C"/>
    <w:rsid w:val="00B657C8"/>
    <w:rsid w:val="00B65BF7"/>
    <w:rsid w:val="00B65DB1"/>
    <w:rsid w:val="00B65DF1"/>
    <w:rsid w:val="00B65E22"/>
    <w:rsid w:val="00B660A0"/>
    <w:rsid w:val="00B66268"/>
    <w:rsid w:val="00B662E7"/>
    <w:rsid w:val="00B663F8"/>
    <w:rsid w:val="00B66828"/>
    <w:rsid w:val="00B66829"/>
    <w:rsid w:val="00B668C7"/>
    <w:rsid w:val="00B668E0"/>
    <w:rsid w:val="00B669D6"/>
    <w:rsid w:val="00B66A6A"/>
    <w:rsid w:val="00B66C38"/>
    <w:rsid w:val="00B66C8F"/>
    <w:rsid w:val="00B6710C"/>
    <w:rsid w:val="00B674E3"/>
    <w:rsid w:val="00B67887"/>
    <w:rsid w:val="00B67AFA"/>
    <w:rsid w:val="00B67C17"/>
    <w:rsid w:val="00B7071A"/>
    <w:rsid w:val="00B70997"/>
    <w:rsid w:val="00B70C87"/>
    <w:rsid w:val="00B70D1D"/>
    <w:rsid w:val="00B7122C"/>
    <w:rsid w:val="00B714B4"/>
    <w:rsid w:val="00B715D9"/>
    <w:rsid w:val="00B71677"/>
    <w:rsid w:val="00B71C53"/>
    <w:rsid w:val="00B71D7C"/>
    <w:rsid w:val="00B71F55"/>
    <w:rsid w:val="00B7210B"/>
    <w:rsid w:val="00B7214A"/>
    <w:rsid w:val="00B721D4"/>
    <w:rsid w:val="00B722DE"/>
    <w:rsid w:val="00B72BFC"/>
    <w:rsid w:val="00B72ECE"/>
    <w:rsid w:val="00B72F2B"/>
    <w:rsid w:val="00B72FE6"/>
    <w:rsid w:val="00B73033"/>
    <w:rsid w:val="00B73689"/>
    <w:rsid w:val="00B73738"/>
    <w:rsid w:val="00B737F6"/>
    <w:rsid w:val="00B73CDE"/>
    <w:rsid w:val="00B73E98"/>
    <w:rsid w:val="00B73F74"/>
    <w:rsid w:val="00B742AB"/>
    <w:rsid w:val="00B74516"/>
    <w:rsid w:val="00B746C2"/>
    <w:rsid w:val="00B747C4"/>
    <w:rsid w:val="00B748C5"/>
    <w:rsid w:val="00B74A65"/>
    <w:rsid w:val="00B74D85"/>
    <w:rsid w:val="00B74E6A"/>
    <w:rsid w:val="00B74F86"/>
    <w:rsid w:val="00B7501B"/>
    <w:rsid w:val="00B753D4"/>
    <w:rsid w:val="00B7555A"/>
    <w:rsid w:val="00B75796"/>
    <w:rsid w:val="00B75926"/>
    <w:rsid w:val="00B75BFB"/>
    <w:rsid w:val="00B75C12"/>
    <w:rsid w:val="00B75DD7"/>
    <w:rsid w:val="00B75E40"/>
    <w:rsid w:val="00B75EFE"/>
    <w:rsid w:val="00B760A0"/>
    <w:rsid w:val="00B760B1"/>
    <w:rsid w:val="00B76354"/>
    <w:rsid w:val="00B7673F"/>
    <w:rsid w:val="00B76787"/>
    <w:rsid w:val="00B76867"/>
    <w:rsid w:val="00B76A55"/>
    <w:rsid w:val="00B76B8D"/>
    <w:rsid w:val="00B76BDB"/>
    <w:rsid w:val="00B76BFC"/>
    <w:rsid w:val="00B77258"/>
    <w:rsid w:val="00B77504"/>
    <w:rsid w:val="00B7770F"/>
    <w:rsid w:val="00B7787F"/>
    <w:rsid w:val="00B77B8D"/>
    <w:rsid w:val="00B77E0E"/>
    <w:rsid w:val="00B77E18"/>
    <w:rsid w:val="00B77E8F"/>
    <w:rsid w:val="00B77F27"/>
    <w:rsid w:val="00B8009B"/>
    <w:rsid w:val="00B80193"/>
    <w:rsid w:val="00B80202"/>
    <w:rsid w:val="00B804DA"/>
    <w:rsid w:val="00B80748"/>
    <w:rsid w:val="00B80AB7"/>
    <w:rsid w:val="00B80AEE"/>
    <w:rsid w:val="00B80B94"/>
    <w:rsid w:val="00B80E83"/>
    <w:rsid w:val="00B81069"/>
    <w:rsid w:val="00B81090"/>
    <w:rsid w:val="00B81179"/>
    <w:rsid w:val="00B816F5"/>
    <w:rsid w:val="00B81828"/>
    <w:rsid w:val="00B81902"/>
    <w:rsid w:val="00B81903"/>
    <w:rsid w:val="00B81BE9"/>
    <w:rsid w:val="00B82428"/>
    <w:rsid w:val="00B8270B"/>
    <w:rsid w:val="00B82766"/>
    <w:rsid w:val="00B828E4"/>
    <w:rsid w:val="00B82AC3"/>
    <w:rsid w:val="00B83040"/>
    <w:rsid w:val="00B834D4"/>
    <w:rsid w:val="00B837C2"/>
    <w:rsid w:val="00B83939"/>
    <w:rsid w:val="00B83B87"/>
    <w:rsid w:val="00B83C20"/>
    <w:rsid w:val="00B83C64"/>
    <w:rsid w:val="00B84551"/>
    <w:rsid w:val="00B847D9"/>
    <w:rsid w:val="00B84818"/>
    <w:rsid w:val="00B84914"/>
    <w:rsid w:val="00B8498F"/>
    <w:rsid w:val="00B84BB9"/>
    <w:rsid w:val="00B850E9"/>
    <w:rsid w:val="00B85128"/>
    <w:rsid w:val="00B854AF"/>
    <w:rsid w:val="00B85934"/>
    <w:rsid w:val="00B8597A"/>
    <w:rsid w:val="00B85A5C"/>
    <w:rsid w:val="00B85BA9"/>
    <w:rsid w:val="00B85BD5"/>
    <w:rsid w:val="00B85E0F"/>
    <w:rsid w:val="00B8649F"/>
    <w:rsid w:val="00B8661B"/>
    <w:rsid w:val="00B866D1"/>
    <w:rsid w:val="00B8678E"/>
    <w:rsid w:val="00B867FF"/>
    <w:rsid w:val="00B86887"/>
    <w:rsid w:val="00B869AB"/>
    <w:rsid w:val="00B86B0C"/>
    <w:rsid w:val="00B86EF5"/>
    <w:rsid w:val="00B870D2"/>
    <w:rsid w:val="00B8723D"/>
    <w:rsid w:val="00B87304"/>
    <w:rsid w:val="00B87442"/>
    <w:rsid w:val="00B878E1"/>
    <w:rsid w:val="00B879F4"/>
    <w:rsid w:val="00B87E13"/>
    <w:rsid w:val="00B87E39"/>
    <w:rsid w:val="00B901AF"/>
    <w:rsid w:val="00B903C0"/>
    <w:rsid w:val="00B908AD"/>
    <w:rsid w:val="00B908BF"/>
    <w:rsid w:val="00B908E2"/>
    <w:rsid w:val="00B90988"/>
    <w:rsid w:val="00B90D44"/>
    <w:rsid w:val="00B90F9B"/>
    <w:rsid w:val="00B91060"/>
    <w:rsid w:val="00B9108C"/>
    <w:rsid w:val="00B912AE"/>
    <w:rsid w:val="00B91552"/>
    <w:rsid w:val="00B9168F"/>
    <w:rsid w:val="00B916C5"/>
    <w:rsid w:val="00B91BBA"/>
    <w:rsid w:val="00B91BDC"/>
    <w:rsid w:val="00B91DE0"/>
    <w:rsid w:val="00B91FC1"/>
    <w:rsid w:val="00B92235"/>
    <w:rsid w:val="00B9229B"/>
    <w:rsid w:val="00B92748"/>
    <w:rsid w:val="00B92839"/>
    <w:rsid w:val="00B92892"/>
    <w:rsid w:val="00B929B8"/>
    <w:rsid w:val="00B92CDD"/>
    <w:rsid w:val="00B92E06"/>
    <w:rsid w:val="00B93774"/>
    <w:rsid w:val="00B93C3E"/>
    <w:rsid w:val="00B93F68"/>
    <w:rsid w:val="00B93FD9"/>
    <w:rsid w:val="00B94311"/>
    <w:rsid w:val="00B9433C"/>
    <w:rsid w:val="00B943EE"/>
    <w:rsid w:val="00B945BD"/>
    <w:rsid w:val="00B946A4"/>
    <w:rsid w:val="00B94A14"/>
    <w:rsid w:val="00B94ECF"/>
    <w:rsid w:val="00B95358"/>
    <w:rsid w:val="00B95380"/>
    <w:rsid w:val="00B954EC"/>
    <w:rsid w:val="00B955D5"/>
    <w:rsid w:val="00B958C7"/>
    <w:rsid w:val="00B95B9A"/>
    <w:rsid w:val="00B95CD3"/>
    <w:rsid w:val="00B95FA5"/>
    <w:rsid w:val="00B95FD3"/>
    <w:rsid w:val="00B960D6"/>
    <w:rsid w:val="00B962E0"/>
    <w:rsid w:val="00B96496"/>
    <w:rsid w:val="00B96673"/>
    <w:rsid w:val="00B966D7"/>
    <w:rsid w:val="00B96C91"/>
    <w:rsid w:val="00B96D97"/>
    <w:rsid w:val="00B96FC6"/>
    <w:rsid w:val="00B97167"/>
    <w:rsid w:val="00B972E0"/>
    <w:rsid w:val="00B97A53"/>
    <w:rsid w:val="00B97AB7"/>
    <w:rsid w:val="00B97F40"/>
    <w:rsid w:val="00BA00BB"/>
    <w:rsid w:val="00BA021F"/>
    <w:rsid w:val="00BA03AA"/>
    <w:rsid w:val="00BA0454"/>
    <w:rsid w:val="00BA057D"/>
    <w:rsid w:val="00BA084A"/>
    <w:rsid w:val="00BA085A"/>
    <w:rsid w:val="00BA0954"/>
    <w:rsid w:val="00BA0BF1"/>
    <w:rsid w:val="00BA0CA2"/>
    <w:rsid w:val="00BA0DB3"/>
    <w:rsid w:val="00BA10F5"/>
    <w:rsid w:val="00BA12D2"/>
    <w:rsid w:val="00BA1418"/>
    <w:rsid w:val="00BA1921"/>
    <w:rsid w:val="00BA1D5B"/>
    <w:rsid w:val="00BA1E6E"/>
    <w:rsid w:val="00BA1EEF"/>
    <w:rsid w:val="00BA1FA0"/>
    <w:rsid w:val="00BA22BA"/>
    <w:rsid w:val="00BA2342"/>
    <w:rsid w:val="00BA2431"/>
    <w:rsid w:val="00BA26F5"/>
    <w:rsid w:val="00BA29AA"/>
    <w:rsid w:val="00BA2A2D"/>
    <w:rsid w:val="00BA2DDF"/>
    <w:rsid w:val="00BA2F32"/>
    <w:rsid w:val="00BA3152"/>
    <w:rsid w:val="00BA3348"/>
    <w:rsid w:val="00BA3350"/>
    <w:rsid w:val="00BA3721"/>
    <w:rsid w:val="00BA3C15"/>
    <w:rsid w:val="00BA3C1E"/>
    <w:rsid w:val="00BA3C56"/>
    <w:rsid w:val="00BA3C84"/>
    <w:rsid w:val="00BA3DBF"/>
    <w:rsid w:val="00BA3FBF"/>
    <w:rsid w:val="00BA425F"/>
    <w:rsid w:val="00BA428F"/>
    <w:rsid w:val="00BA466F"/>
    <w:rsid w:val="00BA470E"/>
    <w:rsid w:val="00BA4C7F"/>
    <w:rsid w:val="00BA4EE9"/>
    <w:rsid w:val="00BA4F43"/>
    <w:rsid w:val="00BA5085"/>
    <w:rsid w:val="00BA55D3"/>
    <w:rsid w:val="00BA55DD"/>
    <w:rsid w:val="00BA5BBB"/>
    <w:rsid w:val="00BA5BDD"/>
    <w:rsid w:val="00BA5C18"/>
    <w:rsid w:val="00BA5E83"/>
    <w:rsid w:val="00BA5EB0"/>
    <w:rsid w:val="00BA60B6"/>
    <w:rsid w:val="00BA619C"/>
    <w:rsid w:val="00BA65C7"/>
    <w:rsid w:val="00BA666D"/>
    <w:rsid w:val="00BA6885"/>
    <w:rsid w:val="00BA6944"/>
    <w:rsid w:val="00BA6E3E"/>
    <w:rsid w:val="00BA6E5B"/>
    <w:rsid w:val="00BA6F0C"/>
    <w:rsid w:val="00BA74D5"/>
    <w:rsid w:val="00BA76CA"/>
    <w:rsid w:val="00BA797C"/>
    <w:rsid w:val="00BA7DBD"/>
    <w:rsid w:val="00BA7E0E"/>
    <w:rsid w:val="00BA7F1E"/>
    <w:rsid w:val="00BB0155"/>
    <w:rsid w:val="00BB0351"/>
    <w:rsid w:val="00BB048F"/>
    <w:rsid w:val="00BB0681"/>
    <w:rsid w:val="00BB08DD"/>
    <w:rsid w:val="00BB0933"/>
    <w:rsid w:val="00BB0D8F"/>
    <w:rsid w:val="00BB1276"/>
    <w:rsid w:val="00BB15D7"/>
    <w:rsid w:val="00BB15FC"/>
    <w:rsid w:val="00BB18EF"/>
    <w:rsid w:val="00BB19B5"/>
    <w:rsid w:val="00BB1B4D"/>
    <w:rsid w:val="00BB1EA2"/>
    <w:rsid w:val="00BB2039"/>
    <w:rsid w:val="00BB204F"/>
    <w:rsid w:val="00BB2087"/>
    <w:rsid w:val="00BB219D"/>
    <w:rsid w:val="00BB2271"/>
    <w:rsid w:val="00BB227B"/>
    <w:rsid w:val="00BB22DF"/>
    <w:rsid w:val="00BB231A"/>
    <w:rsid w:val="00BB273B"/>
    <w:rsid w:val="00BB2B8E"/>
    <w:rsid w:val="00BB2C02"/>
    <w:rsid w:val="00BB2D6C"/>
    <w:rsid w:val="00BB3052"/>
    <w:rsid w:val="00BB3A50"/>
    <w:rsid w:val="00BB3A73"/>
    <w:rsid w:val="00BB3AD7"/>
    <w:rsid w:val="00BB3AE8"/>
    <w:rsid w:val="00BB3D13"/>
    <w:rsid w:val="00BB3F40"/>
    <w:rsid w:val="00BB4059"/>
    <w:rsid w:val="00BB408A"/>
    <w:rsid w:val="00BB4248"/>
    <w:rsid w:val="00BB461D"/>
    <w:rsid w:val="00BB4685"/>
    <w:rsid w:val="00BB49C1"/>
    <w:rsid w:val="00BB4B03"/>
    <w:rsid w:val="00BB4B79"/>
    <w:rsid w:val="00BB4C03"/>
    <w:rsid w:val="00BB4CE5"/>
    <w:rsid w:val="00BB4DF9"/>
    <w:rsid w:val="00BB4ECF"/>
    <w:rsid w:val="00BB5061"/>
    <w:rsid w:val="00BB51CA"/>
    <w:rsid w:val="00BB536C"/>
    <w:rsid w:val="00BB5548"/>
    <w:rsid w:val="00BB5789"/>
    <w:rsid w:val="00BB5797"/>
    <w:rsid w:val="00BB58F3"/>
    <w:rsid w:val="00BB5BAE"/>
    <w:rsid w:val="00BB5F2F"/>
    <w:rsid w:val="00BB5F58"/>
    <w:rsid w:val="00BB6088"/>
    <w:rsid w:val="00BB6106"/>
    <w:rsid w:val="00BB64D2"/>
    <w:rsid w:val="00BB6650"/>
    <w:rsid w:val="00BB67DB"/>
    <w:rsid w:val="00BB6BA4"/>
    <w:rsid w:val="00BB6BFC"/>
    <w:rsid w:val="00BB6CBA"/>
    <w:rsid w:val="00BB6CCD"/>
    <w:rsid w:val="00BB6DAC"/>
    <w:rsid w:val="00BB7073"/>
    <w:rsid w:val="00BB71AA"/>
    <w:rsid w:val="00BB725C"/>
    <w:rsid w:val="00BB726B"/>
    <w:rsid w:val="00BB791D"/>
    <w:rsid w:val="00BB797F"/>
    <w:rsid w:val="00BB7AC0"/>
    <w:rsid w:val="00BB7ACA"/>
    <w:rsid w:val="00BB7B81"/>
    <w:rsid w:val="00BB7BDD"/>
    <w:rsid w:val="00BB7C0C"/>
    <w:rsid w:val="00BB7C37"/>
    <w:rsid w:val="00BB7D48"/>
    <w:rsid w:val="00BB7D87"/>
    <w:rsid w:val="00BB7E8A"/>
    <w:rsid w:val="00BB7F31"/>
    <w:rsid w:val="00BB7F5B"/>
    <w:rsid w:val="00BB7FFA"/>
    <w:rsid w:val="00BC00C2"/>
    <w:rsid w:val="00BC00E4"/>
    <w:rsid w:val="00BC015C"/>
    <w:rsid w:val="00BC01BD"/>
    <w:rsid w:val="00BC02C4"/>
    <w:rsid w:val="00BC06D4"/>
    <w:rsid w:val="00BC08AC"/>
    <w:rsid w:val="00BC09A9"/>
    <w:rsid w:val="00BC09F3"/>
    <w:rsid w:val="00BC0B38"/>
    <w:rsid w:val="00BC0D64"/>
    <w:rsid w:val="00BC0E31"/>
    <w:rsid w:val="00BC0E6E"/>
    <w:rsid w:val="00BC0EF6"/>
    <w:rsid w:val="00BC0FA6"/>
    <w:rsid w:val="00BC10EB"/>
    <w:rsid w:val="00BC13FD"/>
    <w:rsid w:val="00BC14F6"/>
    <w:rsid w:val="00BC16BC"/>
    <w:rsid w:val="00BC17C4"/>
    <w:rsid w:val="00BC188A"/>
    <w:rsid w:val="00BC19A5"/>
    <w:rsid w:val="00BC1BFB"/>
    <w:rsid w:val="00BC1DEE"/>
    <w:rsid w:val="00BC226E"/>
    <w:rsid w:val="00BC22C6"/>
    <w:rsid w:val="00BC2739"/>
    <w:rsid w:val="00BC274A"/>
    <w:rsid w:val="00BC278C"/>
    <w:rsid w:val="00BC295F"/>
    <w:rsid w:val="00BC2A64"/>
    <w:rsid w:val="00BC2BF1"/>
    <w:rsid w:val="00BC2E2F"/>
    <w:rsid w:val="00BC2E63"/>
    <w:rsid w:val="00BC2FE5"/>
    <w:rsid w:val="00BC3006"/>
    <w:rsid w:val="00BC3665"/>
    <w:rsid w:val="00BC3756"/>
    <w:rsid w:val="00BC3A75"/>
    <w:rsid w:val="00BC3A9D"/>
    <w:rsid w:val="00BC3B67"/>
    <w:rsid w:val="00BC3B83"/>
    <w:rsid w:val="00BC3F4F"/>
    <w:rsid w:val="00BC3FE3"/>
    <w:rsid w:val="00BC416A"/>
    <w:rsid w:val="00BC41D4"/>
    <w:rsid w:val="00BC4ADA"/>
    <w:rsid w:val="00BC4C18"/>
    <w:rsid w:val="00BC4CC5"/>
    <w:rsid w:val="00BC4E7C"/>
    <w:rsid w:val="00BC4F12"/>
    <w:rsid w:val="00BC4F5E"/>
    <w:rsid w:val="00BC513C"/>
    <w:rsid w:val="00BC530A"/>
    <w:rsid w:val="00BC532B"/>
    <w:rsid w:val="00BC54A3"/>
    <w:rsid w:val="00BC5520"/>
    <w:rsid w:val="00BC55FA"/>
    <w:rsid w:val="00BC56FC"/>
    <w:rsid w:val="00BC5777"/>
    <w:rsid w:val="00BC588A"/>
    <w:rsid w:val="00BC59EB"/>
    <w:rsid w:val="00BC5B5B"/>
    <w:rsid w:val="00BC5C98"/>
    <w:rsid w:val="00BC5E0E"/>
    <w:rsid w:val="00BC5EAF"/>
    <w:rsid w:val="00BC622E"/>
    <w:rsid w:val="00BC63E9"/>
    <w:rsid w:val="00BC682B"/>
    <w:rsid w:val="00BC6AD6"/>
    <w:rsid w:val="00BC6CCD"/>
    <w:rsid w:val="00BC6CF4"/>
    <w:rsid w:val="00BC6DAD"/>
    <w:rsid w:val="00BC70ED"/>
    <w:rsid w:val="00BC73D6"/>
    <w:rsid w:val="00BC73D8"/>
    <w:rsid w:val="00BC770C"/>
    <w:rsid w:val="00BC79B6"/>
    <w:rsid w:val="00BC7A03"/>
    <w:rsid w:val="00BC7AD8"/>
    <w:rsid w:val="00BC7B24"/>
    <w:rsid w:val="00BC7C9D"/>
    <w:rsid w:val="00BD0016"/>
    <w:rsid w:val="00BD0099"/>
    <w:rsid w:val="00BD01E1"/>
    <w:rsid w:val="00BD0801"/>
    <w:rsid w:val="00BD0961"/>
    <w:rsid w:val="00BD09EF"/>
    <w:rsid w:val="00BD0CDD"/>
    <w:rsid w:val="00BD0EE8"/>
    <w:rsid w:val="00BD0F53"/>
    <w:rsid w:val="00BD0FD0"/>
    <w:rsid w:val="00BD10F4"/>
    <w:rsid w:val="00BD1422"/>
    <w:rsid w:val="00BD182C"/>
    <w:rsid w:val="00BD18C2"/>
    <w:rsid w:val="00BD19A7"/>
    <w:rsid w:val="00BD1C66"/>
    <w:rsid w:val="00BD1E61"/>
    <w:rsid w:val="00BD1EF5"/>
    <w:rsid w:val="00BD1FB0"/>
    <w:rsid w:val="00BD204A"/>
    <w:rsid w:val="00BD21A6"/>
    <w:rsid w:val="00BD243D"/>
    <w:rsid w:val="00BD24F7"/>
    <w:rsid w:val="00BD2560"/>
    <w:rsid w:val="00BD259B"/>
    <w:rsid w:val="00BD25D8"/>
    <w:rsid w:val="00BD263F"/>
    <w:rsid w:val="00BD270A"/>
    <w:rsid w:val="00BD2B70"/>
    <w:rsid w:val="00BD2D2A"/>
    <w:rsid w:val="00BD2DE7"/>
    <w:rsid w:val="00BD2EAF"/>
    <w:rsid w:val="00BD3040"/>
    <w:rsid w:val="00BD307E"/>
    <w:rsid w:val="00BD310B"/>
    <w:rsid w:val="00BD3292"/>
    <w:rsid w:val="00BD37BE"/>
    <w:rsid w:val="00BD3868"/>
    <w:rsid w:val="00BD3AD1"/>
    <w:rsid w:val="00BD3BAE"/>
    <w:rsid w:val="00BD3DD0"/>
    <w:rsid w:val="00BD3E08"/>
    <w:rsid w:val="00BD3E86"/>
    <w:rsid w:val="00BD40C5"/>
    <w:rsid w:val="00BD40FC"/>
    <w:rsid w:val="00BD41A7"/>
    <w:rsid w:val="00BD41A8"/>
    <w:rsid w:val="00BD4202"/>
    <w:rsid w:val="00BD4263"/>
    <w:rsid w:val="00BD445D"/>
    <w:rsid w:val="00BD4912"/>
    <w:rsid w:val="00BD4BD3"/>
    <w:rsid w:val="00BD4D41"/>
    <w:rsid w:val="00BD4F36"/>
    <w:rsid w:val="00BD5031"/>
    <w:rsid w:val="00BD507A"/>
    <w:rsid w:val="00BD51EE"/>
    <w:rsid w:val="00BD5280"/>
    <w:rsid w:val="00BD53EC"/>
    <w:rsid w:val="00BD53FF"/>
    <w:rsid w:val="00BD561E"/>
    <w:rsid w:val="00BD5743"/>
    <w:rsid w:val="00BD57B7"/>
    <w:rsid w:val="00BD5952"/>
    <w:rsid w:val="00BD597D"/>
    <w:rsid w:val="00BD5BDD"/>
    <w:rsid w:val="00BD5D2A"/>
    <w:rsid w:val="00BD60C8"/>
    <w:rsid w:val="00BD60F9"/>
    <w:rsid w:val="00BD61AD"/>
    <w:rsid w:val="00BD6652"/>
    <w:rsid w:val="00BD6699"/>
    <w:rsid w:val="00BD6EA9"/>
    <w:rsid w:val="00BD71B7"/>
    <w:rsid w:val="00BD72F9"/>
    <w:rsid w:val="00BD76E5"/>
    <w:rsid w:val="00BD77C7"/>
    <w:rsid w:val="00BD7BC4"/>
    <w:rsid w:val="00BD7E4E"/>
    <w:rsid w:val="00BD7E88"/>
    <w:rsid w:val="00BE0415"/>
    <w:rsid w:val="00BE04C6"/>
    <w:rsid w:val="00BE097E"/>
    <w:rsid w:val="00BE09B0"/>
    <w:rsid w:val="00BE0AD0"/>
    <w:rsid w:val="00BE0F8F"/>
    <w:rsid w:val="00BE0FAC"/>
    <w:rsid w:val="00BE10A7"/>
    <w:rsid w:val="00BE1169"/>
    <w:rsid w:val="00BE12BC"/>
    <w:rsid w:val="00BE144A"/>
    <w:rsid w:val="00BE155E"/>
    <w:rsid w:val="00BE17BC"/>
    <w:rsid w:val="00BE1809"/>
    <w:rsid w:val="00BE19F1"/>
    <w:rsid w:val="00BE1A5A"/>
    <w:rsid w:val="00BE1CEB"/>
    <w:rsid w:val="00BE1E2A"/>
    <w:rsid w:val="00BE1E9F"/>
    <w:rsid w:val="00BE1EB4"/>
    <w:rsid w:val="00BE1F5E"/>
    <w:rsid w:val="00BE215E"/>
    <w:rsid w:val="00BE2198"/>
    <w:rsid w:val="00BE224B"/>
    <w:rsid w:val="00BE2271"/>
    <w:rsid w:val="00BE2376"/>
    <w:rsid w:val="00BE24CB"/>
    <w:rsid w:val="00BE2741"/>
    <w:rsid w:val="00BE2C34"/>
    <w:rsid w:val="00BE3184"/>
    <w:rsid w:val="00BE32B3"/>
    <w:rsid w:val="00BE3B86"/>
    <w:rsid w:val="00BE3BCA"/>
    <w:rsid w:val="00BE3D70"/>
    <w:rsid w:val="00BE3FB3"/>
    <w:rsid w:val="00BE4005"/>
    <w:rsid w:val="00BE4161"/>
    <w:rsid w:val="00BE417D"/>
    <w:rsid w:val="00BE4401"/>
    <w:rsid w:val="00BE47C6"/>
    <w:rsid w:val="00BE48FC"/>
    <w:rsid w:val="00BE495F"/>
    <w:rsid w:val="00BE4AC9"/>
    <w:rsid w:val="00BE4ACF"/>
    <w:rsid w:val="00BE4D0D"/>
    <w:rsid w:val="00BE50DF"/>
    <w:rsid w:val="00BE51A7"/>
    <w:rsid w:val="00BE52DC"/>
    <w:rsid w:val="00BE5364"/>
    <w:rsid w:val="00BE571A"/>
    <w:rsid w:val="00BE5893"/>
    <w:rsid w:val="00BE5B7C"/>
    <w:rsid w:val="00BE5C2D"/>
    <w:rsid w:val="00BE5EDB"/>
    <w:rsid w:val="00BE5FD2"/>
    <w:rsid w:val="00BE6038"/>
    <w:rsid w:val="00BE6380"/>
    <w:rsid w:val="00BE639B"/>
    <w:rsid w:val="00BE63B1"/>
    <w:rsid w:val="00BE64FE"/>
    <w:rsid w:val="00BE674C"/>
    <w:rsid w:val="00BE68E5"/>
    <w:rsid w:val="00BE6911"/>
    <w:rsid w:val="00BE710E"/>
    <w:rsid w:val="00BE7117"/>
    <w:rsid w:val="00BE7A18"/>
    <w:rsid w:val="00BE7C2E"/>
    <w:rsid w:val="00BE7E51"/>
    <w:rsid w:val="00BF035C"/>
    <w:rsid w:val="00BF0394"/>
    <w:rsid w:val="00BF04CE"/>
    <w:rsid w:val="00BF0624"/>
    <w:rsid w:val="00BF072D"/>
    <w:rsid w:val="00BF078E"/>
    <w:rsid w:val="00BF0AE0"/>
    <w:rsid w:val="00BF0BC7"/>
    <w:rsid w:val="00BF0C35"/>
    <w:rsid w:val="00BF0CEA"/>
    <w:rsid w:val="00BF0DCE"/>
    <w:rsid w:val="00BF0F51"/>
    <w:rsid w:val="00BF0F77"/>
    <w:rsid w:val="00BF1063"/>
    <w:rsid w:val="00BF1230"/>
    <w:rsid w:val="00BF1654"/>
    <w:rsid w:val="00BF17F3"/>
    <w:rsid w:val="00BF1825"/>
    <w:rsid w:val="00BF18B0"/>
    <w:rsid w:val="00BF198D"/>
    <w:rsid w:val="00BF1CC3"/>
    <w:rsid w:val="00BF1D88"/>
    <w:rsid w:val="00BF1FE5"/>
    <w:rsid w:val="00BF21A8"/>
    <w:rsid w:val="00BF2303"/>
    <w:rsid w:val="00BF230D"/>
    <w:rsid w:val="00BF24F3"/>
    <w:rsid w:val="00BF252F"/>
    <w:rsid w:val="00BF25D8"/>
    <w:rsid w:val="00BF26C7"/>
    <w:rsid w:val="00BF26E8"/>
    <w:rsid w:val="00BF28CB"/>
    <w:rsid w:val="00BF2E46"/>
    <w:rsid w:val="00BF2E9A"/>
    <w:rsid w:val="00BF30E5"/>
    <w:rsid w:val="00BF3353"/>
    <w:rsid w:val="00BF33B7"/>
    <w:rsid w:val="00BF3592"/>
    <w:rsid w:val="00BF36F3"/>
    <w:rsid w:val="00BF3764"/>
    <w:rsid w:val="00BF392D"/>
    <w:rsid w:val="00BF3A54"/>
    <w:rsid w:val="00BF3B0D"/>
    <w:rsid w:val="00BF3BD3"/>
    <w:rsid w:val="00BF3C6B"/>
    <w:rsid w:val="00BF3CA1"/>
    <w:rsid w:val="00BF3F21"/>
    <w:rsid w:val="00BF3F9F"/>
    <w:rsid w:val="00BF3FB5"/>
    <w:rsid w:val="00BF400A"/>
    <w:rsid w:val="00BF4090"/>
    <w:rsid w:val="00BF410E"/>
    <w:rsid w:val="00BF452C"/>
    <w:rsid w:val="00BF46DF"/>
    <w:rsid w:val="00BF494B"/>
    <w:rsid w:val="00BF4A6A"/>
    <w:rsid w:val="00BF4B0B"/>
    <w:rsid w:val="00BF4B69"/>
    <w:rsid w:val="00BF4BEA"/>
    <w:rsid w:val="00BF4F68"/>
    <w:rsid w:val="00BF4F8E"/>
    <w:rsid w:val="00BF54F9"/>
    <w:rsid w:val="00BF5589"/>
    <w:rsid w:val="00BF5B2E"/>
    <w:rsid w:val="00BF5BF5"/>
    <w:rsid w:val="00BF5E1D"/>
    <w:rsid w:val="00BF5E2B"/>
    <w:rsid w:val="00BF5F84"/>
    <w:rsid w:val="00BF602F"/>
    <w:rsid w:val="00BF63A0"/>
    <w:rsid w:val="00BF6609"/>
    <w:rsid w:val="00BF6624"/>
    <w:rsid w:val="00BF6686"/>
    <w:rsid w:val="00BF680F"/>
    <w:rsid w:val="00BF68C1"/>
    <w:rsid w:val="00BF697F"/>
    <w:rsid w:val="00BF6A78"/>
    <w:rsid w:val="00BF6A81"/>
    <w:rsid w:val="00BF6AAF"/>
    <w:rsid w:val="00BF6FF4"/>
    <w:rsid w:val="00BF715E"/>
    <w:rsid w:val="00BF7971"/>
    <w:rsid w:val="00BF79A5"/>
    <w:rsid w:val="00BF79EE"/>
    <w:rsid w:val="00BF7F0A"/>
    <w:rsid w:val="00C00237"/>
    <w:rsid w:val="00C0025B"/>
    <w:rsid w:val="00C004A7"/>
    <w:rsid w:val="00C009A9"/>
    <w:rsid w:val="00C00C1D"/>
    <w:rsid w:val="00C00C7D"/>
    <w:rsid w:val="00C01149"/>
    <w:rsid w:val="00C01514"/>
    <w:rsid w:val="00C01797"/>
    <w:rsid w:val="00C01B8D"/>
    <w:rsid w:val="00C01C82"/>
    <w:rsid w:val="00C0240F"/>
    <w:rsid w:val="00C0297A"/>
    <w:rsid w:val="00C0298B"/>
    <w:rsid w:val="00C02ACA"/>
    <w:rsid w:val="00C02D03"/>
    <w:rsid w:val="00C02F91"/>
    <w:rsid w:val="00C02FD9"/>
    <w:rsid w:val="00C02FEA"/>
    <w:rsid w:val="00C03016"/>
    <w:rsid w:val="00C032CA"/>
    <w:rsid w:val="00C032DC"/>
    <w:rsid w:val="00C03408"/>
    <w:rsid w:val="00C035F3"/>
    <w:rsid w:val="00C036E4"/>
    <w:rsid w:val="00C03751"/>
    <w:rsid w:val="00C03830"/>
    <w:rsid w:val="00C03934"/>
    <w:rsid w:val="00C03CF1"/>
    <w:rsid w:val="00C03E14"/>
    <w:rsid w:val="00C04120"/>
    <w:rsid w:val="00C0429C"/>
    <w:rsid w:val="00C0432D"/>
    <w:rsid w:val="00C0475D"/>
    <w:rsid w:val="00C047C8"/>
    <w:rsid w:val="00C04825"/>
    <w:rsid w:val="00C04859"/>
    <w:rsid w:val="00C048A7"/>
    <w:rsid w:val="00C049F0"/>
    <w:rsid w:val="00C04A64"/>
    <w:rsid w:val="00C04AFE"/>
    <w:rsid w:val="00C04DE4"/>
    <w:rsid w:val="00C04F33"/>
    <w:rsid w:val="00C05111"/>
    <w:rsid w:val="00C053A6"/>
    <w:rsid w:val="00C0556F"/>
    <w:rsid w:val="00C058A7"/>
    <w:rsid w:val="00C05A78"/>
    <w:rsid w:val="00C05B3E"/>
    <w:rsid w:val="00C05CB7"/>
    <w:rsid w:val="00C05EC1"/>
    <w:rsid w:val="00C060F8"/>
    <w:rsid w:val="00C0626B"/>
    <w:rsid w:val="00C06411"/>
    <w:rsid w:val="00C066EA"/>
    <w:rsid w:val="00C06B2D"/>
    <w:rsid w:val="00C06B2F"/>
    <w:rsid w:val="00C06BA3"/>
    <w:rsid w:val="00C06CA6"/>
    <w:rsid w:val="00C06F1A"/>
    <w:rsid w:val="00C07462"/>
    <w:rsid w:val="00C0767A"/>
    <w:rsid w:val="00C07BF9"/>
    <w:rsid w:val="00C07C7E"/>
    <w:rsid w:val="00C10208"/>
    <w:rsid w:val="00C102CC"/>
    <w:rsid w:val="00C1056F"/>
    <w:rsid w:val="00C10610"/>
    <w:rsid w:val="00C10668"/>
    <w:rsid w:val="00C10A0E"/>
    <w:rsid w:val="00C10A41"/>
    <w:rsid w:val="00C10B0A"/>
    <w:rsid w:val="00C111F1"/>
    <w:rsid w:val="00C11329"/>
    <w:rsid w:val="00C113C7"/>
    <w:rsid w:val="00C115ED"/>
    <w:rsid w:val="00C1163C"/>
    <w:rsid w:val="00C11936"/>
    <w:rsid w:val="00C1196E"/>
    <w:rsid w:val="00C119C6"/>
    <w:rsid w:val="00C11B4A"/>
    <w:rsid w:val="00C11E91"/>
    <w:rsid w:val="00C12038"/>
    <w:rsid w:val="00C12292"/>
    <w:rsid w:val="00C122B2"/>
    <w:rsid w:val="00C122C4"/>
    <w:rsid w:val="00C122DF"/>
    <w:rsid w:val="00C123B1"/>
    <w:rsid w:val="00C123D4"/>
    <w:rsid w:val="00C12502"/>
    <w:rsid w:val="00C129D8"/>
    <w:rsid w:val="00C12DED"/>
    <w:rsid w:val="00C12E0C"/>
    <w:rsid w:val="00C134BA"/>
    <w:rsid w:val="00C134CE"/>
    <w:rsid w:val="00C13731"/>
    <w:rsid w:val="00C13D44"/>
    <w:rsid w:val="00C13E97"/>
    <w:rsid w:val="00C14112"/>
    <w:rsid w:val="00C14159"/>
    <w:rsid w:val="00C141B1"/>
    <w:rsid w:val="00C14532"/>
    <w:rsid w:val="00C145E6"/>
    <w:rsid w:val="00C14671"/>
    <w:rsid w:val="00C146E3"/>
    <w:rsid w:val="00C14835"/>
    <w:rsid w:val="00C149D0"/>
    <w:rsid w:val="00C14B33"/>
    <w:rsid w:val="00C14B89"/>
    <w:rsid w:val="00C14C18"/>
    <w:rsid w:val="00C14F9A"/>
    <w:rsid w:val="00C15627"/>
    <w:rsid w:val="00C15676"/>
    <w:rsid w:val="00C1568A"/>
    <w:rsid w:val="00C157D4"/>
    <w:rsid w:val="00C159A0"/>
    <w:rsid w:val="00C15A8F"/>
    <w:rsid w:val="00C15C3D"/>
    <w:rsid w:val="00C16271"/>
    <w:rsid w:val="00C16330"/>
    <w:rsid w:val="00C16580"/>
    <w:rsid w:val="00C166E3"/>
    <w:rsid w:val="00C16859"/>
    <w:rsid w:val="00C16954"/>
    <w:rsid w:val="00C16AFF"/>
    <w:rsid w:val="00C17572"/>
    <w:rsid w:val="00C17573"/>
    <w:rsid w:val="00C175F9"/>
    <w:rsid w:val="00C1775C"/>
    <w:rsid w:val="00C17792"/>
    <w:rsid w:val="00C179B8"/>
    <w:rsid w:val="00C17CCF"/>
    <w:rsid w:val="00C17E91"/>
    <w:rsid w:val="00C200A4"/>
    <w:rsid w:val="00C200BC"/>
    <w:rsid w:val="00C20C3A"/>
    <w:rsid w:val="00C20D44"/>
    <w:rsid w:val="00C20DE7"/>
    <w:rsid w:val="00C20E71"/>
    <w:rsid w:val="00C21097"/>
    <w:rsid w:val="00C213D5"/>
    <w:rsid w:val="00C21432"/>
    <w:rsid w:val="00C21615"/>
    <w:rsid w:val="00C21778"/>
    <w:rsid w:val="00C21823"/>
    <w:rsid w:val="00C21964"/>
    <w:rsid w:val="00C21989"/>
    <w:rsid w:val="00C223D7"/>
    <w:rsid w:val="00C2268C"/>
    <w:rsid w:val="00C22764"/>
    <w:rsid w:val="00C22771"/>
    <w:rsid w:val="00C227AC"/>
    <w:rsid w:val="00C2288B"/>
    <w:rsid w:val="00C22C11"/>
    <w:rsid w:val="00C22CBD"/>
    <w:rsid w:val="00C22DC0"/>
    <w:rsid w:val="00C23291"/>
    <w:rsid w:val="00C233C6"/>
    <w:rsid w:val="00C2340D"/>
    <w:rsid w:val="00C23480"/>
    <w:rsid w:val="00C23499"/>
    <w:rsid w:val="00C234A4"/>
    <w:rsid w:val="00C234B3"/>
    <w:rsid w:val="00C2384D"/>
    <w:rsid w:val="00C23C4E"/>
    <w:rsid w:val="00C24095"/>
    <w:rsid w:val="00C24456"/>
    <w:rsid w:val="00C24554"/>
    <w:rsid w:val="00C247E3"/>
    <w:rsid w:val="00C248AD"/>
    <w:rsid w:val="00C248E2"/>
    <w:rsid w:val="00C24FF9"/>
    <w:rsid w:val="00C25148"/>
    <w:rsid w:val="00C2546A"/>
    <w:rsid w:val="00C258C0"/>
    <w:rsid w:val="00C259AF"/>
    <w:rsid w:val="00C26289"/>
    <w:rsid w:val="00C26589"/>
    <w:rsid w:val="00C2660E"/>
    <w:rsid w:val="00C2662A"/>
    <w:rsid w:val="00C2667F"/>
    <w:rsid w:val="00C26775"/>
    <w:rsid w:val="00C269FC"/>
    <w:rsid w:val="00C26CCC"/>
    <w:rsid w:val="00C26FF7"/>
    <w:rsid w:val="00C27605"/>
    <w:rsid w:val="00C276D2"/>
    <w:rsid w:val="00C27A10"/>
    <w:rsid w:val="00C27B2D"/>
    <w:rsid w:val="00C27D5A"/>
    <w:rsid w:val="00C30479"/>
    <w:rsid w:val="00C30652"/>
    <w:rsid w:val="00C30691"/>
    <w:rsid w:val="00C307C0"/>
    <w:rsid w:val="00C30A51"/>
    <w:rsid w:val="00C30BDA"/>
    <w:rsid w:val="00C30F5A"/>
    <w:rsid w:val="00C31284"/>
    <w:rsid w:val="00C312C3"/>
    <w:rsid w:val="00C3130B"/>
    <w:rsid w:val="00C31447"/>
    <w:rsid w:val="00C31457"/>
    <w:rsid w:val="00C316E7"/>
    <w:rsid w:val="00C31B3B"/>
    <w:rsid w:val="00C31DAC"/>
    <w:rsid w:val="00C320A8"/>
    <w:rsid w:val="00C320B5"/>
    <w:rsid w:val="00C3221A"/>
    <w:rsid w:val="00C32376"/>
    <w:rsid w:val="00C323DB"/>
    <w:rsid w:val="00C32572"/>
    <w:rsid w:val="00C32584"/>
    <w:rsid w:val="00C32616"/>
    <w:rsid w:val="00C327AB"/>
    <w:rsid w:val="00C3289E"/>
    <w:rsid w:val="00C32F14"/>
    <w:rsid w:val="00C33610"/>
    <w:rsid w:val="00C33669"/>
    <w:rsid w:val="00C3376E"/>
    <w:rsid w:val="00C33949"/>
    <w:rsid w:val="00C33C19"/>
    <w:rsid w:val="00C33D62"/>
    <w:rsid w:val="00C33E0E"/>
    <w:rsid w:val="00C341FC"/>
    <w:rsid w:val="00C34340"/>
    <w:rsid w:val="00C3440F"/>
    <w:rsid w:val="00C34578"/>
    <w:rsid w:val="00C345EA"/>
    <w:rsid w:val="00C34835"/>
    <w:rsid w:val="00C34837"/>
    <w:rsid w:val="00C348AF"/>
    <w:rsid w:val="00C34A47"/>
    <w:rsid w:val="00C34C22"/>
    <w:rsid w:val="00C34CB7"/>
    <w:rsid w:val="00C34CB9"/>
    <w:rsid w:val="00C34D61"/>
    <w:rsid w:val="00C34F3D"/>
    <w:rsid w:val="00C34FC0"/>
    <w:rsid w:val="00C353F7"/>
    <w:rsid w:val="00C35682"/>
    <w:rsid w:val="00C359DF"/>
    <w:rsid w:val="00C35A89"/>
    <w:rsid w:val="00C35BB6"/>
    <w:rsid w:val="00C35D28"/>
    <w:rsid w:val="00C36032"/>
    <w:rsid w:val="00C36315"/>
    <w:rsid w:val="00C36D97"/>
    <w:rsid w:val="00C36DAF"/>
    <w:rsid w:val="00C36DD9"/>
    <w:rsid w:val="00C36FB3"/>
    <w:rsid w:val="00C371F1"/>
    <w:rsid w:val="00C371F6"/>
    <w:rsid w:val="00C37420"/>
    <w:rsid w:val="00C37451"/>
    <w:rsid w:val="00C37646"/>
    <w:rsid w:val="00C37D30"/>
    <w:rsid w:val="00C37EAB"/>
    <w:rsid w:val="00C37F5C"/>
    <w:rsid w:val="00C40267"/>
    <w:rsid w:val="00C4033A"/>
    <w:rsid w:val="00C40359"/>
    <w:rsid w:val="00C4060C"/>
    <w:rsid w:val="00C40642"/>
    <w:rsid w:val="00C40B96"/>
    <w:rsid w:val="00C40DF1"/>
    <w:rsid w:val="00C40E1B"/>
    <w:rsid w:val="00C41BC0"/>
    <w:rsid w:val="00C41BE9"/>
    <w:rsid w:val="00C42228"/>
    <w:rsid w:val="00C424DE"/>
    <w:rsid w:val="00C42DB4"/>
    <w:rsid w:val="00C4311E"/>
    <w:rsid w:val="00C431AD"/>
    <w:rsid w:val="00C431DF"/>
    <w:rsid w:val="00C4361C"/>
    <w:rsid w:val="00C43723"/>
    <w:rsid w:val="00C4378C"/>
    <w:rsid w:val="00C4397F"/>
    <w:rsid w:val="00C43A2C"/>
    <w:rsid w:val="00C43B3F"/>
    <w:rsid w:val="00C43BC7"/>
    <w:rsid w:val="00C43CD6"/>
    <w:rsid w:val="00C43D6F"/>
    <w:rsid w:val="00C44227"/>
    <w:rsid w:val="00C44440"/>
    <w:rsid w:val="00C44676"/>
    <w:rsid w:val="00C446AA"/>
    <w:rsid w:val="00C44A1E"/>
    <w:rsid w:val="00C44C38"/>
    <w:rsid w:val="00C44E8B"/>
    <w:rsid w:val="00C44F76"/>
    <w:rsid w:val="00C44FCE"/>
    <w:rsid w:val="00C45072"/>
    <w:rsid w:val="00C452E4"/>
    <w:rsid w:val="00C45535"/>
    <w:rsid w:val="00C459DF"/>
    <w:rsid w:val="00C45D30"/>
    <w:rsid w:val="00C45DD7"/>
    <w:rsid w:val="00C45FC2"/>
    <w:rsid w:val="00C4615A"/>
    <w:rsid w:val="00C4645C"/>
    <w:rsid w:val="00C466A1"/>
    <w:rsid w:val="00C469C3"/>
    <w:rsid w:val="00C4702D"/>
    <w:rsid w:val="00C470A8"/>
    <w:rsid w:val="00C470CB"/>
    <w:rsid w:val="00C47189"/>
    <w:rsid w:val="00C471E9"/>
    <w:rsid w:val="00C471F9"/>
    <w:rsid w:val="00C47206"/>
    <w:rsid w:val="00C472F0"/>
    <w:rsid w:val="00C472F1"/>
    <w:rsid w:val="00C47307"/>
    <w:rsid w:val="00C475F8"/>
    <w:rsid w:val="00C4766E"/>
    <w:rsid w:val="00C47898"/>
    <w:rsid w:val="00C47B1A"/>
    <w:rsid w:val="00C47ED9"/>
    <w:rsid w:val="00C47EDF"/>
    <w:rsid w:val="00C50019"/>
    <w:rsid w:val="00C50220"/>
    <w:rsid w:val="00C502A5"/>
    <w:rsid w:val="00C5077A"/>
    <w:rsid w:val="00C50944"/>
    <w:rsid w:val="00C50D86"/>
    <w:rsid w:val="00C50EFA"/>
    <w:rsid w:val="00C50FD7"/>
    <w:rsid w:val="00C50FEC"/>
    <w:rsid w:val="00C5136A"/>
    <w:rsid w:val="00C5172B"/>
    <w:rsid w:val="00C51BA1"/>
    <w:rsid w:val="00C51BD7"/>
    <w:rsid w:val="00C5212B"/>
    <w:rsid w:val="00C5224E"/>
    <w:rsid w:val="00C523A8"/>
    <w:rsid w:val="00C52422"/>
    <w:rsid w:val="00C52593"/>
    <w:rsid w:val="00C527DD"/>
    <w:rsid w:val="00C52850"/>
    <w:rsid w:val="00C528CF"/>
    <w:rsid w:val="00C52B68"/>
    <w:rsid w:val="00C52BD6"/>
    <w:rsid w:val="00C52C17"/>
    <w:rsid w:val="00C52D38"/>
    <w:rsid w:val="00C52F12"/>
    <w:rsid w:val="00C5328C"/>
    <w:rsid w:val="00C53508"/>
    <w:rsid w:val="00C53660"/>
    <w:rsid w:val="00C5371E"/>
    <w:rsid w:val="00C5382D"/>
    <w:rsid w:val="00C53A58"/>
    <w:rsid w:val="00C53A5D"/>
    <w:rsid w:val="00C53B2F"/>
    <w:rsid w:val="00C53E70"/>
    <w:rsid w:val="00C543A9"/>
    <w:rsid w:val="00C5448F"/>
    <w:rsid w:val="00C54D41"/>
    <w:rsid w:val="00C54EE2"/>
    <w:rsid w:val="00C55178"/>
    <w:rsid w:val="00C55271"/>
    <w:rsid w:val="00C553EB"/>
    <w:rsid w:val="00C554DA"/>
    <w:rsid w:val="00C555C3"/>
    <w:rsid w:val="00C5574A"/>
    <w:rsid w:val="00C55959"/>
    <w:rsid w:val="00C55CFF"/>
    <w:rsid w:val="00C55EE3"/>
    <w:rsid w:val="00C5604E"/>
    <w:rsid w:val="00C561DA"/>
    <w:rsid w:val="00C5667D"/>
    <w:rsid w:val="00C5687D"/>
    <w:rsid w:val="00C5690B"/>
    <w:rsid w:val="00C56C66"/>
    <w:rsid w:val="00C56D4E"/>
    <w:rsid w:val="00C5707D"/>
    <w:rsid w:val="00C571A9"/>
    <w:rsid w:val="00C571F1"/>
    <w:rsid w:val="00C5745A"/>
    <w:rsid w:val="00C57744"/>
    <w:rsid w:val="00C57760"/>
    <w:rsid w:val="00C57A00"/>
    <w:rsid w:val="00C57C97"/>
    <w:rsid w:val="00C57DF3"/>
    <w:rsid w:val="00C57E7A"/>
    <w:rsid w:val="00C60154"/>
    <w:rsid w:val="00C6032E"/>
    <w:rsid w:val="00C603DB"/>
    <w:rsid w:val="00C60428"/>
    <w:rsid w:val="00C60525"/>
    <w:rsid w:val="00C60894"/>
    <w:rsid w:val="00C60A62"/>
    <w:rsid w:val="00C60A73"/>
    <w:rsid w:val="00C60B59"/>
    <w:rsid w:val="00C60C01"/>
    <w:rsid w:val="00C60D68"/>
    <w:rsid w:val="00C61094"/>
    <w:rsid w:val="00C610BB"/>
    <w:rsid w:val="00C6123B"/>
    <w:rsid w:val="00C614C2"/>
    <w:rsid w:val="00C617F7"/>
    <w:rsid w:val="00C61BC7"/>
    <w:rsid w:val="00C61CFE"/>
    <w:rsid w:val="00C61E4A"/>
    <w:rsid w:val="00C61EF8"/>
    <w:rsid w:val="00C621C6"/>
    <w:rsid w:val="00C622CA"/>
    <w:rsid w:val="00C62366"/>
    <w:rsid w:val="00C624C6"/>
    <w:rsid w:val="00C624D9"/>
    <w:rsid w:val="00C625AC"/>
    <w:rsid w:val="00C62838"/>
    <w:rsid w:val="00C62A2E"/>
    <w:rsid w:val="00C62D39"/>
    <w:rsid w:val="00C62E3E"/>
    <w:rsid w:val="00C62EC9"/>
    <w:rsid w:val="00C6319C"/>
    <w:rsid w:val="00C63444"/>
    <w:rsid w:val="00C63653"/>
    <w:rsid w:val="00C637C4"/>
    <w:rsid w:val="00C637CB"/>
    <w:rsid w:val="00C63AD2"/>
    <w:rsid w:val="00C642C5"/>
    <w:rsid w:val="00C64659"/>
    <w:rsid w:val="00C6467A"/>
    <w:rsid w:val="00C6484D"/>
    <w:rsid w:val="00C6496C"/>
    <w:rsid w:val="00C649DE"/>
    <w:rsid w:val="00C64AB2"/>
    <w:rsid w:val="00C64D3F"/>
    <w:rsid w:val="00C6539D"/>
    <w:rsid w:val="00C65579"/>
    <w:rsid w:val="00C6567B"/>
    <w:rsid w:val="00C6583F"/>
    <w:rsid w:val="00C659B6"/>
    <w:rsid w:val="00C65DB2"/>
    <w:rsid w:val="00C65F6B"/>
    <w:rsid w:val="00C66189"/>
    <w:rsid w:val="00C66296"/>
    <w:rsid w:val="00C66366"/>
    <w:rsid w:val="00C663F4"/>
    <w:rsid w:val="00C66670"/>
    <w:rsid w:val="00C66791"/>
    <w:rsid w:val="00C669A6"/>
    <w:rsid w:val="00C669F7"/>
    <w:rsid w:val="00C66DF5"/>
    <w:rsid w:val="00C66E62"/>
    <w:rsid w:val="00C66F29"/>
    <w:rsid w:val="00C67001"/>
    <w:rsid w:val="00C671ED"/>
    <w:rsid w:val="00C67B3D"/>
    <w:rsid w:val="00C67EF0"/>
    <w:rsid w:val="00C67F93"/>
    <w:rsid w:val="00C7001B"/>
    <w:rsid w:val="00C70300"/>
    <w:rsid w:val="00C70459"/>
    <w:rsid w:val="00C70497"/>
    <w:rsid w:val="00C70659"/>
    <w:rsid w:val="00C70744"/>
    <w:rsid w:val="00C70990"/>
    <w:rsid w:val="00C70A9A"/>
    <w:rsid w:val="00C70DC0"/>
    <w:rsid w:val="00C70E27"/>
    <w:rsid w:val="00C70E9B"/>
    <w:rsid w:val="00C71007"/>
    <w:rsid w:val="00C71307"/>
    <w:rsid w:val="00C713C9"/>
    <w:rsid w:val="00C7158F"/>
    <w:rsid w:val="00C71628"/>
    <w:rsid w:val="00C718D6"/>
    <w:rsid w:val="00C71913"/>
    <w:rsid w:val="00C7199C"/>
    <w:rsid w:val="00C71C96"/>
    <w:rsid w:val="00C71E01"/>
    <w:rsid w:val="00C71E64"/>
    <w:rsid w:val="00C72358"/>
    <w:rsid w:val="00C724EC"/>
    <w:rsid w:val="00C726FE"/>
    <w:rsid w:val="00C7286D"/>
    <w:rsid w:val="00C72B1E"/>
    <w:rsid w:val="00C72DD9"/>
    <w:rsid w:val="00C73183"/>
    <w:rsid w:val="00C732B7"/>
    <w:rsid w:val="00C7339B"/>
    <w:rsid w:val="00C733E0"/>
    <w:rsid w:val="00C73587"/>
    <w:rsid w:val="00C73665"/>
    <w:rsid w:val="00C7370D"/>
    <w:rsid w:val="00C737FF"/>
    <w:rsid w:val="00C738FA"/>
    <w:rsid w:val="00C73B1C"/>
    <w:rsid w:val="00C73B21"/>
    <w:rsid w:val="00C73DDB"/>
    <w:rsid w:val="00C73FA3"/>
    <w:rsid w:val="00C7402D"/>
    <w:rsid w:val="00C7445D"/>
    <w:rsid w:val="00C74829"/>
    <w:rsid w:val="00C74B0F"/>
    <w:rsid w:val="00C74D45"/>
    <w:rsid w:val="00C74EE3"/>
    <w:rsid w:val="00C74F56"/>
    <w:rsid w:val="00C74FB4"/>
    <w:rsid w:val="00C75086"/>
    <w:rsid w:val="00C75A84"/>
    <w:rsid w:val="00C75BE1"/>
    <w:rsid w:val="00C75BF5"/>
    <w:rsid w:val="00C75CD2"/>
    <w:rsid w:val="00C75FA6"/>
    <w:rsid w:val="00C762E0"/>
    <w:rsid w:val="00C762FA"/>
    <w:rsid w:val="00C763C0"/>
    <w:rsid w:val="00C763EA"/>
    <w:rsid w:val="00C7656C"/>
    <w:rsid w:val="00C76689"/>
    <w:rsid w:val="00C7697F"/>
    <w:rsid w:val="00C76B6D"/>
    <w:rsid w:val="00C770C0"/>
    <w:rsid w:val="00C77247"/>
    <w:rsid w:val="00C7755E"/>
    <w:rsid w:val="00C778D9"/>
    <w:rsid w:val="00C77996"/>
    <w:rsid w:val="00C77A59"/>
    <w:rsid w:val="00C77BCF"/>
    <w:rsid w:val="00C80196"/>
    <w:rsid w:val="00C80269"/>
    <w:rsid w:val="00C803F4"/>
    <w:rsid w:val="00C80469"/>
    <w:rsid w:val="00C80766"/>
    <w:rsid w:val="00C80780"/>
    <w:rsid w:val="00C8081D"/>
    <w:rsid w:val="00C809CE"/>
    <w:rsid w:val="00C80B08"/>
    <w:rsid w:val="00C80BC2"/>
    <w:rsid w:val="00C80C24"/>
    <w:rsid w:val="00C80D26"/>
    <w:rsid w:val="00C80EBA"/>
    <w:rsid w:val="00C810BC"/>
    <w:rsid w:val="00C81122"/>
    <w:rsid w:val="00C811B5"/>
    <w:rsid w:val="00C812BE"/>
    <w:rsid w:val="00C81321"/>
    <w:rsid w:val="00C8173F"/>
    <w:rsid w:val="00C819FA"/>
    <w:rsid w:val="00C81EB2"/>
    <w:rsid w:val="00C81ED5"/>
    <w:rsid w:val="00C81F6C"/>
    <w:rsid w:val="00C82083"/>
    <w:rsid w:val="00C8213C"/>
    <w:rsid w:val="00C8256D"/>
    <w:rsid w:val="00C8259E"/>
    <w:rsid w:val="00C8261C"/>
    <w:rsid w:val="00C82A75"/>
    <w:rsid w:val="00C82BB2"/>
    <w:rsid w:val="00C82BC4"/>
    <w:rsid w:val="00C82CE8"/>
    <w:rsid w:val="00C82F57"/>
    <w:rsid w:val="00C82FAE"/>
    <w:rsid w:val="00C83118"/>
    <w:rsid w:val="00C8341C"/>
    <w:rsid w:val="00C83430"/>
    <w:rsid w:val="00C8344E"/>
    <w:rsid w:val="00C83581"/>
    <w:rsid w:val="00C83649"/>
    <w:rsid w:val="00C8364C"/>
    <w:rsid w:val="00C8377A"/>
    <w:rsid w:val="00C837BE"/>
    <w:rsid w:val="00C83809"/>
    <w:rsid w:val="00C838CB"/>
    <w:rsid w:val="00C838D6"/>
    <w:rsid w:val="00C838FB"/>
    <w:rsid w:val="00C8396E"/>
    <w:rsid w:val="00C8398B"/>
    <w:rsid w:val="00C83DBD"/>
    <w:rsid w:val="00C83EF4"/>
    <w:rsid w:val="00C8407E"/>
    <w:rsid w:val="00C84424"/>
    <w:rsid w:val="00C84444"/>
    <w:rsid w:val="00C84773"/>
    <w:rsid w:val="00C8482B"/>
    <w:rsid w:val="00C848F5"/>
    <w:rsid w:val="00C84B12"/>
    <w:rsid w:val="00C84DD6"/>
    <w:rsid w:val="00C84F7D"/>
    <w:rsid w:val="00C851C0"/>
    <w:rsid w:val="00C85650"/>
    <w:rsid w:val="00C857D8"/>
    <w:rsid w:val="00C8608D"/>
    <w:rsid w:val="00C8627C"/>
    <w:rsid w:val="00C863C4"/>
    <w:rsid w:val="00C864D7"/>
    <w:rsid w:val="00C869A3"/>
    <w:rsid w:val="00C86BC2"/>
    <w:rsid w:val="00C86C8C"/>
    <w:rsid w:val="00C86D81"/>
    <w:rsid w:val="00C86D95"/>
    <w:rsid w:val="00C86F48"/>
    <w:rsid w:val="00C870AB"/>
    <w:rsid w:val="00C870EF"/>
    <w:rsid w:val="00C871FF"/>
    <w:rsid w:val="00C87445"/>
    <w:rsid w:val="00C8785C"/>
    <w:rsid w:val="00C87968"/>
    <w:rsid w:val="00C87A0F"/>
    <w:rsid w:val="00C87A36"/>
    <w:rsid w:val="00C87F84"/>
    <w:rsid w:val="00C9025E"/>
    <w:rsid w:val="00C9041B"/>
    <w:rsid w:val="00C9042C"/>
    <w:rsid w:val="00C904DB"/>
    <w:rsid w:val="00C9057D"/>
    <w:rsid w:val="00C90609"/>
    <w:rsid w:val="00C906DA"/>
    <w:rsid w:val="00C90C5E"/>
    <w:rsid w:val="00C90EB7"/>
    <w:rsid w:val="00C9102A"/>
    <w:rsid w:val="00C9105E"/>
    <w:rsid w:val="00C91300"/>
    <w:rsid w:val="00C913FF"/>
    <w:rsid w:val="00C91435"/>
    <w:rsid w:val="00C91468"/>
    <w:rsid w:val="00C91620"/>
    <w:rsid w:val="00C9198B"/>
    <w:rsid w:val="00C919F4"/>
    <w:rsid w:val="00C91A06"/>
    <w:rsid w:val="00C91A34"/>
    <w:rsid w:val="00C91B18"/>
    <w:rsid w:val="00C91C0A"/>
    <w:rsid w:val="00C924F6"/>
    <w:rsid w:val="00C92A71"/>
    <w:rsid w:val="00C92B37"/>
    <w:rsid w:val="00C92E93"/>
    <w:rsid w:val="00C92EAB"/>
    <w:rsid w:val="00C930BA"/>
    <w:rsid w:val="00C93231"/>
    <w:rsid w:val="00C932B2"/>
    <w:rsid w:val="00C93335"/>
    <w:rsid w:val="00C93394"/>
    <w:rsid w:val="00C93511"/>
    <w:rsid w:val="00C9373B"/>
    <w:rsid w:val="00C93839"/>
    <w:rsid w:val="00C939A5"/>
    <w:rsid w:val="00C93ED2"/>
    <w:rsid w:val="00C94085"/>
    <w:rsid w:val="00C9420F"/>
    <w:rsid w:val="00C94286"/>
    <w:rsid w:val="00C942E5"/>
    <w:rsid w:val="00C94911"/>
    <w:rsid w:val="00C94B88"/>
    <w:rsid w:val="00C94CA4"/>
    <w:rsid w:val="00C94E96"/>
    <w:rsid w:val="00C94F0B"/>
    <w:rsid w:val="00C95677"/>
    <w:rsid w:val="00C9585F"/>
    <w:rsid w:val="00C95DE0"/>
    <w:rsid w:val="00C962B4"/>
    <w:rsid w:val="00C96931"/>
    <w:rsid w:val="00C96A33"/>
    <w:rsid w:val="00C96BEA"/>
    <w:rsid w:val="00C96D68"/>
    <w:rsid w:val="00C97094"/>
    <w:rsid w:val="00C9746D"/>
    <w:rsid w:val="00C97557"/>
    <w:rsid w:val="00C9775C"/>
    <w:rsid w:val="00C978DF"/>
    <w:rsid w:val="00C979FB"/>
    <w:rsid w:val="00C97A9B"/>
    <w:rsid w:val="00C97CBD"/>
    <w:rsid w:val="00CA01B7"/>
    <w:rsid w:val="00CA045F"/>
    <w:rsid w:val="00CA047A"/>
    <w:rsid w:val="00CA0888"/>
    <w:rsid w:val="00CA08A9"/>
    <w:rsid w:val="00CA09BB"/>
    <w:rsid w:val="00CA0A2E"/>
    <w:rsid w:val="00CA0CE0"/>
    <w:rsid w:val="00CA0D1B"/>
    <w:rsid w:val="00CA107F"/>
    <w:rsid w:val="00CA1185"/>
    <w:rsid w:val="00CA1592"/>
    <w:rsid w:val="00CA1915"/>
    <w:rsid w:val="00CA1BFE"/>
    <w:rsid w:val="00CA2199"/>
    <w:rsid w:val="00CA2250"/>
    <w:rsid w:val="00CA2529"/>
    <w:rsid w:val="00CA255F"/>
    <w:rsid w:val="00CA262D"/>
    <w:rsid w:val="00CA2684"/>
    <w:rsid w:val="00CA29FE"/>
    <w:rsid w:val="00CA2B9C"/>
    <w:rsid w:val="00CA2E92"/>
    <w:rsid w:val="00CA2F85"/>
    <w:rsid w:val="00CA3317"/>
    <w:rsid w:val="00CA351D"/>
    <w:rsid w:val="00CA3654"/>
    <w:rsid w:val="00CA3712"/>
    <w:rsid w:val="00CA37BC"/>
    <w:rsid w:val="00CA39DA"/>
    <w:rsid w:val="00CA3BDA"/>
    <w:rsid w:val="00CA3F72"/>
    <w:rsid w:val="00CA3FD4"/>
    <w:rsid w:val="00CA4039"/>
    <w:rsid w:val="00CA4121"/>
    <w:rsid w:val="00CA4A87"/>
    <w:rsid w:val="00CA4CC2"/>
    <w:rsid w:val="00CA4E2E"/>
    <w:rsid w:val="00CA4FC8"/>
    <w:rsid w:val="00CA5269"/>
    <w:rsid w:val="00CA54B5"/>
    <w:rsid w:val="00CA5602"/>
    <w:rsid w:val="00CA596D"/>
    <w:rsid w:val="00CA5C6D"/>
    <w:rsid w:val="00CA5E2F"/>
    <w:rsid w:val="00CA61E3"/>
    <w:rsid w:val="00CA6266"/>
    <w:rsid w:val="00CA631E"/>
    <w:rsid w:val="00CA655F"/>
    <w:rsid w:val="00CA6633"/>
    <w:rsid w:val="00CA678F"/>
    <w:rsid w:val="00CA6C18"/>
    <w:rsid w:val="00CA6CC5"/>
    <w:rsid w:val="00CA708C"/>
    <w:rsid w:val="00CA73F5"/>
    <w:rsid w:val="00CA75C6"/>
    <w:rsid w:val="00CA7668"/>
    <w:rsid w:val="00CA775C"/>
    <w:rsid w:val="00CA79A4"/>
    <w:rsid w:val="00CA79D3"/>
    <w:rsid w:val="00CA7AA7"/>
    <w:rsid w:val="00CA7E08"/>
    <w:rsid w:val="00CA7F86"/>
    <w:rsid w:val="00CB02BD"/>
    <w:rsid w:val="00CB050C"/>
    <w:rsid w:val="00CB0648"/>
    <w:rsid w:val="00CB077E"/>
    <w:rsid w:val="00CB0C68"/>
    <w:rsid w:val="00CB0D2D"/>
    <w:rsid w:val="00CB0F26"/>
    <w:rsid w:val="00CB112E"/>
    <w:rsid w:val="00CB11DB"/>
    <w:rsid w:val="00CB1606"/>
    <w:rsid w:val="00CB17B2"/>
    <w:rsid w:val="00CB17E3"/>
    <w:rsid w:val="00CB1CE6"/>
    <w:rsid w:val="00CB1E33"/>
    <w:rsid w:val="00CB1E40"/>
    <w:rsid w:val="00CB1EB5"/>
    <w:rsid w:val="00CB1F90"/>
    <w:rsid w:val="00CB20C9"/>
    <w:rsid w:val="00CB2474"/>
    <w:rsid w:val="00CB2BF5"/>
    <w:rsid w:val="00CB2F0F"/>
    <w:rsid w:val="00CB31C8"/>
    <w:rsid w:val="00CB321F"/>
    <w:rsid w:val="00CB3577"/>
    <w:rsid w:val="00CB383E"/>
    <w:rsid w:val="00CB3F25"/>
    <w:rsid w:val="00CB422F"/>
    <w:rsid w:val="00CB4276"/>
    <w:rsid w:val="00CB43B8"/>
    <w:rsid w:val="00CB441E"/>
    <w:rsid w:val="00CB46C9"/>
    <w:rsid w:val="00CB4A85"/>
    <w:rsid w:val="00CB4D32"/>
    <w:rsid w:val="00CB4EF3"/>
    <w:rsid w:val="00CB50B6"/>
    <w:rsid w:val="00CB52CA"/>
    <w:rsid w:val="00CB536A"/>
    <w:rsid w:val="00CB5393"/>
    <w:rsid w:val="00CB595F"/>
    <w:rsid w:val="00CB5B14"/>
    <w:rsid w:val="00CB5BCA"/>
    <w:rsid w:val="00CB5E9E"/>
    <w:rsid w:val="00CB60DE"/>
    <w:rsid w:val="00CB6376"/>
    <w:rsid w:val="00CB63EF"/>
    <w:rsid w:val="00CB6466"/>
    <w:rsid w:val="00CB6704"/>
    <w:rsid w:val="00CB6AA9"/>
    <w:rsid w:val="00CB6B49"/>
    <w:rsid w:val="00CB6E82"/>
    <w:rsid w:val="00CB6F00"/>
    <w:rsid w:val="00CB6F5D"/>
    <w:rsid w:val="00CB6FDC"/>
    <w:rsid w:val="00CB7025"/>
    <w:rsid w:val="00CB7035"/>
    <w:rsid w:val="00CB7075"/>
    <w:rsid w:val="00CB7128"/>
    <w:rsid w:val="00CB7583"/>
    <w:rsid w:val="00CB75F6"/>
    <w:rsid w:val="00CB768A"/>
    <w:rsid w:val="00CB772A"/>
    <w:rsid w:val="00CB787E"/>
    <w:rsid w:val="00CB78ED"/>
    <w:rsid w:val="00CB7C2F"/>
    <w:rsid w:val="00CC000C"/>
    <w:rsid w:val="00CC01A9"/>
    <w:rsid w:val="00CC0370"/>
    <w:rsid w:val="00CC0DC9"/>
    <w:rsid w:val="00CC107F"/>
    <w:rsid w:val="00CC1537"/>
    <w:rsid w:val="00CC15AC"/>
    <w:rsid w:val="00CC175B"/>
    <w:rsid w:val="00CC18DF"/>
    <w:rsid w:val="00CC1B50"/>
    <w:rsid w:val="00CC1B9F"/>
    <w:rsid w:val="00CC1EB9"/>
    <w:rsid w:val="00CC2038"/>
    <w:rsid w:val="00CC20D9"/>
    <w:rsid w:val="00CC22C1"/>
    <w:rsid w:val="00CC2354"/>
    <w:rsid w:val="00CC2500"/>
    <w:rsid w:val="00CC2781"/>
    <w:rsid w:val="00CC290E"/>
    <w:rsid w:val="00CC292B"/>
    <w:rsid w:val="00CC2E84"/>
    <w:rsid w:val="00CC2EC3"/>
    <w:rsid w:val="00CC3173"/>
    <w:rsid w:val="00CC3529"/>
    <w:rsid w:val="00CC35B5"/>
    <w:rsid w:val="00CC35BE"/>
    <w:rsid w:val="00CC36AF"/>
    <w:rsid w:val="00CC36DB"/>
    <w:rsid w:val="00CC3734"/>
    <w:rsid w:val="00CC384D"/>
    <w:rsid w:val="00CC38BF"/>
    <w:rsid w:val="00CC3D60"/>
    <w:rsid w:val="00CC3DB8"/>
    <w:rsid w:val="00CC3E27"/>
    <w:rsid w:val="00CC3E76"/>
    <w:rsid w:val="00CC3FC2"/>
    <w:rsid w:val="00CC4398"/>
    <w:rsid w:val="00CC44FB"/>
    <w:rsid w:val="00CC4771"/>
    <w:rsid w:val="00CC4801"/>
    <w:rsid w:val="00CC4822"/>
    <w:rsid w:val="00CC487C"/>
    <w:rsid w:val="00CC4956"/>
    <w:rsid w:val="00CC4A30"/>
    <w:rsid w:val="00CC4B62"/>
    <w:rsid w:val="00CC4CC3"/>
    <w:rsid w:val="00CC4F7E"/>
    <w:rsid w:val="00CC570D"/>
    <w:rsid w:val="00CC5714"/>
    <w:rsid w:val="00CC577E"/>
    <w:rsid w:val="00CC5F29"/>
    <w:rsid w:val="00CC6068"/>
    <w:rsid w:val="00CC6383"/>
    <w:rsid w:val="00CC65F4"/>
    <w:rsid w:val="00CC6755"/>
    <w:rsid w:val="00CC67C5"/>
    <w:rsid w:val="00CC67D4"/>
    <w:rsid w:val="00CC6D3E"/>
    <w:rsid w:val="00CC6D41"/>
    <w:rsid w:val="00CC6D5E"/>
    <w:rsid w:val="00CC6F3C"/>
    <w:rsid w:val="00CC743C"/>
    <w:rsid w:val="00CC74A6"/>
    <w:rsid w:val="00CC754D"/>
    <w:rsid w:val="00CC77BD"/>
    <w:rsid w:val="00CC7864"/>
    <w:rsid w:val="00CC7CDC"/>
    <w:rsid w:val="00CC7E70"/>
    <w:rsid w:val="00CC7FE8"/>
    <w:rsid w:val="00CD00D9"/>
    <w:rsid w:val="00CD041C"/>
    <w:rsid w:val="00CD0453"/>
    <w:rsid w:val="00CD0652"/>
    <w:rsid w:val="00CD092B"/>
    <w:rsid w:val="00CD0979"/>
    <w:rsid w:val="00CD0BA8"/>
    <w:rsid w:val="00CD1029"/>
    <w:rsid w:val="00CD1291"/>
    <w:rsid w:val="00CD12EC"/>
    <w:rsid w:val="00CD1362"/>
    <w:rsid w:val="00CD1955"/>
    <w:rsid w:val="00CD19D0"/>
    <w:rsid w:val="00CD1A48"/>
    <w:rsid w:val="00CD1EAC"/>
    <w:rsid w:val="00CD1F2F"/>
    <w:rsid w:val="00CD2093"/>
    <w:rsid w:val="00CD25ED"/>
    <w:rsid w:val="00CD2716"/>
    <w:rsid w:val="00CD29D2"/>
    <w:rsid w:val="00CD2BE1"/>
    <w:rsid w:val="00CD2CFE"/>
    <w:rsid w:val="00CD304D"/>
    <w:rsid w:val="00CD3148"/>
    <w:rsid w:val="00CD3687"/>
    <w:rsid w:val="00CD391B"/>
    <w:rsid w:val="00CD3A9B"/>
    <w:rsid w:val="00CD3C5B"/>
    <w:rsid w:val="00CD3E9C"/>
    <w:rsid w:val="00CD4643"/>
    <w:rsid w:val="00CD48C5"/>
    <w:rsid w:val="00CD4C71"/>
    <w:rsid w:val="00CD4CFF"/>
    <w:rsid w:val="00CD4FE2"/>
    <w:rsid w:val="00CD5032"/>
    <w:rsid w:val="00CD5304"/>
    <w:rsid w:val="00CD533F"/>
    <w:rsid w:val="00CD547C"/>
    <w:rsid w:val="00CD55A0"/>
    <w:rsid w:val="00CD55DF"/>
    <w:rsid w:val="00CD5728"/>
    <w:rsid w:val="00CD5B6D"/>
    <w:rsid w:val="00CD5CB1"/>
    <w:rsid w:val="00CD5D5A"/>
    <w:rsid w:val="00CD5D67"/>
    <w:rsid w:val="00CD5DE9"/>
    <w:rsid w:val="00CD5EFB"/>
    <w:rsid w:val="00CD6095"/>
    <w:rsid w:val="00CD6284"/>
    <w:rsid w:val="00CD638F"/>
    <w:rsid w:val="00CD648B"/>
    <w:rsid w:val="00CD64A9"/>
    <w:rsid w:val="00CD65EE"/>
    <w:rsid w:val="00CD663B"/>
    <w:rsid w:val="00CD66BD"/>
    <w:rsid w:val="00CD670A"/>
    <w:rsid w:val="00CD6A5D"/>
    <w:rsid w:val="00CD6F34"/>
    <w:rsid w:val="00CD731E"/>
    <w:rsid w:val="00CD73AD"/>
    <w:rsid w:val="00CD749F"/>
    <w:rsid w:val="00CD74A8"/>
    <w:rsid w:val="00CD7575"/>
    <w:rsid w:val="00CD7629"/>
    <w:rsid w:val="00CD76F9"/>
    <w:rsid w:val="00CD77D9"/>
    <w:rsid w:val="00CD7ACF"/>
    <w:rsid w:val="00CD7DD9"/>
    <w:rsid w:val="00CD7F99"/>
    <w:rsid w:val="00CE0083"/>
    <w:rsid w:val="00CE00AA"/>
    <w:rsid w:val="00CE024A"/>
    <w:rsid w:val="00CE0267"/>
    <w:rsid w:val="00CE0280"/>
    <w:rsid w:val="00CE03E0"/>
    <w:rsid w:val="00CE03F1"/>
    <w:rsid w:val="00CE07AA"/>
    <w:rsid w:val="00CE0837"/>
    <w:rsid w:val="00CE0878"/>
    <w:rsid w:val="00CE098B"/>
    <w:rsid w:val="00CE0A88"/>
    <w:rsid w:val="00CE0A8F"/>
    <w:rsid w:val="00CE0C3E"/>
    <w:rsid w:val="00CE0D8C"/>
    <w:rsid w:val="00CE0DB6"/>
    <w:rsid w:val="00CE0EEA"/>
    <w:rsid w:val="00CE0F0E"/>
    <w:rsid w:val="00CE0F64"/>
    <w:rsid w:val="00CE0FA6"/>
    <w:rsid w:val="00CE12B0"/>
    <w:rsid w:val="00CE14B3"/>
    <w:rsid w:val="00CE1514"/>
    <w:rsid w:val="00CE178F"/>
    <w:rsid w:val="00CE1865"/>
    <w:rsid w:val="00CE1CAB"/>
    <w:rsid w:val="00CE1D65"/>
    <w:rsid w:val="00CE1DDE"/>
    <w:rsid w:val="00CE1F3D"/>
    <w:rsid w:val="00CE24E3"/>
    <w:rsid w:val="00CE26C9"/>
    <w:rsid w:val="00CE290F"/>
    <w:rsid w:val="00CE2AE2"/>
    <w:rsid w:val="00CE2CF0"/>
    <w:rsid w:val="00CE2D79"/>
    <w:rsid w:val="00CE2E86"/>
    <w:rsid w:val="00CE2F9A"/>
    <w:rsid w:val="00CE30DA"/>
    <w:rsid w:val="00CE3137"/>
    <w:rsid w:val="00CE31E1"/>
    <w:rsid w:val="00CE3518"/>
    <w:rsid w:val="00CE35E2"/>
    <w:rsid w:val="00CE3646"/>
    <w:rsid w:val="00CE3682"/>
    <w:rsid w:val="00CE37A3"/>
    <w:rsid w:val="00CE3911"/>
    <w:rsid w:val="00CE3B6F"/>
    <w:rsid w:val="00CE3FD0"/>
    <w:rsid w:val="00CE4046"/>
    <w:rsid w:val="00CE40B4"/>
    <w:rsid w:val="00CE421C"/>
    <w:rsid w:val="00CE42A4"/>
    <w:rsid w:val="00CE42A8"/>
    <w:rsid w:val="00CE441B"/>
    <w:rsid w:val="00CE44EB"/>
    <w:rsid w:val="00CE450D"/>
    <w:rsid w:val="00CE4A43"/>
    <w:rsid w:val="00CE4B31"/>
    <w:rsid w:val="00CE4CC8"/>
    <w:rsid w:val="00CE4EBC"/>
    <w:rsid w:val="00CE5223"/>
    <w:rsid w:val="00CE5421"/>
    <w:rsid w:val="00CE5637"/>
    <w:rsid w:val="00CE5FEF"/>
    <w:rsid w:val="00CE64EF"/>
    <w:rsid w:val="00CE6532"/>
    <w:rsid w:val="00CE65C8"/>
    <w:rsid w:val="00CE65CD"/>
    <w:rsid w:val="00CE6658"/>
    <w:rsid w:val="00CE66D0"/>
    <w:rsid w:val="00CE6AA4"/>
    <w:rsid w:val="00CE6B75"/>
    <w:rsid w:val="00CE6D1D"/>
    <w:rsid w:val="00CE739E"/>
    <w:rsid w:val="00CE73D1"/>
    <w:rsid w:val="00CE7A00"/>
    <w:rsid w:val="00CE7A76"/>
    <w:rsid w:val="00CE7AA0"/>
    <w:rsid w:val="00CE7EC6"/>
    <w:rsid w:val="00CF0030"/>
    <w:rsid w:val="00CF009F"/>
    <w:rsid w:val="00CF018E"/>
    <w:rsid w:val="00CF0242"/>
    <w:rsid w:val="00CF06AE"/>
    <w:rsid w:val="00CF0708"/>
    <w:rsid w:val="00CF0AF3"/>
    <w:rsid w:val="00CF0B62"/>
    <w:rsid w:val="00CF0CC4"/>
    <w:rsid w:val="00CF0E44"/>
    <w:rsid w:val="00CF10C9"/>
    <w:rsid w:val="00CF1162"/>
    <w:rsid w:val="00CF12A5"/>
    <w:rsid w:val="00CF1424"/>
    <w:rsid w:val="00CF1644"/>
    <w:rsid w:val="00CF1810"/>
    <w:rsid w:val="00CF20F0"/>
    <w:rsid w:val="00CF246E"/>
    <w:rsid w:val="00CF24A3"/>
    <w:rsid w:val="00CF264C"/>
    <w:rsid w:val="00CF27DB"/>
    <w:rsid w:val="00CF2992"/>
    <w:rsid w:val="00CF2BAD"/>
    <w:rsid w:val="00CF2DBF"/>
    <w:rsid w:val="00CF2DD0"/>
    <w:rsid w:val="00CF2E6B"/>
    <w:rsid w:val="00CF3015"/>
    <w:rsid w:val="00CF310B"/>
    <w:rsid w:val="00CF31F9"/>
    <w:rsid w:val="00CF334B"/>
    <w:rsid w:val="00CF35AF"/>
    <w:rsid w:val="00CF3B44"/>
    <w:rsid w:val="00CF3B8E"/>
    <w:rsid w:val="00CF3D92"/>
    <w:rsid w:val="00CF3F51"/>
    <w:rsid w:val="00CF427B"/>
    <w:rsid w:val="00CF43B7"/>
    <w:rsid w:val="00CF456A"/>
    <w:rsid w:val="00CF456B"/>
    <w:rsid w:val="00CF48AB"/>
    <w:rsid w:val="00CF4D3D"/>
    <w:rsid w:val="00CF4DB5"/>
    <w:rsid w:val="00CF4E3E"/>
    <w:rsid w:val="00CF4F6F"/>
    <w:rsid w:val="00CF4FA4"/>
    <w:rsid w:val="00CF50A2"/>
    <w:rsid w:val="00CF50C8"/>
    <w:rsid w:val="00CF51AA"/>
    <w:rsid w:val="00CF51FD"/>
    <w:rsid w:val="00CF52BF"/>
    <w:rsid w:val="00CF5407"/>
    <w:rsid w:val="00CF5EAE"/>
    <w:rsid w:val="00CF5EDD"/>
    <w:rsid w:val="00CF604C"/>
    <w:rsid w:val="00CF60CF"/>
    <w:rsid w:val="00CF654B"/>
    <w:rsid w:val="00CF6621"/>
    <w:rsid w:val="00CF6B3C"/>
    <w:rsid w:val="00CF6BA9"/>
    <w:rsid w:val="00CF703A"/>
    <w:rsid w:val="00CF7544"/>
    <w:rsid w:val="00CF792D"/>
    <w:rsid w:val="00CF7AAF"/>
    <w:rsid w:val="00CF7ADB"/>
    <w:rsid w:val="00CF7BF1"/>
    <w:rsid w:val="00CF7CF6"/>
    <w:rsid w:val="00CF7F55"/>
    <w:rsid w:val="00D0042D"/>
    <w:rsid w:val="00D00462"/>
    <w:rsid w:val="00D004C6"/>
    <w:rsid w:val="00D00598"/>
    <w:rsid w:val="00D00617"/>
    <w:rsid w:val="00D007D7"/>
    <w:rsid w:val="00D00C37"/>
    <w:rsid w:val="00D01040"/>
    <w:rsid w:val="00D01314"/>
    <w:rsid w:val="00D017F0"/>
    <w:rsid w:val="00D019B2"/>
    <w:rsid w:val="00D019FD"/>
    <w:rsid w:val="00D02168"/>
    <w:rsid w:val="00D02270"/>
    <w:rsid w:val="00D0261D"/>
    <w:rsid w:val="00D028C1"/>
    <w:rsid w:val="00D0293F"/>
    <w:rsid w:val="00D029A7"/>
    <w:rsid w:val="00D02CE9"/>
    <w:rsid w:val="00D02E07"/>
    <w:rsid w:val="00D03068"/>
    <w:rsid w:val="00D030F6"/>
    <w:rsid w:val="00D03165"/>
    <w:rsid w:val="00D032F8"/>
    <w:rsid w:val="00D033B0"/>
    <w:rsid w:val="00D03622"/>
    <w:rsid w:val="00D0380B"/>
    <w:rsid w:val="00D03E47"/>
    <w:rsid w:val="00D03EBB"/>
    <w:rsid w:val="00D03F96"/>
    <w:rsid w:val="00D04060"/>
    <w:rsid w:val="00D043BF"/>
    <w:rsid w:val="00D04586"/>
    <w:rsid w:val="00D04591"/>
    <w:rsid w:val="00D046F7"/>
    <w:rsid w:val="00D04950"/>
    <w:rsid w:val="00D049C5"/>
    <w:rsid w:val="00D04A3E"/>
    <w:rsid w:val="00D04C27"/>
    <w:rsid w:val="00D04E72"/>
    <w:rsid w:val="00D04E7F"/>
    <w:rsid w:val="00D04E86"/>
    <w:rsid w:val="00D04ECD"/>
    <w:rsid w:val="00D052B9"/>
    <w:rsid w:val="00D052FB"/>
    <w:rsid w:val="00D053F8"/>
    <w:rsid w:val="00D054D3"/>
    <w:rsid w:val="00D05581"/>
    <w:rsid w:val="00D058AD"/>
    <w:rsid w:val="00D05E62"/>
    <w:rsid w:val="00D05E78"/>
    <w:rsid w:val="00D05F91"/>
    <w:rsid w:val="00D060A4"/>
    <w:rsid w:val="00D0614B"/>
    <w:rsid w:val="00D06760"/>
    <w:rsid w:val="00D06AB5"/>
    <w:rsid w:val="00D06EED"/>
    <w:rsid w:val="00D06F3D"/>
    <w:rsid w:val="00D06FDF"/>
    <w:rsid w:val="00D07051"/>
    <w:rsid w:val="00D07190"/>
    <w:rsid w:val="00D07307"/>
    <w:rsid w:val="00D073A3"/>
    <w:rsid w:val="00D073AC"/>
    <w:rsid w:val="00D078AE"/>
    <w:rsid w:val="00D07939"/>
    <w:rsid w:val="00D07B39"/>
    <w:rsid w:val="00D07B4F"/>
    <w:rsid w:val="00D07D7C"/>
    <w:rsid w:val="00D07F28"/>
    <w:rsid w:val="00D07F6B"/>
    <w:rsid w:val="00D103AD"/>
    <w:rsid w:val="00D104EF"/>
    <w:rsid w:val="00D1069F"/>
    <w:rsid w:val="00D10746"/>
    <w:rsid w:val="00D10D49"/>
    <w:rsid w:val="00D10EE9"/>
    <w:rsid w:val="00D111BE"/>
    <w:rsid w:val="00D11252"/>
    <w:rsid w:val="00D1126D"/>
    <w:rsid w:val="00D1137A"/>
    <w:rsid w:val="00D11493"/>
    <w:rsid w:val="00D11814"/>
    <w:rsid w:val="00D11BC4"/>
    <w:rsid w:val="00D11C2F"/>
    <w:rsid w:val="00D11CB9"/>
    <w:rsid w:val="00D11D32"/>
    <w:rsid w:val="00D121E0"/>
    <w:rsid w:val="00D126BB"/>
    <w:rsid w:val="00D12809"/>
    <w:rsid w:val="00D129C6"/>
    <w:rsid w:val="00D12A57"/>
    <w:rsid w:val="00D12B17"/>
    <w:rsid w:val="00D12B30"/>
    <w:rsid w:val="00D12B70"/>
    <w:rsid w:val="00D12BB6"/>
    <w:rsid w:val="00D12C11"/>
    <w:rsid w:val="00D12FB6"/>
    <w:rsid w:val="00D134DD"/>
    <w:rsid w:val="00D139A6"/>
    <w:rsid w:val="00D13BCA"/>
    <w:rsid w:val="00D13E68"/>
    <w:rsid w:val="00D14216"/>
    <w:rsid w:val="00D1422E"/>
    <w:rsid w:val="00D149BE"/>
    <w:rsid w:val="00D14C3E"/>
    <w:rsid w:val="00D14C5A"/>
    <w:rsid w:val="00D14C78"/>
    <w:rsid w:val="00D14DAD"/>
    <w:rsid w:val="00D151C8"/>
    <w:rsid w:val="00D1534C"/>
    <w:rsid w:val="00D153F9"/>
    <w:rsid w:val="00D154E2"/>
    <w:rsid w:val="00D156E9"/>
    <w:rsid w:val="00D15905"/>
    <w:rsid w:val="00D15BF8"/>
    <w:rsid w:val="00D15CEB"/>
    <w:rsid w:val="00D15DEE"/>
    <w:rsid w:val="00D15E86"/>
    <w:rsid w:val="00D15EEB"/>
    <w:rsid w:val="00D15EF7"/>
    <w:rsid w:val="00D164B9"/>
    <w:rsid w:val="00D16527"/>
    <w:rsid w:val="00D16829"/>
    <w:rsid w:val="00D16893"/>
    <w:rsid w:val="00D16980"/>
    <w:rsid w:val="00D16A76"/>
    <w:rsid w:val="00D16BD7"/>
    <w:rsid w:val="00D16C76"/>
    <w:rsid w:val="00D16D78"/>
    <w:rsid w:val="00D16DFD"/>
    <w:rsid w:val="00D16FEE"/>
    <w:rsid w:val="00D173B0"/>
    <w:rsid w:val="00D17413"/>
    <w:rsid w:val="00D17C45"/>
    <w:rsid w:val="00D17D8D"/>
    <w:rsid w:val="00D17DFE"/>
    <w:rsid w:val="00D17F41"/>
    <w:rsid w:val="00D200C3"/>
    <w:rsid w:val="00D20202"/>
    <w:rsid w:val="00D20265"/>
    <w:rsid w:val="00D20381"/>
    <w:rsid w:val="00D204ED"/>
    <w:rsid w:val="00D20616"/>
    <w:rsid w:val="00D206AA"/>
    <w:rsid w:val="00D206FF"/>
    <w:rsid w:val="00D20719"/>
    <w:rsid w:val="00D2072B"/>
    <w:rsid w:val="00D2086F"/>
    <w:rsid w:val="00D208AA"/>
    <w:rsid w:val="00D208C5"/>
    <w:rsid w:val="00D209C2"/>
    <w:rsid w:val="00D21023"/>
    <w:rsid w:val="00D21041"/>
    <w:rsid w:val="00D21340"/>
    <w:rsid w:val="00D2192A"/>
    <w:rsid w:val="00D21B41"/>
    <w:rsid w:val="00D21E89"/>
    <w:rsid w:val="00D221A2"/>
    <w:rsid w:val="00D22519"/>
    <w:rsid w:val="00D22607"/>
    <w:rsid w:val="00D22645"/>
    <w:rsid w:val="00D227CC"/>
    <w:rsid w:val="00D229B4"/>
    <w:rsid w:val="00D22AEB"/>
    <w:rsid w:val="00D22D7E"/>
    <w:rsid w:val="00D22DA7"/>
    <w:rsid w:val="00D231DF"/>
    <w:rsid w:val="00D233DB"/>
    <w:rsid w:val="00D23499"/>
    <w:rsid w:val="00D23733"/>
    <w:rsid w:val="00D239E8"/>
    <w:rsid w:val="00D239F9"/>
    <w:rsid w:val="00D23AD7"/>
    <w:rsid w:val="00D23BC8"/>
    <w:rsid w:val="00D23EE8"/>
    <w:rsid w:val="00D240FC"/>
    <w:rsid w:val="00D24192"/>
    <w:rsid w:val="00D242B5"/>
    <w:rsid w:val="00D248B1"/>
    <w:rsid w:val="00D24939"/>
    <w:rsid w:val="00D24984"/>
    <w:rsid w:val="00D24B0B"/>
    <w:rsid w:val="00D24BB3"/>
    <w:rsid w:val="00D24C08"/>
    <w:rsid w:val="00D24FF6"/>
    <w:rsid w:val="00D25183"/>
    <w:rsid w:val="00D25345"/>
    <w:rsid w:val="00D253A5"/>
    <w:rsid w:val="00D2566A"/>
    <w:rsid w:val="00D25737"/>
    <w:rsid w:val="00D25A89"/>
    <w:rsid w:val="00D26106"/>
    <w:rsid w:val="00D26B7D"/>
    <w:rsid w:val="00D26EDE"/>
    <w:rsid w:val="00D26F4D"/>
    <w:rsid w:val="00D27112"/>
    <w:rsid w:val="00D2716E"/>
    <w:rsid w:val="00D2737B"/>
    <w:rsid w:val="00D27525"/>
    <w:rsid w:val="00D277EA"/>
    <w:rsid w:val="00D278F8"/>
    <w:rsid w:val="00D27A60"/>
    <w:rsid w:val="00D27C80"/>
    <w:rsid w:val="00D27F60"/>
    <w:rsid w:val="00D302BF"/>
    <w:rsid w:val="00D30314"/>
    <w:rsid w:val="00D303E1"/>
    <w:rsid w:val="00D303ED"/>
    <w:rsid w:val="00D3048C"/>
    <w:rsid w:val="00D3054A"/>
    <w:rsid w:val="00D3060D"/>
    <w:rsid w:val="00D307BF"/>
    <w:rsid w:val="00D30A16"/>
    <w:rsid w:val="00D30C34"/>
    <w:rsid w:val="00D30DAF"/>
    <w:rsid w:val="00D30E76"/>
    <w:rsid w:val="00D31210"/>
    <w:rsid w:val="00D31249"/>
    <w:rsid w:val="00D3151A"/>
    <w:rsid w:val="00D316D7"/>
    <w:rsid w:val="00D31910"/>
    <w:rsid w:val="00D3198A"/>
    <w:rsid w:val="00D319E4"/>
    <w:rsid w:val="00D31AD5"/>
    <w:rsid w:val="00D31D56"/>
    <w:rsid w:val="00D32093"/>
    <w:rsid w:val="00D32140"/>
    <w:rsid w:val="00D32189"/>
    <w:rsid w:val="00D32371"/>
    <w:rsid w:val="00D324FD"/>
    <w:rsid w:val="00D326A6"/>
    <w:rsid w:val="00D326B9"/>
    <w:rsid w:val="00D326C8"/>
    <w:rsid w:val="00D328EA"/>
    <w:rsid w:val="00D32A6D"/>
    <w:rsid w:val="00D32EC6"/>
    <w:rsid w:val="00D3301D"/>
    <w:rsid w:val="00D330BA"/>
    <w:rsid w:val="00D33472"/>
    <w:rsid w:val="00D335EE"/>
    <w:rsid w:val="00D33624"/>
    <w:rsid w:val="00D33B21"/>
    <w:rsid w:val="00D33CA0"/>
    <w:rsid w:val="00D34266"/>
    <w:rsid w:val="00D34376"/>
    <w:rsid w:val="00D34385"/>
    <w:rsid w:val="00D345AC"/>
    <w:rsid w:val="00D347AB"/>
    <w:rsid w:val="00D34ADB"/>
    <w:rsid w:val="00D34E12"/>
    <w:rsid w:val="00D34F03"/>
    <w:rsid w:val="00D350DD"/>
    <w:rsid w:val="00D351A2"/>
    <w:rsid w:val="00D352E9"/>
    <w:rsid w:val="00D3539D"/>
    <w:rsid w:val="00D3543F"/>
    <w:rsid w:val="00D35738"/>
    <w:rsid w:val="00D359AE"/>
    <w:rsid w:val="00D35BD5"/>
    <w:rsid w:val="00D35C0B"/>
    <w:rsid w:val="00D35CF7"/>
    <w:rsid w:val="00D35D75"/>
    <w:rsid w:val="00D36063"/>
    <w:rsid w:val="00D36122"/>
    <w:rsid w:val="00D364CC"/>
    <w:rsid w:val="00D36517"/>
    <w:rsid w:val="00D3675D"/>
    <w:rsid w:val="00D37022"/>
    <w:rsid w:val="00D3706D"/>
    <w:rsid w:val="00D37185"/>
    <w:rsid w:val="00D373D4"/>
    <w:rsid w:val="00D3755A"/>
    <w:rsid w:val="00D37672"/>
    <w:rsid w:val="00D37867"/>
    <w:rsid w:val="00D378B5"/>
    <w:rsid w:val="00D37D28"/>
    <w:rsid w:val="00D37ED8"/>
    <w:rsid w:val="00D37EFC"/>
    <w:rsid w:val="00D40200"/>
    <w:rsid w:val="00D40216"/>
    <w:rsid w:val="00D404BA"/>
    <w:rsid w:val="00D40767"/>
    <w:rsid w:val="00D409F2"/>
    <w:rsid w:val="00D40C07"/>
    <w:rsid w:val="00D40F5E"/>
    <w:rsid w:val="00D413DE"/>
    <w:rsid w:val="00D41421"/>
    <w:rsid w:val="00D414A4"/>
    <w:rsid w:val="00D41523"/>
    <w:rsid w:val="00D4168D"/>
    <w:rsid w:val="00D41A7C"/>
    <w:rsid w:val="00D41DA3"/>
    <w:rsid w:val="00D41FE2"/>
    <w:rsid w:val="00D42338"/>
    <w:rsid w:val="00D42505"/>
    <w:rsid w:val="00D426DC"/>
    <w:rsid w:val="00D42729"/>
    <w:rsid w:val="00D42AF1"/>
    <w:rsid w:val="00D42C7B"/>
    <w:rsid w:val="00D42DE4"/>
    <w:rsid w:val="00D430F1"/>
    <w:rsid w:val="00D43349"/>
    <w:rsid w:val="00D43599"/>
    <w:rsid w:val="00D4372F"/>
    <w:rsid w:val="00D4381F"/>
    <w:rsid w:val="00D4387F"/>
    <w:rsid w:val="00D438FA"/>
    <w:rsid w:val="00D439AB"/>
    <w:rsid w:val="00D439E9"/>
    <w:rsid w:val="00D43BA3"/>
    <w:rsid w:val="00D43DE2"/>
    <w:rsid w:val="00D43E5F"/>
    <w:rsid w:val="00D43F89"/>
    <w:rsid w:val="00D44099"/>
    <w:rsid w:val="00D440F8"/>
    <w:rsid w:val="00D4426D"/>
    <w:rsid w:val="00D44292"/>
    <w:rsid w:val="00D4431E"/>
    <w:rsid w:val="00D44327"/>
    <w:rsid w:val="00D44329"/>
    <w:rsid w:val="00D443F6"/>
    <w:rsid w:val="00D44571"/>
    <w:rsid w:val="00D44FE4"/>
    <w:rsid w:val="00D4507C"/>
    <w:rsid w:val="00D4521D"/>
    <w:rsid w:val="00D454FB"/>
    <w:rsid w:val="00D455EC"/>
    <w:rsid w:val="00D457D3"/>
    <w:rsid w:val="00D4590F"/>
    <w:rsid w:val="00D45B45"/>
    <w:rsid w:val="00D45CB2"/>
    <w:rsid w:val="00D45F40"/>
    <w:rsid w:val="00D45F66"/>
    <w:rsid w:val="00D460E9"/>
    <w:rsid w:val="00D461D7"/>
    <w:rsid w:val="00D4650A"/>
    <w:rsid w:val="00D4654A"/>
    <w:rsid w:val="00D4683B"/>
    <w:rsid w:val="00D468AD"/>
    <w:rsid w:val="00D46931"/>
    <w:rsid w:val="00D46B16"/>
    <w:rsid w:val="00D46C9A"/>
    <w:rsid w:val="00D46D00"/>
    <w:rsid w:val="00D47037"/>
    <w:rsid w:val="00D4711D"/>
    <w:rsid w:val="00D47151"/>
    <w:rsid w:val="00D473A9"/>
    <w:rsid w:val="00D475CC"/>
    <w:rsid w:val="00D475F8"/>
    <w:rsid w:val="00D47681"/>
    <w:rsid w:val="00D4778F"/>
    <w:rsid w:val="00D4779A"/>
    <w:rsid w:val="00D477FE"/>
    <w:rsid w:val="00D4786E"/>
    <w:rsid w:val="00D47940"/>
    <w:rsid w:val="00D479F5"/>
    <w:rsid w:val="00D47C09"/>
    <w:rsid w:val="00D47CC4"/>
    <w:rsid w:val="00D47E29"/>
    <w:rsid w:val="00D500ED"/>
    <w:rsid w:val="00D50129"/>
    <w:rsid w:val="00D5033E"/>
    <w:rsid w:val="00D50421"/>
    <w:rsid w:val="00D505D1"/>
    <w:rsid w:val="00D50867"/>
    <w:rsid w:val="00D50934"/>
    <w:rsid w:val="00D5095B"/>
    <w:rsid w:val="00D509AF"/>
    <w:rsid w:val="00D50CD3"/>
    <w:rsid w:val="00D51021"/>
    <w:rsid w:val="00D51123"/>
    <w:rsid w:val="00D511E6"/>
    <w:rsid w:val="00D513AD"/>
    <w:rsid w:val="00D5140D"/>
    <w:rsid w:val="00D51788"/>
    <w:rsid w:val="00D51979"/>
    <w:rsid w:val="00D51CA3"/>
    <w:rsid w:val="00D5212F"/>
    <w:rsid w:val="00D52176"/>
    <w:rsid w:val="00D5225C"/>
    <w:rsid w:val="00D522DC"/>
    <w:rsid w:val="00D524A6"/>
    <w:rsid w:val="00D524F3"/>
    <w:rsid w:val="00D52504"/>
    <w:rsid w:val="00D5271B"/>
    <w:rsid w:val="00D5290D"/>
    <w:rsid w:val="00D52977"/>
    <w:rsid w:val="00D52A4C"/>
    <w:rsid w:val="00D52ABE"/>
    <w:rsid w:val="00D52B2E"/>
    <w:rsid w:val="00D52C3A"/>
    <w:rsid w:val="00D52C47"/>
    <w:rsid w:val="00D52C5F"/>
    <w:rsid w:val="00D52E30"/>
    <w:rsid w:val="00D52E65"/>
    <w:rsid w:val="00D531E8"/>
    <w:rsid w:val="00D532E1"/>
    <w:rsid w:val="00D53463"/>
    <w:rsid w:val="00D538FC"/>
    <w:rsid w:val="00D53934"/>
    <w:rsid w:val="00D53938"/>
    <w:rsid w:val="00D5397B"/>
    <w:rsid w:val="00D53AA2"/>
    <w:rsid w:val="00D53B06"/>
    <w:rsid w:val="00D53BA8"/>
    <w:rsid w:val="00D53F6B"/>
    <w:rsid w:val="00D53FDF"/>
    <w:rsid w:val="00D540A3"/>
    <w:rsid w:val="00D544C3"/>
    <w:rsid w:val="00D545C5"/>
    <w:rsid w:val="00D5466E"/>
    <w:rsid w:val="00D54694"/>
    <w:rsid w:val="00D547E7"/>
    <w:rsid w:val="00D54A64"/>
    <w:rsid w:val="00D54B86"/>
    <w:rsid w:val="00D54E2F"/>
    <w:rsid w:val="00D54ED3"/>
    <w:rsid w:val="00D5506F"/>
    <w:rsid w:val="00D55204"/>
    <w:rsid w:val="00D553DA"/>
    <w:rsid w:val="00D55476"/>
    <w:rsid w:val="00D554FC"/>
    <w:rsid w:val="00D55587"/>
    <w:rsid w:val="00D55633"/>
    <w:rsid w:val="00D55737"/>
    <w:rsid w:val="00D55874"/>
    <w:rsid w:val="00D55981"/>
    <w:rsid w:val="00D55AFC"/>
    <w:rsid w:val="00D55BA3"/>
    <w:rsid w:val="00D55CA9"/>
    <w:rsid w:val="00D55D75"/>
    <w:rsid w:val="00D55D8C"/>
    <w:rsid w:val="00D55F4F"/>
    <w:rsid w:val="00D55FCC"/>
    <w:rsid w:val="00D5633C"/>
    <w:rsid w:val="00D5635D"/>
    <w:rsid w:val="00D56560"/>
    <w:rsid w:val="00D56703"/>
    <w:rsid w:val="00D56F27"/>
    <w:rsid w:val="00D573AB"/>
    <w:rsid w:val="00D574CD"/>
    <w:rsid w:val="00D57580"/>
    <w:rsid w:val="00D577D0"/>
    <w:rsid w:val="00D57B60"/>
    <w:rsid w:val="00D57C31"/>
    <w:rsid w:val="00D57CF9"/>
    <w:rsid w:val="00D57E81"/>
    <w:rsid w:val="00D57FA3"/>
    <w:rsid w:val="00D60162"/>
    <w:rsid w:val="00D60398"/>
    <w:rsid w:val="00D609C7"/>
    <w:rsid w:val="00D609FC"/>
    <w:rsid w:val="00D60B0A"/>
    <w:rsid w:val="00D61023"/>
    <w:rsid w:val="00D614B1"/>
    <w:rsid w:val="00D616F3"/>
    <w:rsid w:val="00D61934"/>
    <w:rsid w:val="00D61A26"/>
    <w:rsid w:val="00D61B03"/>
    <w:rsid w:val="00D61F8E"/>
    <w:rsid w:val="00D61FB6"/>
    <w:rsid w:val="00D620D8"/>
    <w:rsid w:val="00D62257"/>
    <w:rsid w:val="00D6245C"/>
    <w:rsid w:val="00D62566"/>
    <w:rsid w:val="00D62768"/>
    <w:rsid w:val="00D62A5A"/>
    <w:rsid w:val="00D62AF0"/>
    <w:rsid w:val="00D62B15"/>
    <w:rsid w:val="00D62D8B"/>
    <w:rsid w:val="00D62DD1"/>
    <w:rsid w:val="00D6301E"/>
    <w:rsid w:val="00D63110"/>
    <w:rsid w:val="00D632C7"/>
    <w:rsid w:val="00D63474"/>
    <w:rsid w:val="00D63766"/>
    <w:rsid w:val="00D638C2"/>
    <w:rsid w:val="00D6396B"/>
    <w:rsid w:val="00D63C0A"/>
    <w:rsid w:val="00D63EAB"/>
    <w:rsid w:val="00D642CC"/>
    <w:rsid w:val="00D6459B"/>
    <w:rsid w:val="00D645DA"/>
    <w:rsid w:val="00D64676"/>
    <w:rsid w:val="00D648E7"/>
    <w:rsid w:val="00D64A71"/>
    <w:rsid w:val="00D64B97"/>
    <w:rsid w:val="00D64BE9"/>
    <w:rsid w:val="00D64CC3"/>
    <w:rsid w:val="00D64E5A"/>
    <w:rsid w:val="00D64F8C"/>
    <w:rsid w:val="00D651B8"/>
    <w:rsid w:val="00D6571E"/>
    <w:rsid w:val="00D659E5"/>
    <w:rsid w:val="00D65C7F"/>
    <w:rsid w:val="00D65F5A"/>
    <w:rsid w:val="00D660DE"/>
    <w:rsid w:val="00D6634D"/>
    <w:rsid w:val="00D665AD"/>
    <w:rsid w:val="00D66614"/>
    <w:rsid w:val="00D6674B"/>
    <w:rsid w:val="00D66933"/>
    <w:rsid w:val="00D66A14"/>
    <w:rsid w:val="00D66CA1"/>
    <w:rsid w:val="00D66DF3"/>
    <w:rsid w:val="00D66F6A"/>
    <w:rsid w:val="00D66FBE"/>
    <w:rsid w:val="00D670A1"/>
    <w:rsid w:val="00D673F5"/>
    <w:rsid w:val="00D67561"/>
    <w:rsid w:val="00D67616"/>
    <w:rsid w:val="00D678DB"/>
    <w:rsid w:val="00D67A16"/>
    <w:rsid w:val="00D67A8C"/>
    <w:rsid w:val="00D67BC5"/>
    <w:rsid w:val="00D67D54"/>
    <w:rsid w:val="00D7030B"/>
    <w:rsid w:val="00D7050A"/>
    <w:rsid w:val="00D7052D"/>
    <w:rsid w:val="00D7055C"/>
    <w:rsid w:val="00D70657"/>
    <w:rsid w:val="00D707B1"/>
    <w:rsid w:val="00D7087E"/>
    <w:rsid w:val="00D70979"/>
    <w:rsid w:val="00D70C45"/>
    <w:rsid w:val="00D710E1"/>
    <w:rsid w:val="00D7131D"/>
    <w:rsid w:val="00D7138A"/>
    <w:rsid w:val="00D714A7"/>
    <w:rsid w:val="00D714D6"/>
    <w:rsid w:val="00D7164B"/>
    <w:rsid w:val="00D71707"/>
    <w:rsid w:val="00D71884"/>
    <w:rsid w:val="00D71B8E"/>
    <w:rsid w:val="00D71D77"/>
    <w:rsid w:val="00D71F6B"/>
    <w:rsid w:val="00D722D7"/>
    <w:rsid w:val="00D7254F"/>
    <w:rsid w:val="00D72862"/>
    <w:rsid w:val="00D72986"/>
    <w:rsid w:val="00D72DB0"/>
    <w:rsid w:val="00D72DD2"/>
    <w:rsid w:val="00D72E77"/>
    <w:rsid w:val="00D72E95"/>
    <w:rsid w:val="00D7306A"/>
    <w:rsid w:val="00D7307A"/>
    <w:rsid w:val="00D73288"/>
    <w:rsid w:val="00D737F6"/>
    <w:rsid w:val="00D73811"/>
    <w:rsid w:val="00D73C54"/>
    <w:rsid w:val="00D73E56"/>
    <w:rsid w:val="00D74246"/>
    <w:rsid w:val="00D742DF"/>
    <w:rsid w:val="00D7481E"/>
    <w:rsid w:val="00D74BC9"/>
    <w:rsid w:val="00D74BDF"/>
    <w:rsid w:val="00D752CF"/>
    <w:rsid w:val="00D75550"/>
    <w:rsid w:val="00D755AC"/>
    <w:rsid w:val="00D75673"/>
    <w:rsid w:val="00D75873"/>
    <w:rsid w:val="00D758DD"/>
    <w:rsid w:val="00D758E8"/>
    <w:rsid w:val="00D75E6D"/>
    <w:rsid w:val="00D76301"/>
    <w:rsid w:val="00D7646B"/>
    <w:rsid w:val="00D76611"/>
    <w:rsid w:val="00D769B2"/>
    <w:rsid w:val="00D76C2C"/>
    <w:rsid w:val="00D76DD9"/>
    <w:rsid w:val="00D76F0B"/>
    <w:rsid w:val="00D76FB8"/>
    <w:rsid w:val="00D76FC8"/>
    <w:rsid w:val="00D76FF4"/>
    <w:rsid w:val="00D774C4"/>
    <w:rsid w:val="00D7757A"/>
    <w:rsid w:val="00D77709"/>
    <w:rsid w:val="00D77B58"/>
    <w:rsid w:val="00D77C91"/>
    <w:rsid w:val="00D77DBD"/>
    <w:rsid w:val="00D80399"/>
    <w:rsid w:val="00D80405"/>
    <w:rsid w:val="00D80577"/>
    <w:rsid w:val="00D8063B"/>
    <w:rsid w:val="00D806D5"/>
    <w:rsid w:val="00D80AA8"/>
    <w:rsid w:val="00D80C17"/>
    <w:rsid w:val="00D80C24"/>
    <w:rsid w:val="00D80EAE"/>
    <w:rsid w:val="00D80EF8"/>
    <w:rsid w:val="00D80F38"/>
    <w:rsid w:val="00D81089"/>
    <w:rsid w:val="00D810EA"/>
    <w:rsid w:val="00D811C9"/>
    <w:rsid w:val="00D81545"/>
    <w:rsid w:val="00D816F3"/>
    <w:rsid w:val="00D8187A"/>
    <w:rsid w:val="00D81B8D"/>
    <w:rsid w:val="00D821BD"/>
    <w:rsid w:val="00D825F1"/>
    <w:rsid w:val="00D82699"/>
    <w:rsid w:val="00D828F4"/>
    <w:rsid w:val="00D8291B"/>
    <w:rsid w:val="00D8296C"/>
    <w:rsid w:val="00D829C7"/>
    <w:rsid w:val="00D82C58"/>
    <w:rsid w:val="00D82D74"/>
    <w:rsid w:val="00D82D90"/>
    <w:rsid w:val="00D83033"/>
    <w:rsid w:val="00D83108"/>
    <w:rsid w:val="00D83293"/>
    <w:rsid w:val="00D836BB"/>
    <w:rsid w:val="00D839B2"/>
    <w:rsid w:val="00D83AA1"/>
    <w:rsid w:val="00D83D5E"/>
    <w:rsid w:val="00D83FDD"/>
    <w:rsid w:val="00D8437A"/>
    <w:rsid w:val="00D8443B"/>
    <w:rsid w:val="00D8459C"/>
    <w:rsid w:val="00D8472A"/>
    <w:rsid w:val="00D8487B"/>
    <w:rsid w:val="00D84BC8"/>
    <w:rsid w:val="00D84CAE"/>
    <w:rsid w:val="00D84DEE"/>
    <w:rsid w:val="00D84EEC"/>
    <w:rsid w:val="00D84EF9"/>
    <w:rsid w:val="00D84F15"/>
    <w:rsid w:val="00D84FBB"/>
    <w:rsid w:val="00D85233"/>
    <w:rsid w:val="00D85260"/>
    <w:rsid w:val="00D854F6"/>
    <w:rsid w:val="00D85590"/>
    <w:rsid w:val="00D8576D"/>
    <w:rsid w:val="00D85A01"/>
    <w:rsid w:val="00D85B24"/>
    <w:rsid w:val="00D85EAF"/>
    <w:rsid w:val="00D85FA6"/>
    <w:rsid w:val="00D861A9"/>
    <w:rsid w:val="00D861C6"/>
    <w:rsid w:val="00D86259"/>
    <w:rsid w:val="00D86426"/>
    <w:rsid w:val="00D86567"/>
    <w:rsid w:val="00D86961"/>
    <w:rsid w:val="00D86D38"/>
    <w:rsid w:val="00D86FC6"/>
    <w:rsid w:val="00D87001"/>
    <w:rsid w:val="00D87119"/>
    <w:rsid w:val="00D871DF"/>
    <w:rsid w:val="00D87297"/>
    <w:rsid w:val="00D87417"/>
    <w:rsid w:val="00D87467"/>
    <w:rsid w:val="00D87479"/>
    <w:rsid w:val="00D876EF"/>
    <w:rsid w:val="00D87737"/>
    <w:rsid w:val="00D877AA"/>
    <w:rsid w:val="00D87CFA"/>
    <w:rsid w:val="00D87D19"/>
    <w:rsid w:val="00D87D44"/>
    <w:rsid w:val="00D87F48"/>
    <w:rsid w:val="00D87F75"/>
    <w:rsid w:val="00D87F86"/>
    <w:rsid w:val="00D87FCF"/>
    <w:rsid w:val="00D902AB"/>
    <w:rsid w:val="00D903D3"/>
    <w:rsid w:val="00D90522"/>
    <w:rsid w:val="00D9066F"/>
    <w:rsid w:val="00D90727"/>
    <w:rsid w:val="00D90829"/>
    <w:rsid w:val="00D908A6"/>
    <w:rsid w:val="00D90A3C"/>
    <w:rsid w:val="00D90F9B"/>
    <w:rsid w:val="00D912A0"/>
    <w:rsid w:val="00D91437"/>
    <w:rsid w:val="00D9147F"/>
    <w:rsid w:val="00D917ED"/>
    <w:rsid w:val="00D91832"/>
    <w:rsid w:val="00D91978"/>
    <w:rsid w:val="00D91F83"/>
    <w:rsid w:val="00D92007"/>
    <w:rsid w:val="00D920F1"/>
    <w:rsid w:val="00D92211"/>
    <w:rsid w:val="00D9234A"/>
    <w:rsid w:val="00D923C7"/>
    <w:rsid w:val="00D9249B"/>
    <w:rsid w:val="00D924B6"/>
    <w:rsid w:val="00D926AB"/>
    <w:rsid w:val="00D926CA"/>
    <w:rsid w:val="00D9270F"/>
    <w:rsid w:val="00D92861"/>
    <w:rsid w:val="00D92900"/>
    <w:rsid w:val="00D92A26"/>
    <w:rsid w:val="00D92AB0"/>
    <w:rsid w:val="00D92AC3"/>
    <w:rsid w:val="00D92CEB"/>
    <w:rsid w:val="00D92DD4"/>
    <w:rsid w:val="00D93181"/>
    <w:rsid w:val="00D933A2"/>
    <w:rsid w:val="00D936DA"/>
    <w:rsid w:val="00D93C8B"/>
    <w:rsid w:val="00D93D04"/>
    <w:rsid w:val="00D94056"/>
    <w:rsid w:val="00D940FC"/>
    <w:rsid w:val="00D941A9"/>
    <w:rsid w:val="00D9437A"/>
    <w:rsid w:val="00D94713"/>
    <w:rsid w:val="00D9485D"/>
    <w:rsid w:val="00D9486B"/>
    <w:rsid w:val="00D94D6A"/>
    <w:rsid w:val="00D94D7B"/>
    <w:rsid w:val="00D951E6"/>
    <w:rsid w:val="00D95515"/>
    <w:rsid w:val="00D9553C"/>
    <w:rsid w:val="00D95583"/>
    <w:rsid w:val="00D956C0"/>
    <w:rsid w:val="00D9575A"/>
    <w:rsid w:val="00D95E52"/>
    <w:rsid w:val="00D961C9"/>
    <w:rsid w:val="00D962A7"/>
    <w:rsid w:val="00D96380"/>
    <w:rsid w:val="00D964B6"/>
    <w:rsid w:val="00D96883"/>
    <w:rsid w:val="00D96A7F"/>
    <w:rsid w:val="00D96A99"/>
    <w:rsid w:val="00D96C5E"/>
    <w:rsid w:val="00D96C91"/>
    <w:rsid w:val="00D96F64"/>
    <w:rsid w:val="00D970A6"/>
    <w:rsid w:val="00D9715D"/>
    <w:rsid w:val="00D97567"/>
    <w:rsid w:val="00D9768C"/>
    <w:rsid w:val="00D979B0"/>
    <w:rsid w:val="00D97BA8"/>
    <w:rsid w:val="00DA00E3"/>
    <w:rsid w:val="00DA01EB"/>
    <w:rsid w:val="00DA02EB"/>
    <w:rsid w:val="00DA0395"/>
    <w:rsid w:val="00DA05C9"/>
    <w:rsid w:val="00DA07AE"/>
    <w:rsid w:val="00DA07F5"/>
    <w:rsid w:val="00DA09B8"/>
    <w:rsid w:val="00DA09BB"/>
    <w:rsid w:val="00DA0A7C"/>
    <w:rsid w:val="00DA0ADB"/>
    <w:rsid w:val="00DA0CD8"/>
    <w:rsid w:val="00DA0EB7"/>
    <w:rsid w:val="00DA0FA2"/>
    <w:rsid w:val="00DA1112"/>
    <w:rsid w:val="00DA12CE"/>
    <w:rsid w:val="00DA1374"/>
    <w:rsid w:val="00DA13F5"/>
    <w:rsid w:val="00DA1546"/>
    <w:rsid w:val="00DA16C2"/>
    <w:rsid w:val="00DA17C6"/>
    <w:rsid w:val="00DA1A2A"/>
    <w:rsid w:val="00DA1A97"/>
    <w:rsid w:val="00DA1AEF"/>
    <w:rsid w:val="00DA1B40"/>
    <w:rsid w:val="00DA1CA5"/>
    <w:rsid w:val="00DA1DDA"/>
    <w:rsid w:val="00DA1E9E"/>
    <w:rsid w:val="00DA1FA2"/>
    <w:rsid w:val="00DA2194"/>
    <w:rsid w:val="00DA2593"/>
    <w:rsid w:val="00DA26D4"/>
    <w:rsid w:val="00DA2766"/>
    <w:rsid w:val="00DA2AEA"/>
    <w:rsid w:val="00DA2B05"/>
    <w:rsid w:val="00DA2DE2"/>
    <w:rsid w:val="00DA2FD9"/>
    <w:rsid w:val="00DA33D5"/>
    <w:rsid w:val="00DA34B1"/>
    <w:rsid w:val="00DA3528"/>
    <w:rsid w:val="00DA35C7"/>
    <w:rsid w:val="00DA35FC"/>
    <w:rsid w:val="00DA3741"/>
    <w:rsid w:val="00DA3BB1"/>
    <w:rsid w:val="00DA3D26"/>
    <w:rsid w:val="00DA3F85"/>
    <w:rsid w:val="00DA3FA8"/>
    <w:rsid w:val="00DA4333"/>
    <w:rsid w:val="00DA442A"/>
    <w:rsid w:val="00DA4704"/>
    <w:rsid w:val="00DA48C9"/>
    <w:rsid w:val="00DA48E1"/>
    <w:rsid w:val="00DA49EA"/>
    <w:rsid w:val="00DA4A65"/>
    <w:rsid w:val="00DA4B68"/>
    <w:rsid w:val="00DA4C85"/>
    <w:rsid w:val="00DA4CC5"/>
    <w:rsid w:val="00DA4DC1"/>
    <w:rsid w:val="00DA50B8"/>
    <w:rsid w:val="00DA50E2"/>
    <w:rsid w:val="00DA53D6"/>
    <w:rsid w:val="00DA54AE"/>
    <w:rsid w:val="00DA55CE"/>
    <w:rsid w:val="00DA57BB"/>
    <w:rsid w:val="00DA581B"/>
    <w:rsid w:val="00DA5820"/>
    <w:rsid w:val="00DA5A0A"/>
    <w:rsid w:val="00DA5A81"/>
    <w:rsid w:val="00DA5AAF"/>
    <w:rsid w:val="00DA5ABF"/>
    <w:rsid w:val="00DA5AD3"/>
    <w:rsid w:val="00DA5B96"/>
    <w:rsid w:val="00DA5C35"/>
    <w:rsid w:val="00DA5FD4"/>
    <w:rsid w:val="00DA607A"/>
    <w:rsid w:val="00DA61C0"/>
    <w:rsid w:val="00DA6315"/>
    <w:rsid w:val="00DA631C"/>
    <w:rsid w:val="00DA6382"/>
    <w:rsid w:val="00DA65F8"/>
    <w:rsid w:val="00DA6699"/>
    <w:rsid w:val="00DA6754"/>
    <w:rsid w:val="00DA68EF"/>
    <w:rsid w:val="00DA6A42"/>
    <w:rsid w:val="00DA6A50"/>
    <w:rsid w:val="00DA6A5A"/>
    <w:rsid w:val="00DA6AB7"/>
    <w:rsid w:val="00DA6B19"/>
    <w:rsid w:val="00DA6C5A"/>
    <w:rsid w:val="00DA7144"/>
    <w:rsid w:val="00DA7241"/>
    <w:rsid w:val="00DA7366"/>
    <w:rsid w:val="00DA7619"/>
    <w:rsid w:val="00DA777F"/>
    <w:rsid w:val="00DA7886"/>
    <w:rsid w:val="00DA79B1"/>
    <w:rsid w:val="00DA7B17"/>
    <w:rsid w:val="00DA7B66"/>
    <w:rsid w:val="00DA7CB4"/>
    <w:rsid w:val="00DA7D51"/>
    <w:rsid w:val="00DA7F58"/>
    <w:rsid w:val="00DB00C6"/>
    <w:rsid w:val="00DB032B"/>
    <w:rsid w:val="00DB087A"/>
    <w:rsid w:val="00DB0AD1"/>
    <w:rsid w:val="00DB0E1D"/>
    <w:rsid w:val="00DB10C1"/>
    <w:rsid w:val="00DB1539"/>
    <w:rsid w:val="00DB163E"/>
    <w:rsid w:val="00DB1700"/>
    <w:rsid w:val="00DB1851"/>
    <w:rsid w:val="00DB189A"/>
    <w:rsid w:val="00DB18F9"/>
    <w:rsid w:val="00DB1B4C"/>
    <w:rsid w:val="00DB1BBA"/>
    <w:rsid w:val="00DB1D95"/>
    <w:rsid w:val="00DB1E48"/>
    <w:rsid w:val="00DB1E6F"/>
    <w:rsid w:val="00DB21A3"/>
    <w:rsid w:val="00DB2216"/>
    <w:rsid w:val="00DB2457"/>
    <w:rsid w:val="00DB24AA"/>
    <w:rsid w:val="00DB2540"/>
    <w:rsid w:val="00DB25B0"/>
    <w:rsid w:val="00DB29E9"/>
    <w:rsid w:val="00DB2AD0"/>
    <w:rsid w:val="00DB2B22"/>
    <w:rsid w:val="00DB2BE5"/>
    <w:rsid w:val="00DB2C53"/>
    <w:rsid w:val="00DB2D38"/>
    <w:rsid w:val="00DB2EB4"/>
    <w:rsid w:val="00DB2F27"/>
    <w:rsid w:val="00DB30C6"/>
    <w:rsid w:val="00DB31C4"/>
    <w:rsid w:val="00DB3227"/>
    <w:rsid w:val="00DB34D7"/>
    <w:rsid w:val="00DB3982"/>
    <w:rsid w:val="00DB3C91"/>
    <w:rsid w:val="00DB3DD3"/>
    <w:rsid w:val="00DB40CF"/>
    <w:rsid w:val="00DB42DB"/>
    <w:rsid w:val="00DB44BC"/>
    <w:rsid w:val="00DB44D1"/>
    <w:rsid w:val="00DB485B"/>
    <w:rsid w:val="00DB48A2"/>
    <w:rsid w:val="00DB4A7B"/>
    <w:rsid w:val="00DB4C2E"/>
    <w:rsid w:val="00DB4C34"/>
    <w:rsid w:val="00DB4CDC"/>
    <w:rsid w:val="00DB4DFF"/>
    <w:rsid w:val="00DB4FA1"/>
    <w:rsid w:val="00DB50AF"/>
    <w:rsid w:val="00DB5845"/>
    <w:rsid w:val="00DB5A81"/>
    <w:rsid w:val="00DB5BBF"/>
    <w:rsid w:val="00DB5CB6"/>
    <w:rsid w:val="00DB5D89"/>
    <w:rsid w:val="00DB6006"/>
    <w:rsid w:val="00DB602B"/>
    <w:rsid w:val="00DB6103"/>
    <w:rsid w:val="00DB6215"/>
    <w:rsid w:val="00DB625E"/>
    <w:rsid w:val="00DB62CB"/>
    <w:rsid w:val="00DB634A"/>
    <w:rsid w:val="00DB670C"/>
    <w:rsid w:val="00DB6753"/>
    <w:rsid w:val="00DB695C"/>
    <w:rsid w:val="00DB6A6C"/>
    <w:rsid w:val="00DB6AD7"/>
    <w:rsid w:val="00DB6BC0"/>
    <w:rsid w:val="00DB6C7C"/>
    <w:rsid w:val="00DB6E46"/>
    <w:rsid w:val="00DB6EC8"/>
    <w:rsid w:val="00DB702A"/>
    <w:rsid w:val="00DB725B"/>
    <w:rsid w:val="00DB72EC"/>
    <w:rsid w:val="00DB774A"/>
    <w:rsid w:val="00DB79A8"/>
    <w:rsid w:val="00DB7B19"/>
    <w:rsid w:val="00DB7D6C"/>
    <w:rsid w:val="00DB7E63"/>
    <w:rsid w:val="00DB7E77"/>
    <w:rsid w:val="00DB7F68"/>
    <w:rsid w:val="00DC014D"/>
    <w:rsid w:val="00DC0217"/>
    <w:rsid w:val="00DC0349"/>
    <w:rsid w:val="00DC03BA"/>
    <w:rsid w:val="00DC061A"/>
    <w:rsid w:val="00DC0634"/>
    <w:rsid w:val="00DC06B9"/>
    <w:rsid w:val="00DC09B4"/>
    <w:rsid w:val="00DC0C21"/>
    <w:rsid w:val="00DC0DBF"/>
    <w:rsid w:val="00DC0F72"/>
    <w:rsid w:val="00DC0F77"/>
    <w:rsid w:val="00DC14AC"/>
    <w:rsid w:val="00DC164A"/>
    <w:rsid w:val="00DC1842"/>
    <w:rsid w:val="00DC19E0"/>
    <w:rsid w:val="00DC1A40"/>
    <w:rsid w:val="00DC1A85"/>
    <w:rsid w:val="00DC1AD4"/>
    <w:rsid w:val="00DC1C19"/>
    <w:rsid w:val="00DC1C88"/>
    <w:rsid w:val="00DC1D1D"/>
    <w:rsid w:val="00DC1EF8"/>
    <w:rsid w:val="00DC1F0D"/>
    <w:rsid w:val="00DC24A5"/>
    <w:rsid w:val="00DC2527"/>
    <w:rsid w:val="00DC2948"/>
    <w:rsid w:val="00DC2AB9"/>
    <w:rsid w:val="00DC2AF0"/>
    <w:rsid w:val="00DC2BE9"/>
    <w:rsid w:val="00DC2CE5"/>
    <w:rsid w:val="00DC30CF"/>
    <w:rsid w:val="00DC3244"/>
    <w:rsid w:val="00DC34F3"/>
    <w:rsid w:val="00DC3514"/>
    <w:rsid w:val="00DC3664"/>
    <w:rsid w:val="00DC38E1"/>
    <w:rsid w:val="00DC38E3"/>
    <w:rsid w:val="00DC3A1C"/>
    <w:rsid w:val="00DC3D57"/>
    <w:rsid w:val="00DC3FA7"/>
    <w:rsid w:val="00DC43B3"/>
    <w:rsid w:val="00DC46D5"/>
    <w:rsid w:val="00DC481B"/>
    <w:rsid w:val="00DC4828"/>
    <w:rsid w:val="00DC4A0B"/>
    <w:rsid w:val="00DC4AF9"/>
    <w:rsid w:val="00DC50C8"/>
    <w:rsid w:val="00DC5218"/>
    <w:rsid w:val="00DC53A3"/>
    <w:rsid w:val="00DC54EE"/>
    <w:rsid w:val="00DC595E"/>
    <w:rsid w:val="00DC5C68"/>
    <w:rsid w:val="00DC5D62"/>
    <w:rsid w:val="00DC5E1A"/>
    <w:rsid w:val="00DC5E74"/>
    <w:rsid w:val="00DC5FCE"/>
    <w:rsid w:val="00DC62D4"/>
    <w:rsid w:val="00DC6374"/>
    <w:rsid w:val="00DC645D"/>
    <w:rsid w:val="00DC6A22"/>
    <w:rsid w:val="00DC6C11"/>
    <w:rsid w:val="00DC6D81"/>
    <w:rsid w:val="00DC6D99"/>
    <w:rsid w:val="00DC6DC1"/>
    <w:rsid w:val="00DC6E67"/>
    <w:rsid w:val="00DC6FCB"/>
    <w:rsid w:val="00DC703D"/>
    <w:rsid w:val="00DC7074"/>
    <w:rsid w:val="00DC718C"/>
    <w:rsid w:val="00DC72A3"/>
    <w:rsid w:val="00DC77FE"/>
    <w:rsid w:val="00DC7A1E"/>
    <w:rsid w:val="00DC7A67"/>
    <w:rsid w:val="00DD015A"/>
    <w:rsid w:val="00DD04A1"/>
    <w:rsid w:val="00DD0951"/>
    <w:rsid w:val="00DD09C7"/>
    <w:rsid w:val="00DD0ABA"/>
    <w:rsid w:val="00DD0BA4"/>
    <w:rsid w:val="00DD0BF1"/>
    <w:rsid w:val="00DD0C00"/>
    <w:rsid w:val="00DD0E1D"/>
    <w:rsid w:val="00DD0E5E"/>
    <w:rsid w:val="00DD0FB2"/>
    <w:rsid w:val="00DD101A"/>
    <w:rsid w:val="00DD1059"/>
    <w:rsid w:val="00DD132B"/>
    <w:rsid w:val="00DD1361"/>
    <w:rsid w:val="00DD140A"/>
    <w:rsid w:val="00DD14FC"/>
    <w:rsid w:val="00DD15D1"/>
    <w:rsid w:val="00DD1603"/>
    <w:rsid w:val="00DD169C"/>
    <w:rsid w:val="00DD173E"/>
    <w:rsid w:val="00DD1765"/>
    <w:rsid w:val="00DD1F47"/>
    <w:rsid w:val="00DD201B"/>
    <w:rsid w:val="00DD2228"/>
    <w:rsid w:val="00DD23FB"/>
    <w:rsid w:val="00DD2497"/>
    <w:rsid w:val="00DD2952"/>
    <w:rsid w:val="00DD2C0D"/>
    <w:rsid w:val="00DD2D1C"/>
    <w:rsid w:val="00DD39E0"/>
    <w:rsid w:val="00DD3F1B"/>
    <w:rsid w:val="00DD404B"/>
    <w:rsid w:val="00DD4315"/>
    <w:rsid w:val="00DD4491"/>
    <w:rsid w:val="00DD4521"/>
    <w:rsid w:val="00DD45B2"/>
    <w:rsid w:val="00DD47A7"/>
    <w:rsid w:val="00DD4EDA"/>
    <w:rsid w:val="00DD5069"/>
    <w:rsid w:val="00DD510E"/>
    <w:rsid w:val="00DD516F"/>
    <w:rsid w:val="00DD51F0"/>
    <w:rsid w:val="00DD5441"/>
    <w:rsid w:val="00DD54A4"/>
    <w:rsid w:val="00DD570D"/>
    <w:rsid w:val="00DD571C"/>
    <w:rsid w:val="00DD58FD"/>
    <w:rsid w:val="00DD5BD7"/>
    <w:rsid w:val="00DD6094"/>
    <w:rsid w:val="00DD634A"/>
    <w:rsid w:val="00DD6541"/>
    <w:rsid w:val="00DD6636"/>
    <w:rsid w:val="00DD679A"/>
    <w:rsid w:val="00DD69B3"/>
    <w:rsid w:val="00DD69D3"/>
    <w:rsid w:val="00DD6B88"/>
    <w:rsid w:val="00DD6BA4"/>
    <w:rsid w:val="00DD6BF3"/>
    <w:rsid w:val="00DD6D72"/>
    <w:rsid w:val="00DD70FF"/>
    <w:rsid w:val="00DD73AB"/>
    <w:rsid w:val="00DD7BD0"/>
    <w:rsid w:val="00DD7BED"/>
    <w:rsid w:val="00DD7D59"/>
    <w:rsid w:val="00DD7D71"/>
    <w:rsid w:val="00DD7DBB"/>
    <w:rsid w:val="00DD7F20"/>
    <w:rsid w:val="00DE0438"/>
    <w:rsid w:val="00DE0562"/>
    <w:rsid w:val="00DE07A7"/>
    <w:rsid w:val="00DE0AEE"/>
    <w:rsid w:val="00DE0B09"/>
    <w:rsid w:val="00DE0B38"/>
    <w:rsid w:val="00DE0DB0"/>
    <w:rsid w:val="00DE0DF8"/>
    <w:rsid w:val="00DE17A4"/>
    <w:rsid w:val="00DE1D24"/>
    <w:rsid w:val="00DE1D34"/>
    <w:rsid w:val="00DE1D98"/>
    <w:rsid w:val="00DE1ED7"/>
    <w:rsid w:val="00DE1F05"/>
    <w:rsid w:val="00DE24A9"/>
    <w:rsid w:val="00DE25EF"/>
    <w:rsid w:val="00DE2682"/>
    <w:rsid w:val="00DE26E5"/>
    <w:rsid w:val="00DE26E9"/>
    <w:rsid w:val="00DE28DC"/>
    <w:rsid w:val="00DE29AB"/>
    <w:rsid w:val="00DE29F0"/>
    <w:rsid w:val="00DE2A3C"/>
    <w:rsid w:val="00DE2A69"/>
    <w:rsid w:val="00DE2AAE"/>
    <w:rsid w:val="00DE2B81"/>
    <w:rsid w:val="00DE2C59"/>
    <w:rsid w:val="00DE2CEC"/>
    <w:rsid w:val="00DE2D44"/>
    <w:rsid w:val="00DE2F66"/>
    <w:rsid w:val="00DE3107"/>
    <w:rsid w:val="00DE33E0"/>
    <w:rsid w:val="00DE3796"/>
    <w:rsid w:val="00DE3B6D"/>
    <w:rsid w:val="00DE3E13"/>
    <w:rsid w:val="00DE3FC9"/>
    <w:rsid w:val="00DE411E"/>
    <w:rsid w:val="00DE419D"/>
    <w:rsid w:val="00DE43D2"/>
    <w:rsid w:val="00DE458A"/>
    <w:rsid w:val="00DE4603"/>
    <w:rsid w:val="00DE4667"/>
    <w:rsid w:val="00DE48B0"/>
    <w:rsid w:val="00DE4B35"/>
    <w:rsid w:val="00DE4CA5"/>
    <w:rsid w:val="00DE4CFA"/>
    <w:rsid w:val="00DE5234"/>
    <w:rsid w:val="00DE5D8E"/>
    <w:rsid w:val="00DE5DCE"/>
    <w:rsid w:val="00DE6167"/>
    <w:rsid w:val="00DE61BF"/>
    <w:rsid w:val="00DE62BB"/>
    <w:rsid w:val="00DE6585"/>
    <w:rsid w:val="00DE6604"/>
    <w:rsid w:val="00DE66BB"/>
    <w:rsid w:val="00DE67B7"/>
    <w:rsid w:val="00DE693E"/>
    <w:rsid w:val="00DE6BE5"/>
    <w:rsid w:val="00DE6C6C"/>
    <w:rsid w:val="00DE6E07"/>
    <w:rsid w:val="00DE6EA2"/>
    <w:rsid w:val="00DE702C"/>
    <w:rsid w:val="00DE70BD"/>
    <w:rsid w:val="00DE70E1"/>
    <w:rsid w:val="00DE7491"/>
    <w:rsid w:val="00DE77EC"/>
    <w:rsid w:val="00DE781B"/>
    <w:rsid w:val="00DE7871"/>
    <w:rsid w:val="00DE78E9"/>
    <w:rsid w:val="00DE7A3E"/>
    <w:rsid w:val="00DE7B07"/>
    <w:rsid w:val="00DE7BB9"/>
    <w:rsid w:val="00DE7E74"/>
    <w:rsid w:val="00DE7F31"/>
    <w:rsid w:val="00DF0036"/>
    <w:rsid w:val="00DF034E"/>
    <w:rsid w:val="00DF03B7"/>
    <w:rsid w:val="00DF03B9"/>
    <w:rsid w:val="00DF0537"/>
    <w:rsid w:val="00DF057E"/>
    <w:rsid w:val="00DF0930"/>
    <w:rsid w:val="00DF0ABA"/>
    <w:rsid w:val="00DF0C33"/>
    <w:rsid w:val="00DF109A"/>
    <w:rsid w:val="00DF1267"/>
    <w:rsid w:val="00DF1299"/>
    <w:rsid w:val="00DF131B"/>
    <w:rsid w:val="00DF13A4"/>
    <w:rsid w:val="00DF1712"/>
    <w:rsid w:val="00DF1720"/>
    <w:rsid w:val="00DF1979"/>
    <w:rsid w:val="00DF1A5B"/>
    <w:rsid w:val="00DF1ACD"/>
    <w:rsid w:val="00DF1AEF"/>
    <w:rsid w:val="00DF1D01"/>
    <w:rsid w:val="00DF1DB5"/>
    <w:rsid w:val="00DF1E73"/>
    <w:rsid w:val="00DF24C7"/>
    <w:rsid w:val="00DF28F4"/>
    <w:rsid w:val="00DF29A5"/>
    <w:rsid w:val="00DF2B64"/>
    <w:rsid w:val="00DF2C46"/>
    <w:rsid w:val="00DF2C56"/>
    <w:rsid w:val="00DF2DBA"/>
    <w:rsid w:val="00DF2E62"/>
    <w:rsid w:val="00DF3148"/>
    <w:rsid w:val="00DF31A5"/>
    <w:rsid w:val="00DF3758"/>
    <w:rsid w:val="00DF3A66"/>
    <w:rsid w:val="00DF3C6E"/>
    <w:rsid w:val="00DF3FD9"/>
    <w:rsid w:val="00DF40CB"/>
    <w:rsid w:val="00DF41B3"/>
    <w:rsid w:val="00DF42CC"/>
    <w:rsid w:val="00DF45FE"/>
    <w:rsid w:val="00DF46F2"/>
    <w:rsid w:val="00DF4836"/>
    <w:rsid w:val="00DF4854"/>
    <w:rsid w:val="00DF4A36"/>
    <w:rsid w:val="00DF4B9E"/>
    <w:rsid w:val="00DF4CCC"/>
    <w:rsid w:val="00DF4CF6"/>
    <w:rsid w:val="00DF5029"/>
    <w:rsid w:val="00DF5331"/>
    <w:rsid w:val="00DF5444"/>
    <w:rsid w:val="00DF54C4"/>
    <w:rsid w:val="00DF5A4F"/>
    <w:rsid w:val="00DF5B93"/>
    <w:rsid w:val="00DF5E78"/>
    <w:rsid w:val="00DF5F60"/>
    <w:rsid w:val="00DF608E"/>
    <w:rsid w:val="00DF6108"/>
    <w:rsid w:val="00DF631D"/>
    <w:rsid w:val="00DF6729"/>
    <w:rsid w:val="00DF67BF"/>
    <w:rsid w:val="00DF68AB"/>
    <w:rsid w:val="00DF6ACE"/>
    <w:rsid w:val="00DF7078"/>
    <w:rsid w:val="00DF758E"/>
    <w:rsid w:val="00DF7646"/>
    <w:rsid w:val="00DF7AFD"/>
    <w:rsid w:val="00DF7AFE"/>
    <w:rsid w:val="00DF7DC4"/>
    <w:rsid w:val="00E000ED"/>
    <w:rsid w:val="00E0036A"/>
    <w:rsid w:val="00E00391"/>
    <w:rsid w:val="00E005DD"/>
    <w:rsid w:val="00E00679"/>
    <w:rsid w:val="00E00750"/>
    <w:rsid w:val="00E009B5"/>
    <w:rsid w:val="00E00A7D"/>
    <w:rsid w:val="00E00B20"/>
    <w:rsid w:val="00E00C35"/>
    <w:rsid w:val="00E00FD8"/>
    <w:rsid w:val="00E0111C"/>
    <w:rsid w:val="00E012F2"/>
    <w:rsid w:val="00E01374"/>
    <w:rsid w:val="00E01404"/>
    <w:rsid w:val="00E01443"/>
    <w:rsid w:val="00E01643"/>
    <w:rsid w:val="00E01C38"/>
    <w:rsid w:val="00E01C7E"/>
    <w:rsid w:val="00E020B4"/>
    <w:rsid w:val="00E022A8"/>
    <w:rsid w:val="00E0248B"/>
    <w:rsid w:val="00E0248C"/>
    <w:rsid w:val="00E026FA"/>
    <w:rsid w:val="00E02702"/>
    <w:rsid w:val="00E027C7"/>
    <w:rsid w:val="00E027E7"/>
    <w:rsid w:val="00E027ED"/>
    <w:rsid w:val="00E02A8B"/>
    <w:rsid w:val="00E02C22"/>
    <w:rsid w:val="00E02C8E"/>
    <w:rsid w:val="00E02D99"/>
    <w:rsid w:val="00E02E90"/>
    <w:rsid w:val="00E03001"/>
    <w:rsid w:val="00E0312D"/>
    <w:rsid w:val="00E031D2"/>
    <w:rsid w:val="00E0333D"/>
    <w:rsid w:val="00E0341C"/>
    <w:rsid w:val="00E03429"/>
    <w:rsid w:val="00E037C1"/>
    <w:rsid w:val="00E038E9"/>
    <w:rsid w:val="00E039FF"/>
    <w:rsid w:val="00E03B4B"/>
    <w:rsid w:val="00E03D42"/>
    <w:rsid w:val="00E04551"/>
    <w:rsid w:val="00E04A51"/>
    <w:rsid w:val="00E04DE0"/>
    <w:rsid w:val="00E04FCC"/>
    <w:rsid w:val="00E05155"/>
    <w:rsid w:val="00E05203"/>
    <w:rsid w:val="00E05231"/>
    <w:rsid w:val="00E05314"/>
    <w:rsid w:val="00E054D8"/>
    <w:rsid w:val="00E055B5"/>
    <w:rsid w:val="00E0564E"/>
    <w:rsid w:val="00E0579C"/>
    <w:rsid w:val="00E057A8"/>
    <w:rsid w:val="00E0593C"/>
    <w:rsid w:val="00E059B6"/>
    <w:rsid w:val="00E05E9D"/>
    <w:rsid w:val="00E05F66"/>
    <w:rsid w:val="00E069EA"/>
    <w:rsid w:val="00E06B50"/>
    <w:rsid w:val="00E06CA7"/>
    <w:rsid w:val="00E06D68"/>
    <w:rsid w:val="00E06EC8"/>
    <w:rsid w:val="00E071F2"/>
    <w:rsid w:val="00E0725E"/>
    <w:rsid w:val="00E0746E"/>
    <w:rsid w:val="00E07814"/>
    <w:rsid w:val="00E07CA5"/>
    <w:rsid w:val="00E07D54"/>
    <w:rsid w:val="00E07F4E"/>
    <w:rsid w:val="00E07FF1"/>
    <w:rsid w:val="00E10054"/>
    <w:rsid w:val="00E100F9"/>
    <w:rsid w:val="00E10477"/>
    <w:rsid w:val="00E105DB"/>
    <w:rsid w:val="00E106E5"/>
    <w:rsid w:val="00E1078E"/>
    <w:rsid w:val="00E108AA"/>
    <w:rsid w:val="00E10BEF"/>
    <w:rsid w:val="00E10ED1"/>
    <w:rsid w:val="00E1115A"/>
    <w:rsid w:val="00E11183"/>
    <w:rsid w:val="00E112CE"/>
    <w:rsid w:val="00E11548"/>
    <w:rsid w:val="00E115AA"/>
    <w:rsid w:val="00E115FD"/>
    <w:rsid w:val="00E116B3"/>
    <w:rsid w:val="00E11744"/>
    <w:rsid w:val="00E11757"/>
    <w:rsid w:val="00E11776"/>
    <w:rsid w:val="00E1177E"/>
    <w:rsid w:val="00E11CF6"/>
    <w:rsid w:val="00E11E27"/>
    <w:rsid w:val="00E12193"/>
    <w:rsid w:val="00E121A7"/>
    <w:rsid w:val="00E1230B"/>
    <w:rsid w:val="00E1240E"/>
    <w:rsid w:val="00E12448"/>
    <w:rsid w:val="00E12497"/>
    <w:rsid w:val="00E124EC"/>
    <w:rsid w:val="00E1250C"/>
    <w:rsid w:val="00E126FD"/>
    <w:rsid w:val="00E128B0"/>
    <w:rsid w:val="00E133B0"/>
    <w:rsid w:val="00E133BA"/>
    <w:rsid w:val="00E136BE"/>
    <w:rsid w:val="00E1370E"/>
    <w:rsid w:val="00E13A7D"/>
    <w:rsid w:val="00E13B0D"/>
    <w:rsid w:val="00E13BF2"/>
    <w:rsid w:val="00E13C49"/>
    <w:rsid w:val="00E13C92"/>
    <w:rsid w:val="00E14180"/>
    <w:rsid w:val="00E14555"/>
    <w:rsid w:val="00E146BE"/>
    <w:rsid w:val="00E1486C"/>
    <w:rsid w:val="00E14A11"/>
    <w:rsid w:val="00E14C9A"/>
    <w:rsid w:val="00E14D60"/>
    <w:rsid w:val="00E14DBC"/>
    <w:rsid w:val="00E151EE"/>
    <w:rsid w:val="00E15384"/>
    <w:rsid w:val="00E156ED"/>
    <w:rsid w:val="00E157FF"/>
    <w:rsid w:val="00E1581F"/>
    <w:rsid w:val="00E159FB"/>
    <w:rsid w:val="00E15BA7"/>
    <w:rsid w:val="00E15CEE"/>
    <w:rsid w:val="00E15F04"/>
    <w:rsid w:val="00E160A4"/>
    <w:rsid w:val="00E1611A"/>
    <w:rsid w:val="00E16154"/>
    <w:rsid w:val="00E16336"/>
    <w:rsid w:val="00E16781"/>
    <w:rsid w:val="00E16A95"/>
    <w:rsid w:val="00E16AE4"/>
    <w:rsid w:val="00E16D4D"/>
    <w:rsid w:val="00E16F6A"/>
    <w:rsid w:val="00E17263"/>
    <w:rsid w:val="00E172FA"/>
    <w:rsid w:val="00E17333"/>
    <w:rsid w:val="00E17401"/>
    <w:rsid w:val="00E17524"/>
    <w:rsid w:val="00E175F7"/>
    <w:rsid w:val="00E17969"/>
    <w:rsid w:val="00E17B5B"/>
    <w:rsid w:val="00E17C08"/>
    <w:rsid w:val="00E17E02"/>
    <w:rsid w:val="00E2003B"/>
    <w:rsid w:val="00E20179"/>
    <w:rsid w:val="00E20336"/>
    <w:rsid w:val="00E20579"/>
    <w:rsid w:val="00E2057E"/>
    <w:rsid w:val="00E20615"/>
    <w:rsid w:val="00E2062B"/>
    <w:rsid w:val="00E2071D"/>
    <w:rsid w:val="00E209F9"/>
    <w:rsid w:val="00E20ABD"/>
    <w:rsid w:val="00E20B77"/>
    <w:rsid w:val="00E20C52"/>
    <w:rsid w:val="00E20E71"/>
    <w:rsid w:val="00E20E9E"/>
    <w:rsid w:val="00E21270"/>
    <w:rsid w:val="00E212A0"/>
    <w:rsid w:val="00E21360"/>
    <w:rsid w:val="00E2151F"/>
    <w:rsid w:val="00E21621"/>
    <w:rsid w:val="00E21847"/>
    <w:rsid w:val="00E219B6"/>
    <w:rsid w:val="00E21BEC"/>
    <w:rsid w:val="00E221D5"/>
    <w:rsid w:val="00E22657"/>
    <w:rsid w:val="00E22805"/>
    <w:rsid w:val="00E2294C"/>
    <w:rsid w:val="00E22AC4"/>
    <w:rsid w:val="00E22BF4"/>
    <w:rsid w:val="00E22C54"/>
    <w:rsid w:val="00E22DE1"/>
    <w:rsid w:val="00E23356"/>
    <w:rsid w:val="00E2351F"/>
    <w:rsid w:val="00E23542"/>
    <w:rsid w:val="00E23A48"/>
    <w:rsid w:val="00E23B7D"/>
    <w:rsid w:val="00E23BB2"/>
    <w:rsid w:val="00E23CBD"/>
    <w:rsid w:val="00E2409E"/>
    <w:rsid w:val="00E240B3"/>
    <w:rsid w:val="00E2412E"/>
    <w:rsid w:val="00E24292"/>
    <w:rsid w:val="00E242FB"/>
    <w:rsid w:val="00E24343"/>
    <w:rsid w:val="00E2469F"/>
    <w:rsid w:val="00E246B0"/>
    <w:rsid w:val="00E247B6"/>
    <w:rsid w:val="00E2494F"/>
    <w:rsid w:val="00E249A0"/>
    <w:rsid w:val="00E24E76"/>
    <w:rsid w:val="00E24E7F"/>
    <w:rsid w:val="00E24F8A"/>
    <w:rsid w:val="00E252F7"/>
    <w:rsid w:val="00E254AB"/>
    <w:rsid w:val="00E254FC"/>
    <w:rsid w:val="00E2554D"/>
    <w:rsid w:val="00E25E39"/>
    <w:rsid w:val="00E2601D"/>
    <w:rsid w:val="00E261C1"/>
    <w:rsid w:val="00E2638A"/>
    <w:rsid w:val="00E26492"/>
    <w:rsid w:val="00E264A5"/>
    <w:rsid w:val="00E2659B"/>
    <w:rsid w:val="00E26657"/>
    <w:rsid w:val="00E26668"/>
    <w:rsid w:val="00E268EB"/>
    <w:rsid w:val="00E2696B"/>
    <w:rsid w:val="00E26DF4"/>
    <w:rsid w:val="00E27096"/>
    <w:rsid w:val="00E2709B"/>
    <w:rsid w:val="00E27370"/>
    <w:rsid w:val="00E275AE"/>
    <w:rsid w:val="00E27BC4"/>
    <w:rsid w:val="00E27CB3"/>
    <w:rsid w:val="00E27DC8"/>
    <w:rsid w:val="00E27DCB"/>
    <w:rsid w:val="00E27E82"/>
    <w:rsid w:val="00E27EE9"/>
    <w:rsid w:val="00E27F66"/>
    <w:rsid w:val="00E30025"/>
    <w:rsid w:val="00E3007E"/>
    <w:rsid w:val="00E301DA"/>
    <w:rsid w:val="00E30291"/>
    <w:rsid w:val="00E30551"/>
    <w:rsid w:val="00E30667"/>
    <w:rsid w:val="00E306FD"/>
    <w:rsid w:val="00E3089F"/>
    <w:rsid w:val="00E309E0"/>
    <w:rsid w:val="00E30CA0"/>
    <w:rsid w:val="00E30DAB"/>
    <w:rsid w:val="00E30DB0"/>
    <w:rsid w:val="00E30DB3"/>
    <w:rsid w:val="00E30F4A"/>
    <w:rsid w:val="00E3106F"/>
    <w:rsid w:val="00E311F4"/>
    <w:rsid w:val="00E314A9"/>
    <w:rsid w:val="00E31757"/>
    <w:rsid w:val="00E317CF"/>
    <w:rsid w:val="00E31B0E"/>
    <w:rsid w:val="00E31B53"/>
    <w:rsid w:val="00E31CCE"/>
    <w:rsid w:val="00E31D60"/>
    <w:rsid w:val="00E31E7E"/>
    <w:rsid w:val="00E32159"/>
    <w:rsid w:val="00E3220B"/>
    <w:rsid w:val="00E32237"/>
    <w:rsid w:val="00E3240B"/>
    <w:rsid w:val="00E324BE"/>
    <w:rsid w:val="00E32769"/>
    <w:rsid w:val="00E3282B"/>
    <w:rsid w:val="00E32AA2"/>
    <w:rsid w:val="00E32AB5"/>
    <w:rsid w:val="00E32D6C"/>
    <w:rsid w:val="00E32DBD"/>
    <w:rsid w:val="00E32E0B"/>
    <w:rsid w:val="00E32E8A"/>
    <w:rsid w:val="00E33052"/>
    <w:rsid w:val="00E33160"/>
    <w:rsid w:val="00E33169"/>
    <w:rsid w:val="00E3359D"/>
    <w:rsid w:val="00E33691"/>
    <w:rsid w:val="00E33886"/>
    <w:rsid w:val="00E33A45"/>
    <w:rsid w:val="00E33DFF"/>
    <w:rsid w:val="00E33EF7"/>
    <w:rsid w:val="00E340EE"/>
    <w:rsid w:val="00E34266"/>
    <w:rsid w:val="00E34271"/>
    <w:rsid w:val="00E34512"/>
    <w:rsid w:val="00E345AE"/>
    <w:rsid w:val="00E347F9"/>
    <w:rsid w:val="00E3491A"/>
    <w:rsid w:val="00E34995"/>
    <w:rsid w:val="00E34FEC"/>
    <w:rsid w:val="00E35016"/>
    <w:rsid w:val="00E350AF"/>
    <w:rsid w:val="00E3512F"/>
    <w:rsid w:val="00E3558E"/>
    <w:rsid w:val="00E3569A"/>
    <w:rsid w:val="00E357BC"/>
    <w:rsid w:val="00E35892"/>
    <w:rsid w:val="00E358D4"/>
    <w:rsid w:val="00E35AC1"/>
    <w:rsid w:val="00E35AE8"/>
    <w:rsid w:val="00E35C12"/>
    <w:rsid w:val="00E35CDE"/>
    <w:rsid w:val="00E35D78"/>
    <w:rsid w:val="00E35EB6"/>
    <w:rsid w:val="00E35F51"/>
    <w:rsid w:val="00E36431"/>
    <w:rsid w:val="00E36444"/>
    <w:rsid w:val="00E365AF"/>
    <w:rsid w:val="00E366D7"/>
    <w:rsid w:val="00E370A3"/>
    <w:rsid w:val="00E37722"/>
    <w:rsid w:val="00E37B37"/>
    <w:rsid w:val="00E37E38"/>
    <w:rsid w:val="00E37F35"/>
    <w:rsid w:val="00E37FDF"/>
    <w:rsid w:val="00E40064"/>
    <w:rsid w:val="00E40324"/>
    <w:rsid w:val="00E4037D"/>
    <w:rsid w:val="00E40454"/>
    <w:rsid w:val="00E4047A"/>
    <w:rsid w:val="00E409A6"/>
    <w:rsid w:val="00E409D4"/>
    <w:rsid w:val="00E40B08"/>
    <w:rsid w:val="00E40BC4"/>
    <w:rsid w:val="00E41040"/>
    <w:rsid w:val="00E411F5"/>
    <w:rsid w:val="00E41284"/>
    <w:rsid w:val="00E418DF"/>
    <w:rsid w:val="00E41E12"/>
    <w:rsid w:val="00E41F71"/>
    <w:rsid w:val="00E421FD"/>
    <w:rsid w:val="00E426D2"/>
    <w:rsid w:val="00E427AC"/>
    <w:rsid w:val="00E428F1"/>
    <w:rsid w:val="00E42D06"/>
    <w:rsid w:val="00E42DFD"/>
    <w:rsid w:val="00E43021"/>
    <w:rsid w:val="00E43153"/>
    <w:rsid w:val="00E431A8"/>
    <w:rsid w:val="00E433B1"/>
    <w:rsid w:val="00E43853"/>
    <w:rsid w:val="00E438A7"/>
    <w:rsid w:val="00E4391D"/>
    <w:rsid w:val="00E43990"/>
    <w:rsid w:val="00E43A17"/>
    <w:rsid w:val="00E43A18"/>
    <w:rsid w:val="00E43AD4"/>
    <w:rsid w:val="00E43F12"/>
    <w:rsid w:val="00E4440F"/>
    <w:rsid w:val="00E44428"/>
    <w:rsid w:val="00E4447A"/>
    <w:rsid w:val="00E445E6"/>
    <w:rsid w:val="00E44989"/>
    <w:rsid w:val="00E44E34"/>
    <w:rsid w:val="00E44FE6"/>
    <w:rsid w:val="00E45028"/>
    <w:rsid w:val="00E4512D"/>
    <w:rsid w:val="00E451ED"/>
    <w:rsid w:val="00E45370"/>
    <w:rsid w:val="00E45569"/>
    <w:rsid w:val="00E4558E"/>
    <w:rsid w:val="00E4561C"/>
    <w:rsid w:val="00E456DC"/>
    <w:rsid w:val="00E45938"/>
    <w:rsid w:val="00E45A0B"/>
    <w:rsid w:val="00E45C48"/>
    <w:rsid w:val="00E45D7F"/>
    <w:rsid w:val="00E45D95"/>
    <w:rsid w:val="00E45F53"/>
    <w:rsid w:val="00E46191"/>
    <w:rsid w:val="00E46197"/>
    <w:rsid w:val="00E462C6"/>
    <w:rsid w:val="00E464F5"/>
    <w:rsid w:val="00E46901"/>
    <w:rsid w:val="00E46A0C"/>
    <w:rsid w:val="00E46C61"/>
    <w:rsid w:val="00E46EC5"/>
    <w:rsid w:val="00E46F96"/>
    <w:rsid w:val="00E473E0"/>
    <w:rsid w:val="00E47465"/>
    <w:rsid w:val="00E47653"/>
    <w:rsid w:val="00E47A10"/>
    <w:rsid w:val="00E47C62"/>
    <w:rsid w:val="00E47E9B"/>
    <w:rsid w:val="00E50172"/>
    <w:rsid w:val="00E502E2"/>
    <w:rsid w:val="00E50381"/>
    <w:rsid w:val="00E50479"/>
    <w:rsid w:val="00E5097B"/>
    <w:rsid w:val="00E50AEF"/>
    <w:rsid w:val="00E50BA7"/>
    <w:rsid w:val="00E50BDB"/>
    <w:rsid w:val="00E50EB8"/>
    <w:rsid w:val="00E51030"/>
    <w:rsid w:val="00E512A4"/>
    <w:rsid w:val="00E512E1"/>
    <w:rsid w:val="00E51647"/>
    <w:rsid w:val="00E51867"/>
    <w:rsid w:val="00E5193E"/>
    <w:rsid w:val="00E51B2D"/>
    <w:rsid w:val="00E51D54"/>
    <w:rsid w:val="00E52160"/>
    <w:rsid w:val="00E5243B"/>
    <w:rsid w:val="00E5246F"/>
    <w:rsid w:val="00E52675"/>
    <w:rsid w:val="00E52718"/>
    <w:rsid w:val="00E52909"/>
    <w:rsid w:val="00E52C2D"/>
    <w:rsid w:val="00E5305C"/>
    <w:rsid w:val="00E53101"/>
    <w:rsid w:val="00E531D6"/>
    <w:rsid w:val="00E532ED"/>
    <w:rsid w:val="00E5336C"/>
    <w:rsid w:val="00E534DE"/>
    <w:rsid w:val="00E537AD"/>
    <w:rsid w:val="00E53998"/>
    <w:rsid w:val="00E53A75"/>
    <w:rsid w:val="00E53B68"/>
    <w:rsid w:val="00E53CA1"/>
    <w:rsid w:val="00E54186"/>
    <w:rsid w:val="00E5434D"/>
    <w:rsid w:val="00E5459C"/>
    <w:rsid w:val="00E54649"/>
    <w:rsid w:val="00E5471A"/>
    <w:rsid w:val="00E5494B"/>
    <w:rsid w:val="00E54A3E"/>
    <w:rsid w:val="00E54B22"/>
    <w:rsid w:val="00E54B85"/>
    <w:rsid w:val="00E54E7F"/>
    <w:rsid w:val="00E54EBD"/>
    <w:rsid w:val="00E54ED0"/>
    <w:rsid w:val="00E54FA6"/>
    <w:rsid w:val="00E550B0"/>
    <w:rsid w:val="00E551F6"/>
    <w:rsid w:val="00E55238"/>
    <w:rsid w:val="00E554B5"/>
    <w:rsid w:val="00E55508"/>
    <w:rsid w:val="00E555EE"/>
    <w:rsid w:val="00E55754"/>
    <w:rsid w:val="00E55A24"/>
    <w:rsid w:val="00E55B40"/>
    <w:rsid w:val="00E55D66"/>
    <w:rsid w:val="00E55F6B"/>
    <w:rsid w:val="00E5601E"/>
    <w:rsid w:val="00E561B1"/>
    <w:rsid w:val="00E56269"/>
    <w:rsid w:val="00E56580"/>
    <w:rsid w:val="00E56695"/>
    <w:rsid w:val="00E5682B"/>
    <w:rsid w:val="00E569E4"/>
    <w:rsid w:val="00E56AFA"/>
    <w:rsid w:val="00E56E69"/>
    <w:rsid w:val="00E56E92"/>
    <w:rsid w:val="00E56FC8"/>
    <w:rsid w:val="00E5738D"/>
    <w:rsid w:val="00E575A1"/>
    <w:rsid w:val="00E57740"/>
    <w:rsid w:val="00E5779E"/>
    <w:rsid w:val="00E577B7"/>
    <w:rsid w:val="00E57E40"/>
    <w:rsid w:val="00E57F70"/>
    <w:rsid w:val="00E60066"/>
    <w:rsid w:val="00E601FF"/>
    <w:rsid w:val="00E604DF"/>
    <w:rsid w:val="00E6072E"/>
    <w:rsid w:val="00E607D9"/>
    <w:rsid w:val="00E6080A"/>
    <w:rsid w:val="00E60AB4"/>
    <w:rsid w:val="00E60D08"/>
    <w:rsid w:val="00E61010"/>
    <w:rsid w:val="00E612A0"/>
    <w:rsid w:val="00E617CA"/>
    <w:rsid w:val="00E6186E"/>
    <w:rsid w:val="00E6195E"/>
    <w:rsid w:val="00E61B50"/>
    <w:rsid w:val="00E61FF4"/>
    <w:rsid w:val="00E62110"/>
    <w:rsid w:val="00E6232A"/>
    <w:rsid w:val="00E62427"/>
    <w:rsid w:val="00E627E9"/>
    <w:rsid w:val="00E62B09"/>
    <w:rsid w:val="00E62BE9"/>
    <w:rsid w:val="00E62DBA"/>
    <w:rsid w:val="00E62E68"/>
    <w:rsid w:val="00E62EB9"/>
    <w:rsid w:val="00E631DA"/>
    <w:rsid w:val="00E63252"/>
    <w:rsid w:val="00E635C2"/>
    <w:rsid w:val="00E637CB"/>
    <w:rsid w:val="00E63A3F"/>
    <w:rsid w:val="00E63C3A"/>
    <w:rsid w:val="00E63D03"/>
    <w:rsid w:val="00E63DE2"/>
    <w:rsid w:val="00E63E59"/>
    <w:rsid w:val="00E64110"/>
    <w:rsid w:val="00E642AB"/>
    <w:rsid w:val="00E643AA"/>
    <w:rsid w:val="00E64680"/>
    <w:rsid w:val="00E646B4"/>
    <w:rsid w:val="00E64A5E"/>
    <w:rsid w:val="00E64AA2"/>
    <w:rsid w:val="00E64E07"/>
    <w:rsid w:val="00E64E41"/>
    <w:rsid w:val="00E6502D"/>
    <w:rsid w:val="00E65177"/>
    <w:rsid w:val="00E6517E"/>
    <w:rsid w:val="00E65711"/>
    <w:rsid w:val="00E65D65"/>
    <w:rsid w:val="00E660CA"/>
    <w:rsid w:val="00E662C3"/>
    <w:rsid w:val="00E6637D"/>
    <w:rsid w:val="00E6669A"/>
    <w:rsid w:val="00E667C1"/>
    <w:rsid w:val="00E667D2"/>
    <w:rsid w:val="00E6694C"/>
    <w:rsid w:val="00E669FE"/>
    <w:rsid w:val="00E66AD8"/>
    <w:rsid w:val="00E66B5B"/>
    <w:rsid w:val="00E66B89"/>
    <w:rsid w:val="00E66FA3"/>
    <w:rsid w:val="00E67170"/>
    <w:rsid w:val="00E6736E"/>
    <w:rsid w:val="00E6755C"/>
    <w:rsid w:val="00E677BE"/>
    <w:rsid w:val="00E67808"/>
    <w:rsid w:val="00E67903"/>
    <w:rsid w:val="00E67B77"/>
    <w:rsid w:val="00E67FAB"/>
    <w:rsid w:val="00E701B3"/>
    <w:rsid w:val="00E7036C"/>
    <w:rsid w:val="00E706E9"/>
    <w:rsid w:val="00E70FB9"/>
    <w:rsid w:val="00E7134D"/>
    <w:rsid w:val="00E71383"/>
    <w:rsid w:val="00E713A6"/>
    <w:rsid w:val="00E71869"/>
    <w:rsid w:val="00E7189A"/>
    <w:rsid w:val="00E719E5"/>
    <w:rsid w:val="00E71CD7"/>
    <w:rsid w:val="00E71CE1"/>
    <w:rsid w:val="00E7275C"/>
    <w:rsid w:val="00E72CDC"/>
    <w:rsid w:val="00E72D15"/>
    <w:rsid w:val="00E72E6E"/>
    <w:rsid w:val="00E73480"/>
    <w:rsid w:val="00E73693"/>
    <w:rsid w:val="00E73770"/>
    <w:rsid w:val="00E73BEC"/>
    <w:rsid w:val="00E73D67"/>
    <w:rsid w:val="00E73DBC"/>
    <w:rsid w:val="00E73DDF"/>
    <w:rsid w:val="00E73E76"/>
    <w:rsid w:val="00E74278"/>
    <w:rsid w:val="00E74562"/>
    <w:rsid w:val="00E74642"/>
    <w:rsid w:val="00E74CFE"/>
    <w:rsid w:val="00E74D53"/>
    <w:rsid w:val="00E75409"/>
    <w:rsid w:val="00E7555F"/>
    <w:rsid w:val="00E756A6"/>
    <w:rsid w:val="00E75AEB"/>
    <w:rsid w:val="00E75DFB"/>
    <w:rsid w:val="00E7638B"/>
    <w:rsid w:val="00E763F4"/>
    <w:rsid w:val="00E76621"/>
    <w:rsid w:val="00E766A3"/>
    <w:rsid w:val="00E766BB"/>
    <w:rsid w:val="00E76838"/>
    <w:rsid w:val="00E768AB"/>
    <w:rsid w:val="00E7694F"/>
    <w:rsid w:val="00E76C5D"/>
    <w:rsid w:val="00E76CE4"/>
    <w:rsid w:val="00E76D99"/>
    <w:rsid w:val="00E770EC"/>
    <w:rsid w:val="00E7714C"/>
    <w:rsid w:val="00E77956"/>
    <w:rsid w:val="00E77ACB"/>
    <w:rsid w:val="00E803F7"/>
    <w:rsid w:val="00E8061F"/>
    <w:rsid w:val="00E8083D"/>
    <w:rsid w:val="00E8086E"/>
    <w:rsid w:val="00E8089A"/>
    <w:rsid w:val="00E8095A"/>
    <w:rsid w:val="00E80BA4"/>
    <w:rsid w:val="00E81068"/>
    <w:rsid w:val="00E81159"/>
    <w:rsid w:val="00E81860"/>
    <w:rsid w:val="00E819CF"/>
    <w:rsid w:val="00E81AF9"/>
    <w:rsid w:val="00E81C31"/>
    <w:rsid w:val="00E81E31"/>
    <w:rsid w:val="00E81EFA"/>
    <w:rsid w:val="00E820A7"/>
    <w:rsid w:val="00E82396"/>
    <w:rsid w:val="00E82456"/>
    <w:rsid w:val="00E826F8"/>
    <w:rsid w:val="00E82778"/>
    <w:rsid w:val="00E827C0"/>
    <w:rsid w:val="00E827E9"/>
    <w:rsid w:val="00E82B02"/>
    <w:rsid w:val="00E82BC5"/>
    <w:rsid w:val="00E82E6A"/>
    <w:rsid w:val="00E82FF0"/>
    <w:rsid w:val="00E8302D"/>
    <w:rsid w:val="00E830C8"/>
    <w:rsid w:val="00E83156"/>
    <w:rsid w:val="00E83304"/>
    <w:rsid w:val="00E833C8"/>
    <w:rsid w:val="00E835D0"/>
    <w:rsid w:val="00E83640"/>
    <w:rsid w:val="00E8386C"/>
    <w:rsid w:val="00E83E1C"/>
    <w:rsid w:val="00E83F26"/>
    <w:rsid w:val="00E840BE"/>
    <w:rsid w:val="00E8423E"/>
    <w:rsid w:val="00E84251"/>
    <w:rsid w:val="00E84261"/>
    <w:rsid w:val="00E8426A"/>
    <w:rsid w:val="00E843D7"/>
    <w:rsid w:val="00E84445"/>
    <w:rsid w:val="00E8449C"/>
    <w:rsid w:val="00E8451E"/>
    <w:rsid w:val="00E8454A"/>
    <w:rsid w:val="00E8461F"/>
    <w:rsid w:val="00E84798"/>
    <w:rsid w:val="00E84A90"/>
    <w:rsid w:val="00E84A9D"/>
    <w:rsid w:val="00E84ADB"/>
    <w:rsid w:val="00E84CE2"/>
    <w:rsid w:val="00E84CE5"/>
    <w:rsid w:val="00E850D9"/>
    <w:rsid w:val="00E856D6"/>
    <w:rsid w:val="00E85732"/>
    <w:rsid w:val="00E8595E"/>
    <w:rsid w:val="00E85DED"/>
    <w:rsid w:val="00E85E1E"/>
    <w:rsid w:val="00E85E35"/>
    <w:rsid w:val="00E85F73"/>
    <w:rsid w:val="00E86583"/>
    <w:rsid w:val="00E869CA"/>
    <w:rsid w:val="00E86E36"/>
    <w:rsid w:val="00E86F09"/>
    <w:rsid w:val="00E86F3D"/>
    <w:rsid w:val="00E86FB6"/>
    <w:rsid w:val="00E87001"/>
    <w:rsid w:val="00E87458"/>
    <w:rsid w:val="00E8788A"/>
    <w:rsid w:val="00E87B8D"/>
    <w:rsid w:val="00E87BC9"/>
    <w:rsid w:val="00E87EC0"/>
    <w:rsid w:val="00E87F8A"/>
    <w:rsid w:val="00E902CB"/>
    <w:rsid w:val="00E90314"/>
    <w:rsid w:val="00E904F8"/>
    <w:rsid w:val="00E9067A"/>
    <w:rsid w:val="00E9073C"/>
    <w:rsid w:val="00E90838"/>
    <w:rsid w:val="00E90855"/>
    <w:rsid w:val="00E90922"/>
    <w:rsid w:val="00E90E26"/>
    <w:rsid w:val="00E90E3B"/>
    <w:rsid w:val="00E90F3D"/>
    <w:rsid w:val="00E90FCF"/>
    <w:rsid w:val="00E9113E"/>
    <w:rsid w:val="00E91410"/>
    <w:rsid w:val="00E91884"/>
    <w:rsid w:val="00E918EA"/>
    <w:rsid w:val="00E918EC"/>
    <w:rsid w:val="00E91A15"/>
    <w:rsid w:val="00E91CE9"/>
    <w:rsid w:val="00E91D14"/>
    <w:rsid w:val="00E91DD6"/>
    <w:rsid w:val="00E922B3"/>
    <w:rsid w:val="00E924A1"/>
    <w:rsid w:val="00E92645"/>
    <w:rsid w:val="00E928B7"/>
    <w:rsid w:val="00E929EB"/>
    <w:rsid w:val="00E92A6D"/>
    <w:rsid w:val="00E93004"/>
    <w:rsid w:val="00E9346A"/>
    <w:rsid w:val="00E93487"/>
    <w:rsid w:val="00E934AA"/>
    <w:rsid w:val="00E938D8"/>
    <w:rsid w:val="00E939F9"/>
    <w:rsid w:val="00E93A34"/>
    <w:rsid w:val="00E93BB4"/>
    <w:rsid w:val="00E93CB3"/>
    <w:rsid w:val="00E93D8C"/>
    <w:rsid w:val="00E93DED"/>
    <w:rsid w:val="00E941E9"/>
    <w:rsid w:val="00E942BC"/>
    <w:rsid w:val="00E94335"/>
    <w:rsid w:val="00E944FF"/>
    <w:rsid w:val="00E945B0"/>
    <w:rsid w:val="00E9495D"/>
    <w:rsid w:val="00E94A81"/>
    <w:rsid w:val="00E94AD5"/>
    <w:rsid w:val="00E94C7F"/>
    <w:rsid w:val="00E94DED"/>
    <w:rsid w:val="00E94E15"/>
    <w:rsid w:val="00E94ED4"/>
    <w:rsid w:val="00E952C8"/>
    <w:rsid w:val="00E952CA"/>
    <w:rsid w:val="00E95401"/>
    <w:rsid w:val="00E960C9"/>
    <w:rsid w:val="00E96256"/>
    <w:rsid w:val="00E96321"/>
    <w:rsid w:val="00E963A3"/>
    <w:rsid w:val="00E963DB"/>
    <w:rsid w:val="00E96487"/>
    <w:rsid w:val="00E966E1"/>
    <w:rsid w:val="00E96E8B"/>
    <w:rsid w:val="00E96F2F"/>
    <w:rsid w:val="00E96FC9"/>
    <w:rsid w:val="00E96FD7"/>
    <w:rsid w:val="00E97055"/>
    <w:rsid w:val="00E970DB"/>
    <w:rsid w:val="00E97181"/>
    <w:rsid w:val="00E973A4"/>
    <w:rsid w:val="00E9751B"/>
    <w:rsid w:val="00E976EC"/>
    <w:rsid w:val="00E9773A"/>
    <w:rsid w:val="00E97B57"/>
    <w:rsid w:val="00E97B84"/>
    <w:rsid w:val="00E97EDE"/>
    <w:rsid w:val="00E97F34"/>
    <w:rsid w:val="00EA0411"/>
    <w:rsid w:val="00EA04F8"/>
    <w:rsid w:val="00EA0521"/>
    <w:rsid w:val="00EA0582"/>
    <w:rsid w:val="00EA059E"/>
    <w:rsid w:val="00EA05DE"/>
    <w:rsid w:val="00EA0657"/>
    <w:rsid w:val="00EA069B"/>
    <w:rsid w:val="00EA06E5"/>
    <w:rsid w:val="00EA0B75"/>
    <w:rsid w:val="00EA0E8F"/>
    <w:rsid w:val="00EA127C"/>
    <w:rsid w:val="00EA15E7"/>
    <w:rsid w:val="00EA18F6"/>
    <w:rsid w:val="00EA1CDA"/>
    <w:rsid w:val="00EA1E76"/>
    <w:rsid w:val="00EA21E5"/>
    <w:rsid w:val="00EA23A5"/>
    <w:rsid w:val="00EA24B0"/>
    <w:rsid w:val="00EA2673"/>
    <w:rsid w:val="00EA26C3"/>
    <w:rsid w:val="00EA2739"/>
    <w:rsid w:val="00EA2785"/>
    <w:rsid w:val="00EA2A03"/>
    <w:rsid w:val="00EA2CEA"/>
    <w:rsid w:val="00EA2CFB"/>
    <w:rsid w:val="00EA2D69"/>
    <w:rsid w:val="00EA2E32"/>
    <w:rsid w:val="00EA341B"/>
    <w:rsid w:val="00EA34C7"/>
    <w:rsid w:val="00EA3612"/>
    <w:rsid w:val="00EA3809"/>
    <w:rsid w:val="00EA3943"/>
    <w:rsid w:val="00EA3C0C"/>
    <w:rsid w:val="00EA3C65"/>
    <w:rsid w:val="00EA3CCD"/>
    <w:rsid w:val="00EA3FF7"/>
    <w:rsid w:val="00EA406D"/>
    <w:rsid w:val="00EA4196"/>
    <w:rsid w:val="00EA4219"/>
    <w:rsid w:val="00EA436E"/>
    <w:rsid w:val="00EA4382"/>
    <w:rsid w:val="00EA4470"/>
    <w:rsid w:val="00EA4765"/>
    <w:rsid w:val="00EA4851"/>
    <w:rsid w:val="00EA4BFB"/>
    <w:rsid w:val="00EA4E3A"/>
    <w:rsid w:val="00EA502B"/>
    <w:rsid w:val="00EA502C"/>
    <w:rsid w:val="00EA525E"/>
    <w:rsid w:val="00EA52AB"/>
    <w:rsid w:val="00EA534D"/>
    <w:rsid w:val="00EA5439"/>
    <w:rsid w:val="00EA591F"/>
    <w:rsid w:val="00EA5BA3"/>
    <w:rsid w:val="00EA5BF8"/>
    <w:rsid w:val="00EA5C30"/>
    <w:rsid w:val="00EA5C47"/>
    <w:rsid w:val="00EA5D21"/>
    <w:rsid w:val="00EA6231"/>
    <w:rsid w:val="00EA6350"/>
    <w:rsid w:val="00EA6772"/>
    <w:rsid w:val="00EA677D"/>
    <w:rsid w:val="00EA67DB"/>
    <w:rsid w:val="00EA6926"/>
    <w:rsid w:val="00EA6DA0"/>
    <w:rsid w:val="00EA6DBF"/>
    <w:rsid w:val="00EA6DEA"/>
    <w:rsid w:val="00EA6E9D"/>
    <w:rsid w:val="00EA7191"/>
    <w:rsid w:val="00EA71B2"/>
    <w:rsid w:val="00EA7201"/>
    <w:rsid w:val="00EA73D9"/>
    <w:rsid w:val="00EA75A1"/>
    <w:rsid w:val="00EA76E7"/>
    <w:rsid w:val="00EA782D"/>
    <w:rsid w:val="00EA7847"/>
    <w:rsid w:val="00EA7AD5"/>
    <w:rsid w:val="00EA7D3E"/>
    <w:rsid w:val="00EB0303"/>
    <w:rsid w:val="00EB08F2"/>
    <w:rsid w:val="00EB0A98"/>
    <w:rsid w:val="00EB0B9F"/>
    <w:rsid w:val="00EB0C40"/>
    <w:rsid w:val="00EB0E24"/>
    <w:rsid w:val="00EB0E9F"/>
    <w:rsid w:val="00EB0FE6"/>
    <w:rsid w:val="00EB11B3"/>
    <w:rsid w:val="00EB1394"/>
    <w:rsid w:val="00EB1898"/>
    <w:rsid w:val="00EB1A6C"/>
    <w:rsid w:val="00EB1BCF"/>
    <w:rsid w:val="00EB1CAA"/>
    <w:rsid w:val="00EB21B9"/>
    <w:rsid w:val="00EB2299"/>
    <w:rsid w:val="00EB22EA"/>
    <w:rsid w:val="00EB24D8"/>
    <w:rsid w:val="00EB25BD"/>
    <w:rsid w:val="00EB262D"/>
    <w:rsid w:val="00EB2642"/>
    <w:rsid w:val="00EB27CF"/>
    <w:rsid w:val="00EB27EC"/>
    <w:rsid w:val="00EB2936"/>
    <w:rsid w:val="00EB2B30"/>
    <w:rsid w:val="00EB2D44"/>
    <w:rsid w:val="00EB2F03"/>
    <w:rsid w:val="00EB331F"/>
    <w:rsid w:val="00EB3500"/>
    <w:rsid w:val="00EB3516"/>
    <w:rsid w:val="00EB3599"/>
    <w:rsid w:val="00EB3740"/>
    <w:rsid w:val="00EB3831"/>
    <w:rsid w:val="00EB39B0"/>
    <w:rsid w:val="00EB39BD"/>
    <w:rsid w:val="00EB3A1B"/>
    <w:rsid w:val="00EB3C43"/>
    <w:rsid w:val="00EB40EC"/>
    <w:rsid w:val="00EB40FC"/>
    <w:rsid w:val="00EB41F2"/>
    <w:rsid w:val="00EB43BC"/>
    <w:rsid w:val="00EB44EC"/>
    <w:rsid w:val="00EB45F0"/>
    <w:rsid w:val="00EB46B7"/>
    <w:rsid w:val="00EB4AB2"/>
    <w:rsid w:val="00EB4ABF"/>
    <w:rsid w:val="00EB4C72"/>
    <w:rsid w:val="00EB4CED"/>
    <w:rsid w:val="00EB4ED4"/>
    <w:rsid w:val="00EB4EF7"/>
    <w:rsid w:val="00EB4F4C"/>
    <w:rsid w:val="00EB4F85"/>
    <w:rsid w:val="00EB5348"/>
    <w:rsid w:val="00EB545F"/>
    <w:rsid w:val="00EB5530"/>
    <w:rsid w:val="00EB5866"/>
    <w:rsid w:val="00EB5A04"/>
    <w:rsid w:val="00EB5A98"/>
    <w:rsid w:val="00EB5DD4"/>
    <w:rsid w:val="00EB6195"/>
    <w:rsid w:val="00EB6259"/>
    <w:rsid w:val="00EB6320"/>
    <w:rsid w:val="00EB63E2"/>
    <w:rsid w:val="00EB645D"/>
    <w:rsid w:val="00EB6549"/>
    <w:rsid w:val="00EB6562"/>
    <w:rsid w:val="00EB6603"/>
    <w:rsid w:val="00EB66C2"/>
    <w:rsid w:val="00EB69D1"/>
    <w:rsid w:val="00EB6A72"/>
    <w:rsid w:val="00EB6F04"/>
    <w:rsid w:val="00EB74AE"/>
    <w:rsid w:val="00EB7569"/>
    <w:rsid w:val="00EB75F1"/>
    <w:rsid w:val="00EB777E"/>
    <w:rsid w:val="00EB7C2F"/>
    <w:rsid w:val="00EB7C3D"/>
    <w:rsid w:val="00EB7C44"/>
    <w:rsid w:val="00EB7DCD"/>
    <w:rsid w:val="00EB7E55"/>
    <w:rsid w:val="00EC0114"/>
    <w:rsid w:val="00EC0129"/>
    <w:rsid w:val="00EC05DF"/>
    <w:rsid w:val="00EC081E"/>
    <w:rsid w:val="00EC08DC"/>
    <w:rsid w:val="00EC0A86"/>
    <w:rsid w:val="00EC0A8D"/>
    <w:rsid w:val="00EC0C8C"/>
    <w:rsid w:val="00EC0E2B"/>
    <w:rsid w:val="00EC0F46"/>
    <w:rsid w:val="00EC0FC6"/>
    <w:rsid w:val="00EC0FF7"/>
    <w:rsid w:val="00EC12B9"/>
    <w:rsid w:val="00EC12F2"/>
    <w:rsid w:val="00EC148C"/>
    <w:rsid w:val="00EC17C3"/>
    <w:rsid w:val="00EC1A4B"/>
    <w:rsid w:val="00EC1D27"/>
    <w:rsid w:val="00EC1F87"/>
    <w:rsid w:val="00EC1F8E"/>
    <w:rsid w:val="00EC2184"/>
    <w:rsid w:val="00EC2242"/>
    <w:rsid w:val="00EC2334"/>
    <w:rsid w:val="00EC2362"/>
    <w:rsid w:val="00EC24F7"/>
    <w:rsid w:val="00EC28E4"/>
    <w:rsid w:val="00EC2C41"/>
    <w:rsid w:val="00EC2E16"/>
    <w:rsid w:val="00EC2F4B"/>
    <w:rsid w:val="00EC30FB"/>
    <w:rsid w:val="00EC3370"/>
    <w:rsid w:val="00EC379A"/>
    <w:rsid w:val="00EC380F"/>
    <w:rsid w:val="00EC3AA0"/>
    <w:rsid w:val="00EC3BB0"/>
    <w:rsid w:val="00EC3EE4"/>
    <w:rsid w:val="00EC3F97"/>
    <w:rsid w:val="00EC3FB1"/>
    <w:rsid w:val="00EC4054"/>
    <w:rsid w:val="00EC4A5C"/>
    <w:rsid w:val="00EC536A"/>
    <w:rsid w:val="00EC53BE"/>
    <w:rsid w:val="00EC548A"/>
    <w:rsid w:val="00EC565A"/>
    <w:rsid w:val="00EC5728"/>
    <w:rsid w:val="00EC5D17"/>
    <w:rsid w:val="00EC5D3C"/>
    <w:rsid w:val="00EC5DC4"/>
    <w:rsid w:val="00EC6107"/>
    <w:rsid w:val="00EC6111"/>
    <w:rsid w:val="00EC63AB"/>
    <w:rsid w:val="00EC6480"/>
    <w:rsid w:val="00EC66E7"/>
    <w:rsid w:val="00EC6CB5"/>
    <w:rsid w:val="00EC6D9B"/>
    <w:rsid w:val="00EC6E2C"/>
    <w:rsid w:val="00EC742F"/>
    <w:rsid w:val="00EC7642"/>
    <w:rsid w:val="00EC782A"/>
    <w:rsid w:val="00EC7DEC"/>
    <w:rsid w:val="00EC7ED7"/>
    <w:rsid w:val="00ED033C"/>
    <w:rsid w:val="00ED04F4"/>
    <w:rsid w:val="00ED0564"/>
    <w:rsid w:val="00ED05A9"/>
    <w:rsid w:val="00ED069D"/>
    <w:rsid w:val="00ED0768"/>
    <w:rsid w:val="00ED0A26"/>
    <w:rsid w:val="00ED0B40"/>
    <w:rsid w:val="00ED0D9B"/>
    <w:rsid w:val="00ED11C7"/>
    <w:rsid w:val="00ED12EF"/>
    <w:rsid w:val="00ED132C"/>
    <w:rsid w:val="00ED1396"/>
    <w:rsid w:val="00ED1451"/>
    <w:rsid w:val="00ED18F9"/>
    <w:rsid w:val="00ED193B"/>
    <w:rsid w:val="00ED1C32"/>
    <w:rsid w:val="00ED1D87"/>
    <w:rsid w:val="00ED1E19"/>
    <w:rsid w:val="00ED1E1F"/>
    <w:rsid w:val="00ED20CB"/>
    <w:rsid w:val="00ED20E6"/>
    <w:rsid w:val="00ED28DA"/>
    <w:rsid w:val="00ED2B5A"/>
    <w:rsid w:val="00ED2C4F"/>
    <w:rsid w:val="00ED325C"/>
    <w:rsid w:val="00ED352B"/>
    <w:rsid w:val="00ED3CFA"/>
    <w:rsid w:val="00ED3F17"/>
    <w:rsid w:val="00ED406E"/>
    <w:rsid w:val="00ED4BDE"/>
    <w:rsid w:val="00ED500B"/>
    <w:rsid w:val="00ED5018"/>
    <w:rsid w:val="00ED5116"/>
    <w:rsid w:val="00ED5331"/>
    <w:rsid w:val="00ED5494"/>
    <w:rsid w:val="00ED5574"/>
    <w:rsid w:val="00ED5730"/>
    <w:rsid w:val="00ED6111"/>
    <w:rsid w:val="00ED61ED"/>
    <w:rsid w:val="00ED623A"/>
    <w:rsid w:val="00ED6277"/>
    <w:rsid w:val="00ED63A1"/>
    <w:rsid w:val="00ED63F3"/>
    <w:rsid w:val="00ED6417"/>
    <w:rsid w:val="00ED6611"/>
    <w:rsid w:val="00ED6779"/>
    <w:rsid w:val="00ED6A0D"/>
    <w:rsid w:val="00ED6A3B"/>
    <w:rsid w:val="00ED6AF9"/>
    <w:rsid w:val="00ED6B3D"/>
    <w:rsid w:val="00ED6C9F"/>
    <w:rsid w:val="00ED6E0D"/>
    <w:rsid w:val="00ED7204"/>
    <w:rsid w:val="00ED7351"/>
    <w:rsid w:val="00ED75B7"/>
    <w:rsid w:val="00ED763D"/>
    <w:rsid w:val="00ED7662"/>
    <w:rsid w:val="00ED7B6A"/>
    <w:rsid w:val="00ED7C1E"/>
    <w:rsid w:val="00ED7D3F"/>
    <w:rsid w:val="00EE0130"/>
    <w:rsid w:val="00EE07B0"/>
    <w:rsid w:val="00EE07B2"/>
    <w:rsid w:val="00EE0A3B"/>
    <w:rsid w:val="00EE0E9E"/>
    <w:rsid w:val="00EE0FEC"/>
    <w:rsid w:val="00EE11E2"/>
    <w:rsid w:val="00EE143D"/>
    <w:rsid w:val="00EE1443"/>
    <w:rsid w:val="00EE1492"/>
    <w:rsid w:val="00EE17E4"/>
    <w:rsid w:val="00EE19DC"/>
    <w:rsid w:val="00EE1B07"/>
    <w:rsid w:val="00EE1B2F"/>
    <w:rsid w:val="00EE1E56"/>
    <w:rsid w:val="00EE21CA"/>
    <w:rsid w:val="00EE2229"/>
    <w:rsid w:val="00EE2976"/>
    <w:rsid w:val="00EE2AC2"/>
    <w:rsid w:val="00EE2B0A"/>
    <w:rsid w:val="00EE2B63"/>
    <w:rsid w:val="00EE2CFB"/>
    <w:rsid w:val="00EE2D40"/>
    <w:rsid w:val="00EE2D80"/>
    <w:rsid w:val="00EE2E95"/>
    <w:rsid w:val="00EE2F16"/>
    <w:rsid w:val="00EE3007"/>
    <w:rsid w:val="00EE303D"/>
    <w:rsid w:val="00EE30E4"/>
    <w:rsid w:val="00EE35B6"/>
    <w:rsid w:val="00EE36C7"/>
    <w:rsid w:val="00EE3718"/>
    <w:rsid w:val="00EE3731"/>
    <w:rsid w:val="00EE3752"/>
    <w:rsid w:val="00EE396B"/>
    <w:rsid w:val="00EE3ADF"/>
    <w:rsid w:val="00EE3D8B"/>
    <w:rsid w:val="00EE3F30"/>
    <w:rsid w:val="00EE4241"/>
    <w:rsid w:val="00EE4295"/>
    <w:rsid w:val="00EE453C"/>
    <w:rsid w:val="00EE45D8"/>
    <w:rsid w:val="00EE4680"/>
    <w:rsid w:val="00EE46E8"/>
    <w:rsid w:val="00EE474E"/>
    <w:rsid w:val="00EE4A21"/>
    <w:rsid w:val="00EE4A46"/>
    <w:rsid w:val="00EE4DCB"/>
    <w:rsid w:val="00EE4EC8"/>
    <w:rsid w:val="00EE5340"/>
    <w:rsid w:val="00EE580C"/>
    <w:rsid w:val="00EE5AEC"/>
    <w:rsid w:val="00EE5CB1"/>
    <w:rsid w:val="00EE62E0"/>
    <w:rsid w:val="00EE6306"/>
    <w:rsid w:val="00EE6324"/>
    <w:rsid w:val="00EE63B0"/>
    <w:rsid w:val="00EE6417"/>
    <w:rsid w:val="00EE64A8"/>
    <w:rsid w:val="00EE651B"/>
    <w:rsid w:val="00EE68D9"/>
    <w:rsid w:val="00EE6FEE"/>
    <w:rsid w:val="00EE7597"/>
    <w:rsid w:val="00EE761F"/>
    <w:rsid w:val="00EE774D"/>
    <w:rsid w:val="00EE77C3"/>
    <w:rsid w:val="00EE7878"/>
    <w:rsid w:val="00EE7963"/>
    <w:rsid w:val="00EE7E77"/>
    <w:rsid w:val="00EF00C3"/>
    <w:rsid w:val="00EF0105"/>
    <w:rsid w:val="00EF02E5"/>
    <w:rsid w:val="00EF0937"/>
    <w:rsid w:val="00EF0A2D"/>
    <w:rsid w:val="00EF0B1F"/>
    <w:rsid w:val="00EF0C3A"/>
    <w:rsid w:val="00EF0D87"/>
    <w:rsid w:val="00EF0FCA"/>
    <w:rsid w:val="00EF1164"/>
    <w:rsid w:val="00EF1300"/>
    <w:rsid w:val="00EF1418"/>
    <w:rsid w:val="00EF15C1"/>
    <w:rsid w:val="00EF1726"/>
    <w:rsid w:val="00EF1878"/>
    <w:rsid w:val="00EF195C"/>
    <w:rsid w:val="00EF1D39"/>
    <w:rsid w:val="00EF1D5D"/>
    <w:rsid w:val="00EF220C"/>
    <w:rsid w:val="00EF2213"/>
    <w:rsid w:val="00EF235B"/>
    <w:rsid w:val="00EF28C2"/>
    <w:rsid w:val="00EF291A"/>
    <w:rsid w:val="00EF2F55"/>
    <w:rsid w:val="00EF2F59"/>
    <w:rsid w:val="00EF31FA"/>
    <w:rsid w:val="00EF3446"/>
    <w:rsid w:val="00EF350C"/>
    <w:rsid w:val="00EF3523"/>
    <w:rsid w:val="00EF394E"/>
    <w:rsid w:val="00EF3BE5"/>
    <w:rsid w:val="00EF3D4F"/>
    <w:rsid w:val="00EF41A0"/>
    <w:rsid w:val="00EF42F5"/>
    <w:rsid w:val="00EF43A5"/>
    <w:rsid w:val="00EF4689"/>
    <w:rsid w:val="00EF4737"/>
    <w:rsid w:val="00EF4881"/>
    <w:rsid w:val="00EF4B07"/>
    <w:rsid w:val="00EF4F0C"/>
    <w:rsid w:val="00EF51A8"/>
    <w:rsid w:val="00EF53BD"/>
    <w:rsid w:val="00EF56C5"/>
    <w:rsid w:val="00EF5B2A"/>
    <w:rsid w:val="00EF6794"/>
    <w:rsid w:val="00EF6AFB"/>
    <w:rsid w:val="00EF6D76"/>
    <w:rsid w:val="00EF6F3C"/>
    <w:rsid w:val="00EF6FA5"/>
    <w:rsid w:val="00EF7468"/>
    <w:rsid w:val="00EF7563"/>
    <w:rsid w:val="00EF7EDC"/>
    <w:rsid w:val="00F000A8"/>
    <w:rsid w:val="00F0033A"/>
    <w:rsid w:val="00F00352"/>
    <w:rsid w:val="00F003BC"/>
    <w:rsid w:val="00F004B3"/>
    <w:rsid w:val="00F004BB"/>
    <w:rsid w:val="00F00690"/>
    <w:rsid w:val="00F00734"/>
    <w:rsid w:val="00F00C24"/>
    <w:rsid w:val="00F00CCE"/>
    <w:rsid w:val="00F00E5C"/>
    <w:rsid w:val="00F01325"/>
    <w:rsid w:val="00F01441"/>
    <w:rsid w:val="00F016E1"/>
    <w:rsid w:val="00F016EA"/>
    <w:rsid w:val="00F0182A"/>
    <w:rsid w:val="00F01A10"/>
    <w:rsid w:val="00F01C95"/>
    <w:rsid w:val="00F01CF4"/>
    <w:rsid w:val="00F01D42"/>
    <w:rsid w:val="00F0201A"/>
    <w:rsid w:val="00F020AD"/>
    <w:rsid w:val="00F02400"/>
    <w:rsid w:val="00F0244D"/>
    <w:rsid w:val="00F02488"/>
    <w:rsid w:val="00F02799"/>
    <w:rsid w:val="00F02EFC"/>
    <w:rsid w:val="00F030AD"/>
    <w:rsid w:val="00F03284"/>
    <w:rsid w:val="00F032E0"/>
    <w:rsid w:val="00F0335D"/>
    <w:rsid w:val="00F033D8"/>
    <w:rsid w:val="00F034B3"/>
    <w:rsid w:val="00F035D9"/>
    <w:rsid w:val="00F0380E"/>
    <w:rsid w:val="00F038B3"/>
    <w:rsid w:val="00F039F0"/>
    <w:rsid w:val="00F03ACB"/>
    <w:rsid w:val="00F03C64"/>
    <w:rsid w:val="00F03DB3"/>
    <w:rsid w:val="00F04197"/>
    <w:rsid w:val="00F042B5"/>
    <w:rsid w:val="00F0441F"/>
    <w:rsid w:val="00F04885"/>
    <w:rsid w:val="00F04962"/>
    <w:rsid w:val="00F05010"/>
    <w:rsid w:val="00F05092"/>
    <w:rsid w:val="00F0527F"/>
    <w:rsid w:val="00F0548C"/>
    <w:rsid w:val="00F055C5"/>
    <w:rsid w:val="00F05D6D"/>
    <w:rsid w:val="00F05ECE"/>
    <w:rsid w:val="00F062DB"/>
    <w:rsid w:val="00F066A2"/>
    <w:rsid w:val="00F066B5"/>
    <w:rsid w:val="00F068CE"/>
    <w:rsid w:val="00F06C82"/>
    <w:rsid w:val="00F070F7"/>
    <w:rsid w:val="00F0727E"/>
    <w:rsid w:val="00F07BD3"/>
    <w:rsid w:val="00F07C8B"/>
    <w:rsid w:val="00F101F2"/>
    <w:rsid w:val="00F1042C"/>
    <w:rsid w:val="00F104FF"/>
    <w:rsid w:val="00F1059E"/>
    <w:rsid w:val="00F1094C"/>
    <w:rsid w:val="00F10B73"/>
    <w:rsid w:val="00F10F3F"/>
    <w:rsid w:val="00F110E9"/>
    <w:rsid w:val="00F11742"/>
    <w:rsid w:val="00F118B3"/>
    <w:rsid w:val="00F11AA7"/>
    <w:rsid w:val="00F12802"/>
    <w:rsid w:val="00F12B5A"/>
    <w:rsid w:val="00F131C9"/>
    <w:rsid w:val="00F13260"/>
    <w:rsid w:val="00F132B7"/>
    <w:rsid w:val="00F132E8"/>
    <w:rsid w:val="00F133D2"/>
    <w:rsid w:val="00F13460"/>
    <w:rsid w:val="00F136DC"/>
    <w:rsid w:val="00F1384A"/>
    <w:rsid w:val="00F13BC6"/>
    <w:rsid w:val="00F13BF0"/>
    <w:rsid w:val="00F13D36"/>
    <w:rsid w:val="00F14004"/>
    <w:rsid w:val="00F1408F"/>
    <w:rsid w:val="00F1434B"/>
    <w:rsid w:val="00F1469D"/>
    <w:rsid w:val="00F149C7"/>
    <w:rsid w:val="00F14A41"/>
    <w:rsid w:val="00F14AA0"/>
    <w:rsid w:val="00F14C00"/>
    <w:rsid w:val="00F1503F"/>
    <w:rsid w:val="00F1529F"/>
    <w:rsid w:val="00F15459"/>
    <w:rsid w:val="00F15498"/>
    <w:rsid w:val="00F1559C"/>
    <w:rsid w:val="00F15807"/>
    <w:rsid w:val="00F15C34"/>
    <w:rsid w:val="00F15DAE"/>
    <w:rsid w:val="00F15EC8"/>
    <w:rsid w:val="00F16108"/>
    <w:rsid w:val="00F167D0"/>
    <w:rsid w:val="00F16918"/>
    <w:rsid w:val="00F16C21"/>
    <w:rsid w:val="00F16D10"/>
    <w:rsid w:val="00F16D54"/>
    <w:rsid w:val="00F16D63"/>
    <w:rsid w:val="00F17112"/>
    <w:rsid w:val="00F1719E"/>
    <w:rsid w:val="00F174F4"/>
    <w:rsid w:val="00F17630"/>
    <w:rsid w:val="00F17764"/>
    <w:rsid w:val="00F17853"/>
    <w:rsid w:val="00F178BE"/>
    <w:rsid w:val="00F17A35"/>
    <w:rsid w:val="00F17A3C"/>
    <w:rsid w:val="00F17B4C"/>
    <w:rsid w:val="00F17CB4"/>
    <w:rsid w:val="00F17D8B"/>
    <w:rsid w:val="00F17DBA"/>
    <w:rsid w:val="00F17FEB"/>
    <w:rsid w:val="00F2003A"/>
    <w:rsid w:val="00F2011C"/>
    <w:rsid w:val="00F201AD"/>
    <w:rsid w:val="00F204CF"/>
    <w:rsid w:val="00F20658"/>
    <w:rsid w:val="00F20760"/>
    <w:rsid w:val="00F20B53"/>
    <w:rsid w:val="00F20C12"/>
    <w:rsid w:val="00F20D53"/>
    <w:rsid w:val="00F20F45"/>
    <w:rsid w:val="00F21075"/>
    <w:rsid w:val="00F211FD"/>
    <w:rsid w:val="00F212EB"/>
    <w:rsid w:val="00F214E4"/>
    <w:rsid w:val="00F215FB"/>
    <w:rsid w:val="00F21C7F"/>
    <w:rsid w:val="00F21C95"/>
    <w:rsid w:val="00F21EEC"/>
    <w:rsid w:val="00F22281"/>
    <w:rsid w:val="00F22368"/>
    <w:rsid w:val="00F223C8"/>
    <w:rsid w:val="00F224E9"/>
    <w:rsid w:val="00F22507"/>
    <w:rsid w:val="00F225BD"/>
    <w:rsid w:val="00F225C4"/>
    <w:rsid w:val="00F225FA"/>
    <w:rsid w:val="00F226E3"/>
    <w:rsid w:val="00F22A47"/>
    <w:rsid w:val="00F22AAB"/>
    <w:rsid w:val="00F22C12"/>
    <w:rsid w:val="00F22C55"/>
    <w:rsid w:val="00F22D0D"/>
    <w:rsid w:val="00F22D5C"/>
    <w:rsid w:val="00F22ECA"/>
    <w:rsid w:val="00F22F3D"/>
    <w:rsid w:val="00F2304B"/>
    <w:rsid w:val="00F230EF"/>
    <w:rsid w:val="00F23252"/>
    <w:rsid w:val="00F23432"/>
    <w:rsid w:val="00F2353F"/>
    <w:rsid w:val="00F235D8"/>
    <w:rsid w:val="00F236D4"/>
    <w:rsid w:val="00F237D7"/>
    <w:rsid w:val="00F24334"/>
    <w:rsid w:val="00F24A8C"/>
    <w:rsid w:val="00F24C6F"/>
    <w:rsid w:val="00F25157"/>
    <w:rsid w:val="00F251B9"/>
    <w:rsid w:val="00F251F1"/>
    <w:rsid w:val="00F2525C"/>
    <w:rsid w:val="00F25289"/>
    <w:rsid w:val="00F254CB"/>
    <w:rsid w:val="00F2570C"/>
    <w:rsid w:val="00F25CB1"/>
    <w:rsid w:val="00F25D01"/>
    <w:rsid w:val="00F25E1F"/>
    <w:rsid w:val="00F25EA1"/>
    <w:rsid w:val="00F25EE6"/>
    <w:rsid w:val="00F25F49"/>
    <w:rsid w:val="00F25F9D"/>
    <w:rsid w:val="00F2626E"/>
    <w:rsid w:val="00F26286"/>
    <w:rsid w:val="00F26B1B"/>
    <w:rsid w:val="00F26B7A"/>
    <w:rsid w:val="00F26C23"/>
    <w:rsid w:val="00F27316"/>
    <w:rsid w:val="00F27362"/>
    <w:rsid w:val="00F27556"/>
    <w:rsid w:val="00F275D3"/>
    <w:rsid w:val="00F27619"/>
    <w:rsid w:val="00F27836"/>
    <w:rsid w:val="00F27859"/>
    <w:rsid w:val="00F278F9"/>
    <w:rsid w:val="00F27A17"/>
    <w:rsid w:val="00F27E76"/>
    <w:rsid w:val="00F27F2D"/>
    <w:rsid w:val="00F3003A"/>
    <w:rsid w:val="00F3013E"/>
    <w:rsid w:val="00F3030E"/>
    <w:rsid w:val="00F304C3"/>
    <w:rsid w:val="00F3066B"/>
    <w:rsid w:val="00F30786"/>
    <w:rsid w:val="00F308EE"/>
    <w:rsid w:val="00F309D8"/>
    <w:rsid w:val="00F30A1C"/>
    <w:rsid w:val="00F30ACA"/>
    <w:rsid w:val="00F30B49"/>
    <w:rsid w:val="00F30E86"/>
    <w:rsid w:val="00F311C9"/>
    <w:rsid w:val="00F31352"/>
    <w:rsid w:val="00F31659"/>
    <w:rsid w:val="00F317FE"/>
    <w:rsid w:val="00F3194F"/>
    <w:rsid w:val="00F31A64"/>
    <w:rsid w:val="00F31A9D"/>
    <w:rsid w:val="00F31D57"/>
    <w:rsid w:val="00F31F50"/>
    <w:rsid w:val="00F3202D"/>
    <w:rsid w:val="00F3206A"/>
    <w:rsid w:val="00F32079"/>
    <w:rsid w:val="00F3254F"/>
    <w:rsid w:val="00F326F7"/>
    <w:rsid w:val="00F32712"/>
    <w:rsid w:val="00F32825"/>
    <w:rsid w:val="00F32859"/>
    <w:rsid w:val="00F32A49"/>
    <w:rsid w:val="00F32A69"/>
    <w:rsid w:val="00F32C13"/>
    <w:rsid w:val="00F32C1C"/>
    <w:rsid w:val="00F32CF6"/>
    <w:rsid w:val="00F32DD1"/>
    <w:rsid w:val="00F32DE2"/>
    <w:rsid w:val="00F32FA5"/>
    <w:rsid w:val="00F33035"/>
    <w:rsid w:val="00F331C1"/>
    <w:rsid w:val="00F33209"/>
    <w:rsid w:val="00F33293"/>
    <w:rsid w:val="00F338D2"/>
    <w:rsid w:val="00F338D3"/>
    <w:rsid w:val="00F33B4C"/>
    <w:rsid w:val="00F33CCC"/>
    <w:rsid w:val="00F33D22"/>
    <w:rsid w:val="00F33F06"/>
    <w:rsid w:val="00F3412F"/>
    <w:rsid w:val="00F344B8"/>
    <w:rsid w:val="00F34C17"/>
    <w:rsid w:val="00F34DDB"/>
    <w:rsid w:val="00F34EAE"/>
    <w:rsid w:val="00F34FB9"/>
    <w:rsid w:val="00F350B3"/>
    <w:rsid w:val="00F3561F"/>
    <w:rsid w:val="00F35634"/>
    <w:rsid w:val="00F358D6"/>
    <w:rsid w:val="00F35B9B"/>
    <w:rsid w:val="00F35EC9"/>
    <w:rsid w:val="00F36151"/>
    <w:rsid w:val="00F363C8"/>
    <w:rsid w:val="00F366B3"/>
    <w:rsid w:val="00F36A0A"/>
    <w:rsid w:val="00F36A4A"/>
    <w:rsid w:val="00F36FE1"/>
    <w:rsid w:val="00F370D1"/>
    <w:rsid w:val="00F3739C"/>
    <w:rsid w:val="00F373AF"/>
    <w:rsid w:val="00F37A7B"/>
    <w:rsid w:val="00F37B6C"/>
    <w:rsid w:val="00F37E44"/>
    <w:rsid w:val="00F4027C"/>
    <w:rsid w:val="00F403EF"/>
    <w:rsid w:val="00F4048E"/>
    <w:rsid w:val="00F40616"/>
    <w:rsid w:val="00F4095E"/>
    <w:rsid w:val="00F409A7"/>
    <w:rsid w:val="00F40B65"/>
    <w:rsid w:val="00F40BE8"/>
    <w:rsid w:val="00F40D4B"/>
    <w:rsid w:val="00F41070"/>
    <w:rsid w:val="00F41271"/>
    <w:rsid w:val="00F4130A"/>
    <w:rsid w:val="00F413E9"/>
    <w:rsid w:val="00F41433"/>
    <w:rsid w:val="00F417FD"/>
    <w:rsid w:val="00F41935"/>
    <w:rsid w:val="00F41A7D"/>
    <w:rsid w:val="00F41C34"/>
    <w:rsid w:val="00F41D32"/>
    <w:rsid w:val="00F423D7"/>
    <w:rsid w:val="00F42A74"/>
    <w:rsid w:val="00F42B15"/>
    <w:rsid w:val="00F42B92"/>
    <w:rsid w:val="00F42D7E"/>
    <w:rsid w:val="00F42DC4"/>
    <w:rsid w:val="00F42DE2"/>
    <w:rsid w:val="00F4307C"/>
    <w:rsid w:val="00F432B4"/>
    <w:rsid w:val="00F43430"/>
    <w:rsid w:val="00F43808"/>
    <w:rsid w:val="00F43810"/>
    <w:rsid w:val="00F43B05"/>
    <w:rsid w:val="00F43E1F"/>
    <w:rsid w:val="00F44031"/>
    <w:rsid w:val="00F44118"/>
    <w:rsid w:val="00F441E4"/>
    <w:rsid w:val="00F44258"/>
    <w:rsid w:val="00F442A4"/>
    <w:rsid w:val="00F44930"/>
    <w:rsid w:val="00F44C9E"/>
    <w:rsid w:val="00F451FD"/>
    <w:rsid w:val="00F455B2"/>
    <w:rsid w:val="00F455E5"/>
    <w:rsid w:val="00F45E7D"/>
    <w:rsid w:val="00F4607D"/>
    <w:rsid w:val="00F462C2"/>
    <w:rsid w:val="00F46496"/>
    <w:rsid w:val="00F464DC"/>
    <w:rsid w:val="00F4655D"/>
    <w:rsid w:val="00F4665E"/>
    <w:rsid w:val="00F4682B"/>
    <w:rsid w:val="00F46A0C"/>
    <w:rsid w:val="00F46A34"/>
    <w:rsid w:val="00F46AA1"/>
    <w:rsid w:val="00F46AB7"/>
    <w:rsid w:val="00F46BC7"/>
    <w:rsid w:val="00F46D3C"/>
    <w:rsid w:val="00F46F95"/>
    <w:rsid w:val="00F46FAB"/>
    <w:rsid w:val="00F47034"/>
    <w:rsid w:val="00F47083"/>
    <w:rsid w:val="00F470CC"/>
    <w:rsid w:val="00F4715A"/>
    <w:rsid w:val="00F471CC"/>
    <w:rsid w:val="00F471E1"/>
    <w:rsid w:val="00F4739C"/>
    <w:rsid w:val="00F47521"/>
    <w:rsid w:val="00F4792C"/>
    <w:rsid w:val="00F47ACE"/>
    <w:rsid w:val="00F47B47"/>
    <w:rsid w:val="00F50256"/>
    <w:rsid w:val="00F50354"/>
    <w:rsid w:val="00F503FD"/>
    <w:rsid w:val="00F5042A"/>
    <w:rsid w:val="00F505AB"/>
    <w:rsid w:val="00F50729"/>
    <w:rsid w:val="00F507FC"/>
    <w:rsid w:val="00F5085D"/>
    <w:rsid w:val="00F50AD3"/>
    <w:rsid w:val="00F50B8D"/>
    <w:rsid w:val="00F50CCC"/>
    <w:rsid w:val="00F50EC3"/>
    <w:rsid w:val="00F50EDF"/>
    <w:rsid w:val="00F511E8"/>
    <w:rsid w:val="00F514A8"/>
    <w:rsid w:val="00F516D7"/>
    <w:rsid w:val="00F51A9D"/>
    <w:rsid w:val="00F51ADA"/>
    <w:rsid w:val="00F51C00"/>
    <w:rsid w:val="00F51C60"/>
    <w:rsid w:val="00F51C7E"/>
    <w:rsid w:val="00F51F3A"/>
    <w:rsid w:val="00F52081"/>
    <w:rsid w:val="00F52153"/>
    <w:rsid w:val="00F522EC"/>
    <w:rsid w:val="00F5251B"/>
    <w:rsid w:val="00F52739"/>
    <w:rsid w:val="00F52758"/>
    <w:rsid w:val="00F52968"/>
    <w:rsid w:val="00F52AE0"/>
    <w:rsid w:val="00F52D85"/>
    <w:rsid w:val="00F52EE4"/>
    <w:rsid w:val="00F52FA4"/>
    <w:rsid w:val="00F531A0"/>
    <w:rsid w:val="00F531DB"/>
    <w:rsid w:val="00F53440"/>
    <w:rsid w:val="00F53489"/>
    <w:rsid w:val="00F5348B"/>
    <w:rsid w:val="00F5354D"/>
    <w:rsid w:val="00F535C5"/>
    <w:rsid w:val="00F5376F"/>
    <w:rsid w:val="00F537A6"/>
    <w:rsid w:val="00F53A8A"/>
    <w:rsid w:val="00F53B99"/>
    <w:rsid w:val="00F53E08"/>
    <w:rsid w:val="00F53EE7"/>
    <w:rsid w:val="00F53EE8"/>
    <w:rsid w:val="00F54045"/>
    <w:rsid w:val="00F540AD"/>
    <w:rsid w:val="00F540C0"/>
    <w:rsid w:val="00F5420C"/>
    <w:rsid w:val="00F548CB"/>
    <w:rsid w:val="00F549D3"/>
    <w:rsid w:val="00F54C9D"/>
    <w:rsid w:val="00F550F9"/>
    <w:rsid w:val="00F551B3"/>
    <w:rsid w:val="00F5526E"/>
    <w:rsid w:val="00F5536E"/>
    <w:rsid w:val="00F55372"/>
    <w:rsid w:val="00F55707"/>
    <w:rsid w:val="00F55756"/>
    <w:rsid w:val="00F55892"/>
    <w:rsid w:val="00F559BD"/>
    <w:rsid w:val="00F55B49"/>
    <w:rsid w:val="00F55EEB"/>
    <w:rsid w:val="00F5643C"/>
    <w:rsid w:val="00F5651F"/>
    <w:rsid w:val="00F5661C"/>
    <w:rsid w:val="00F567D5"/>
    <w:rsid w:val="00F5681C"/>
    <w:rsid w:val="00F56C5B"/>
    <w:rsid w:val="00F56C7E"/>
    <w:rsid w:val="00F56D6F"/>
    <w:rsid w:val="00F5701E"/>
    <w:rsid w:val="00F573E0"/>
    <w:rsid w:val="00F5746F"/>
    <w:rsid w:val="00F57847"/>
    <w:rsid w:val="00F57903"/>
    <w:rsid w:val="00F57B6E"/>
    <w:rsid w:val="00F57C4B"/>
    <w:rsid w:val="00F57E80"/>
    <w:rsid w:val="00F57F0F"/>
    <w:rsid w:val="00F57FC6"/>
    <w:rsid w:val="00F60463"/>
    <w:rsid w:val="00F604F9"/>
    <w:rsid w:val="00F605AF"/>
    <w:rsid w:val="00F60770"/>
    <w:rsid w:val="00F6093D"/>
    <w:rsid w:val="00F60C9B"/>
    <w:rsid w:val="00F60E03"/>
    <w:rsid w:val="00F60FC6"/>
    <w:rsid w:val="00F612AC"/>
    <w:rsid w:val="00F612E6"/>
    <w:rsid w:val="00F6134D"/>
    <w:rsid w:val="00F61713"/>
    <w:rsid w:val="00F61A61"/>
    <w:rsid w:val="00F61AE5"/>
    <w:rsid w:val="00F61DE5"/>
    <w:rsid w:val="00F62220"/>
    <w:rsid w:val="00F622C4"/>
    <w:rsid w:val="00F624CC"/>
    <w:rsid w:val="00F62705"/>
    <w:rsid w:val="00F62734"/>
    <w:rsid w:val="00F627E3"/>
    <w:rsid w:val="00F62A9D"/>
    <w:rsid w:val="00F62B04"/>
    <w:rsid w:val="00F62C18"/>
    <w:rsid w:val="00F62FB2"/>
    <w:rsid w:val="00F6306F"/>
    <w:rsid w:val="00F6336D"/>
    <w:rsid w:val="00F63CD7"/>
    <w:rsid w:val="00F63DDC"/>
    <w:rsid w:val="00F64101"/>
    <w:rsid w:val="00F643E2"/>
    <w:rsid w:val="00F648E1"/>
    <w:rsid w:val="00F64AB7"/>
    <w:rsid w:val="00F64B23"/>
    <w:rsid w:val="00F64CB7"/>
    <w:rsid w:val="00F64CB8"/>
    <w:rsid w:val="00F64E1B"/>
    <w:rsid w:val="00F6501D"/>
    <w:rsid w:val="00F65041"/>
    <w:rsid w:val="00F65064"/>
    <w:rsid w:val="00F654DA"/>
    <w:rsid w:val="00F65517"/>
    <w:rsid w:val="00F65527"/>
    <w:rsid w:val="00F65756"/>
    <w:rsid w:val="00F65791"/>
    <w:rsid w:val="00F65BEE"/>
    <w:rsid w:val="00F65E15"/>
    <w:rsid w:val="00F6637E"/>
    <w:rsid w:val="00F6638B"/>
    <w:rsid w:val="00F6654E"/>
    <w:rsid w:val="00F6678F"/>
    <w:rsid w:val="00F66C84"/>
    <w:rsid w:val="00F66E90"/>
    <w:rsid w:val="00F66F3B"/>
    <w:rsid w:val="00F66FC4"/>
    <w:rsid w:val="00F6734B"/>
    <w:rsid w:val="00F676D2"/>
    <w:rsid w:val="00F67C9C"/>
    <w:rsid w:val="00F67CD1"/>
    <w:rsid w:val="00F67D8B"/>
    <w:rsid w:val="00F70009"/>
    <w:rsid w:val="00F70393"/>
    <w:rsid w:val="00F7054C"/>
    <w:rsid w:val="00F708BB"/>
    <w:rsid w:val="00F70A1B"/>
    <w:rsid w:val="00F70AE0"/>
    <w:rsid w:val="00F70AEC"/>
    <w:rsid w:val="00F70C79"/>
    <w:rsid w:val="00F70C7D"/>
    <w:rsid w:val="00F7110E"/>
    <w:rsid w:val="00F7129C"/>
    <w:rsid w:val="00F7154D"/>
    <w:rsid w:val="00F7163B"/>
    <w:rsid w:val="00F719A2"/>
    <w:rsid w:val="00F71B91"/>
    <w:rsid w:val="00F71BBF"/>
    <w:rsid w:val="00F72018"/>
    <w:rsid w:val="00F72873"/>
    <w:rsid w:val="00F728EE"/>
    <w:rsid w:val="00F72967"/>
    <w:rsid w:val="00F72D27"/>
    <w:rsid w:val="00F72DDC"/>
    <w:rsid w:val="00F72E6C"/>
    <w:rsid w:val="00F72FC8"/>
    <w:rsid w:val="00F731F4"/>
    <w:rsid w:val="00F7321A"/>
    <w:rsid w:val="00F732E6"/>
    <w:rsid w:val="00F73470"/>
    <w:rsid w:val="00F73634"/>
    <w:rsid w:val="00F7370E"/>
    <w:rsid w:val="00F7383D"/>
    <w:rsid w:val="00F73898"/>
    <w:rsid w:val="00F73A47"/>
    <w:rsid w:val="00F74082"/>
    <w:rsid w:val="00F740A4"/>
    <w:rsid w:val="00F74240"/>
    <w:rsid w:val="00F74725"/>
    <w:rsid w:val="00F749C3"/>
    <w:rsid w:val="00F74BD8"/>
    <w:rsid w:val="00F74BE5"/>
    <w:rsid w:val="00F74BE7"/>
    <w:rsid w:val="00F74CCB"/>
    <w:rsid w:val="00F74CFE"/>
    <w:rsid w:val="00F74F91"/>
    <w:rsid w:val="00F7518A"/>
    <w:rsid w:val="00F751CC"/>
    <w:rsid w:val="00F7567D"/>
    <w:rsid w:val="00F75717"/>
    <w:rsid w:val="00F75970"/>
    <w:rsid w:val="00F75A56"/>
    <w:rsid w:val="00F75AA2"/>
    <w:rsid w:val="00F75CDC"/>
    <w:rsid w:val="00F75FDE"/>
    <w:rsid w:val="00F76057"/>
    <w:rsid w:val="00F76188"/>
    <w:rsid w:val="00F763F0"/>
    <w:rsid w:val="00F7656F"/>
    <w:rsid w:val="00F767D3"/>
    <w:rsid w:val="00F76BAC"/>
    <w:rsid w:val="00F76BDA"/>
    <w:rsid w:val="00F76D14"/>
    <w:rsid w:val="00F76D92"/>
    <w:rsid w:val="00F775DA"/>
    <w:rsid w:val="00F77658"/>
    <w:rsid w:val="00F77794"/>
    <w:rsid w:val="00F77A9A"/>
    <w:rsid w:val="00F800A2"/>
    <w:rsid w:val="00F802F2"/>
    <w:rsid w:val="00F80380"/>
    <w:rsid w:val="00F8059C"/>
    <w:rsid w:val="00F805EF"/>
    <w:rsid w:val="00F807E4"/>
    <w:rsid w:val="00F80B18"/>
    <w:rsid w:val="00F80E02"/>
    <w:rsid w:val="00F80E3F"/>
    <w:rsid w:val="00F8117F"/>
    <w:rsid w:val="00F812A6"/>
    <w:rsid w:val="00F81649"/>
    <w:rsid w:val="00F81814"/>
    <w:rsid w:val="00F81851"/>
    <w:rsid w:val="00F81B5C"/>
    <w:rsid w:val="00F82084"/>
    <w:rsid w:val="00F82174"/>
    <w:rsid w:val="00F821F3"/>
    <w:rsid w:val="00F82257"/>
    <w:rsid w:val="00F8271A"/>
    <w:rsid w:val="00F82872"/>
    <w:rsid w:val="00F82EEA"/>
    <w:rsid w:val="00F82FC4"/>
    <w:rsid w:val="00F83339"/>
    <w:rsid w:val="00F83580"/>
    <w:rsid w:val="00F8366E"/>
    <w:rsid w:val="00F8386B"/>
    <w:rsid w:val="00F83FFD"/>
    <w:rsid w:val="00F8472D"/>
    <w:rsid w:val="00F84A2B"/>
    <w:rsid w:val="00F84A72"/>
    <w:rsid w:val="00F84C0C"/>
    <w:rsid w:val="00F8523C"/>
    <w:rsid w:val="00F8552A"/>
    <w:rsid w:val="00F85639"/>
    <w:rsid w:val="00F85667"/>
    <w:rsid w:val="00F856A4"/>
    <w:rsid w:val="00F856BD"/>
    <w:rsid w:val="00F85DC8"/>
    <w:rsid w:val="00F85E8C"/>
    <w:rsid w:val="00F85F4E"/>
    <w:rsid w:val="00F86339"/>
    <w:rsid w:val="00F863B7"/>
    <w:rsid w:val="00F86401"/>
    <w:rsid w:val="00F86634"/>
    <w:rsid w:val="00F86719"/>
    <w:rsid w:val="00F86779"/>
    <w:rsid w:val="00F868B4"/>
    <w:rsid w:val="00F86C18"/>
    <w:rsid w:val="00F86E08"/>
    <w:rsid w:val="00F86E72"/>
    <w:rsid w:val="00F86FBE"/>
    <w:rsid w:val="00F87075"/>
    <w:rsid w:val="00F87656"/>
    <w:rsid w:val="00F8774D"/>
    <w:rsid w:val="00F8777E"/>
    <w:rsid w:val="00F87B1E"/>
    <w:rsid w:val="00F87B8F"/>
    <w:rsid w:val="00F87BE8"/>
    <w:rsid w:val="00F87C9B"/>
    <w:rsid w:val="00F87DB9"/>
    <w:rsid w:val="00F90024"/>
    <w:rsid w:val="00F900B2"/>
    <w:rsid w:val="00F901B7"/>
    <w:rsid w:val="00F9055D"/>
    <w:rsid w:val="00F905BD"/>
    <w:rsid w:val="00F906D9"/>
    <w:rsid w:val="00F906F2"/>
    <w:rsid w:val="00F90808"/>
    <w:rsid w:val="00F908DC"/>
    <w:rsid w:val="00F90905"/>
    <w:rsid w:val="00F909A8"/>
    <w:rsid w:val="00F909E4"/>
    <w:rsid w:val="00F90BB7"/>
    <w:rsid w:val="00F90E0A"/>
    <w:rsid w:val="00F912FD"/>
    <w:rsid w:val="00F9144A"/>
    <w:rsid w:val="00F9186C"/>
    <w:rsid w:val="00F919A6"/>
    <w:rsid w:val="00F919E1"/>
    <w:rsid w:val="00F91B4E"/>
    <w:rsid w:val="00F91BBB"/>
    <w:rsid w:val="00F91FA5"/>
    <w:rsid w:val="00F9212A"/>
    <w:rsid w:val="00F921A7"/>
    <w:rsid w:val="00F92460"/>
    <w:rsid w:val="00F92688"/>
    <w:rsid w:val="00F9280A"/>
    <w:rsid w:val="00F928D4"/>
    <w:rsid w:val="00F92BF5"/>
    <w:rsid w:val="00F92CA4"/>
    <w:rsid w:val="00F92CCB"/>
    <w:rsid w:val="00F92D67"/>
    <w:rsid w:val="00F93151"/>
    <w:rsid w:val="00F932C6"/>
    <w:rsid w:val="00F932EE"/>
    <w:rsid w:val="00F93310"/>
    <w:rsid w:val="00F9391E"/>
    <w:rsid w:val="00F939F7"/>
    <w:rsid w:val="00F93D6B"/>
    <w:rsid w:val="00F93EC8"/>
    <w:rsid w:val="00F93F60"/>
    <w:rsid w:val="00F93F6B"/>
    <w:rsid w:val="00F94264"/>
    <w:rsid w:val="00F94293"/>
    <w:rsid w:val="00F94305"/>
    <w:rsid w:val="00F94316"/>
    <w:rsid w:val="00F94439"/>
    <w:rsid w:val="00F946B3"/>
    <w:rsid w:val="00F946EB"/>
    <w:rsid w:val="00F946FD"/>
    <w:rsid w:val="00F94806"/>
    <w:rsid w:val="00F94ADF"/>
    <w:rsid w:val="00F94D54"/>
    <w:rsid w:val="00F94E4C"/>
    <w:rsid w:val="00F94F60"/>
    <w:rsid w:val="00F9504E"/>
    <w:rsid w:val="00F95359"/>
    <w:rsid w:val="00F954A1"/>
    <w:rsid w:val="00F95854"/>
    <w:rsid w:val="00F959F7"/>
    <w:rsid w:val="00F95AAE"/>
    <w:rsid w:val="00F95C3A"/>
    <w:rsid w:val="00F96086"/>
    <w:rsid w:val="00F96189"/>
    <w:rsid w:val="00F96195"/>
    <w:rsid w:val="00F9648A"/>
    <w:rsid w:val="00F9661E"/>
    <w:rsid w:val="00F96755"/>
    <w:rsid w:val="00F96892"/>
    <w:rsid w:val="00F96B1E"/>
    <w:rsid w:val="00F96C15"/>
    <w:rsid w:val="00F96D54"/>
    <w:rsid w:val="00F96E39"/>
    <w:rsid w:val="00F96E4C"/>
    <w:rsid w:val="00F97086"/>
    <w:rsid w:val="00F97088"/>
    <w:rsid w:val="00F972F1"/>
    <w:rsid w:val="00F9738C"/>
    <w:rsid w:val="00F97427"/>
    <w:rsid w:val="00F975CC"/>
    <w:rsid w:val="00F976B2"/>
    <w:rsid w:val="00F97845"/>
    <w:rsid w:val="00F978A4"/>
    <w:rsid w:val="00F97B48"/>
    <w:rsid w:val="00F97E08"/>
    <w:rsid w:val="00F97F21"/>
    <w:rsid w:val="00F97F2D"/>
    <w:rsid w:val="00FA039C"/>
    <w:rsid w:val="00FA0BD2"/>
    <w:rsid w:val="00FA0E82"/>
    <w:rsid w:val="00FA0EB7"/>
    <w:rsid w:val="00FA0FBE"/>
    <w:rsid w:val="00FA112C"/>
    <w:rsid w:val="00FA1482"/>
    <w:rsid w:val="00FA17F5"/>
    <w:rsid w:val="00FA1A72"/>
    <w:rsid w:val="00FA1AA4"/>
    <w:rsid w:val="00FA1DA5"/>
    <w:rsid w:val="00FA1EA0"/>
    <w:rsid w:val="00FA209B"/>
    <w:rsid w:val="00FA214A"/>
    <w:rsid w:val="00FA223E"/>
    <w:rsid w:val="00FA22CF"/>
    <w:rsid w:val="00FA238D"/>
    <w:rsid w:val="00FA2526"/>
    <w:rsid w:val="00FA271A"/>
    <w:rsid w:val="00FA2860"/>
    <w:rsid w:val="00FA29AA"/>
    <w:rsid w:val="00FA2A9B"/>
    <w:rsid w:val="00FA2C60"/>
    <w:rsid w:val="00FA3193"/>
    <w:rsid w:val="00FA3219"/>
    <w:rsid w:val="00FA345B"/>
    <w:rsid w:val="00FA3624"/>
    <w:rsid w:val="00FA37A0"/>
    <w:rsid w:val="00FA3AFC"/>
    <w:rsid w:val="00FA4123"/>
    <w:rsid w:val="00FA44D6"/>
    <w:rsid w:val="00FA46B2"/>
    <w:rsid w:val="00FA489F"/>
    <w:rsid w:val="00FA48CA"/>
    <w:rsid w:val="00FA4B3D"/>
    <w:rsid w:val="00FA4D1B"/>
    <w:rsid w:val="00FA50D0"/>
    <w:rsid w:val="00FA50D4"/>
    <w:rsid w:val="00FA544C"/>
    <w:rsid w:val="00FA549A"/>
    <w:rsid w:val="00FA5622"/>
    <w:rsid w:val="00FA5836"/>
    <w:rsid w:val="00FA5D63"/>
    <w:rsid w:val="00FA5DD5"/>
    <w:rsid w:val="00FA6045"/>
    <w:rsid w:val="00FA64DA"/>
    <w:rsid w:val="00FA692F"/>
    <w:rsid w:val="00FA693E"/>
    <w:rsid w:val="00FA6BCD"/>
    <w:rsid w:val="00FA6BFA"/>
    <w:rsid w:val="00FA6F79"/>
    <w:rsid w:val="00FA70A6"/>
    <w:rsid w:val="00FA7227"/>
    <w:rsid w:val="00FA7256"/>
    <w:rsid w:val="00FA7480"/>
    <w:rsid w:val="00FA754D"/>
    <w:rsid w:val="00FA75EE"/>
    <w:rsid w:val="00FA77E1"/>
    <w:rsid w:val="00FA79BD"/>
    <w:rsid w:val="00FA7C69"/>
    <w:rsid w:val="00FA7D6D"/>
    <w:rsid w:val="00FA7F00"/>
    <w:rsid w:val="00FB00A8"/>
    <w:rsid w:val="00FB03E8"/>
    <w:rsid w:val="00FB045B"/>
    <w:rsid w:val="00FB046F"/>
    <w:rsid w:val="00FB057D"/>
    <w:rsid w:val="00FB0850"/>
    <w:rsid w:val="00FB0887"/>
    <w:rsid w:val="00FB09FE"/>
    <w:rsid w:val="00FB0BC3"/>
    <w:rsid w:val="00FB0C50"/>
    <w:rsid w:val="00FB0CAA"/>
    <w:rsid w:val="00FB12A6"/>
    <w:rsid w:val="00FB1401"/>
    <w:rsid w:val="00FB17A7"/>
    <w:rsid w:val="00FB19F1"/>
    <w:rsid w:val="00FB1B19"/>
    <w:rsid w:val="00FB1F0A"/>
    <w:rsid w:val="00FB2247"/>
    <w:rsid w:val="00FB237E"/>
    <w:rsid w:val="00FB2E13"/>
    <w:rsid w:val="00FB2EEA"/>
    <w:rsid w:val="00FB33FB"/>
    <w:rsid w:val="00FB349D"/>
    <w:rsid w:val="00FB38E9"/>
    <w:rsid w:val="00FB3900"/>
    <w:rsid w:val="00FB3A16"/>
    <w:rsid w:val="00FB3B33"/>
    <w:rsid w:val="00FB3BF2"/>
    <w:rsid w:val="00FB3C89"/>
    <w:rsid w:val="00FB3CC9"/>
    <w:rsid w:val="00FB3DC2"/>
    <w:rsid w:val="00FB3FAF"/>
    <w:rsid w:val="00FB43A1"/>
    <w:rsid w:val="00FB4886"/>
    <w:rsid w:val="00FB496F"/>
    <w:rsid w:val="00FB4DBA"/>
    <w:rsid w:val="00FB4E8F"/>
    <w:rsid w:val="00FB4FCD"/>
    <w:rsid w:val="00FB5360"/>
    <w:rsid w:val="00FB5412"/>
    <w:rsid w:val="00FB566F"/>
    <w:rsid w:val="00FB5888"/>
    <w:rsid w:val="00FB591E"/>
    <w:rsid w:val="00FB59F2"/>
    <w:rsid w:val="00FB5ADC"/>
    <w:rsid w:val="00FB5C45"/>
    <w:rsid w:val="00FB5D88"/>
    <w:rsid w:val="00FB5D98"/>
    <w:rsid w:val="00FB5E08"/>
    <w:rsid w:val="00FB5EFF"/>
    <w:rsid w:val="00FB625C"/>
    <w:rsid w:val="00FB625F"/>
    <w:rsid w:val="00FB631B"/>
    <w:rsid w:val="00FB6464"/>
    <w:rsid w:val="00FB65A9"/>
    <w:rsid w:val="00FB698A"/>
    <w:rsid w:val="00FB6BB9"/>
    <w:rsid w:val="00FB72F2"/>
    <w:rsid w:val="00FB7443"/>
    <w:rsid w:val="00FB7BEF"/>
    <w:rsid w:val="00FB7D26"/>
    <w:rsid w:val="00FB7E9A"/>
    <w:rsid w:val="00FC0038"/>
    <w:rsid w:val="00FC0071"/>
    <w:rsid w:val="00FC00CB"/>
    <w:rsid w:val="00FC02BE"/>
    <w:rsid w:val="00FC02F5"/>
    <w:rsid w:val="00FC0570"/>
    <w:rsid w:val="00FC0986"/>
    <w:rsid w:val="00FC0AF6"/>
    <w:rsid w:val="00FC0E61"/>
    <w:rsid w:val="00FC0E65"/>
    <w:rsid w:val="00FC0F83"/>
    <w:rsid w:val="00FC163D"/>
    <w:rsid w:val="00FC1C5F"/>
    <w:rsid w:val="00FC1C74"/>
    <w:rsid w:val="00FC1CFB"/>
    <w:rsid w:val="00FC1E60"/>
    <w:rsid w:val="00FC1E8B"/>
    <w:rsid w:val="00FC1FB4"/>
    <w:rsid w:val="00FC2400"/>
    <w:rsid w:val="00FC2693"/>
    <w:rsid w:val="00FC26A5"/>
    <w:rsid w:val="00FC28DA"/>
    <w:rsid w:val="00FC2AFE"/>
    <w:rsid w:val="00FC2DE3"/>
    <w:rsid w:val="00FC3252"/>
    <w:rsid w:val="00FC34EE"/>
    <w:rsid w:val="00FC3757"/>
    <w:rsid w:val="00FC3A3B"/>
    <w:rsid w:val="00FC3A8F"/>
    <w:rsid w:val="00FC3AFC"/>
    <w:rsid w:val="00FC3BCB"/>
    <w:rsid w:val="00FC3D42"/>
    <w:rsid w:val="00FC3EEF"/>
    <w:rsid w:val="00FC3F12"/>
    <w:rsid w:val="00FC420B"/>
    <w:rsid w:val="00FC423B"/>
    <w:rsid w:val="00FC42CB"/>
    <w:rsid w:val="00FC4379"/>
    <w:rsid w:val="00FC43A5"/>
    <w:rsid w:val="00FC43BF"/>
    <w:rsid w:val="00FC447D"/>
    <w:rsid w:val="00FC4590"/>
    <w:rsid w:val="00FC4610"/>
    <w:rsid w:val="00FC493D"/>
    <w:rsid w:val="00FC4974"/>
    <w:rsid w:val="00FC49B4"/>
    <w:rsid w:val="00FC4B93"/>
    <w:rsid w:val="00FC4C7D"/>
    <w:rsid w:val="00FC50D0"/>
    <w:rsid w:val="00FC5104"/>
    <w:rsid w:val="00FC5149"/>
    <w:rsid w:val="00FC524D"/>
    <w:rsid w:val="00FC57DE"/>
    <w:rsid w:val="00FC5AAA"/>
    <w:rsid w:val="00FC5B13"/>
    <w:rsid w:val="00FC5B65"/>
    <w:rsid w:val="00FC5C60"/>
    <w:rsid w:val="00FC5CA9"/>
    <w:rsid w:val="00FC5D2F"/>
    <w:rsid w:val="00FC5EDD"/>
    <w:rsid w:val="00FC610F"/>
    <w:rsid w:val="00FC6118"/>
    <w:rsid w:val="00FC62E0"/>
    <w:rsid w:val="00FC68C0"/>
    <w:rsid w:val="00FC6A89"/>
    <w:rsid w:val="00FC6D4A"/>
    <w:rsid w:val="00FC6D7B"/>
    <w:rsid w:val="00FC6DB0"/>
    <w:rsid w:val="00FC6F75"/>
    <w:rsid w:val="00FC6F8A"/>
    <w:rsid w:val="00FC7049"/>
    <w:rsid w:val="00FC711F"/>
    <w:rsid w:val="00FC71DB"/>
    <w:rsid w:val="00FC7310"/>
    <w:rsid w:val="00FC754B"/>
    <w:rsid w:val="00FC75DE"/>
    <w:rsid w:val="00FC765B"/>
    <w:rsid w:val="00FC770D"/>
    <w:rsid w:val="00FC7A13"/>
    <w:rsid w:val="00FC7B6E"/>
    <w:rsid w:val="00FC7C4A"/>
    <w:rsid w:val="00FC7FCF"/>
    <w:rsid w:val="00FD01B6"/>
    <w:rsid w:val="00FD0298"/>
    <w:rsid w:val="00FD02C3"/>
    <w:rsid w:val="00FD03A5"/>
    <w:rsid w:val="00FD05ED"/>
    <w:rsid w:val="00FD0650"/>
    <w:rsid w:val="00FD0703"/>
    <w:rsid w:val="00FD07F5"/>
    <w:rsid w:val="00FD098B"/>
    <w:rsid w:val="00FD1017"/>
    <w:rsid w:val="00FD12E2"/>
    <w:rsid w:val="00FD1614"/>
    <w:rsid w:val="00FD171A"/>
    <w:rsid w:val="00FD18F8"/>
    <w:rsid w:val="00FD192C"/>
    <w:rsid w:val="00FD1B43"/>
    <w:rsid w:val="00FD1D89"/>
    <w:rsid w:val="00FD1DCE"/>
    <w:rsid w:val="00FD1E6B"/>
    <w:rsid w:val="00FD1FBE"/>
    <w:rsid w:val="00FD204B"/>
    <w:rsid w:val="00FD208E"/>
    <w:rsid w:val="00FD259E"/>
    <w:rsid w:val="00FD26D1"/>
    <w:rsid w:val="00FD2EE6"/>
    <w:rsid w:val="00FD2F52"/>
    <w:rsid w:val="00FD2FF4"/>
    <w:rsid w:val="00FD30F0"/>
    <w:rsid w:val="00FD3175"/>
    <w:rsid w:val="00FD329D"/>
    <w:rsid w:val="00FD32D7"/>
    <w:rsid w:val="00FD343D"/>
    <w:rsid w:val="00FD35F8"/>
    <w:rsid w:val="00FD3821"/>
    <w:rsid w:val="00FD3A92"/>
    <w:rsid w:val="00FD3B4F"/>
    <w:rsid w:val="00FD3CD9"/>
    <w:rsid w:val="00FD3F67"/>
    <w:rsid w:val="00FD43A1"/>
    <w:rsid w:val="00FD4457"/>
    <w:rsid w:val="00FD4580"/>
    <w:rsid w:val="00FD475E"/>
    <w:rsid w:val="00FD476A"/>
    <w:rsid w:val="00FD498D"/>
    <w:rsid w:val="00FD4B92"/>
    <w:rsid w:val="00FD50AB"/>
    <w:rsid w:val="00FD53D0"/>
    <w:rsid w:val="00FD53E5"/>
    <w:rsid w:val="00FD548C"/>
    <w:rsid w:val="00FD5564"/>
    <w:rsid w:val="00FD57C6"/>
    <w:rsid w:val="00FD5B06"/>
    <w:rsid w:val="00FD5D8C"/>
    <w:rsid w:val="00FD5DF6"/>
    <w:rsid w:val="00FD615D"/>
    <w:rsid w:val="00FD6181"/>
    <w:rsid w:val="00FD6546"/>
    <w:rsid w:val="00FD65CC"/>
    <w:rsid w:val="00FD684B"/>
    <w:rsid w:val="00FD6869"/>
    <w:rsid w:val="00FD69BA"/>
    <w:rsid w:val="00FD6FB2"/>
    <w:rsid w:val="00FD7129"/>
    <w:rsid w:val="00FD741B"/>
    <w:rsid w:val="00FD75E9"/>
    <w:rsid w:val="00FD79C1"/>
    <w:rsid w:val="00FD7C35"/>
    <w:rsid w:val="00FD7D88"/>
    <w:rsid w:val="00FD7DA3"/>
    <w:rsid w:val="00FD7DB2"/>
    <w:rsid w:val="00FD7F24"/>
    <w:rsid w:val="00FD7F6B"/>
    <w:rsid w:val="00FE054C"/>
    <w:rsid w:val="00FE0950"/>
    <w:rsid w:val="00FE0AB1"/>
    <w:rsid w:val="00FE0B15"/>
    <w:rsid w:val="00FE0F44"/>
    <w:rsid w:val="00FE10DC"/>
    <w:rsid w:val="00FE132B"/>
    <w:rsid w:val="00FE1500"/>
    <w:rsid w:val="00FE153F"/>
    <w:rsid w:val="00FE154D"/>
    <w:rsid w:val="00FE1610"/>
    <w:rsid w:val="00FE163C"/>
    <w:rsid w:val="00FE17C6"/>
    <w:rsid w:val="00FE1936"/>
    <w:rsid w:val="00FE1B8C"/>
    <w:rsid w:val="00FE20C5"/>
    <w:rsid w:val="00FE215D"/>
    <w:rsid w:val="00FE25E6"/>
    <w:rsid w:val="00FE261D"/>
    <w:rsid w:val="00FE2766"/>
    <w:rsid w:val="00FE2C81"/>
    <w:rsid w:val="00FE2CA6"/>
    <w:rsid w:val="00FE3015"/>
    <w:rsid w:val="00FE30BC"/>
    <w:rsid w:val="00FE315A"/>
    <w:rsid w:val="00FE332E"/>
    <w:rsid w:val="00FE3335"/>
    <w:rsid w:val="00FE3432"/>
    <w:rsid w:val="00FE393D"/>
    <w:rsid w:val="00FE39CF"/>
    <w:rsid w:val="00FE3AC9"/>
    <w:rsid w:val="00FE3BA6"/>
    <w:rsid w:val="00FE3C37"/>
    <w:rsid w:val="00FE3CF1"/>
    <w:rsid w:val="00FE3D2D"/>
    <w:rsid w:val="00FE3D73"/>
    <w:rsid w:val="00FE4013"/>
    <w:rsid w:val="00FE42A8"/>
    <w:rsid w:val="00FE439D"/>
    <w:rsid w:val="00FE44A8"/>
    <w:rsid w:val="00FE450F"/>
    <w:rsid w:val="00FE47AA"/>
    <w:rsid w:val="00FE4C96"/>
    <w:rsid w:val="00FE4D26"/>
    <w:rsid w:val="00FE4D74"/>
    <w:rsid w:val="00FE4FF7"/>
    <w:rsid w:val="00FE52A4"/>
    <w:rsid w:val="00FE5352"/>
    <w:rsid w:val="00FE54DF"/>
    <w:rsid w:val="00FE54F9"/>
    <w:rsid w:val="00FE55CB"/>
    <w:rsid w:val="00FE55CC"/>
    <w:rsid w:val="00FE58D3"/>
    <w:rsid w:val="00FE591B"/>
    <w:rsid w:val="00FE5957"/>
    <w:rsid w:val="00FE5997"/>
    <w:rsid w:val="00FE5BB7"/>
    <w:rsid w:val="00FE5C9E"/>
    <w:rsid w:val="00FE5CF1"/>
    <w:rsid w:val="00FE5D1C"/>
    <w:rsid w:val="00FE5EB8"/>
    <w:rsid w:val="00FE5F53"/>
    <w:rsid w:val="00FE61A8"/>
    <w:rsid w:val="00FE63DC"/>
    <w:rsid w:val="00FE6637"/>
    <w:rsid w:val="00FE6908"/>
    <w:rsid w:val="00FE6982"/>
    <w:rsid w:val="00FE6A27"/>
    <w:rsid w:val="00FE6BF5"/>
    <w:rsid w:val="00FE6C33"/>
    <w:rsid w:val="00FE6D05"/>
    <w:rsid w:val="00FE6E41"/>
    <w:rsid w:val="00FE6FD5"/>
    <w:rsid w:val="00FE713B"/>
    <w:rsid w:val="00FE7162"/>
    <w:rsid w:val="00FE7343"/>
    <w:rsid w:val="00FE7389"/>
    <w:rsid w:val="00FE75B0"/>
    <w:rsid w:val="00FE76D4"/>
    <w:rsid w:val="00FE7702"/>
    <w:rsid w:val="00FE78CD"/>
    <w:rsid w:val="00FE79CA"/>
    <w:rsid w:val="00FE7A65"/>
    <w:rsid w:val="00FE7EA8"/>
    <w:rsid w:val="00FF0105"/>
    <w:rsid w:val="00FF0166"/>
    <w:rsid w:val="00FF042A"/>
    <w:rsid w:val="00FF05C1"/>
    <w:rsid w:val="00FF078C"/>
    <w:rsid w:val="00FF0A91"/>
    <w:rsid w:val="00FF0A97"/>
    <w:rsid w:val="00FF0B13"/>
    <w:rsid w:val="00FF0CDA"/>
    <w:rsid w:val="00FF0CFB"/>
    <w:rsid w:val="00FF0D2A"/>
    <w:rsid w:val="00FF0E99"/>
    <w:rsid w:val="00FF1015"/>
    <w:rsid w:val="00FF1035"/>
    <w:rsid w:val="00FF1296"/>
    <w:rsid w:val="00FF1326"/>
    <w:rsid w:val="00FF1611"/>
    <w:rsid w:val="00FF1964"/>
    <w:rsid w:val="00FF1BEA"/>
    <w:rsid w:val="00FF20B9"/>
    <w:rsid w:val="00FF22A4"/>
    <w:rsid w:val="00FF2584"/>
    <w:rsid w:val="00FF2835"/>
    <w:rsid w:val="00FF28E9"/>
    <w:rsid w:val="00FF2EFB"/>
    <w:rsid w:val="00FF3402"/>
    <w:rsid w:val="00FF34C6"/>
    <w:rsid w:val="00FF35A9"/>
    <w:rsid w:val="00FF3776"/>
    <w:rsid w:val="00FF38FC"/>
    <w:rsid w:val="00FF3A64"/>
    <w:rsid w:val="00FF3C42"/>
    <w:rsid w:val="00FF3C47"/>
    <w:rsid w:val="00FF404D"/>
    <w:rsid w:val="00FF414F"/>
    <w:rsid w:val="00FF4379"/>
    <w:rsid w:val="00FF4429"/>
    <w:rsid w:val="00FF47A1"/>
    <w:rsid w:val="00FF49C2"/>
    <w:rsid w:val="00FF4A85"/>
    <w:rsid w:val="00FF4CE8"/>
    <w:rsid w:val="00FF4E8A"/>
    <w:rsid w:val="00FF5178"/>
    <w:rsid w:val="00FF5576"/>
    <w:rsid w:val="00FF5585"/>
    <w:rsid w:val="00FF55DD"/>
    <w:rsid w:val="00FF5701"/>
    <w:rsid w:val="00FF57B2"/>
    <w:rsid w:val="00FF57CA"/>
    <w:rsid w:val="00FF5C13"/>
    <w:rsid w:val="00FF5C52"/>
    <w:rsid w:val="00FF5DB4"/>
    <w:rsid w:val="00FF5E87"/>
    <w:rsid w:val="00FF5FAB"/>
    <w:rsid w:val="00FF60F8"/>
    <w:rsid w:val="00FF6147"/>
    <w:rsid w:val="00FF624F"/>
    <w:rsid w:val="00FF62D5"/>
    <w:rsid w:val="00FF63A8"/>
    <w:rsid w:val="00FF64CF"/>
    <w:rsid w:val="00FF663B"/>
    <w:rsid w:val="00FF6688"/>
    <w:rsid w:val="00FF66A1"/>
    <w:rsid w:val="00FF6718"/>
    <w:rsid w:val="00FF6976"/>
    <w:rsid w:val="00FF6BCA"/>
    <w:rsid w:val="00FF6D24"/>
    <w:rsid w:val="00FF6E60"/>
    <w:rsid w:val="00FF702D"/>
    <w:rsid w:val="00FF7708"/>
    <w:rsid w:val="00FF77FF"/>
    <w:rsid w:val="00FF7923"/>
    <w:rsid w:val="00FF7A8C"/>
    <w:rsid w:val="00FF7AAD"/>
    <w:rsid w:val="00FF7B16"/>
    <w:rsid w:val="00FF7B86"/>
    <w:rsid w:val="00FF7C5A"/>
    <w:rsid w:val="00FF7CA4"/>
    <w:rsid w:val="00FF7D66"/>
    <w:rsid w:val="00FF7F49"/>
    <w:rsid w:val="00FF7F61"/>
    <w:rsid w:val="00FF7F6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533F92"/>
  <w14:defaultImageDpi w14:val="300"/>
  <w15:docId w15:val="{CB45BF3C-F346-4078-90E1-A2B55047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1764"/>
    <w:pPr>
      <w:jc w:val="both"/>
    </w:pPr>
    <w:rPr>
      <w:rFonts w:ascii="Times New Roman" w:eastAsiaTheme="minorHAnsi" w:hAnsi="Times New Roman" w:cs="Times New Roman"/>
      <w:color w:val="000000" w:themeColor="text1"/>
      <w:sz w:val="20"/>
      <w:lang w:eastAsia="en-US"/>
    </w:rPr>
  </w:style>
  <w:style w:type="paragraph" w:styleId="Rubrik1">
    <w:name w:val="heading 1"/>
    <w:basedOn w:val="Normal"/>
    <w:next w:val="Normal"/>
    <w:link w:val="Rubrik1Char"/>
    <w:uiPriority w:val="9"/>
    <w:qFormat/>
    <w:rsid w:val="005803DC"/>
    <w:pPr>
      <w:keepNext/>
      <w:keepLines/>
      <w:pageBreakBefore/>
      <w:numPr>
        <w:numId w:val="15"/>
      </w:numPr>
      <w:spacing w:after="120"/>
      <w:jc w:val="left"/>
      <w:outlineLvl w:val="0"/>
    </w:pPr>
    <w:rPr>
      <w:rFonts w:eastAsiaTheme="majorEastAsia" w:cstheme="majorBidi"/>
      <w:b/>
      <w:bCs/>
      <w:sz w:val="28"/>
      <w:szCs w:val="32"/>
    </w:rPr>
  </w:style>
  <w:style w:type="paragraph" w:styleId="Rubrik2">
    <w:name w:val="heading 2"/>
    <w:basedOn w:val="Normal"/>
    <w:next w:val="Normal"/>
    <w:link w:val="Rubrik2Char"/>
    <w:uiPriority w:val="9"/>
    <w:unhideWhenUsed/>
    <w:qFormat/>
    <w:rsid w:val="005803DC"/>
    <w:pPr>
      <w:keepNext/>
      <w:keepLines/>
      <w:numPr>
        <w:ilvl w:val="1"/>
        <w:numId w:val="15"/>
      </w:numPr>
      <w:spacing w:before="240" w:after="120"/>
      <w:outlineLvl w:val="1"/>
    </w:pPr>
    <w:rPr>
      <w:rFonts w:eastAsiaTheme="majorEastAsia" w:cstheme="majorBidi"/>
      <w:b/>
      <w:bCs/>
      <w:sz w:val="24"/>
      <w:szCs w:val="26"/>
    </w:rPr>
  </w:style>
  <w:style w:type="paragraph" w:styleId="Rubrik3">
    <w:name w:val="heading 3"/>
    <w:basedOn w:val="Normal"/>
    <w:next w:val="Normal"/>
    <w:link w:val="Rubrik3Char"/>
    <w:uiPriority w:val="9"/>
    <w:unhideWhenUsed/>
    <w:qFormat/>
    <w:rsid w:val="00CE6AA4"/>
    <w:pPr>
      <w:keepNext/>
      <w:keepLines/>
      <w:numPr>
        <w:ilvl w:val="2"/>
        <w:numId w:val="15"/>
      </w:numPr>
      <w:spacing w:before="120"/>
      <w:outlineLvl w:val="2"/>
    </w:pPr>
    <w:rPr>
      <w:rFonts w:eastAsiaTheme="majorEastAsia" w:cstheme="majorBidi"/>
      <w:b/>
      <w:bCs/>
    </w:rPr>
  </w:style>
  <w:style w:type="paragraph" w:styleId="Rubrik4">
    <w:name w:val="heading 4"/>
    <w:basedOn w:val="Normal"/>
    <w:next w:val="Normal"/>
    <w:link w:val="Rubrik4Char"/>
    <w:uiPriority w:val="9"/>
    <w:unhideWhenUsed/>
    <w:qFormat/>
    <w:rsid w:val="00FB625C"/>
    <w:pPr>
      <w:keepNext/>
      <w:keepLines/>
      <w:numPr>
        <w:ilvl w:val="3"/>
        <w:numId w:val="15"/>
      </w:numPr>
      <w:spacing w:before="200"/>
      <w:outlineLvl w:val="3"/>
    </w:pPr>
    <w:rPr>
      <w:rFonts w:eastAsiaTheme="majorEastAsia" w:cstheme="majorBidi"/>
      <w:b/>
      <w:bCs/>
      <w:i/>
      <w:iCs/>
    </w:rPr>
  </w:style>
  <w:style w:type="paragraph" w:styleId="Rubrik5">
    <w:name w:val="heading 5"/>
    <w:basedOn w:val="Normal"/>
    <w:next w:val="Normal"/>
    <w:link w:val="Rubrik5Char"/>
    <w:uiPriority w:val="9"/>
    <w:semiHidden/>
    <w:unhideWhenUsed/>
    <w:qFormat/>
    <w:rsid w:val="00CE6AA4"/>
    <w:pPr>
      <w:keepNext/>
      <w:keepLines/>
      <w:numPr>
        <w:ilvl w:val="4"/>
        <w:numId w:val="15"/>
      </w:numPr>
      <w:spacing w:before="120"/>
      <w:outlineLvl w:val="4"/>
    </w:pPr>
    <w:rPr>
      <w:rFonts w:asciiTheme="majorHAnsi" w:eastAsiaTheme="majorEastAsia" w:hAnsiTheme="majorHAnsi" w:cstheme="majorBidi"/>
      <w:i/>
    </w:rPr>
  </w:style>
  <w:style w:type="paragraph" w:styleId="Rubrik6">
    <w:name w:val="heading 6"/>
    <w:basedOn w:val="Normal"/>
    <w:next w:val="Normal"/>
    <w:link w:val="Rubrik6Char"/>
    <w:uiPriority w:val="9"/>
    <w:semiHidden/>
    <w:unhideWhenUsed/>
    <w:qFormat/>
    <w:rsid w:val="00FB625C"/>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Rubrik7">
    <w:name w:val="heading 7"/>
    <w:basedOn w:val="Normal"/>
    <w:next w:val="Normal"/>
    <w:link w:val="Rubrik7Char"/>
    <w:uiPriority w:val="9"/>
    <w:semiHidden/>
    <w:unhideWhenUsed/>
    <w:qFormat/>
    <w:rsid w:val="00FB625C"/>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Rubrik8">
    <w:name w:val="heading 8"/>
    <w:basedOn w:val="Normal"/>
    <w:next w:val="Normal"/>
    <w:link w:val="Rubrik8Char"/>
    <w:uiPriority w:val="9"/>
    <w:semiHidden/>
    <w:unhideWhenUsed/>
    <w:qFormat/>
    <w:rsid w:val="00FB625C"/>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FB625C"/>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autoRedefine/>
    <w:uiPriority w:val="10"/>
    <w:qFormat/>
    <w:rsid w:val="00D73288"/>
    <w:pPr>
      <w:keepNext/>
      <w:keepLines/>
      <w:tabs>
        <w:tab w:val="left" w:pos="426"/>
      </w:tabs>
      <w:spacing w:before="40" w:after="300"/>
      <w:contextualSpacing/>
      <w:jc w:val="center"/>
    </w:pPr>
    <w:rPr>
      <w:rFonts w:eastAsiaTheme="majorEastAsia" w:cstheme="majorBidi"/>
      <w:b/>
      <w:smallCaps/>
      <w:spacing w:val="5"/>
      <w:kern w:val="28"/>
      <w:sz w:val="50"/>
      <w:szCs w:val="50"/>
      <w:lang w:val="en-GB"/>
    </w:rPr>
  </w:style>
  <w:style w:type="character" w:customStyle="1" w:styleId="RubrikChar">
    <w:name w:val="Rubrik Char"/>
    <w:basedOn w:val="Standardstycketeckensnitt"/>
    <w:link w:val="Rubrik"/>
    <w:uiPriority w:val="10"/>
    <w:rsid w:val="00D73288"/>
    <w:rPr>
      <w:rFonts w:ascii="Times New Roman" w:eastAsiaTheme="majorEastAsia" w:hAnsi="Times New Roman" w:cstheme="majorBidi"/>
      <w:b/>
      <w:smallCaps/>
      <w:color w:val="000000" w:themeColor="text1"/>
      <w:spacing w:val="5"/>
      <w:kern w:val="28"/>
      <w:sz w:val="50"/>
      <w:szCs w:val="50"/>
      <w:lang w:val="en-GB" w:eastAsia="en-US"/>
    </w:rPr>
  </w:style>
  <w:style w:type="character" w:customStyle="1" w:styleId="Rubrik1Char">
    <w:name w:val="Rubrik 1 Char"/>
    <w:basedOn w:val="Standardstycketeckensnitt"/>
    <w:link w:val="Rubrik1"/>
    <w:uiPriority w:val="9"/>
    <w:rsid w:val="005803DC"/>
    <w:rPr>
      <w:rFonts w:ascii="Times New Roman" w:eastAsiaTheme="majorEastAsia" w:hAnsi="Times New Roman" w:cstheme="majorBidi"/>
      <w:b/>
      <w:bCs/>
      <w:color w:val="000000" w:themeColor="text1"/>
      <w:sz w:val="28"/>
      <w:szCs w:val="32"/>
      <w:lang w:eastAsia="en-US"/>
    </w:rPr>
  </w:style>
  <w:style w:type="paragraph" w:styleId="Ballongtext">
    <w:name w:val="Balloon Text"/>
    <w:basedOn w:val="Normal"/>
    <w:link w:val="BallongtextChar"/>
    <w:uiPriority w:val="99"/>
    <w:semiHidden/>
    <w:unhideWhenUsed/>
    <w:rsid w:val="00C41BE9"/>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C41BE9"/>
    <w:rPr>
      <w:rFonts w:ascii="Lucida Grande" w:hAnsi="Lucida Grande" w:cs="Lucida Grande"/>
      <w:sz w:val="18"/>
      <w:szCs w:val="18"/>
      <w:lang w:val="en-US"/>
    </w:rPr>
  </w:style>
  <w:style w:type="paragraph" w:styleId="Sidfot">
    <w:name w:val="footer"/>
    <w:basedOn w:val="Normal"/>
    <w:link w:val="SidfotChar"/>
    <w:uiPriority w:val="99"/>
    <w:unhideWhenUsed/>
    <w:rsid w:val="00C41BE9"/>
    <w:pPr>
      <w:tabs>
        <w:tab w:val="center" w:pos="4536"/>
        <w:tab w:val="right" w:pos="9072"/>
      </w:tabs>
    </w:pPr>
  </w:style>
  <w:style w:type="character" w:customStyle="1" w:styleId="SidfotChar">
    <w:name w:val="Sidfot Char"/>
    <w:basedOn w:val="Standardstycketeckensnitt"/>
    <w:link w:val="Sidfot"/>
    <w:uiPriority w:val="99"/>
    <w:rsid w:val="00C41BE9"/>
    <w:rPr>
      <w:lang w:val="en-US"/>
    </w:rPr>
  </w:style>
  <w:style w:type="character" w:styleId="Sidnummer">
    <w:name w:val="page number"/>
    <w:basedOn w:val="Standardstycketeckensnitt"/>
    <w:uiPriority w:val="99"/>
    <w:semiHidden/>
    <w:unhideWhenUsed/>
    <w:rsid w:val="00C41BE9"/>
  </w:style>
  <w:style w:type="paragraph" w:styleId="Innehll1">
    <w:name w:val="toc 1"/>
    <w:basedOn w:val="Rubrik1"/>
    <w:next w:val="Normal"/>
    <w:autoRedefine/>
    <w:uiPriority w:val="39"/>
    <w:unhideWhenUsed/>
    <w:rsid w:val="009126F0"/>
    <w:pPr>
      <w:pageBreakBefore w:val="0"/>
      <w:numPr>
        <w:numId w:val="0"/>
      </w:numPr>
      <w:tabs>
        <w:tab w:val="left" w:pos="480"/>
        <w:tab w:val="right" w:leader="dot" w:pos="9056"/>
      </w:tabs>
      <w:spacing w:before="240"/>
      <w:outlineLvl w:val="9"/>
    </w:pPr>
    <w:rPr>
      <w:rFonts w:eastAsiaTheme="minorHAnsi" w:cs="Times New Roman"/>
      <w:sz w:val="24"/>
      <w:szCs w:val="22"/>
    </w:rPr>
  </w:style>
  <w:style w:type="paragraph" w:styleId="Innehll2">
    <w:name w:val="toc 2"/>
    <w:basedOn w:val="Normal"/>
    <w:next w:val="Normal"/>
    <w:autoRedefine/>
    <w:uiPriority w:val="39"/>
    <w:unhideWhenUsed/>
    <w:rsid w:val="00AD25C5"/>
    <w:pPr>
      <w:ind w:left="240"/>
      <w:jc w:val="left"/>
    </w:pPr>
    <w:rPr>
      <w:rFonts w:asciiTheme="minorHAnsi" w:hAnsiTheme="minorHAnsi"/>
      <w:i/>
      <w:iCs/>
      <w:sz w:val="22"/>
      <w:szCs w:val="22"/>
    </w:rPr>
  </w:style>
  <w:style w:type="paragraph" w:styleId="Innehll3">
    <w:name w:val="toc 3"/>
    <w:basedOn w:val="Normal"/>
    <w:next w:val="Normal"/>
    <w:autoRedefine/>
    <w:uiPriority w:val="39"/>
    <w:unhideWhenUsed/>
    <w:rsid w:val="00321417"/>
    <w:pPr>
      <w:ind w:left="480"/>
      <w:jc w:val="left"/>
    </w:pPr>
    <w:rPr>
      <w:rFonts w:asciiTheme="minorHAnsi" w:hAnsiTheme="minorHAnsi"/>
      <w:sz w:val="22"/>
      <w:szCs w:val="22"/>
    </w:rPr>
  </w:style>
  <w:style w:type="paragraph" w:styleId="Innehll4">
    <w:name w:val="toc 4"/>
    <w:basedOn w:val="Normal"/>
    <w:next w:val="Normal"/>
    <w:autoRedefine/>
    <w:uiPriority w:val="39"/>
    <w:unhideWhenUsed/>
    <w:rsid w:val="00321417"/>
    <w:pPr>
      <w:ind w:left="720"/>
      <w:jc w:val="left"/>
    </w:pPr>
    <w:rPr>
      <w:rFonts w:asciiTheme="minorHAnsi" w:hAnsiTheme="minorHAnsi"/>
      <w:szCs w:val="20"/>
    </w:rPr>
  </w:style>
  <w:style w:type="paragraph" w:styleId="Innehll5">
    <w:name w:val="toc 5"/>
    <w:basedOn w:val="Normal"/>
    <w:next w:val="Normal"/>
    <w:autoRedefine/>
    <w:uiPriority w:val="39"/>
    <w:unhideWhenUsed/>
    <w:rsid w:val="00321417"/>
    <w:pPr>
      <w:ind w:left="960"/>
      <w:jc w:val="left"/>
    </w:pPr>
    <w:rPr>
      <w:rFonts w:asciiTheme="minorHAnsi" w:hAnsiTheme="minorHAnsi"/>
      <w:szCs w:val="20"/>
    </w:rPr>
  </w:style>
  <w:style w:type="paragraph" w:styleId="Innehll6">
    <w:name w:val="toc 6"/>
    <w:basedOn w:val="Normal"/>
    <w:next w:val="Normal"/>
    <w:autoRedefine/>
    <w:uiPriority w:val="39"/>
    <w:unhideWhenUsed/>
    <w:rsid w:val="00321417"/>
    <w:pPr>
      <w:ind w:left="1200"/>
      <w:jc w:val="left"/>
    </w:pPr>
    <w:rPr>
      <w:rFonts w:asciiTheme="minorHAnsi" w:hAnsiTheme="minorHAnsi"/>
      <w:szCs w:val="20"/>
    </w:rPr>
  </w:style>
  <w:style w:type="paragraph" w:styleId="Innehll7">
    <w:name w:val="toc 7"/>
    <w:basedOn w:val="Normal"/>
    <w:next w:val="Normal"/>
    <w:autoRedefine/>
    <w:uiPriority w:val="39"/>
    <w:unhideWhenUsed/>
    <w:rsid w:val="00321417"/>
    <w:pPr>
      <w:ind w:left="1440"/>
      <w:jc w:val="left"/>
    </w:pPr>
    <w:rPr>
      <w:rFonts w:asciiTheme="minorHAnsi" w:hAnsiTheme="minorHAnsi"/>
      <w:szCs w:val="20"/>
    </w:rPr>
  </w:style>
  <w:style w:type="paragraph" w:styleId="Innehll8">
    <w:name w:val="toc 8"/>
    <w:basedOn w:val="Normal"/>
    <w:next w:val="Normal"/>
    <w:autoRedefine/>
    <w:uiPriority w:val="39"/>
    <w:unhideWhenUsed/>
    <w:rsid w:val="00321417"/>
    <w:pPr>
      <w:ind w:left="1680"/>
      <w:jc w:val="left"/>
    </w:pPr>
    <w:rPr>
      <w:rFonts w:asciiTheme="minorHAnsi" w:hAnsiTheme="minorHAnsi"/>
      <w:szCs w:val="20"/>
    </w:rPr>
  </w:style>
  <w:style w:type="paragraph" w:styleId="Innehll9">
    <w:name w:val="toc 9"/>
    <w:basedOn w:val="Normal"/>
    <w:next w:val="Normal"/>
    <w:autoRedefine/>
    <w:uiPriority w:val="39"/>
    <w:unhideWhenUsed/>
    <w:rsid w:val="00321417"/>
    <w:pPr>
      <w:ind w:left="1920"/>
      <w:jc w:val="left"/>
    </w:pPr>
    <w:rPr>
      <w:rFonts w:asciiTheme="minorHAnsi" w:hAnsiTheme="minorHAnsi"/>
      <w:szCs w:val="20"/>
    </w:rPr>
  </w:style>
  <w:style w:type="character" w:styleId="Stark">
    <w:name w:val="Strong"/>
    <w:basedOn w:val="Standardstycketeckensnitt"/>
    <w:uiPriority w:val="22"/>
    <w:qFormat/>
    <w:rsid w:val="000A0B1F"/>
    <w:rPr>
      <w:b/>
      <w:bCs/>
    </w:rPr>
  </w:style>
  <w:style w:type="paragraph" w:styleId="Liststycke">
    <w:name w:val="List Paragraph"/>
    <w:basedOn w:val="Normal"/>
    <w:uiPriority w:val="34"/>
    <w:qFormat/>
    <w:rsid w:val="00DA35C7"/>
    <w:pPr>
      <w:ind w:left="720"/>
      <w:contextualSpacing/>
    </w:pPr>
  </w:style>
  <w:style w:type="character" w:customStyle="1" w:styleId="Rubrik2Char">
    <w:name w:val="Rubrik 2 Char"/>
    <w:basedOn w:val="Standardstycketeckensnitt"/>
    <w:link w:val="Rubrik2"/>
    <w:uiPriority w:val="9"/>
    <w:rsid w:val="005803DC"/>
    <w:rPr>
      <w:rFonts w:ascii="Times New Roman" w:eastAsiaTheme="majorEastAsia" w:hAnsi="Times New Roman" w:cstheme="majorBidi"/>
      <w:b/>
      <w:bCs/>
      <w:color w:val="000000" w:themeColor="text1"/>
      <w:szCs w:val="26"/>
      <w:lang w:eastAsia="en-US"/>
    </w:rPr>
  </w:style>
  <w:style w:type="character" w:styleId="Hyperlnk">
    <w:name w:val="Hyperlink"/>
    <w:basedOn w:val="Standardstycketeckensnitt"/>
    <w:uiPriority w:val="99"/>
    <w:unhideWhenUsed/>
    <w:rsid w:val="005210AB"/>
    <w:rPr>
      <w:color w:val="0000FF" w:themeColor="hyperlink"/>
      <w:u w:val="single"/>
    </w:rPr>
  </w:style>
  <w:style w:type="character" w:styleId="Starkbetoning">
    <w:name w:val="Intense Emphasis"/>
    <w:basedOn w:val="Standardstycketeckensnitt"/>
    <w:uiPriority w:val="21"/>
    <w:qFormat/>
    <w:rsid w:val="007E293C"/>
    <w:rPr>
      <w:b/>
      <w:bCs/>
      <w:i/>
      <w:iCs/>
      <w:color w:val="4F81BD" w:themeColor="accent1"/>
    </w:rPr>
  </w:style>
  <w:style w:type="paragraph" w:styleId="Underrubrik">
    <w:name w:val="Subtitle"/>
    <w:basedOn w:val="Normal"/>
    <w:next w:val="Normal"/>
    <w:link w:val="UnderrubrikChar"/>
    <w:uiPriority w:val="11"/>
    <w:qFormat/>
    <w:rsid w:val="007E293C"/>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eckensnitt"/>
    <w:link w:val="Underrubrik"/>
    <w:uiPriority w:val="11"/>
    <w:rsid w:val="007E293C"/>
    <w:rPr>
      <w:rFonts w:asciiTheme="majorHAnsi" w:eastAsiaTheme="majorEastAsia" w:hAnsiTheme="majorHAnsi" w:cstheme="majorBidi"/>
      <w:i/>
      <w:iCs/>
      <w:color w:val="4F81BD" w:themeColor="accent1"/>
      <w:spacing w:val="15"/>
      <w:lang w:val="en-US"/>
    </w:rPr>
  </w:style>
  <w:style w:type="character" w:customStyle="1" w:styleId="Rubrik3Char">
    <w:name w:val="Rubrik 3 Char"/>
    <w:basedOn w:val="Standardstycketeckensnitt"/>
    <w:link w:val="Rubrik3"/>
    <w:uiPriority w:val="9"/>
    <w:rsid w:val="00CE6AA4"/>
    <w:rPr>
      <w:rFonts w:ascii="Times New Roman" w:eastAsiaTheme="majorEastAsia" w:hAnsi="Times New Roman" w:cstheme="majorBidi"/>
      <w:b/>
      <w:bCs/>
      <w:color w:val="000000" w:themeColor="text1"/>
      <w:sz w:val="20"/>
      <w:lang w:eastAsia="en-US"/>
    </w:rPr>
  </w:style>
  <w:style w:type="character" w:customStyle="1" w:styleId="Rubrik4Char">
    <w:name w:val="Rubrik 4 Char"/>
    <w:basedOn w:val="Standardstycketeckensnitt"/>
    <w:link w:val="Rubrik4"/>
    <w:uiPriority w:val="9"/>
    <w:rsid w:val="00D16C76"/>
    <w:rPr>
      <w:rFonts w:ascii="Times New Roman" w:eastAsiaTheme="majorEastAsia" w:hAnsi="Times New Roman" w:cstheme="majorBidi"/>
      <w:b/>
      <w:bCs/>
      <w:i/>
      <w:iCs/>
      <w:color w:val="000000" w:themeColor="text1"/>
      <w:sz w:val="20"/>
      <w:lang w:eastAsia="en-US"/>
    </w:rPr>
  </w:style>
  <w:style w:type="paragraph" w:styleId="Brdtext">
    <w:name w:val="Body Text"/>
    <w:basedOn w:val="Normal"/>
    <w:link w:val="BrdtextChar"/>
    <w:uiPriority w:val="99"/>
    <w:unhideWhenUsed/>
    <w:rsid w:val="00B0365F"/>
    <w:pPr>
      <w:spacing w:after="120"/>
    </w:pPr>
  </w:style>
  <w:style w:type="character" w:customStyle="1" w:styleId="BrdtextChar">
    <w:name w:val="Brödtext Char"/>
    <w:basedOn w:val="Standardstycketeckensnitt"/>
    <w:link w:val="Brdtext"/>
    <w:uiPriority w:val="99"/>
    <w:rsid w:val="00B0365F"/>
    <w:rPr>
      <w:lang w:val="en-US"/>
    </w:rPr>
  </w:style>
  <w:style w:type="paragraph" w:styleId="Brdtextmedindrag">
    <w:name w:val="Body Text Indent"/>
    <w:basedOn w:val="Normal"/>
    <w:link w:val="BrdtextmedindragChar"/>
    <w:uiPriority w:val="99"/>
    <w:unhideWhenUsed/>
    <w:rsid w:val="00B0365F"/>
    <w:pPr>
      <w:spacing w:after="120"/>
      <w:ind w:left="283"/>
    </w:pPr>
  </w:style>
  <w:style w:type="character" w:customStyle="1" w:styleId="BrdtextmedindragChar">
    <w:name w:val="Brödtext med indrag Char"/>
    <w:basedOn w:val="Standardstycketeckensnitt"/>
    <w:link w:val="Brdtextmedindrag"/>
    <w:uiPriority w:val="99"/>
    <w:rsid w:val="00B0365F"/>
    <w:rPr>
      <w:lang w:val="en-US"/>
    </w:rPr>
  </w:style>
  <w:style w:type="paragraph" w:styleId="Fotnotstext">
    <w:name w:val="footnote text"/>
    <w:basedOn w:val="Normal"/>
    <w:link w:val="FotnotstextChar"/>
    <w:uiPriority w:val="99"/>
    <w:unhideWhenUsed/>
    <w:rsid w:val="001028F3"/>
  </w:style>
  <w:style w:type="character" w:customStyle="1" w:styleId="FotnotstextChar">
    <w:name w:val="Fotnotstext Char"/>
    <w:basedOn w:val="Standardstycketeckensnitt"/>
    <w:link w:val="Fotnotstext"/>
    <w:uiPriority w:val="99"/>
    <w:rsid w:val="001028F3"/>
    <w:rPr>
      <w:lang w:val="en-US"/>
    </w:rPr>
  </w:style>
  <w:style w:type="character" w:styleId="Fotnotsreferens">
    <w:name w:val="footnote reference"/>
    <w:basedOn w:val="Standardstycketeckensnitt"/>
    <w:uiPriority w:val="99"/>
    <w:unhideWhenUsed/>
    <w:rsid w:val="001028F3"/>
    <w:rPr>
      <w:vertAlign w:val="superscript"/>
    </w:rPr>
  </w:style>
  <w:style w:type="character" w:styleId="Diskretbetoning">
    <w:name w:val="Subtle Emphasis"/>
    <w:basedOn w:val="Standardstycketeckensnitt"/>
    <w:uiPriority w:val="19"/>
    <w:qFormat/>
    <w:rsid w:val="00F975CC"/>
    <w:rPr>
      <w:i/>
      <w:iCs/>
      <w:color w:val="808080" w:themeColor="text1" w:themeTint="7F"/>
    </w:rPr>
  </w:style>
  <w:style w:type="paragraph" w:styleId="Beskrivning">
    <w:name w:val="caption"/>
    <w:basedOn w:val="Normal"/>
    <w:next w:val="Normal"/>
    <w:uiPriority w:val="35"/>
    <w:unhideWhenUsed/>
    <w:qFormat/>
    <w:rsid w:val="00926EF4"/>
    <w:pPr>
      <w:spacing w:after="200"/>
    </w:pPr>
    <w:rPr>
      <w:b/>
      <w:bCs/>
      <w:color w:val="4F81BD" w:themeColor="accent1"/>
      <w:sz w:val="18"/>
      <w:szCs w:val="18"/>
    </w:rPr>
  </w:style>
  <w:style w:type="table" w:styleId="Tabellrutnt">
    <w:name w:val="Table Grid"/>
    <w:basedOn w:val="Normaltabell"/>
    <w:uiPriority w:val="59"/>
    <w:rsid w:val="00077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llanmrktrutnt3">
    <w:name w:val="Medium Grid 3"/>
    <w:basedOn w:val="Normaltabell"/>
    <w:uiPriority w:val="69"/>
    <w:rsid w:val="000775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0775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6">
    <w:name w:val="Medium Grid 3 Accent 6"/>
    <w:basedOn w:val="Normaltabell"/>
    <w:uiPriority w:val="69"/>
    <w:rsid w:val="0007759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Frgadskuggning">
    <w:name w:val="Colorful Shading"/>
    <w:basedOn w:val="Normaltabell"/>
    <w:uiPriority w:val="71"/>
    <w:rsid w:val="0007759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07759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07759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llanmrklista2">
    <w:name w:val="Medium List 2"/>
    <w:basedOn w:val="Normaltabell"/>
    <w:uiPriority w:val="66"/>
    <w:rsid w:val="0007759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jusskuggning">
    <w:name w:val="Light Shading"/>
    <w:basedOn w:val="Normaltabell"/>
    <w:uiPriority w:val="60"/>
    <w:rsid w:val="0007759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dhuvud">
    <w:name w:val="header"/>
    <w:basedOn w:val="Normal"/>
    <w:link w:val="SidhuvudChar"/>
    <w:uiPriority w:val="99"/>
    <w:unhideWhenUsed/>
    <w:rsid w:val="004B5D35"/>
    <w:pPr>
      <w:tabs>
        <w:tab w:val="center" w:pos="4536"/>
        <w:tab w:val="right" w:pos="9072"/>
      </w:tabs>
    </w:pPr>
  </w:style>
  <w:style w:type="character" w:customStyle="1" w:styleId="SidhuvudChar">
    <w:name w:val="Sidhuvud Char"/>
    <w:basedOn w:val="Standardstycketeckensnitt"/>
    <w:link w:val="Sidhuvud"/>
    <w:uiPriority w:val="99"/>
    <w:rsid w:val="004B5D35"/>
    <w:rPr>
      <w:lang w:val="en-US"/>
    </w:rPr>
  </w:style>
  <w:style w:type="character" w:styleId="AnvndHyperlnk">
    <w:name w:val="FollowedHyperlink"/>
    <w:basedOn w:val="Standardstycketeckensnitt"/>
    <w:uiPriority w:val="99"/>
    <w:semiHidden/>
    <w:unhideWhenUsed/>
    <w:rsid w:val="004B5D35"/>
    <w:rPr>
      <w:color w:val="800080" w:themeColor="followedHyperlink"/>
      <w:u w:val="single"/>
    </w:rPr>
  </w:style>
  <w:style w:type="paragraph" w:styleId="Ingetavstnd">
    <w:name w:val="No Spacing"/>
    <w:uiPriority w:val="1"/>
    <w:qFormat/>
    <w:rsid w:val="006D5495"/>
    <w:rPr>
      <w:rFonts w:eastAsiaTheme="minorHAnsi"/>
      <w:sz w:val="22"/>
      <w:szCs w:val="22"/>
      <w:lang w:eastAsia="en-US"/>
    </w:rPr>
  </w:style>
  <w:style w:type="character" w:styleId="Kommentarsreferens">
    <w:name w:val="annotation reference"/>
    <w:basedOn w:val="Standardstycketeckensnitt"/>
    <w:uiPriority w:val="99"/>
    <w:semiHidden/>
    <w:unhideWhenUsed/>
    <w:rsid w:val="00572852"/>
    <w:rPr>
      <w:sz w:val="18"/>
      <w:szCs w:val="18"/>
    </w:rPr>
  </w:style>
  <w:style w:type="paragraph" w:customStyle="1" w:styleId="Author">
    <w:name w:val="Author"/>
    <w:basedOn w:val="Normal"/>
    <w:next w:val="Normal"/>
    <w:qFormat/>
    <w:rsid w:val="001B67C2"/>
    <w:pPr>
      <w:jc w:val="center"/>
    </w:pPr>
    <w:rPr>
      <w:sz w:val="36"/>
    </w:rPr>
  </w:style>
  <w:style w:type="paragraph" w:customStyle="1" w:styleId="Body">
    <w:name w:val="Body"/>
    <w:basedOn w:val="Normal"/>
    <w:next w:val="Normal"/>
    <w:qFormat/>
    <w:rsid w:val="00FB625C"/>
  </w:style>
  <w:style w:type="paragraph" w:customStyle="1" w:styleId="Author-Email">
    <w:name w:val="Author-Email"/>
    <w:basedOn w:val="Author"/>
    <w:next w:val="Normal"/>
    <w:qFormat/>
    <w:rsid w:val="001B67C2"/>
    <w:rPr>
      <w:sz w:val="28"/>
    </w:rPr>
  </w:style>
  <w:style w:type="paragraph" w:customStyle="1" w:styleId="Examiner-Supervisor">
    <w:name w:val="Examiner-Supervisor"/>
    <w:basedOn w:val="Normal"/>
    <w:qFormat/>
    <w:rsid w:val="004124A6"/>
    <w:pPr>
      <w:tabs>
        <w:tab w:val="left" w:pos="1560"/>
      </w:tabs>
      <w:jc w:val="left"/>
    </w:pPr>
    <w:rPr>
      <w:sz w:val="28"/>
    </w:rPr>
  </w:style>
  <w:style w:type="paragraph" w:customStyle="1" w:styleId="Contact-Examiner-Supervisor">
    <w:name w:val="Contact-Examiner-Supervisor"/>
    <w:basedOn w:val="Examiner-Supervisor"/>
    <w:next w:val="Normal"/>
    <w:qFormat/>
    <w:rsid w:val="004124A6"/>
    <w:rPr>
      <w:sz w:val="24"/>
    </w:rPr>
  </w:style>
  <w:style w:type="paragraph" w:customStyle="1" w:styleId="Submission-Date">
    <w:name w:val="Submission-Date"/>
    <w:basedOn w:val="Normal"/>
    <w:next w:val="Normal"/>
    <w:qFormat/>
    <w:rsid w:val="001B67C2"/>
    <w:pPr>
      <w:jc w:val="center"/>
    </w:pPr>
  </w:style>
  <w:style w:type="paragraph" w:styleId="Datum">
    <w:name w:val="Date"/>
    <w:basedOn w:val="Normal"/>
    <w:next w:val="Normal"/>
    <w:link w:val="DatumChar"/>
    <w:uiPriority w:val="99"/>
    <w:unhideWhenUsed/>
    <w:rsid w:val="004124A6"/>
  </w:style>
  <w:style w:type="character" w:customStyle="1" w:styleId="DatumChar">
    <w:name w:val="Datum Char"/>
    <w:basedOn w:val="Standardstycketeckensnitt"/>
    <w:link w:val="Datum"/>
    <w:uiPriority w:val="99"/>
    <w:rsid w:val="004124A6"/>
    <w:rPr>
      <w:rFonts w:ascii="Times" w:hAnsi="Times"/>
      <w:sz w:val="20"/>
      <w:lang w:val="en-US"/>
    </w:rPr>
  </w:style>
  <w:style w:type="paragraph" w:styleId="Kommentarer">
    <w:name w:val="annotation text"/>
    <w:basedOn w:val="Normal"/>
    <w:link w:val="KommentarerChar"/>
    <w:uiPriority w:val="99"/>
    <w:unhideWhenUsed/>
    <w:rsid w:val="00572852"/>
  </w:style>
  <w:style w:type="character" w:customStyle="1" w:styleId="KommentarerChar">
    <w:name w:val="Kommentarer Char"/>
    <w:basedOn w:val="Standardstycketeckensnitt"/>
    <w:link w:val="Kommentarer"/>
    <w:uiPriority w:val="99"/>
    <w:rsid w:val="00572852"/>
    <w:rPr>
      <w:rFonts w:ascii="Times" w:hAnsi="Times"/>
      <w:lang w:val="en-US"/>
    </w:rPr>
  </w:style>
  <w:style w:type="paragraph" w:styleId="Kommentarsmne">
    <w:name w:val="annotation subject"/>
    <w:basedOn w:val="Kommentarer"/>
    <w:next w:val="Kommentarer"/>
    <w:link w:val="KommentarsmneChar"/>
    <w:uiPriority w:val="99"/>
    <w:semiHidden/>
    <w:unhideWhenUsed/>
    <w:rsid w:val="00572852"/>
    <w:rPr>
      <w:b/>
      <w:bCs/>
      <w:szCs w:val="20"/>
    </w:rPr>
  </w:style>
  <w:style w:type="character" w:customStyle="1" w:styleId="KommentarsmneChar">
    <w:name w:val="Kommentarsämne Char"/>
    <w:basedOn w:val="KommentarerChar"/>
    <w:link w:val="Kommentarsmne"/>
    <w:uiPriority w:val="99"/>
    <w:semiHidden/>
    <w:rsid w:val="00572852"/>
    <w:rPr>
      <w:rFonts w:ascii="Times" w:hAnsi="Times"/>
      <w:b/>
      <w:bCs/>
      <w:sz w:val="20"/>
      <w:szCs w:val="20"/>
      <w:lang w:val="en-US"/>
    </w:rPr>
  </w:style>
  <w:style w:type="character" w:customStyle="1" w:styleId="Rubrik5Char">
    <w:name w:val="Rubrik 5 Char"/>
    <w:basedOn w:val="Standardstycketeckensnitt"/>
    <w:link w:val="Rubrik5"/>
    <w:uiPriority w:val="9"/>
    <w:semiHidden/>
    <w:rsid w:val="00CE6AA4"/>
    <w:rPr>
      <w:rFonts w:asciiTheme="majorHAnsi" w:eastAsiaTheme="majorEastAsia" w:hAnsiTheme="majorHAnsi" w:cstheme="majorBidi"/>
      <w:i/>
      <w:color w:val="000000" w:themeColor="text1"/>
      <w:sz w:val="20"/>
      <w:lang w:eastAsia="en-US"/>
    </w:rPr>
  </w:style>
  <w:style w:type="paragraph" w:customStyle="1" w:styleId="MDHheader">
    <w:name w:val="MDH header"/>
    <w:basedOn w:val="Rubrik"/>
    <w:next w:val="Normal"/>
    <w:qFormat/>
    <w:rsid w:val="00974786"/>
    <w:pPr>
      <w:spacing w:after="240"/>
    </w:pPr>
    <w:rPr>
      <w:rFonts w:cs="Times New Roman"/>
      <w:b w:val="0"/>
      <w:sz w:val="28"/>
      <w:szCs w:val="28"/>
    </w:rPr>
  </w:style>
  <w:style w:type="paragraph" w:customStyle="1" w:styleId="CourseTitle">
    <w:name w:val="Course Title"/>
    <w:basedOn w:val="Normal"/>
    <w:next w:val="Normal"/>
    <w:qFormat/>
    <w:rsid w:val="00974786"/>
    <w:pPr>
      <w:pBdr>
        <w:top w:val="single" w:sz="4" w:space="20" w:color="auto"/>
      </w:pBdr>
      <w:spacing w:before="360"/>
      <w:jc w:val="center"/>
    </w:pPr>
    <w:rPr>
      <w:sz w:val="28"/>
      <w:szCs w:val="28"/>
    </w:rPr>
  </w:style>
  <w:style w:type="character" w:customStyle="1" w:styleId="Rubrik6Char">
    <w:name w:val="Rubrik 6 Char"/>
    <w:basedOn w:val="Standardstycketeckensnitt"/>
    <w:link w:val="Rubrik6"/>
    <w:uiPriority w:val="9"/>
    <w:semiHidden/>
    <w:rsid w:val="00EC5728"/>
    <w:rPr>
      <w:rFonts w:asciiTheme="majorHAnsi" w:eastAsiaTheme="majorEastAsia" w:hAnsiTheme="majorHAnsi" w:cstheme="majorBidi"/>
      <w:color w:val="243F60" w:themeColor="accent1" w:themeShade="7F"/>
      <w:sz w:val="20"/>
      <w:lang w:eastAsia="en-US"/>
    </w:rPr>
  </w:style>
  <w:style w:type="character" w:customStyle="1" w:styleId="Rubrik7Char">
    <w:name w:val="Rubrik 7 Char"/>
    <w:basedOn w:val="Standardstycketeckensnitt"/>
    <w:link w:val="Rubrik7"/>
    <w:uiPriority w:val="9"/>
    <w:semiHidden/>
    <w:rsid w:val="00EC5728"/>
    <w:rPr>
      <w:rFonts w:asciiTheme="majorHAnsi" w:eastAsiaTheme="majorEastAsia" w:hAnsiTheme="majorHAnsi" w:cstheme="majorBidi"/>
      <w:i/>
      <w:iCs/>
      <w:color w:val="243F60" w:themeColor="accent1" w:themeShade="7F"/>
      <w:sz w:val="20"/>
      <w:lang w:eastAsia="en-US"/>
    </w:rPr>
  </w:style>
  <w:style w:type="character" w:customStyle="1" w:styleId="Rubrik8Char">
    <w:name w:val="Rubrik 8 Char"/>
    <w:basedOn w:val="Standardstycketeckensnitt"/>
    <w:link w:val="Rubrik8"/>
    <w:uiPriority w:val="9"/>
    <w:semiHidden/>
    <w:rsid w:val="00EC5728"/>
    <w:rPr>
      <w:rFonts w:asciiTheme="majorHAnsi" w:eastAsiaTheme="majorEastAsia" w:hAnsiTheme="majorHAnsi" w:cstheme="majorBidi"/>
      <w:color w:val="272727" w:themeColor="text1" w:themeTint="D8"/>
      <w:sz w:val="21"/>
      <w:szCs w:val="21"/>
      <w:lang w:eastAsia="en-US"/>
    </w:rPr>
  </w:style>
  <w:style w:type="character" w:customStyle="1" w:styleId="Rubrik9Char">
    <w:name w:val="Rubrik 9 Char"/>
    <w:basedOn w:val="Standardstycketeckensnitt"/>
    <w:link w:val="Rubrik9"/>
    <w:uiPriority w:val="9"/>
    <w:semiHidden/>
    <w:rsid w:val="00EC5728"/>
    <w:rPr>
      <w:rFonts w:asciiTheme="majorHAnsi" w:eastAsiaTheme="majorEastAsia" w:hAnsiTheme="majorHAnsi" w:cstheme="majorBidi"/>
      <w:i/>
      <w:iCs/>
      <w:color w:val="272727" w:themeColor="text1" w:themeTint="D8"/>
      <w:sz w:val="21"/>
      <w:szCs w:val="21"/>
      <w:lang w:eastAsia="en-US"/>
    </w:rPr>
  </w:style>
  <w:style w:type="paragraph" w:customStyle="1" w:styleId="PrefaceTitle">
    <w:name w:val="Preface Title"/>
    <w:basedOn w:val="Normal"/>
    <w:next w:val="Body"/>
    <w:qFormat/>
    <w:rsid w:val="00FD1614"/>
    <w:pPr>
      <w:pageBreakBefore/>
      <w:spacing w:line="480" w:lineRule="auto"/>
      <w:jc w:val="center"/>
    </w:pPr>
    <w:rPr>
      <w:rFonts w:eastAsiaTheme="majorEastAsia"/>
      <w:b/>
      <w:bCs/>
      <w:sz w:val="36"/>
      <w:szCs w:val="32"/>
    </w:rPr>
  </w:style>
  <w:style w:type="paragraph" w:customStyle="1" w:styleId="TableofContents">
    <w:name w:val="Table of Contents"/>
    <w:basedOn w:val="PrefaceTitle"/>
    <w:qFormat/>
    <w:rsid w:val="00734782"/>
    <w:pPr>
      <w:spacing w:line="360" w:lineRule="auto"/>
      <w:jc w:val="left"/>
    </w:pPr>
    <w:rPr>
      <w:lang w:val="en-GB"/>
    </w:rPr>
  </w:style>
  <w:style w:type="character" w:styleId="Olstomnmnande">
    <w:name w:val="Unresolved Mention"/>
    <w:basedOn w:val="Standardstycketeckensnitt"/>
    <w:uiPriority w:val="99"/>
    <w:rsid w:val="002A5366"/>
    <w:rPr>
      <w:color w:val="605E5C"/>
      <w:shd w:val="clear" w:color="auto" w:fill="E1DFDD"/>
    </w:rPr>
  </w:style>
  <w:style w:type="paragraph" w:styleId="Litteraturfrteckning">
    <w:name w:val="Bibliography"/>
    <w:basedOn w:val="Normal"/>
    <w:next w:val="Normal"/>
    <w:uiPriority w:val="37"/>
    <w:unhideWhenUsed/>
    <w:rsid w:val="001444CE"/>
  </w:style>
  <w:style w:type="table" w:styleId="Mellanmrklista2-dekorfrg1">
    <w:name w:val="Medium List 2 Accent 1"/>
    <w:basedOn w:val="Normaltabell"/>
    <w:uiPriority w:val="66"/>
    <w:rsid w:val="00333F3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EA3809"/>
    <w:rPr>
      <w:rFonts w:ascii="Times New Roman" w:eastAsiaTheme="minorHAnsi" w:hAnsi="Times New Roman" w:cs="Times New Roman"/>
      <w:color w:val="000000" w:themeColor="text1"/>
      <w:sz w:val="20"/>
      <w:lang w:eastAsia="en-US"/>
    </w:rPr>
  </w:style>
  <w:style w:type="character" w:styleId="Platshllartext">
    <w:name w:val="Placeholder Text"/>
    <w:basedOn w:val="Standardstycketeckensnitt"/>
    <w:uiPriority w:val="99"/>
    <w:semiHidden/>
    <w:rsid w:val="008C3463"/>
    <w:rPr>
      <w:color w:val="666666"/>
    </w:rPr>
  </w:style>
  <w:style w:type="table" w:customStyle="1" w:styleId="Kalender3">
    <w:name w:val="Kalender 3"/>
    <w:basedOn w:val="Normaltabell"/>
    <w:uiPriority w:val="99"/>
    <w:qFormat/>
    <w:rsid w:val="00EF7EDC"/>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customStyle="1" w:styleId="Kalender1">
    <w:name w:val="Kalender 1"/>
    <w:basedOn w:val="Normaltabell"/>
    <w:uiPriority w:val="99"/>
    <w:qFormat/>
    <w:rsid w:val="00C14B33"/>
    <w:rPr>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Rutntstabell4">
    <w:name w:val="Grid Table 4"/>
    <w:basedOn w:val="Normaltabell"/>
    <w:uiPriority w:val="49"/>
    <w:rsid w:val="006640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b">
    <w:name w:val="Normal (Web)"/>
    <w:basedOn w:val="Normal"/>
    <w:uiPriority w:val="99"/>
    <w:unhideWhenUsed/>
    <w:rsid w:val="00314FEB"/>
    <w:pPr>
      <w:spacing w:before="100" w:beforeAutospacing="1" w:after="100" w:afterAutospacing="1"/>
      <w:jc w:val="left"/>
    </w:pPr>
    <w:rPr>
      <w:rFonts w:eastAsia="Times New Roman"/>
      <w:color w:val="auto"/>
      <w:sz w:val="24"/>
      <w:lang w:eastAsia="sv-SE"/>
    </w:rPr>
  </w:style>
  <w:style w:type="paragraph" w:styleId="Figurfrteckning">
    <w:name w:val="table of figures"/>
    <w:basedOn w:val="Normal"/>
    <w:next w:val="Normal"/>
    <w:uiPriority w:val="99"/>
    <w:unhideWhenUsed/>
    <w:rsid w:val="00597CC3"/>
  </w:style>
  <w:style w:type="table" w:styleId="Rutntstabell2dekorfrg1">
    <w:name w:val="Grid Table 2 Accent 1"/>
    <w:basedOn w:val="Normaltabell"/>
    <w:uiPriority w:val="47"/>
    <w:rsid w:val="00CC384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ntstabell1ljusdekorfrg1">
    <w:name w:val="Grid Table 1 Light Accent 1"/>
    <w:basedOn w:val="Normaltabell"/>
    <w:uiPriority w:val="46"/>
    <w:rsid w:val="00CC384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rsid w:val="005A308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utntstabell4dekorfrg1">
    <w:name w:val="Grid Table 4 Accent 1"/>
    <w:basedOn w:val="Normaltabell"/>
    <w:uiPriority w:val="49"/>
    <w:rsid w:val="005A30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utntstabell3dekorfrg5">
    <w:name w:val="Grid Table 3 Accent 5"/>
    <w:basedOn w:val="Normaltabell"/>
    <w:uiPriority w:val="48"/>
    <w:rsid w:val="005A30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utntstabell5mrkdekorfrg1">
    <w:name w:val="Grid Table 5 Dark Accent 1"/>
    <w:basedOn w:val="Normaltabell"/>
    <w:uiPriority w:val="50"/>
    <w:rsid w:val="008E15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utntstabell4dekorfrg5">
    <w:name w:val="Grid Table 4 Accent 5"/>
    <w:basedOn w:val="Normaltabell"/>
    <w:uiPriority w:val="49"/>
    <w:rsid w:val="008E153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ntstabell6frgstarkdekorfrg1">
    <w:name w:val="Grid Table 6 Colorful Accent 1"/>
    <w:basedOn w:val="Normaltabell"/>
    <w:uiPriority w:val="51"/>
    <w:rsid w:val="008E153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Standardstycketeckensnitt"/>
    <w:rsid w:val="00BA3350"/>
  </w:style>
  <w:style w:type="paragraph" w:customStyle="1" w:styleId="whitespace-normal">
    <w:name w:val="whitespace-normal"/>
    <w:basedOn w:val="Normal"/>
    <w:rsid w:val="00B50165"/>
    <w:pPr>
      <w:spacing w:before="100" w:beforeAutospacing="1" w:after="100" w:afterAutospacing="1"/>
      <w:jc w:val="left"/>
    </w:pPr>
    <w:rPr>
      <w:rFonts w:eastAsia="Times New Roman"/>
      <w:color w:val="auto"/>
      <w:sz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8361">
      <w:bodyDiv w:val="1"/>
      <w:marLeft w:val="0"/>
      <w:marRight w:val="0"/>
      <w:marTop w:val="0"/>
      <w:marBottom w:val="0"/>
      <w:divBdr>
        <w:top w:val="none" w:sz="0" w:space="0" w:color="auto"/>
        <w:left w:val="none" w:sz="0" w:space="0" w:color="auto"/>
        <w:bottom w:val="none" w:sz="0" w:space="0" w:color="auto"/>
        <w:right w:val="none" w:sz="0" w:space="0" w:color="auto"/>
      </w:divBdr>
    </w:div>
    <w:div w:id="82185203">
      <w:bodyDiv w:val="1"/>
      <w:marLeft w:val="0"/>
      <w:marRight w:val="0"/>
      <w:marTop w:val="0"/>
      <w:marBottom w:val="0"/>
      <w:divBdr>
        <w:top w:val="none" w:sz="0" w:space="0" w:color="auto"/>
        <w:left w:val="none" w:sz="0" w:space="0" w:color="auto"/>
        <w:bottom w:val="none" w:sz="0" w:space="0" w:color="auto"/>
        <w:right w:val="none" w:sz="0" w:space="0" w:color="auto"/>
      </w:divBdr>
    </w:div>
    <w:div w:id="87242718">
      <w:bodyDiv w:val="1"/>
      <w:marLeft w:val="0"/>
      <w:marRight w:val="0"/>
      <w:marTop w:val="0"/>
      <w:marBottom w:val="0"/>
      <w:divBdr>
        <w:top w:val="none" w:sz="0" w:space="0" w:color="auto"/>
        <w:left w:val="none" w:sz="0" w:space="0" w:color="auto"/>
        <w:bottom w:val="none" w:sz="0" w:space="0" w:color="auto"/>
        <w:right w:val="none" w:sz="0" w:space="0" w:color="auto"/>
      </w:divBdr>
    </w:div>
    <w:div w:id="92366866">
      <w:bodyDiv w:val="1"/>
      <w:marLeft w:val="0"/>
      <w:marRight w:val="0"/>
      <w:marTop w:val="0"/>
      <w:marBottom w:val="0"/>
      <w:divBdr>
        <w:top w:val="none" w:sz="0" w:space="0" w:color="auto"/>
        <w:left w:val="none" w:sz="0" w:space="0" w:color="auto"/>
        <w:bottom w:val="none" w:sz="0" w:space="0" w:color="auto"/>
        <w:right w:val="none" w:sz="0" w:space="0" w:color="auto"/>
      </w:divBdr>
    </w:div>
    <w:div w:id="95953880">
      <w:bodyDiv w:val="1"/>
      <w:marLeft w:val="0"/>
      <w:marRight w:val="0"/>
      <w:marTop w:val="0"/>
      <w:marBottom w:val="0"/>
      <w:divBdr>
        <w:top w:val="none" w:sz="0" w:space="0" w:color="auto"/>
        <w:left w:val="none" w:sz="0" w:space="0" w:color="auto"/>
        <w:bottom w:val="none" w:sz="0" w:space="0" w:color="auto"/>
        <w:right w:val="none" w:sz="0" w:space="0" w:color="auto"/>
      </w:divBdr>
      <w:divsChild>
        <w:div w:id="348070661">
          <w:marLeft w:val="0"/>
          <w:marRight w:val="0"/>
          <w:marTop w:val="0"/>
          <w:marBottom w:val="0"/>
          <w:divBdr>
            <w:top w:val="none" w:sz="0" w:space="0" w:color="auto"/>
            <w:left w:val="none" w:sz="0" w:space="0" w:color="auto"/>
            <w:bottom w:val="none" w:sz="0" w:space="0" w:color="auto"/>
            <w:right w:val="none" w:sz="0" w:space="0" w:color="auto"/>
          </w:divBdr>
          <w:divsChild>
            <w:div w:id="13313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592">
      <w:bodyDiv w:val="1"/>
      <w:marLeft w:val="0"/>
      <w:marRight w:val="0"/>
      <w:marTop w:val="0"/>
      <w:marBottom w:val="0"/>
      <w:divBdr>
        <w:top w:val="none" w:sz="0" w:space="0" w:color="auto"/>
        <w:left w:val="none" w:sz="0" w:space="0" w:color="auto"/>
        <w:bottom w:val="none" w:sz="0" w:space="0" w:color="auto"/>
        <w:right w:val="none" w:sz="0" w:space="0" w:color="auto"/>
      </w:divBdr>
    </w:div>
    <w:div w:id="221987044">
      <w:bodyDiv w:val="1"/>
      <w:marLeft w:val="0"/>
      <w:marRight w:val="0"/>
      <w:marTop w:val="0"/>
      <w:marBottom w:val="0"/>
      <w:divBdr>
        <w:top w:val="none" w:sz="0" w:space="0" w:color="auto"/>
        <w:left w:val="none" w:sz="0" w:space="0" w:color="auto"/>
        <w:bottom w:val="none" w:sz="0" w:space="0" w:color="auto"/>
        <w:right w:val="none" w:sz="0" w:space="0" w:color="auto"/>
      </w:divBdr>
    </w:div>
    <w:div w:id="238294243">
      <w:bodyDiv w:val="1"/>
      <w:marLeft w:val="0"/>
      <w:marRight w:val="0"/>
      <w:marTop w:val="0"/>
      <w:marBottom w:val="0"/>
      <w:divBdr>
        <w:top w:val="none" w:sz="0" w:space="0" w:color="auto"/>
        <w:left w:val="none" w:sz="0" w:space="0" w:color="auto"/>
        <w:bottom w:val="none" w:sz="0" w:space="0" w:color="auto"/>
        <w:right w:val="none" w:sz="0" w:space="0" w:color="auto"/>
      </w:divBdr>
    </w:div>
    <w:div w:id="271861473">
      <w:bodyDiv w:val="1"/>
      <w:marLeft w:val="0"/>
      <w:marRight w:val="0"/>
      <w:marTop w:val="0"/>
      <w:marBottom w:val="0"/>
      <w:divBdr>
        <w:top w:val="none" w:sz="0" w:space="0" w:color="auto"/>
        <w:left w:val="none" w:sz="0" w:space="0" w:color="auto"/>
        <w:bottom w:val="none" w:sz="0" w:space="0" w:color="auto"/>
        <w:right w:val="none" w:sz="0" w:space="0" w:color="auto"/>
      </w:divBdr>
    </w:div>
    <w:div w:id="301425336">
      <w:bodyDiv w:val="1"/>
      <w:marLeft w:val="0"/>
      <w:marRight w:val="0"/>
      <w:marTop w:val="0"/>
      <w:marBottom w:val="0"/>
      <w:divBdr>
        <w:top w:val="none" w:sz="0" w:space="0" w:color="auto"/>
        <w:left w:val="none" w:sz="0" w:space="0" w:color="auto"/>
        <w:bottom w:val="none" w:sz="0" w:space="0" w:color="auto"/>
        <w:right w:val="none" w:sz="0" w:space="0" w:color="auto"/>
      </w:divBdr>
    </w:div>
    <w:div w:id="377634907">
      <w:bodyDiv w:val="1"/>
      <w:marLeft w:val="0"/>
      <w:marRight w:val="0"/>
      <w:marTop w:val="0"/>
      <w:marBottom w:val="0"/>
      <w:divBdr>
        <w:top w:val="none" w:sz="0" w:space="0" w:color="auto"/>
        <w:left w:val="none" w:sz="0" w:space="0" w:color="auto"/>
        <w:bottom w:val="none" w:sz="0" w:space="0" w:color="auto"/>
        <w:right w:val="none" w:sz="0" w:space="0" w:color="auto"/>
      </w:divBdr>
    </w:div>
    <w:div w:id="380633118">
      <w:bodyDiv w:val="1"/>
      <w:marLeft w:val="0"/>
      <w:marRight w:val="0"/>
      <w:marTop w:val="0"/>
      <w:marBottom w:val="0"/>
      <w:divBdr>
        <w:top w:val="none" w:sz="0" w:space="0" w:color="auto"/>
        <w:left w:val="none" w:sz="0" w:space="0" w:color="auto"/>
        <w:bottom w:val="none" w:sz="0" w:space="0" w:color="auto"/>
        <w:right w:val="none" w:sz="0" w:space="0" w:color="auto"/>
      </w:divBdr>
    </w:div>
    <w:div w:id="473371969">
      <w:bodyDiv w:val="1"/>
      <w:marLeft w:val="0"/>
      <w:marRight w:val="0"/>
      <w:marTop w:val="0"/>
      <w:marBottom w:val="0"/>
      <w:divBdr>
        <w:top w:val="none" w:sz="0" w:space="0" w:color="auto"/>
        <w:left w:val="none" w:sz="0" w:space="0" w:color="auto"/>
        <w:bottom w:val="none" w:sz="0" w:space="0" w:color="auto"/>
        <w:right w:val="none" w:sz="0" w:space="0" w:color="auto"/>
      </w:divBdr>
    </w:div>
    <w:div w:id="485435498">
      <w:bodyDiv w:val="1"/>
      <w:marLeft w:val="0"/>
      <w:marRight w:val="0"/>
      <w:marTop w:val="0"/>
      <w:marBottom w:val="0"/>
      <w:divBdr>
        <w:top w:val="none" w:sz="0" w:space="0" w:color="auto"/>
        <w:left w:val="none" w:sz="0" w:space="0" w:color="auto"/>
        <w:bottom w:val="none" w:sz="0" w:space="0" w:color="auto"/>
        <w:right w:val="none" w:sz="0" w:space="0" w:color="auto"/>
      </w:divBdr>
    </w:div>
    <w:div w:id="608779928">
      <w:bodyDiv w:val="1"/>
      <w:marLeft w:val="0"/>
      <w:marRight w:val="0"/>
      <w:marTop w:val="0"/>
      <w:marBottom w:val="0"/>
      <w:divBdr>
        <w:top w:val="none" w:sz="0" w:space="0" w:color="auto"/>
        <w:left w:val="none" w:sz="0" w:space="0" w:color="auto"/>
        <w:bottom w:val="none" w:sz="0" w:space="0" w:color="auto"/>
        <w:right w:val="none" w:sz="0" w:space="0" w:color="auto"/>
      </w:divBdr>
    </w:div>
    <w:div w:id="619073130">
      <w:bodyDiv w:val="1"/>
      <w:marLeft w:val="0"/>
      <w:marRight w:val="0"/>
      <w:marTop w:val="0"/>
      <w:marBottom w:val="0"/>
      <w:divBdr>
        <w:top w:val="none" w:sz="0" w:space="0" w:color="auto"/>
        <w:left w:val="none" w:sz="0" w:space="0" w:color="auto"/>
        <w:bottom w:val="none" w:sz="0" w:space="0" w:color="auto"/>
        <w:right w:val="none" w:sz="0" w:space="0" w:color="auto"/>
      </w:divBdr>
    </w:div>
    <w:div w:id="642781066">
      <w:bodyDiv w:val="1"/>
      <w:marLeft w:val="0"/>
      <w:marRight w:val="0"/>
      <w:marTop w:val="0"/>
      <w:marBottom w:val="0"/>
      <w:divBdr>
        <w:top w:val="none" w:sz="0" w:space="0" w:color="auto"/>
        <w:left w:val="none" w:sz="0" w:space="0" w:color="auto"/>
        <w:bottom w:val="none" w:sz="0" w:space="0" w:color="auto"/>
        <w:right w:val="none" w:sz="0" w:space="0" w:color="auto"/>
      </w:divBdr>
    </w:div>
    <w:div w:id="713775363">
      <w:bodyDiv w:val="1"/>
      <w:marLeft w:val="0"/>
      <w:marRight w:val="0"/>
      <w:marTop w:val="0"/>
      <w:marBottom w:val="0"/>
      <w:divBdr>
        <w:top w:val="none" w:sz="0" w:space="0" w:color="auto"/>
        <w:left w:val="none" w:sz="0" w:space="0" w:color="auto"/>
        <w:bottom w:val="none" w:sz="0" w:space="0" w:color="auto"/>
        <w:right w:val="none" w:sz="0" w:space="0" w:color="auto"/>
      </w:divBdr>
    </w:div>
    <w:div w:id="804617070">
      <w:bodyDiv w:val="1"/>
      <w:marLeft w:val="0"/>
      <w:marRight w:val="0"/>
      <w:marTop w:val="0"/>
      <w:marBottom w:val="0"/>
      <w:divBdr>
        <w:top w:val="none" w:sz="0" w:space="0" w:color="auto"/>
        <w:left w:val="none" w:sz="0" w:space="0" w:color="auto"/>
        <w:bottom w:val="none" w:sz="0" w:space="0" w:color="auto"/>
        <w:right w:val="none" w:sz="0" w:space="0" w:color="auto"/>
      </w:divBdr>
      <w:divsChild>
        <w:div w:id="385035632">
          <w:marLeft w:val="0"/>
          <w:marRight w:val="0"/>
          <w:marTop w:val="0"/>
          <w:marBottom w:val="0"/>
          <w:divBdr>
            <w:top w:val="none" w:sz="0" w:space="0" w:color="auto"/>
            <w:left w:val="none" w:sz="0" w:space="0" w:color="auto"/>
            <w:bottom w:val="none" w:sz="0" w:space="0" w:color="auto"/>
            <w:right w:val="none" w:sz="0" w:space="0" w:color="auto"/>
          </w:divBdr>
          <w:divsChild>
            <w:div w:id="5892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422">
      <w:bodyDiv w:val="1"/>
      <w:marLeft w:val="0"/>
      <w:marRight w:val="0"/>
      <w:marTop w:val="0"/>
      <w:marBottom w:val="0"/>
      <w:divBdr>
        <w:top w:val="none" w:sz="0" w:space="0" w:color="auto"/>
        <w:left w:val="none" w:sz="0" w:space="0" w:color="auto"/>
        <w:bottom w:val="none" w:sz="0" w:space="0" w:color="auto"/>
        <w:right w:val="none" w:sz="0" w:space="0" w:color="auto"/>
      </w:divBdr>
    </w:div>
    <w:div w:id="963581249">
      <w:bodyDiv w:val="1"/>
      <w:marLeft w:val="0"/>
      <w:marRight w:val="0"/>
      <w:marTop w:val="0"/>
      <w:marBottom w:val="0"/>
      <w:divBdr>
        <w:top w:val="none" w:sz="0" w:space="0" w:color="auto"/>
        <w:left w:val="none" w:sz="0" w:space="0" w:color="auto"/>
        <w:bottom w:val="none" w:sz="0" w:space="0" w:color="auto"/>
        <w:right w:val="none" w:sz="0" w:space="0" w:color="auto"/>
      </w:divBdr>
    </w:div>
    <w:div w:id="997459482">
      <w:bodyDiv w:val="1"/>
      <w:marLeft w:val="0"/>
      <w:marRight w:val="0"/>
      <w:marTop w:val="0"/>
      <w:marBottom w:val="0"/>
      <w:divBdr>
        <w:top w:val="none" w:sz="0" w:space="0" w:color="auto"/>
        <w:left w:val="none" w:sz="0" w:space="0" w:color="auto"/>
        <w:bottom w:val="none" w:sz="0" w:space="0" w:color="auto"/>
        <w:right w:val="none" w:sz="0" w:space="0" w:color="auto"/>
      </w:divBdr>
    </w:div>
    <w:div w:id="1158568917">
      <w:bodyDiv w:val="1"/>
      <w:marLeft w:val="0"/>
      <w:marRight w:val="0"/>
      <w:marTop w:val="0"/>
      <w:marBottom w:val="0"/>
      <w:divBdr>
        <w:top w:val="none" w:sz="0" w:space="0" w:color="auto"/>
        <w:left w:val="none" w:sz="0" w:space="0" w:color="auto"/>
        <w:bottom w:val="none" w:sz="0" w:space="0" w:color="auto"/>
        <w:right w:val="none" w:sz="0" w:space="0" w:color="auto"/>
      </w:divBdr>
    </w:div>
    <w:div w:id="1177033952">
      <w:bodyDiv w:val="1"/>
      <w:marLeft w:val="0"/>
      <w:marRight w:val="0"/>
      <w:marTop w:val="0"/>
      <w:marBottom w:val="0"/>
      <w:divBdr>
        <w:top w:val="none" w:sz="0" w:space="0" w:color="auto"/>
        <w:left w:val="none" w:sz="0" w:space="0" w:color="auto"/>
        <w:bottom w:val="none" w:sz="0" w:space="0" w:color="auto"/>
        <w:right w:val="none" w:sz="0" w:space="0" w:color="auto"/>
      </w:divBdr>
    </w:div>
    <w:div w:id="1214191874">
      <w:bodyDiv w:val="1"/>
      <w:marLeft w:val="0"/>
      <w:marRight w:val="0"/>
      <w:marTop w:val="0"/>
      <w:marBottom w:val="0"/>
      <w:divBdr>
        <w:top w:val="none" w:sz="0" w:space="0" w:color="auto"/>
        <w:left w:val="none" w:sz="0" w:space="0" w:color="auto"/>
        <w:bottom w:val="none" w:sz="0" w:space="0" w:color="auto"/>
        <w:right w:val="none" w:sz="0" w:space="0" w:color="auto"/>
      </w:divBdr>
    </w:div>
    <w:div w:id="1219248294">
      <w:bodyDiv w:val="1"/>
      <w:marLeft w:val="0"/>
      <w:marRight w:val="0"/>
      <w:marTop w:val="0"/>
      <w:marBottom w:val="0"/>
      <w:divBdr>
        <w:top w:val="none" w:sz="0" w:space="0" w:color="auto"/>
        <w:left w:val="none" w:sz="0" w:space="0" w:color="auto"/>
        <w:bottom w:val="none" w:sz="0" w:space="0" w:color="auto"/>
        <w:right w:val="none" w:sz="0" w:space="0" w:color="auto"/>
      </w:divBdr>
    </w:div>
    <w:div w:id="1257251412">
      <w:bodyDiv w:val="1"/>
      <w:marLeft w:val="0"/>
      <w:marRight w:val="0"/>
      <w:marTop w:val="0"/>
      <w:marBottom w:val="0"/>
      <w:divBdr>
        <w:top w:val="none" w:sz="0" w:space="0" w:color="auto"/>
        <w:left w:val="none" w:sz="0" w:space="0" w:color="auto"/>
        <w:bottom w:val="none" w:sz="0" w:space="0" w:color="auto"/>
        <w:right w:val="none" w:sz="0" w:space="0" w:color="auto"/>
      </w:divBdr>
    </w:div>
    <w:div w:id="1267540304">
      <w:bodyDiv w:val="1"/>
      <w:marLeft w:val="0"/>
      <w:marRight w:val="0"/>
      <w:marTop w:val="0"/>
      <w:marBottom w:val="0"/>
      <w:divBdr>
        <w:top w:val="none" w:sz="0" w:space="0" w:color="auto"/>
        <w:left w:val="none" w:sz="0" w:space="0" w:color="auto"/>
        <w:bottom w:val="none" w:sz="0" w:space="0" w:color="auto"/>
        <w:right w:val="none" w:sz="0" w:space="0" w:color="auto"/>
      </w:divBdr>
    </w:div>
    <w:div w:id="1520702533">
      <w:bodyDiv w:val="1"/>
      <w:marLeft w:val="0"/>
      <w:marRight w:val="0"/>
      <w:marTop w:val="0"/>
      <w:marBottom w:val="0"/>
      <w:divBdr>
        <w:top w:val="none" w:sz="0" w:space="0" w:color="auto"/>
        <w:left w:val="none" w:sz="0" w:space="0" w:color="auto"/>
        <w:bottom w:val="none" w:sz="0" w:space="0" w:color="auto"/>
        <w:right w:val="none" w:sz="0" w:space="0" w:color="auto"/>
      </w:divBdr>
    </w:div>
    <w:div w:id="1526941810">
      <w:bodyDiv w:val="1"/>
      <w:marLeft w:val="0"/>
      <w:marRight w:val="0"/>
      <w:marTop w:val="0"/>
      <w:marBottom w:val="0"/>
      <w:divBdr>
        <w:top w:val="none" w:sz="0" w:space="0" w:color="auto"/>
        <w:left w:val="none" w:sz="0" w:space="0" w:color="auto"/>
        <w:bottom w:val="none" w:sz="0" w:space="0" w:color="auto"/>
        <w:right w:val="none" w:sz="0" w:space="0" w:color="auto"/>
      </w:divBdr>
    </w:div>
    <w:div w:id="1590309472">
      <w:bodyDiv w:val="1"/>
      <w:marLeft w:val="0"/>
      <w:marRight w:val="0"/>
      <w:marTop w:val="0"/>
      <w:marBottom w:val="0"/>
      <w:divBdr>
        <w:top w:val="none" w:sz="0" w:space="0" w:color="auto"/>
        <w:left w:val="none" w:sz="0" w:space="0" w:color="auto"/>
        <w:bottom w:val="none" w:sz="0" w:space="0" w:color="auto"/>
        <w:right w:val="none" w:sz="0" w:space="0" w:color="auto"/>
      </w:divBdr>
    </w:div>
    <w:div w:id="1694722526">
      <w:bodyDiv w:val="1"/>
      <w:marLeft w:val="0"/>
      <w:marRight w:val="0"/>
      <w:marTop w:val="0"/>
      <w:marBottom w:val="0"/>
      <w:divBdr>
        <w:top w:val="none" w:sz="0" w:space="0" w:color="auto"/>
        <w:left w:val="none" w:sz="0" w:space="0" w:color="auto"/>
        <w:bottom w:val="none" w:sz="0" w:space="0" w:color="auto"/>
        <w:right w:val="none" w:sz="0" w:space="0" w:color="auto"/>
      </w:divBdr>
    </w:div>
    <w:div w:id="1733238059">
      <w:bodyDiv w:val="1"/>
      <w:marLeft w:val="0"/>
      <w:marRight w:val="0"/>
      <w:marTop w:val="0"/>
      <w:marBottom w:val="0"/>
      <w:divBdr>
        <w:top w:val="none" w:sz="0" w:space="0" w:color="auto"/>
        <w:left w:val="none" w:sz="0" w:space="0" w:color="auto"/>
        <w:bottom w:val="none" w:sz="0" w:space="0" w:color="auto"/>
        <w:right w:val="none" w:sz="0" w:space="0" w:color="auto"/>
      </w:divBdr>
    </w:div>
    <w:div w:id="1786458378">
      <w:bodyDiv w:val="1"/>
      <w:marLeft w:val="0"/>
      <w:marRight w:val="0"/>
      <w:marTop w:val="0"/>
      <w:marBottom w:val="0"/>
      <w:divBdr>
        <w:top w:val="none" w:sz="0" w:space="0" w:color="auto"/>
        <w:left w:val="none" w:sz="0" w:space="0" w:color="auto"/>
        <w:bottom w:val="none" w:sz="0" w:space="0" w:color="auto"/>
        <w:right w:val="none" w:sz="0" w:space="0" w:color="auto"/>
      </w:divBdr>
    </w:div>
    <w:div w:id="1994681209">
      <w:bodyDiv w:val="1"/>
      <w:marLeft w:val="0"/>
      <w:marRight w:val="0"/>
      <w:marTop w:val="0"/>
      <w:marBottom w:val="0"/>
      <w:divBdr>
        <w:top w:val="none" w:sz="0" w:space="0" w:color="auto"/>
        <w:left w:val="none" w:sz="0" w:space="0" w:color="auto"/>
        <w:bottom w:val="none" w:sz="0" w:space="0" w:color="auto"/>
        <w:right w:val="none" w:sz="0" w:space="0" w:color="auto"/>
      </w:divBdr>
    </w:div>
    <w:div w:id="2067752686">
      <w:bodyDiv w:val="1"/>
      <w:marLeft w:val="0"/>
      <w:marRight w:val="0"/>
      <w:marTop w:val="0"/>
      <w:marBottom w:val="0"/>
      <w:divBdr>
        <w:top w:val="none" w:sz="0" w:space="0" w:color="auto"/>
        <w:left w:val="none" w:sz="0" w:space="0" w:color="auto"/>
        <w:bottom w:val="none" w:sz="0" w:space="0" w:color="auto"/>
        <w:right w:val="none" w:sz="0" w:space="0" w:color="auto"/>
      </w:divBdr>
    </w:div>
    <w:div w:id="2075883045">
      <w:bodyDiv w:val="1"/>
      <w:marLeft w:val="0"/>
      <w:marRight w:val="0"/>
      <w:marTop w:val="0"/>
      <w:marBottom w:val="0"/>
      <w:divBdr>
        <w:top w:val="none" w:sz="0" w:space="0" w:color="auto"/>
        <w:left w:val="none" w:sz="0" w:space="0" w:color="auto"/>
        <w:bottom w:val="none" w:sz="0" w:space="0" w:color="auto"/>
        <w:right w:val="none" w:sz="0" w:space="0" w:color="auto"/>
      </w:divBdr>
    </w:div>
    <w:div w:id="2078434260">
      <w:bodyDiv w:val="1"/>
      <w:marLeft w:val="0"/>
      <w:marRight w:val="0"/>
      <w:marTop w:val="0"/>
      <w:marBottom w:val="0"/>
      <w:divBdr>
        <w:top w:val="none" w:sz="0" w:space="0" w:color="auto"/>
        <w:left w:val="none" w:sz="0" w:space="0" w:color="auto"/>
        <w:bottom w:val="none" w:sz="0" w:space="0" w:color="auto"/>
        <w:right w:val="none" w:sz="0" w:space="0" w:color="auto"/>
      </w:divBdr>
    </w:div>
    <w:div w:id="2134983469">
      <w:bodyDiv w:val="1"/>
      <w:marLeft w:val="0"/>
      <w:marRight w:val="0"/>
      <w:marTop w:val="0"/>
      <w:marBottom w:val="0"/>
      <w:divBdr>
        <w:top w:val="none" w:sz="0" w:space="0" w:color="auto"/>
        <w:left w:val="none" w:sz="0" w:space="0" w:color="auto"/>
        <w:bottom w:val="none" w:sz="0" w:space="0" w:color="auto"/>
        <w:right w:val="none" w:sz="0" w:space="0" w:color="auto"/>
      </w:divBdr>
    </w:div>
    <w:div w:id="2145812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n21005@student.mdu.se"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d\Documents\MDU\ExJobb\Electrification%20Hub\Rapportmall_exjobb_IDT_basic_e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9839B1-B096-374B-B413-4453A295DA06}">
  <we:reference id="wa200001011" version="1.2.0.0" store="sv-S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Reg</b:Tag>
    <b:SourceType>InternetSite</b:SourceType>
    <b:Guid>{57D66304-6C30-4DE3-8D71-2D90A54AC9E2}</b:Guid>
    <b:Title>Regeringen lanserar en färdplan för ny kärnkraft i Sverige</b:Title>
    <b:URL>https://www.regeringen.se/pressmeddelanden/2023/11/regeringen-lanserar-en-fardplan-for-ny-karnkraft-i-sverige/</b:URL>
    <b:Author>
      <b:Author>
        <b:NameList>
          <b:Person>
            <b:Last>Regeringskansliet</b:Last>
          </b:Person>
        </b:NameList>
      </b:Author>
    </b:Author>
    <b:Year>2023</b:Year>
    <b:Month>Nov</b:Month>
    <b:Day>28</b:Day>
    <b:YearAccessed>2025</b:YearAccessed>
    <b:MonthAccessed>Apr</b:MonthAccessed>
    <b:DayAccessed>10</b:DayAccessed>
    <b:RefOrder>3</b:RefOrder>
  </b:Source>
  <b:Source>
    <b:Tag>Met25</b:Tag>
    <b:SourceType>InternetSite</b:SourceType>
    <b:Guid>{D77DB5CB-2E51-E643-B1CB-759DAD5B51C4}</b:Guid>
    <b:Title>Meteostat</b:Title>
    <b:URL>https://dev.meteostat.net</b:URL>
    <b:YearAccessed>2025</b:YearAccessed>
    <b:MonthAccessed>04</b:MonthAccessed>
    <b:DayAccessed>10</b:DayAccessed>
    <b:Author>
      <b:Author>
        <b:NameList>
          <b:Person>
            <b:Last>Meteostat</b:Last>
          </b:Person>
        </b:NameList>
      </b:Author>
    </b:Author>
    <b:RefOrder>4</b:RefOrder>
  </b:Source>
  <b:Source>
    <b:Tag>Sve25</b:Tag>
    <b:SourceType>InternetSite</b:SourceType>
    <b:Guid>{CFDEA49B-66BC-4F76-B64F-9107FD81CF07}</b:Guid>
    <b:Author>
      <b:Author>
        <b:NameList>
          <b:Person>
            <b:Last>kraftnät</b:Last>
            <b:First>Svenska</b:First>
          </b:Person>
        </b:NameList>
      </b:Author>
    </b:Author>
    <b:Title>Elområdesöversyn: Datum för rapport och webbinarium</b:Title>
    <b:Year>2025</b:Year>
    <b:Month>Mar</b:Month>
    <b:Day>21</b:Day>
    <b:YearAccessed>2025</b:YearAccessed>
    <b:MonthAccessed>Apr</b:MonthAccessed>
    <b:DayAccessed>10</b:DayAccessed>
    <b:URL>https://www.svk.se/press-och-nyheter/nyheter/allmanna-nyheter/2025/elomradesoversyn-datum-for-rapport-och-webbinarium/</b:URL>
    <b:RefOrder>2</b:RefOrder>
  </b:Source>
  <b:Source>
    <b:Tag>Sve251</b:Tag>
    <b:SourceType>InternetSite</b:SourceType>
    <b:Guid>{7B8B0057-5FB4-4793-A1F2-02E9ED5279FC}</b:Guid>
    <b:Author>
      <b:Author>
        <b:NameList>
          <b:Person>
            <b:Last>Kraftnät</b:Last>
            <b:First>Svenska</b:First>
          </b:Person>
        </b:NameList>
      </b:Author>
    </b:Author>
    <b:Title>Elområden</b:Title>
    <b:Year>2025</b:Year>
    <b:Month>Jan</b:Month>
    <b:Day>16</b:Day>
    <b:YearAccessed>2025</b:YearAccessed>
    <b:MonthAccessed>Apr</b:MonthAccessed>
    <b:DayAccessed>11</b:DayAccessed>
    <b:URL>https://www.svk.se/om-kraftsystemet/om-elmarknaden/elomraden/</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412213b8-0a42-42db-a5b0-70b95f3cc7d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5D873FAE160F498C9DD06E51488D25" ma:contentTypeVersion="14" ma:contentTypeDescription="Create a new document." ma:contentTypeScope="" ma:versionID="8ceb59dab52c5c7ed7e59674f0a2d5ff">
  <xsd:schema xmlns:xsd="http://www.w3.org/2001/XMLSchema" xmlns:xs="http://www.w3.org/2001/XMLSchema" xmlns:p="http://schemas.microsoft.com/office/2006/metadata/properties" xmlns:ns3="412213b8-0a42-42db-a5b0-70b95f3cc7d3" xmlns:ns4="80df70d6-9493-44f9-a4b4-29f942ddcd16" targetNamespace="http://schemas.microsoft.com/office/2006/metadata/properties" ma:root="true" ma:fieldsID="55e9d6b26704790830a14973400d9f3b" ns3:_="" ns4:_="">
    <xsd:import namespace="412213b8-0a42-42db-a5b0-70b95f3cc7d3"/>
    <xsd:import namespace="80df70d6-9493-44f9-a4b4-29f942ddcd1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GenerationTime" minOccurs="0"/>
                <xsd:element ref="ns3:MediaServiceEventHashCode" minOccurs="0"/>
                <xsd:element ref="ns3:MediaLengthInSecond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2213b8-0a42-42db-a5b0-70b95f3cc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df70d6-9493-44f9-a4b4-29f942ddcd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F8E8C4-2FF4-45A8-B09A-99D7E22AA139}">
  <ds:schemaRefs>
    <ds:schemaRef ds:uri="http://schemas.microsoft.com/sharepoint/v3/contenttype/forms"/>
  </ds:schemaRefs>
</ds:datastoreItem>
</file>

<file path=customXml/itemProps2.xml><?xml version="1.0" encoding="utf-8"?>
<ds:datastoreItem xmlns:ds="http://schemas.openxmlformats.org/officeDocument/2006/customXml" ds:itemID="{576DFD94-BC0A-4979-AF4A-DDF770EEB141}">
  <ds:schemaRefs>
    <ds:schemaRef ds:uri="http://schemas.openxmlformats.org/officeDocument/2006/bibliography"/>
  </ds:schemaRefs>
</ds:datastoreItem>
</file>

<file path=customXml/itemProps3.xml><?xml version="1.0" encoding="utf-8"?>
<ds:datastoreItem xmlns:ds="http://schemas.openxmlformats.org/officeDocument/2006/customXml" ds:itemID="{DEF60AB5-2034-460B-8764-863287A1C6B1}">
  <ds:schemaRefs>
    <ds:schemaRef ds:uri="http://schemas.microsoft.com/office/2006/metadata/properties"/>
    <ds:schemaRef ds:uri="http://schemas.microsoft.com/office/infopath/2007/PartnerControls"/>
    <ds:schemaRef ds:uri="412213b8-0a42-42db-a5b0-70b95f3cc7d3"/>
  </ds:schemaRefs>
</ds:datastoreItem>
</file>

<file path=customXml/itemProps4.xml><?xml version="1.0" encoding="utf-8"?>
<ds:datastoreItem xmlns:ds="http://schemas.openxmlformats.org/officeDocument/2006/customXml" ds:itemID="{80E911A0-A9A0-4030-9261-89154AFBE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2213b8-0a42-42db-a5b0-70b95f3cc7d3"/>
    <ds:schemaRef ds:uri="80df70d6-9493-44f9-a4b4-29f942ddc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C:\Users\Fredd\Documents\MDU\ExJobb\Electrification Hub\Rapportmall_exjobb_IDT_basic_en.dotx</Template>
  <TotalTime>995</TotalTime>
  <Pages>13</Pages>
  <Words>6527</Words>
  <Characters>34595</Characters>
  <Application>Microsoft Office Word</Application>
  <DocSecurity>0</DocSecurity>
  <Lines>288</Lines>
  <Paragraphs>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Title</vt:lpstr>
      <vt:lpstr>Title</vt:lpstr>
    </vt:vector>
  </TitlesOfParts>
  <Manager/>
  <Company>MDH</Company>
  <LinksUpToDate>false</LinksUpToDate>
  <CharactersWithSpaces>41040</CharactersWithSpaces>
  <SharedDoc>false</SharedDoc>
  <HyperlinkBase/>
  <HLinks>
    <vt:vector size="192" baseType="variant">
      <vt:variant>
        <vt:i4>1900597</vt:i4>
      </vt:variant>
      <vt:variant>
        <vt:i4>356</vt:i4>
      </vt:variant>
      <vt:variant>
        <vt:i4>0</vt:i4>
      </vt:variant>
      <vt:variant>
        <vt:i4>5</vt:i4>
      </vt:variant>
      <vt:variant>
        <vt:lpwstr/>
      </vt:variant>
      <vt:variant>
        <vt:lpwstr>_Toc199356862</vt:lpwstr>
      </vt:variant>
      <vt:variant>
        <vt:i4>1900597</vt:i4>
      </vt:variant>
      <vt:variant>
        <vt:i4>350</vt:i4>
      </vt:variant>
      <vt:variant>
        <vt:i4>0</vt:i4>
      </vt:variant>
      <vt:variant>
        <vt:i4>5</vt:i4>
      </vt:variant>
      <vt:variant>
        <vt:lpwstr/>
      </vt:variant>
      <vt:variant>
        <vt:lpwstr>_Toc199356861</vt:lpwstr>
      </vt:variant>
      <vt:variant>
        <vt:i4>1900597</vt:i4>
      </vt:variant>
      <vt:variant>
        <vt:i4>344</vt:i4>
      </vt:variant>
      <vt:variant>
        <vt:i4>0</vt:i4>
      </vt:variant>
      <vt:variant>
        <vt:i4>5</vt:i4>
      </vt:variant>
      <vt:variant>
        <vt:lpwstr/>
      </vt:variant>
      <vt:variant>
        <vt:lpwstr>_Toc199356860</vt:lpwstr>
      </vt:variant>
      <vt:variant>
        <vt:i4>1966133</vt:i4>
      </vt:variant>
      <vt:variant>
        <vt:i4>338</vt:i4>
      </vt:variant>
      <vt:variant>
        <vt:i4>0</vt:i4>
      </vt:variant>
      <vt:variant>
        <vt:i4>5</vt:i4>
      </vt:variant>
      <vt:variant>
        <vt:lpwstr/>
      </vt:variant>
      <vt:variant>
        <vt:lpwstr>_Toc199356859</vt:lpwstr>
      </vt:variant>
      <vt:variant>
        <vt:i4>1966133</vt:i4>
      </vt:variant>
      <vt:variant>
        <vt:i4>332</vt:i4>
      </vt:variant>
      <vt:variant>
        <vt:i4>0</vt:i4>
      </vt:variant>
      <vt:variant>
        <vt:i4>5</vt:i4>
      </vt:variant>
      <vt:variant>
        <vt:lpwstr/>
      </vt:variant>
      <vt:variant>
        <vt:lpwstr>_Toc199356858</vt:lpwstr>
      </vt:variant>
      <vt:variant>
        <vt:i4>1966133</vt:i4>
      </vt:variant>
      <vt:variant>
        <vt:i4>326</vt:i4>
      </vt:variant>
      <vt:variant>
        <vt:i4>0</vt:i4>
      </vt:variant>
      <vt:variant>
        <vt:i4>5</vt:i4>
      </vt:variant>
      <vt:variant>
        <vt:lpwstr/>
      </vt:variant>
      <vt:variant>
        <vt:lpwstr>_Toc199356857</vt:lpwstr>
      </vt:variant>
      <vt:variant>
        <vt:i4>1966133</vt:i4>
      </vt:variant>
      <vt:variant>
        <vt:i4>320</vt:i4>
      </vt:variant>
      <vt:variant>
        <vt:i4>0</vt:i4>
      </vt:variant>
      <vt:variant>
        <vt:i4>5</vt:i4>
      </vt:variant>
      <vt:variant>
        <vt:lpwstr/>
      </vt:variant>
      <vt:variant>
        <vt:lpwstr>_Toc199356856</vt:lpwstr>
      </vt:variant>
      <vt:variant>
        <vt:i4>1966133</vt:i4>
      </vt:variant>
      <vt:variant>
        <vt:i4>314</vt:i4>
      </vt:variant>
      <vt:variant>
        <vt:i4>0</vt:i4>
      </vt:variant>
      <vt:variant>
        <vt:i4>5</vt:i4>
      </vt:variant>
      <vt:variant>
        <vt:lpwstr/>
      </vt:variant>
      <vt:variant>
        <vt:lpwstr>_Toc199356855</vt:lpwstr>
      </vt:variant>
      <vt:variant>
        <vt:i4>1966133</vt:i4>
      </vt:variant>
      <vt:variant>
        <vt:i4>308</vt:i4>
      </vt:variant>
      <vt:variant>
        <vt:i4>0</vt:i4>
      </vt:variant>
      <vt:variant>
        <vt:i4>5</vt:i4>
      </vt:variant>
      <vt:variant>
        <vt:lpwstr/>
      </vt:variant>
      <vt:variant>
        <vt:lpwstr>_Toc199356854</vt:lpwstr>
      </vt:variant>
      <vt:variant>
        <vt:i4>1966133</vt:i4>
      </vt:variant>
      <vt:variant>
        <vt:i4>302</vt:i4>
      </vt:variant>
      <vt:variant>
        <vt:i4>0</vt:i4>
      </vt:variant>
      <vt:variant>
        <vt:i4>5</vt:i4>
      </vt:variant>
      <vt:variant>
        <vt:lpwstr/>
      </vt:variant>
      <vt:variant>
        <vt:lpwstr>_Toc199356853</vt:lpwstr>
      </vt:variant>
      <vt:variant>
        <vt:i4>1966133</vt:i4>
      </vt:variant>
      <vt:variant>
        <vt:i4>296</vt:i4>
      </vt:variant>
      <vt:variant>
        <vt:i4>0</vt:i4>
      </vt:variant>
      <vt:variant>
        <vt:i4>5</vt:i4>
      </vt:variant>
      <vt:variant>
        <vt:lpwstr/>
      </vt:variant>
      <vt:variant>
        <vt:lpwstr>_Toc199356852</vt:lpwstr>
      </vt:variant>
      <vt:variant>
        <vt:i4>1966133</vt:i4>
      </vt:variant>
      <vt:variant>
        <vt:i4>290</vt:i4>
      </vt:variant>
      <vt:variant>
        <vt:i4>0</vt:i4>
      </vt:variant>
      <vt:variant>
        <vt:i4>5</vt:i4>
      </vt:variant>
      <vt:variant>
        <vt:lpwstr/>
      </vt:variant>
      <vt:variant>
        <vt:lpwstr>_Toc199356851</vt:lpwstr>
      </vt:variant>
      <vt:variant>
        <vt:i4>1966133</vt:i4>
      </vt:variant>
      <vt:variant>
        <vt:i4>284</vt:i4>
      </vt:variant>
      <vt:variant>
        <vt:i4>0</vt:i4>
      </vt:variant>
      <vt:variant>
        <vt:i4>5</vt:i4>
      </vt:variant>
      <vt:variant>
        <vt:lpwstr/>
      </vt:variant>
      <vt:variant>
        <vt:lpwstr>_Toc199356850</vt:lpwstr>
      </vt:variant>
      <vt:variant>
        <vt:i4>2031669</vt:i4>
      </vt:variant>
      <vt:variant>
        <vt:i4>278</vt:i4>
      </vt:variant>
      <vt:variant>
        <vt:i4>0</vt:i4>
      </vt:variant>
      <vt:variant>
        <vt:i4>5</vt:i4>
      </vt:variant>
      <vt:variant>
        <vt:lpwstr/>
      </vt:variant>
      <vt:variant>
        <vt:lpwstr>_Toc199356849</vt:lpwstr>
      </vt:variant>
      <vt:variant>
        <vt:i4>2031669</vt:i4>
      </vt:variant>
      <vt:variant>
        <vt:i4>272</vt:i4>
      </vt:variant>
      <vt:variant>
        <vt:i4>0</vt:i4>
      </vt:variant>
      <vt:variant>
        <vt:i4>5</vt:i4>
      </vt:variant>
      <vt:variant>
        <vt:lpwstr/>
      </vt:variant>
      <vt:variant>
        <vt:lpwstr>_Toc199356848</vt:lpwstr>
      </vt:variant>
      <vt:variant>
        <vt:i4>2031669</vt:i4>
      </vt:variant>
      <vt:variant>
        <vt:i4>263</vt:i4>
      </vt:variant>
      <vt:variant>
        <vt:i4>0</vt:i4>
      </vt:variant>
      <vt:variant>
        <vt:i4>5</vt:i4>
      </vt:variant>
      <vt:variant>
        <vt:lpwstr/>
      </vt:variant>
      <vt:variant>
        <vt:lpwstr>_Toc199356847</vt:lpwstr>
      </vt:variant>
      <vt:variant>
        <vt:i4>2031669</vt:i4>
      </vt:variant>
      <vt:variant>
        <vt:i4>257</vt:i4>
      </vt:variant>
      <vt:variant>
        <vt:i4>0</vt:i4>
      </vt:variant>
      <vt:variant>
        <vt:i4>5</vt:i4>
      </vt:variant>
      <vt:variant>
        <vt:lpwstr/>
      </vt:variant>
      <vt:variant>
        <vt:lpwstr>_Toc199356846</vt:lpwstr>
      </vt:variant>
      <vt:variant>
        <vt:i4>2031669</vt:i4>
      </vt:variant>
      <vt:variant>
        <vt:i4>251</vt:i4>
      </vt:variant>
      <vt:variant>
        <vt:i4>0</vt:i4>
      </vt:variant>
      <vt:variant>
        <vt:i4>5</vt:i4>
      </vt:variant>
      <vt:variant>
        <vt:lpwstr/>
      </vt:variant>
      <vt:variant>
        <vt:lpwstr>_Toc199356845</vt:lpwstr>
      </vt:variant>
      <vt:variant>
        <vt:i4>2031669</vt:i4>
      </vt:variant>
      <vt:variant>
        <vt:i4>245</vt:i4>
      </vt:variant>
      <vt:variant>
        <vt:i4>0</vt:i4>
      </vt:variant>
      <vt:variant>
        <vt:i4>5</vt:i4>
      </vt:variant>
      <vt:variant>
        <vt:lpwstr/>
      </vt:variant>
      <vt:variant>
        <vt:lpwstr>_Toc199356844</vt:lpwstr>
      </vt:variant>
      <vt:variant>
        <vt:i4>2031669</vt:i4>
      </vt:variant>
      <vt:variant>
        <vt:i4>239</vt:i4>
      </vt:variant>
      <vt:variant>
        <vt:i4>0</vt:i4>
      </vt:variant>
      <vt:variant>
        <vt:i4>5</vt:i4>
      </vt:variant>
      <vt:variant>
        <vt:lpwstr/>
      </vt:variant>
      <vt:variant>
        <vt:lpwstr>_Toc199356843</vt:lpwstr>
      </vt:variant>
      <vt:variant>
        <vt:i4>2031669</vt:i4>
      </vt:variant>
      <vt:variant>
        <vt:i4>233</vt:i4>
      </vt:variant>
      <vt:variant>
        <vt:i4>0</vt:i4>
      </vt:variant>
      <vt:variant>
        <vt:i4>5</vt:i4>
      </vt:variant>
      <vt:variant>
        <vt:lpwstr/>
      </vt:variant>
      <vt:variant>
        <vt:lpwstr>_Toc199356842</vt:lpwstr>
      </vt:variant>
      <vt:variant>
        <vt:i4>2031669</vt:i4>
      </vt:variant>
      <vt:variant>
        <vt:i4>227</vt:i4>
      </vt:variant>
      <vt:variant>
        <vt:i4>0</vt:i4>
      </vt:variant>
      <vt:variant>
        <vt:i4>5</vt:i4>
      </vt:variant>
      <vt:variant>
        <vt:lpwstr/>
      </vt:variant>
      <vt:variant>
        <vt:lpwstr>_Toc199356841</vt:lpwstr>
      </vt:variant>
      <vt:variant>
        <vt:i4>2031669</vt:i4>
      </vt:variant>
      <vt:variant>
        <vt:i4>221</vt:i4>
      </vt:variant>
      <vt:variant>
        <vt:i4>0</vt:i4>
      </vt:variant>
      <vt:variant>
        <vt:i4>5</vt:i4>
      </vt:variant>
      <vt:variant>
        <vt:lpwstr/>
      </vt:variant>
      <vt:variant>
        <vt:lpwstr>_Toc199356840</vt:lpwstr>
      </vt:variant>
      <vt:variant>
        <vt:i4>1572917</vt:i4>
      </vt:variant>
      <vt:variant>
        <vt:i4>215</vt:i4>
      </vt:variant>
      <vt:variant>
        <vt:i4>0</vt:i4>
      </vt:variant>
      <vt:variant>
        <vt:i4>5</vt:i4>
      </vt:variant>
      <vt:variant>
        <vt:lpwstr/>
      </vt:variant>
      <vt:variant>
        <vt:lpwstr>_Toc199356839</vt:lpwstr>
      </vt:variant>
      <vt:variant>
        <vt:i4>1572917</vt:i4>
      </vt:variant>
      <vt:variant>
        <vt:i4>209</vt:i4>
      </vt:variant>
      <vt:variant>
        <vt:i4>0</vt:i4>
      </vt:variant>
      <vt:variant>
        <vt:i4>5</vt:i4>
      </vt:variant>
      <vt:variant>
        <vt:lpwstr/>
      </vt:variant>
      <vt:variant>
        <vt:lpwstr>_Toc199356838</vt:lpwstr>
      </vt:variant>
      <vt:variant>
        <vt:i4>1572917</vt:i4>
      </vt:variant>
      <vt:variant>
        <vt:i4>203</vt:i4>
      </vt:variant>
      <vt:variant>
        <vt:i4>0</vt:i4>
      </vt:variant>
      <vt:variant>
        <vt:i4>5</vt:i4>
      </vt:variant>
      <vt:variant>
        <vt:lpwstr/>
      </vt:variant>
      <vt:variant>
        <vt:lpwstr>_Toc199356837</vt:lpwstr>
      </vt:variant>
      <vt:variant>
        <vt:i4>1572917</vt:i4>
      </vt:variant>
      <vt:variant>
        <vt:i4>197</vt:i4>
      </vt:variant>
      <vt:variant>
        <vt:i4>0</vt:i4>
      </vt:variant>
      <vt:variant>
        <vt:i4>5</vt:i4>
      </vt:variant>
      <vt:variant>
        <vt:lpwstr/>
      </vt:variant>
      <vt:variant>
        <vt:lpwstr>_Toc199356836</vt:lpwstr>
      </vt:variant>
      <vt:variant>
        <vt:i4>1572917</vt:i4>
      </vt:variant>
      <vt:variant>
        <vt:i4>191</vt:i4>
      </vt:variant>
      <vt:variant>
        <vt:i4>0</vt:i4>
      </vt:variant>
      <vt:variant>
        <vt:i4>5</vt:i4>
      </vt:variant>
      <vt:variant>
        <vt:lpwstr/>
      </vt:variant>
      <vt:variant>
        <vt:lpwstr>_Toc199356835</vt:lpwstr>
      </vt:variant>
      <vt:variant>
        <vt:i4>1572917</vt:i4>
      </vt:variant>
      <vt:variant>
        <vt:i4>185</vt:i4>
      </vt:variant>
      <vt:variant>
        <vt:i4>0</vt:i4>
      </vt:variant>
      <vt:variant>
        <vt:i4>5</vt:i4>
      </vt:variant>
      <vt:variant>
        <vt:lpwstr/>
      </vt:variant>
      <vt:variant>
        <vt:lpwstr>_Toc199356834</vt:lpwstr>
      </vt:variant>
      <vt:variant>
        <vt:i4>3407959</vt:i4>
      </vt:variant>
      <vt:variant>
        <vt:i4>6</vt:i4>
      </vt:variant>
      <vt:variant>
        <vt:i4>0</vt:i4>
      </vt:variant>
      <vt:variant>
        <vt:i4>5</vt:i4>
      </vt:variant>
      <vt:variant>
        <vt:lpwstr>mailto:mikael.hjorth@mdu.se</vt:lpwstr>
      </vt:variant>
      <vt:variant>
        <vt:lpwstr/>
      </vt:variant>
      <vt:variant>
        <vt:i4>4194418</vt:i4>
      </vt:variant>
      <vt:variant>
        <vt:i4>3</vt:i4>
      </vt:variant>
      <vt:variant>
        <vt:i4>0</vt:i4>
      </vt:variant>
      <vt:variant>
        <vt:i4>5</vt:i4>
      </vt:variant>
      <vt:variant>
        <vt:lpwstr>mailto:Rsn21005@student.mdu.se</vt:lpwstr>
      </vt:variant>
      <vt:variant>
        <vt:lpwstr/>
      </vt:variant>
      <vt:variant>
        <vt:i4>5701734</vt:i4>
      </vt:variant>
      <vt:variant>
        <vt:i4>0</vt:i4>
      </vt:variant>
      <vt:variant>
        <vt:i4>0</vt:i4>
      </vt:variant>
      <vt:variant>
        <vt:i4>5</vt:i4>
      </vt:variant>
      <vt:variant>
        <vt:lpwstr>mailto:Fkn22009@student.mdu.se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Fredrik Karlsson</dc:creator>
  <cp:keywords/>
  <dc:description/>
  <cp:lastModifiedBy>Rickard Sörlin</cp:lastModifiedBy>
  <cp:revision>45</cp:revision>
  <cp:lastPrinted>2025-05-28T18:50:00Z</cp:lastPrinted>
  <dcterms:created xsi:type="dcterms:W3CDTF">2025-10-06T10:24:00Z</dcterms:created>
  <dcterms:modified xsi:type="dcterms:W3CDTF">2025-10-09T10:05:00Z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0x010100B35D873FAE160F498C9DD06E51488D25</vt:lpwstr>
  </property>
  <property fmtid="{D5CDD505-2E9C-101B-9397-08002B2CF9AE}" pid="3" name="ZOTERO_PREF_2">
    <vt:lpwstr>nalAbbreviations" value="true"/&gt;&lt;/prefs&gt;&lt;/data&gt;</vt:lpwstr>
  </property>
  <property fmtid="{D5CDD505-2E9C-101B-9397-08002B2CF9AE}" pid="4" name="ZOTERO_PREF_1">
    <vt:lpwstr>&lt;data data-version="3" zotero-version="7.0.26"&gt;&lt;session id="4dDWRd2m"/&gt;&lt;style id="http://www.zotero.org/styles/ieee" locale="en-GB" hasBibliography="1" bibliographyStyleHasBeenSet="1"/&gt;&lt;prefs&gt;&lt;pref name="fieldType" value="Field"/&gt;&lt;pref name="automaticJour</vt:lpwstr>
  </property>
  <property fmtid="{D5CDD505-2E9C-101B-9397-08002B2CF9AE}" pid="5" name="grammarly_documentId">
    <vt:lpwstr>documentId_2556</vt:lpwstr>
  </property>
  <property fmtid="{D5CDD505-2E9C-101B-9397-08002B2CF9AE}" pid="6" name="grammarly_documentContext">
    <vt:lpwstr>{"goals":[],"domain":"general","emotions":[],"dialect":"american","style":"neutral"}</vt:lpwstr>
  </property>
</Properties>
</file>